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A621E" w14:textId="6457272D" w:rsidR="00DE5020" w:rsidRPr="005C1D60" w:rsidRDefault="00DE5020" w:rsidP="005C1D60">
      <w:bookmarkStart w:id="0" w:name="_GoBack"/>
      <w:bookmarkEnd w:id="0"/>
    </w:p>
    <w:p w14:paraId="1A12EA6C" w14:textId="1D8B413A" w:rsidR="000C3731" w:rsidRPr="0010008E" w:rsidRDefault="000C2C4E" w:rsidP="0010008E">
      <w:pPr>
        <w:tabs>
          <w:tab w:val="left" w:pos="2520"/>
        </w:tabs>
        <w:rPr>
          <w:b/>
        </w:rPr>
      </w:pPr>
      <w:bookmarkStart w:id="1" w:name="_Ref208550215"/>
      <w:bookmarkStart w:id="2" w:name="_Ref208920795"/>
      <w:bookmarkEnd w:id="1"/>
      <w:bookmarkEnd w:id="2"/>
      <w:r w:rsidRPr="0010008E">
        <w:rPr>
          <w:b/>
        </w:rPr>
        <w:tab/>
      </w:r>
    </w:p>
    <w:p w14:paraId="62B7FCAF" w14:textId="77777777" w:rsidR="000C3731" w:rsidRDefault="000C3731"/>
    <w:p w14:paraId="4765C268" w14:textId="77777777" w:rsidR="000C3731" w:rsidRDefault="000C3731"/>
    <w:p w14:paraId="25DFDAC9" w14:textId="77777777" w:rsidR="000C3731" w:rsidRDefault="000C3731"/>
    <w:p w14:paraId="17D9240B" w14:textId="77777777" w:rsidR="000C3731" w:rsidRDefault="000C3731"/>
    <w:p w14:paraId="0048775E" w14:textId="77777777" w:rsidR="000C3731" w:rsidRDefault="000C3731"/>
    <w:p w14:paraId="7717FB8E" w14:textId="77777777" w:rsidR="000C3731" w:rsidRDefault="000C3731"/>
    <w:p w14:paraId="6E1A6F72" w14:textId="77777777" w:rsidR="000C3731" w:rsidRDefault="000C3731"/>
    <w:p w14:paraId="07325032" w14:textId="77777777" w:rsidR="000C3731" w:rsidRDefault="000C3731"/>
    <w:p w14:paraId="4FE3DA8D" w14:textId="76E25653" w:rsidR="003736BD" w:rsidRPr="0010008E" w:rsidRDefault="005E646C">
      <w:pPr>
        <w:pStyle w:val="Title"/>
        <w:rPr>
          <w:lang w:eastAsia="ja-JP"/>
        </w:rPr>
      </w:pPr>
      <w:r>
        <w:rPr>
          <w:lang w:eastAsia="ja-JP"/>
        </w:rPr>
        <w:t>Specification of Test Bench</w:t>
      </w:r>
    </w:p>
    <w:p w14:paraId="19A67B26" w14:textId="77777777" w:rsidR="000C3731" w:rsidRDefault="000C3731">
      <w:pPr>
        <w:rPr>
          <w:lang w:eastAsia="ja-JP"/>
        </w:rPr>
      </w:pPr>
    </w:p>
    <w:p w14:paraId="22CF303B" w14:textId="77777777" w:rsidR="000C3731" w:rsidRDefault="000C3731">
      <w:pPr>
        <w:rPr>
          <w:lang w:eastAsia="ja-JP"/>
        </w:rPr>
      </w:pPr>
    </w:p>
    <w:p w14:paraId="017A0F98" w14:textId="77777777" w:rsidR="000C3731" w:rsidRDefault="000C3731">
      <w:pPr>
        <w:rPr>
          <w:lang w:eastAsia="ja-JP"/>
        </w:rPr>
      </w:pPr>
    </w:p>
    <w:p w14:paraId="42B4EA9F" w14:textId="77777777" w:rsidR="000C3731" w:rsidRDefault="000C3731">
      <w:pPr>
        <w:rPr>
          <w:lang w:eastAsia="ja-JP"/>
        </w:rPr>
      </w:pPr>
    </w:p>
    <w:p w14:paraId="3199BCA4" w14:textId="77777777" w:rsidR="000C3731" w:rsidRDefault="000C3731">
      <w:pPr>
        <w:rPr>
          <w:lang w:eastAsia="ja-JP"/>
        </w:rPr>
      </w:pPr>
    </w:p>
    <w:p w14:paraId="71E6AD93" w14:textId="77777777" w:rsidR="000C3731" w:rsidRDefault="000C3731">
      <w:pPr>
        <w:rPr>
          <w:lang w:eastAsia="ja-JP"/>
        </w:rPr>
      </w:pPr>
    </w:p>
    <w:p w14:paraId="399DE3FA" w14:textId="77777777" w:rsidR="000C3731" w:rsidRDefault="000C3731">
      <w:pPr>
        <w:rPr>
          <w:lang w:eastAsia="ja-JP"/>
        </w:rPr>
      </w:pPr>
    </w:p>
    <w:p w14:paraId="793FC628" w14:textId="77777777" w:rsidR="000C3731" w:rsidRDefault="000C3731">
      <w:pPr>
        <w:rPr>
          <w:lang w:eastAsia="ja-JP"/>
        </w:rPr>
      </w:pPr>
    </w:p>
    <w:p w14:paraId="1EA1F2A8" w14:textId="77777777" w:rsidR="000C3731" w:rsidRPr="00B635CD" w:rsidRDefault="000C3731">
      <w:pPr>
        <w:rPr>
          <w:lang w:eastAsia="ja-JP"/>
        </w:rPr>
      </w:pPr>
    </w:p>
    <w:p w14:paraId="40574F12" w14:textId="7D87C8D7" w:rsidR="00032084" w:rsidRPr="001C5D4B" w:rsidRDefault="00134160" w:rsidP="0010008E">
      <w:pPr>
        <w:pStyle w:val="Subtitle"/>
      </w:pPr>
      <w:r>
        <w:t xml:space="preserve">Toyota </w:t>
      </w:r>
      <w:proofErr w:type="spellStart"/>
      <w:r>
        <w:t>InfoTechnology</w:t>
      </w:r>
      <w:proofErr w:type="spellEnd"/>
      <w:r>
        <w:t xml:space="preserve"> Center, U.S.A.</w:t>
      </w:r>
    </w:p>
    <w:p w14:paraId="3DA8BE2E" w14:textId="77777777" w:rsidR="002D14D8" w:rsidRPr="002D14D8" w:rsidRDefault="002D14D8"/>
    <w:p w14:paraId="794B0E74" w14:textId="77777777" w:rsidR="000F424D" w:rsidRDefault="000F424D">
      <w:pPr>
        <w:sectPr w:rsidR="000F424D" w:rsidSect="0027317E">
          <w:headerReference w:type="default" r:id="rId9"/>
          <w:footerReference w:type="default" r:id="rId10"/>
          <w:headerReference w:type="first" r:id="rId11"/>
          <w:footerReference w:type="first" r:id="rId12"/>
          <w:footnotePr>
            <w:numFmt w:val="chicago"/>
            <w:numRestart w:val="eachPage"/>
          </w:footnotePr>
          <w:pgSz w:w="11906" w:h="16838" w:code="9"/>
          <w:pgMar w:top="1080" w:right="851" w:bottom="851" w:left="1418" w:header="850" w:footer="850" w:gutter="0"/>
          <w:cols w:space="720"/>
          <w:docGrid w:type="linesAndChars" w:linePitch="286"/>
        </w:sectPr>
      </w:pPr>
    </w:p>
    <w:p w14:paraId="6B18F1FD" w14:textId="6BDBA58D" w:rsidR="000C3731" w:rsidRDefault="000C3731"/>
    <w:sdt>
      <w:sdtPr>
        <w:rPr>
          <w:rFonts w:eastAsiaTheme="minorHAnsi"/>
          <w:b w:val="0"/>
          <w:i w:val="0"/>
          <w:iCs w:val="0"/>
          <w:sz w:val="21"/>
          <w:lang w:bidi="ar-SA"/>
        </w:rPr>
        <w:id w:val="494528728"/>
        <w:docPartObj>
          <w:docPartGallery w:val="Table of Contents"/>
          <w:docPartUnique/>
        </w:docPartObj>
      </w:sdtPr>
      <w:sdtEndPr>
        <w:rPr>
          <w:rFonts w:eastAsiaTheme="minorEastAsia"/>
          <w:bCs/>
          <w:noProof/>
        </w:rPr>
      </w:sdtEndPr>
      <w:sdtContent>
        <w:p w14:paraId="3708747E" w14:textId="615DAADE" w:rsidR="00032084" w:rsidRPr="000F424D" w:rsidRDefault="00C624AC" w:rsidP="0010008E">
          <w:pPr>
            <w:pStyle w:val="Quote"/>
          </w:pPr>
          <w:r w:rsidRPr="0010008E">
            <w:rPr>
              <w:rFonts w:hint="eastAsia"/>
              <w:i w:val="0"/>
            </w:rPr>
            <w:t>【</w:t>
          </w:r>
          <w:r w:rsidRPr="0010008E">
            <w:rPr>
              <w:i w:val="0"/>
            </w:rPr>
            <w:t xml:space="preserve"> Table of Contents </w:t>
          </w:r>
          <w:r w:rsidRPr="0010008E">
            <w:rPr>
              <w:rFonts w:hint="eastAsia"/>
              <w:i w:val="0"/>
            </w:rPr>
            <w:t>】</w:t>
          </w:r>
        </w:p>
        <w:p w14:paraId="0ED26946" w14:textId="77777777" w:rsidR="002550AA" w:rsidRDefault="00E2013E">
          <w:pPr>
            <w:pStyle w:val="TOC1"/>
            <w:tabs>
              <w:tab w:val="left" w:pos="400"/>
              <w:tab w:val="right" w:leader="dot" w:pos="9627"/>
            </w:tabs>
            <w:rPr>
              <w:noProof/>
              <w:sz w:val="22"/>
            </w:rPr>
          </w:pPr>
          <w:r>
            <w:fldChar w:fldCharType="begin"/>
          </w:r>
          <w:r w:rsidR="005F7124">
            <w:instrText xml:space="preserve"> TOC \o "1-3" \h \z \u </w:instrText>
          </w:r>
          <w:r>
            <w:fldChar w:fldCharType="separate"/>
          </w:r>
          <w:hyperlink w:anchor="_Toc384046358" w:history="1">
            <w:r w:rsidR="002550AA" w:rsidRPr="00B17EBD">
              <w:rPr>
                <w:rStyle w:val="Hyperlink"/>
                <w:noProof/>
              </w:rPr>
              <w:t>1</w:t>
            </w:r>
            <w:r w:rsidR="002550AA">
              <w:rPr>
                <w:noProof/>
                <w:sz w:val="22"/>
              </w:rPr>
              <w:tab/>
            </w:r>
            <w:r w:rsidR="002550AA" w:rsidRPr="00B17EBD">
              <w:rPr>
                <w:rStyle w:val="Hyperlink"/>
                <w:noProof/>
              </w:rPr>
              <w:t>Scope</w:t>
            </w:r>
            <w:r w:rsidR="002550AA">
              <w:rPr>
                <w:noProof/>
                <w:webHidden/>
              </w:rPr>
              <w:tab/>
            </w:r>
            <w:r w:rsidR="002550AA">
              <w:rPr>
                <w:noProof/>
                <w:webHidden/>
              </w:rPr>
              <w:fldChar w:fldCharType="begin"/>
            </w:r>
            <w:r w:rsidR="002550AA">
              <w:rPr>
                <w:noProof/>
                <w:webHidden/>
              </w:rPr>
              <w:instrText xml:space="preserve"> PAGEREF _Toc384046358 \h </w:instrText>
            </w:r>
            <w:r w:rsidR="002550AA">
              <w:rPr>
                <w:noProof/>
                <w:webHidden/>
              </w:rPr>
            </w:r>
            <w:r w:rsidR="002550AA">
              <w:rPr>
                <w:noProof/>
                <w:webHidden/>
              </w:rPr>
              <w:fldChar w:fldCharType="separate"/>
            </w:r>
            <w:r w:rsidR="002550AA">
              <w:rPr>
                <w:noProof/>
                <w:webHidden/>
              </w:rPr>
              <w:t>4</w:t>
            </w:r>
            <w:r w:rsidR="002550AA">
              <w:rPr>
                <w:noProof/>
                <w:webHidden/>
              </w:rPr>
              <w:fldChar w:fldCharType="end"/>
            </w:r>
          </w:hyperlink>
        </w:p>
        <w:p w14:paraId="391D5130" w14:textId="77777777" w:rsidR="002550AA" w:rsidRDefault="002550AA">
          <w:pPr>
            <w:pStyle w:val="TOC1"/>
            <w:tabs>
              <w:tab w:val="left" w:pos="400"/>
              <w:tab w:val="right" w:leader="dot" w:pos="9627"/>
            </w:tabs>
            <w:rPr>
              <w:noProof/>
              <w:sz w:val="22"/>
            </w:rPr>
          </w:pPr>
          <w:hyperlink w:anchor="_Toc384046359" w:history="1">
            <w:r w:rsidRPr="00B17EBD">
              <w:rPr>
                <w:rStyle w:val="Hyperlink"/>
                <w:noProof/>
              </w:rPr>
              <w:t>2</w:t>
            </w:r>
            <w:r>
              <w:rPr>
                <w:noProof/>
                <w:sz w:val="22"/>
              </w:rPr>
              <w:tab/>
            </w:r>
            <w:r w:rsidRPr="00B17EBD">
              <w:rPr>
                <w:rStyle w:val="Hyperlink"/>
                <w:noProof/>
              </w:rPr>
              <w:t>Overview of Test Suites</w:t>
            </w:r>
            <w:r>
              <w:rPr>
                <w:noProof/>
                <w:webHidden/>
              </w:rPr>
              <w:tab/>
            </w:r>
            <w:r>
              <w:rPr>
                <w:noProof/>
                <w:webHidden/>
              </w:rPr>
              <w:fldChar w:fldCharType="begin"/>
            </w:r>
            <w:r>
              <w:rPr>
                <w:noProof/>
                <w:webHidden/>
              </w:rPr>
              <w:instrText xml:space="preserve"> PAGEREF _Toc384046359 \h </w:instrText>
            </w:r>
            <w:r>
              <w:rPr>
                <w:noProof/>
                <w:webHidden/>
              </w:rPr>
            </w:r>
            <w:r>
              <w:rPr>
                <w:noProof/>
                <w:webHidden/>
              </w:rPr>
              <w:fldChar w:fldCharType="separate"/>
            </w:r>
            <w:r>
              <w:rPr>
                <w:noProof/>
                <w:webHidden/>
              </w:rPr>
              <w:t>4</w:t>
            </w:r>
            <w:r>
              <w:rPr>
                <w:noProof/>
                <w:webHidden/>
              </w:rPr>
              <w:fldChar w:fldCharType="end"/>
            </w:r>
          </w:hyperlink>
        </w:p>
        <w:p w14:paraId="34C05F1A" w14:textId="77777777" w:rsidR="002550AA" w:rsidRDefault="002550AA">
          <w:pPr>
            <w:pStyle w:val="TOC1"/>
            <w:tabs>
              <w:tab w:val="left" w:pos="400"/>
              <w:tab w:val="right" w:leader="dot" w:pos="9627"/>
            </w:tabs>
            <w:rPr>
              <w:noProof/>
              <w:sz w:val="22"/>
            </w:rPr>
          </w:pPr>
          <w:hyperlink w:anchor="_Toc384046360" w:history="1">
            <w:r w:rsidRPr="00B17EBD">
              <w:rPr>
                <w:rStyle w:val="Hyperlink"/>
                <w:noProof/>
              </w:rPr>
              <w:t>3</w:t>
            </w:r>
            <w:r>
              <w:rPr>
                <w:noProof/>
                <w:sz w:val="22"/>
              </w:rPr>
              <w:tab/>
            </w:r>
            <w:r w:rsidRPr="00B17EBD">
              <w:rPr>
                <w:rStyle w:val="Hyperlink"/>
                <w:noProof/>
              </w:rPr>
              <w:t>Detailed Specification</w:t>
            </w:r>
            <w:r>
              <w:rPr>
                <w:noProof/>
                <w:webHidden/>
              </w:rPr>
              <w:tab/>
            </w:r>
            <w:r>
              <w:rPr>
                <w:noProof/>
                <w:webHidden/>
              </w:rPr>
              <w:fldChar w:fldCharType="begin"/>
            </w:r>
            <w:r>
              <w:rPr>
                <w:noProof/>
                <w:webHidden/>
              </w:rPr>
              <w:instrText xml:space="preserve"> PAGEREF _Toc384046360 \h </w:instrText>
            </w:r>
            <w:r>
              <w:rPr>
                <w:noProof/>
                <w:webHidden/>
              </w:rPr>
            </w:r>
            <w:r>
              <w:rPr>
                <w:noProof/>
                <w:webHidden/>
              </w:rPr>
              <w:fldChar w:fldCharType="separate"/>
            </w:r>
            <w:r>
              <w:rPr>
                <w:noProof/>
                <w:webHidden/>
              </w:rPr>
              <w:t>8</w:t>
            </w:r>
            <w:r>
              <w:rPr>
                <w:noProof/>
                <w:webHidden/>
              </w:rPr>
              <w:fldChar w:fldCharType="end"/>
            </w:r>
          </w:hyperlink>
        </w:p>
        <w:p w14:paraId="530D38EB" w14:textId="77777777" w:rsidR="002550AA" w:rsidRDefault="002550AA">
          <w:pPr>
            <w:pStyle w:val="TOC2"/>
            <w:tabs>
              <w:tab w:val="left" w:pos="800"/>
              <w:tab w:val="right" w:leader="dot" w:pos="9627"/>
            </w:tabs>
            <w:ind w:left="210"/>
            <w:rPr>
              <w:noProof/>
              <w:sz w:val="22"/>
            </w:rPr>
          </w:pPr>
          <w:hyperlink w:anchor="_Toc384046361" w:history="1">
            <w:r w:rsidRPr="00B17EBD">
              <w:rPr>
                <w:rStyle w:val="Hyperlink"/>
                <w:noProof/>
              </w:rPr>
              <w:t>3.1</w:t>
            </w:r>
            <w:r>
              <w:rPr>
                <w:noProof/>
                <w:sz w:val="22"/>
              </w:rPr>
              <w:tab/>
            </w:r>
            <w:r w:rsidRPr="00B17EBD">
              <w:rPr>
                <w:rStyle w:val="Hyperlink"/>
                <w:noProof/>
              </w:rPr>
              <w:t>Bit Shift Bigger Than Integral Type or Negative</w:t>
            </w:r>
            <w:r>
              <w:rPr>
                <w:noProof/>
                <w:webHidden/>
              </w:rPr>
              <w:tab/>
            </w:r>
            <w:r>
              <w:rPr>
                <w:noProof/>
                <w:webHidden/>
              </w:rPr>
              <w:fldChar w:fldCharType="begin"/>
            </w:r>
            <w:r>
              <w:rPr>
                <w:noProof/>
                <w:webHidden/>
              </w:rPr>
              <w:instrText xml:space="preserve"> PAGEREF _Toc384046361 \h </w:instrText>
            </w:r>
            <w:r>
              <w:rPr>
                <w:noProof/>
                <w:webHidden/>
              </w:rPr>
            </w:r>
            <w:r>
              <w:rPr>
                <w:noProof/>
                <w:webHidden/>
              </w:rPr>
              <w:fldChar w:fldCharType="separate"/>
            </w:r>
            <w:r>
              <w:rPr>
                <w:noProof/>
                <w:webHidden/>
              </w:rPr>
              <w:t>8</w:t>
            </w:r>
            <w:r>
              <w:rPr>
                <w:noProof/>
                <w:webHidden/>
              </w:rPr>
              <w:fldChar w:fldCharType="end"/>
            </w:r>
          </w:hyperlink>
        </w:p>
        <w:p w14:paraId="3D4D6C5C" w14:textId="77777777" w:rsidR="002550AA" w:rsidRDefault="002550AA">
          <w:pPr>
            <w:pStyle w:val="TOC2"/>
            <w:tabs>
              <w:tab w:val="left" w:pos="800"/>
              <w:tab w:val="right" w:leader="dot" w:pos="9627"/>
            </w:tabs>
            <w:ind w:left="210"/>
            <w:rPr>
              <w:noProof/>
              <w:sz w:val="22"/>
            </w:rPr>
          </w:pPr>
          <w:hyperlink w:anchor="_Toc384046362" w:history="1">
            <w:r w:rsidRPr="00B17EBD">
              <w:rPr>
                <w:rStyle w:val="Hyperlink"/>
                <w:noProof/>
              </w:rPr>
              <w:t>3.2</w:t>
            </w:r>
            <w:r>
              <w:rPr>
                <w:noProof/>
                <w:sz w:val="22"/>
              </w:rPr>
              <w:tab/>
            </w:r>
            <w:r w:rsidRPr="00B17EBD">
              <w:rPr>
                <w:rStyle w:val="Hyperlink"/>
                <w:noProof/>
              </w:rPr>
              <w:t>Dynamic Buffer Overrun</w:t>
            </w:r>
            <w:r>
              <w:rPr>
                <w:noProof/>
                <w:webHidden/>
              </w:rPr>
              <w:tab/>
            </w:r>
            <w:r>
              <w:rPr>
                <w:noProof/>
                <w:webHidden/>
              </w:rPr>
              <w:fldChar w:fldCharType="begin"/>
            </w:r>
            <w:r>
              <w:rPr>
                <w:noProof/>
                <w:webHidden/>
              </w:rPr>
              <w:instrText xml:space="preserve"> PAGEREF _Toc384046362 \h </w:instrText>
            </w:r>
            <w:r>
              <w:rPr>
                <w:noProof/>
                <w:webHidden/>
              </w:rPr>
            </w:r>
            <w:r>
              <w:rPr>
                <w:noProof/>
                <w:webHidden/>
              </w:rPr>
              <w:fldChar w:fldCharType="separate"/>
            </w:r>
            <w:r>
              <w:rPr>
                <w:noProof/>
                <w:webHidden/>
              </w:rPr>
              <w:t>8</w:t>
            </w:r>
            <w:r>
              <w:rPr>
                <w:noProof/>
                <w:webHidden/>
              </w:rPr>
              <w:fldChar w:fldCharType="end"/>
            </w:r>
          </w:hyperlink>
        </w:p>
        <w:p w14:paraId="5E42C8DB" w14:textId="77777777" w:rsidR="002550AA" w:rsidRDefault="002550AA">
          <w:pPr>
            <w:pStyle w:val="TOC2"/>
            <w:tabs>
              <w:tab w:val="left" w:pos="800"/>
              <w:tab w:val="right" w:leader="dot" w:pos="9627"/>
            </w:tabs>
            <w:ind w:left="210"/>
            <w:rPr>
              <w:noProof/>
              <w:sz w:val="22"/>
            </w:rPr>
          </w:pPr>
          <w:hyperlink w:anchor="_Toc384046363" w:history="1">
            <w:r w:rsidRPr="00B17EBD">
              <w:rPr>
                <w:rStyle w:val="Hyperlink"/>
                <w:noProof/>
              </w:rPr>
              <w:t>3.3</w:t>
            </w:r>
            <w:r>
              <w:rPr>
                <w:noProof/>
                <w:sz w:val="22"/>
              </w:rPr>
              <w:tab/>
            </w:r>
            <w:r w:rsidRPr="00B17EBD">
              <w:rPr>
                <w:rStyle w:val="Hyperlink"/>
                <w:noProof/>
              </w:rPr>
              <w:t>Dynamic Buffer Underrun</w:t>
            </w:r>
            <w:r>
              <w:rPr>
                <w:noProof/>
                <w:webHidden/>
              </w:rPr>
              <w:tab/>
            </w:r>
            <w:r>
              <w:rPr>
                <w:noProof/>
                <w:webHidden/>
              </w:rPr>
              <w:fldChar w:fldCharType="begin"/>
            </w:r>
            <w:r>
              <w:rPr>
                <w:noProof/>
                <w:webHidden/>
              </w:rPr>
              <w:instrText xml:space="preserve"> PAGEREF _Toc384046363 \h </w:instrText>
            </w:r>
            <w:r>
              <w:rPr>
                <w:noProof/>
                <w:webHidden/>
              </w:rPr>
            </w:r>
            <w:r>
              <w:rPr>
                <w:noProof/>
                <w:webHidden/>
              </w:rPr>
              <w:fldChar w:fldCharType="separate"/>
            </w:r>
            <w:r>
              <w:rPr>
                <w:noProof/>
                <w:webHidden/>
              </w:rPr>
              <w:t>8</w:t>
            </w:r>
            <w:r>
              <w:rPr>
                <w:noProof/>
                <w:webHidden/>
              </w:rPr>
              <w:fldChar w:fldCharType="end"/>
            </w:r>
          </w:hyperlink>
        </w:p>
        <w:p w14:paraId="432065AE" w14:textId="77777777" w:rsidR="002550AA" w:rsidRDefault="002550AA">
          <w:pPr>
            <w:pStyle w:val="TOC2"/>
            <w:tabs>
              <w:tab w:val="left" w:pos="800"/>
              <w:tab w:val="right" w:leader="dot" w:pos="9627"/>
            </w:tabs>
            <w:ind w:left="210"/>
            <w:rPr>
              <w:noProof/>
              <w:sz w:val="22"/>
            </w:rPr>
          </w:pPr>
          <w:hyperlink w:anchor="_Toc384046364" w:history="1">
            <w:r w:rsidRPr="00B17EBD">
              <w:rPr>
                <w:rStyle w:val="Hyperlink"/>
                <w:noProof/>
              </w:rPr>
              <w:t>3.4</w:t>
            </w:r>
            <w:r>
              <w:rPr>
                <w:noProof/>
                <w:sz w:val="22"/>
              </w:rPr>
              <w:tab/>
            </w:r>
            <w:r w:rsidRPr="00B17EBD">
              <w:rPr>
                <w:rStyle w:val="Hyperlink"/>
                <w:noProof/>
              </w:rPr>
              <w:t>Comparison NULL with Function Pointer</w:t>
            </w:r>
            <w:r>
              <w:rPr>
                <w:noProof/>
                <w:webHidden/>
              </w:rPr>
              <w:tab/>
            </w:r>
            <w:r>
              <w:rPr>
                <w:noProof/>
                <w:webHidden/>
              </w:rPr>
              <w:fldChar w:fldCharType="begin"/>
            </w:r>
            <w:r>
              <w:rPr>
                <w:noProof/>
                <w:webHidden/>
              </w:rPr>
              <w:instrText xml:space="preserve"> PAGEREF _Toc384046364 \h </w:instrText>
            </w:r>
            <w:r>
              <w:rPr>
                <w:noProof/>
                <w:webHidden/>
              </w:rPr>
            </w:r>
            <w:r>
              <w:rPr>
                <w:noProof/>
                <w:webHidden/>
              </w:rPr>
              <w:fldChar w:fldCharType="separate"/>
            </w:r>
            <w:r>
              <w:rPr>
                <w:noProof/>
                <w:webHidden/>
              </w:rPr>
              <w:t>8</w:t>
            </w:r>
            <w:r>
              <w:rPr>
                <w:noProof/>
                <w:webHidden/>
              </w:rPr>
              <w:fldChar w:fldCharType="end"/>
            </w:r>
          </w:hyperlink>
        </w:p>
        <w:p w14:paraId="4CE9A22C" w14:textId="77777777" w:rsidR="002550AA" w:rsidRDefault="002550AA">
          <w:pPr>
            <w:pStyle w:val="TOC2"/>
            <w:tabs>
              <w:tab w:val="left" w:pos="800"/>
              <w:tab w:val="right" w:leader="dot" w:pos="9627"/>
            </w:tabs>
            <w:ind w:left="210"/>
            <w:rPr>
              <w:noProof/>
              <w:sz w:val="22"/>
            </w:rPr>
          </w:pPr>
          <w:hyperlink w:anchor="_Toc384046365" w:history="1">
            <w:r w:rsidRPr="00B17EBD">
              <w:rPr>
                <w:rStyle w:val="Hyperlink"/>
                <w:noProof/>
              </w:rPr>
              <w:t>3.5</w:t>
            </w:r>
            <w:r>
              <w:rPr>
                <w:noProof/>
                <w:sz w:val="22"/>
              </w:rPr>
              <w:tab/>
            </w:r>
            <w:r w:rsidRPr="00B17EBD">
              <w:rPr>
                <w:rStyle w:val="Hyperlink"/>
                <w:noProof/>
              </w:rPr>
              <w:t>Contradict Conditions</w:t>
            </w:r>
            <w:r>
              <w:rPr>
                <w:noProof/>
                <w:webHidden/>
              </w:rPr>
              <w:tab/>
            </w:r>
            <w:r>
              <w:rPr>
                <w:noProof/>
                <w:webHidden/>
              </w:rPr>
              <w:fldChar w:fldCharType="begin"/>
            </w:r>
            <w:r>
              <w:rPr>
                <w:noProof/>
                <w:webHidden/>
              </w:rPr>
              <w:instrText xml:space="preserve"> PAGEREF _Toc384046365 \h </w:instrText>
            </w:r>
            <w:r>
              <w:rPr>
                <w:noProof/>
                <w:webHidden/>
              </w:rPr>
            </w:r>
            <w:r>
              <w:rPr>
                <w:noProof/>
                <w:webHidden/>
              </w:rPr>
              <w:fldChar w:fldCharType="separate"/>
            </w:r>
            <w:r>
              <w:rPr>
                <w:noProof/>
                <w:webHidden/>
              </w:rPr>
              <w:t>8</w:t>
            </w:r>
            <w:r>
              <w:rPr>
                <w:noProof/>
                <w:webHidden/>
              </w:rPr>
              <w:fldChar w:fldCharType="end"/>
            </w:r>
          </w:hyperlink>
        </w:p>
        <w:p w14:paraId="39FF4348" w14:textId="77777777" w:rsidR="002550AA" w:rsidRDefault="002550AA">
          <w:pPr>
            <w:pStyle w:val="TOC2"/>
            <w:tabs>
              <w:tab w:val="left" w:pos="800"/>
              <w:tab w:val="right" w:leader="dot" w:pos="9627"/>
            </w:tabs>
            <w:ind w:left="210"/>
            <w:rPr>
              <w:noProof/>
              <w:sz w:val="22"/>
            </w:rPr>
          </w:pPr>
          <w:hyperlink w:anchor="_Toc384046366" w:history="1">
            <w:r w:rsidRPr="00B17EBD">
              <w:rPr>
                <w:rStyle w:val="Hyperlink"/>
                <w:noProof/>
              </w:rPr>
              <w:t>3.6</w:t>
            </w:r>
            <w:r>
              <w:rPr>
                <w:noProof/>
                <w:sz w:val="22"/>
              </w:rPr>
              <w:tab/>
            </w:r>
            <w:r w:rsidRPr="00B17EBD">
              <w:rPr>
                <w:rStyle w:val="Hyperlink"/>
                <w:noProof/>
              </w:rPr>
              <w:t>Integer Precision Lost Because of Cast</w:t>
            </w:r>
            <w:r>
              <w:rPr>
                <w:noProof/>
                <w:webHidden/>
              </w:rPr>
              <w:tab/>
            </w:r>
            <w:r>
              <w:rPr>
                <w:noProof/>
                <w:webHidden/>
              </w:rPr>
              <w:fldChar w:fldCharType="begin"/>
            </w:r>
            <w:r>
              <w:rPr>
                <w:noProof/>
                <w:webHidden/>
              </w:rPr>
              <w:instrText xml:space="preserve"> PAGEREF _Toc384046366 \h </w:instrText>
            </w:r>
            <w:r>
              <w:rPr>
                <w:noProof/>
                <w:webHidden/>
              </w:rPr>
            </w:r>
            <w:r>
              <w:rPr>
                <w:noProof/>
                <w:webHidden/>
              </w:rPr>
              <w:fldChar w:fldCharType="separate"/>
            </w:r>
            <w:r>
              <w:rPr>
                <w:noProof/>
                <w:webHidden/>
              </w:rPr>
              <w:t>8</w:t>
            </w:r>
            <w:r>
              <w:rPr>
                <w:noProof/>
                <w:webHidden/>
              </w:rPr>
              <w:fldChar w:fldCharType="end"/>
            </w:r>
          </w:hyperlink>
        </w:p>
        <w:p w14:paraId="10C4FE12" w14:textId="77777777" w:rsidR="002550AA" w:rsidRDefault="002550AA">
          <w:pPr>
            <w:pStyle w:val="TOC2"/>
            <w:tabs>
              <w:tab w:val="left" w:pos="800"/>
              <w:tab w:val="right" w:leader="dot" w:pos="9627"/>
            </w:tabs>
            <w:ind w:left="210"/>
            <w:rPr>
              <w:noProof/>
              <w:sz w:val="22"/>
            </w:rPr>
          </w:pPr>
          <w:hyperlink w:anchor="_Toc384046367" w:history="1">
            <w:r w:rsidRPr="00B17EBD">
              <w:rPr>
                <w:rStyle w:val="Hyperlink"/>
                <w:noProof/>
              </w:rPr>
              <w:t>3.7</w:t>
            </w:r>
            <w:r>
              <w:rPr>
                <w:noProof/>
                <w:sz w:val="22"/>
              </w:rPr>
              <w:tab/>
            </w:r>
            <w:r w:rsidRPr="00B17EBD">
              <w:rPr>
                <w:rStyle w:val="Hyperlink"/>
                <w:noProof/>
              </w:rPr>
              <w:t>Data Overflow</w:t>
            </w:r>
            <w:r>
              <w:rPr>
                <w:noProof/>
                <w:webHidden/>
              </w:rPr>
              <w:tab/>
            </w:r>
            <w:r>
              <w:rPr>
                <w:noProof/>
                <w:webHidden/>
              </w:rPr>
              <w:fldChar w:fldCharType="begin"/>
            </w:r>
            <w:r>
              <w:rPr>
                <w:noProof/>
                <w:webHidden/>
              </w:rPr>
              <w:instrText xml:space="preserve"> PAGEREF _Toc384046367 \h </w:instrText>
            </w:r>
            <w:r>
              <w:rPr>
                <w:noProof/>
                <w:webHidden/>
              </w:rPr>
            </w:r>
            <w:r>
              <w:rPr>
                <w:noProof/>
                <w:webHidden/>
              </w:rPr>
              <w:fldChar w:fldCharType="separate"/>
            </w:r>
            <w:r>
              <w:rPr>
                <w:noProof/>
                <w:webHidden/>
              </w:rPr>
              <w:t>8</w:t>
            </w:r>
            <w:r>
              <w:rPr>
                <w:noProof/>
                <w:webHidden/>
              </w:rPr>
              <w:fldChar w:fldCharType="end"/>
            </w:r>
          </w:hyperlink>
        </w:p>
        <w:p w14:paraId="7053B501" w14:textId="77777777" w:rsidR="002550AA" w:rsidRDefault="002550AA">
          <w:pPr>
            <w:pStyle w:val="TOC2"/>
            <w:tabs>
              <w:tab w:val="left" w:pos="800"/>
              <w:tab w:val="right" w:leader="dot" w:pos="9627"/>
            </w:tabs>
            <w:ind w:left="210"/>
            <w:rPr>
              <w:noProof/>
              <w:sz w:val="22"/>
            </w:rPr>
          </w:pPr>
          <w:hyperlink w:anchor="_Toc384046368" w:history="1">
            <w:r w:rsidRPr="00B17EBD">
              <w:rPr>
                <w:rStyle w:val="Hyperlink"/>
                <w:noProof/>
              </w:rPr>
              <w:t>3.8</w:t>
            </w:r>
            <w:r>
              <w:rPr>
                <w:noProof/>
                <w:sz w:val="22"/>
              </w:rPr>
              <w:tab/>
            </w:r>
            <w:r w:rsidRPr="00B17EBD">
              <w:rPr>
                <w:rStyle w:val="Hyperlink"/>
                <w:noProof/>
              </w:rPr>
              <w:t>Data Underflow</w:t>
            </w:r>
            <w:r>
              <w:rPr>
                <w:noProof/>
                <w:webHidden/>
              </w:rPr>
              <w:tab/>
            </w:r>
            <w:r>
              <w:rPr>
                <w:noProof/>
                <w:webHidden/>
              </w:rPr>
              <w:fldChar w:fldCharType="begin"/>
            </w:r>
            <w:r>
              <w:rPr>
                <w:noProof/>
                <w:webHidden/>
              </w:rPr>
              <w:instrText xml:space="preserve"> PAGEREF _Toc384046368 \h </w:instrText>
            </w:r>
            <w:r>
              <w:rPr>
                <w:noProof/>
                <w:webHidden/>
              </w:rPr>
            </w:r>
            <w:r>
              <w:rPr>
                <w:noProof/>
                <w:webHidden/>
              </w:rPr>
              <w:fldChar w:fldCharType="separate"/>
            </w:r>
            <w:r>
              <w:rPr>
                <w:noProof/>
                <w:webHidden/>
              </w:rPr>
              <w:t>8</w:t>
            </w:r>
            <w:r>
              <w:rPr>
                <w:noProof/>
                <w:webHidden/>
              </w:rPr>
              <w:fldChar w:fldCharType="end"/>
            </w:r>
          </w:hyperlink>
        </w:p>
        <w:p w14:paraId="5653D79B" w14:textId="77777777" w:rsidR="002550AA" w:rsidRDefault="002550AA">
          <w:pPr>
            <w:pStyle w:val="TOC2"/>
            <w:tabs>
              <w:tab w:val="left" w:pos="800"/>
              <w:tab w:val="right" w:leader="dot" w:pos="9627"/>
            </w:tabs>
            <w:ind w:left="210"/>
            <w:rPr>
              <w:noProof/>
              <w:sz w:val="22"/>
            </w:rPr>
          </w:pPr>
          <w:hyperlink w:anchor="_Toc384046369" w:history="1">
            <w:r w:rsidRPr="00B17EBD">
              <w:rPr>
                <w:rStyle w:val="Hyperlink"/>
                <w:noProof/>
              </w:rPr>
              <w:t>3.9</w:t>
            </w:r>
            <w:r>
              <w:rPr>
                <w:noProof/>
                <w:sz w:val="22"/>
              </w:rPr>
              <w:tab/>
            </w:r>
            <w:r w:rsidRPr="00B17EBD">
              <w:rPr>
                <w:rStyle w:val="Hyperlink"/>
                <w:noProof/>
              </w:rPr>
              <w:t>Deadcode</w:t>
            </w:r>
            <w:r>
              <w:rPr>
                <w:noProof/>
                <w:webHidden/>
              </w:rPr>
              <w:tab/>
            </w:r>
            <w:r>
              <w:rPr>
                <w:noProof/>
                <w:webHidden/>
              </w:rPr>
              <w:fldChar w:fldCharType="begin"/>
            </w:r>
            <w:r>
              <w:rPr>
                <w:noProof/>
                <w:webHidden/>
              </w:rPr>
              <w:instrText xml:space="preserve"> PAGEREF _Toc384046369 \h </w:instrText>
            </w:r>
            <w:r>
              <w:rPr>
                <w:noProof/>
                <w:webHidden/>
              </w:rPr>
            </w:r>
            <w:r>
              <w:rPr>
                <w:noProof/>
                <w:webHidden/>
              </w:rPr>
              <w:fldChar w:fldCharType="separate"/>
            </w:r>
            <w:r>
              <w:rPr>
                <w:noProof/>
                <w:webHidden/>
              </w:rPr>
              <w:t>9</w:t>
            </w:r>
            <w:r>
              <w:rPr>
                <w:noProof/>
                <w:webHidden/>
              </w:rPr>
              <w:fldChar w:fldCharType="end"/>
            </w:r>
          </w:hyperlink>
        </w:p>
        <w:p w14:paraId="6983330B" w14:textId="77777777" w:rsidR="002550AA" w:rsidRDefault="002550AA">
          <w:pPr>
            <w:pStyle w:val="TOC2"/>
            <w:tabs>
              <w:tab w:val="left" w:pos="1050"/>
              <w:tab w:val="right" w:leader="dot" w:pos="9627"/>
            </w:tabs>
            <w:ind w:left="210"/>
            <w:rPr>
              <w:noProof/>
              <w:sz w:val="22"/>
            </w:rPr>
          </w:pPr>
          <w:hyperlink w:anchor="_Toc384046370" w:history="1">
            <w:r w:rsidRPr="00B17EBD">
              <w:rPr>
                <w:rStyle w:val="Hyperlink"/>
                <w:noProof/>
              </w:rPr>
              <w:t>3.10</w:t>
            </w:r>
            <w:r>
              <w:rPr>
                <w:noProof/>
                <w:sz w:val="22"/>
              </w:rPr>
              <w:tab/>
            </w:r>
            <w:r w:rsidRPr="00B17EBD">
              <w:rPr>
                <w:rStyle w:val="Hyperlink"/>
                <w:noProof/>
              </w:rPr>
              <w:t>Deadlock</w:t>
            </w:r>
            <w:r>
              <w:rPr>
                <w:noProof/>
                <w:webHidden/>
              </w:rPr>
              <w:tab/>
            </w:r>
            <w:r>
              <w:rPr>
                <w:noProof/>
                <w:webHidden/>
              </w:rPr>
              <w:fldChar w:fldCharType="begin"/>
            </w:r>
            <w:r>
              <w:rPr>
                <w:noProof/>
                <w:webHidden/>
              </w:rPr>
              <w:instrText xml:space="preserve"> PAGEREF _Toc384046370 \h </w:instrText>
            </w:r>
            <w:r>
              <w:rPr>
                <w:noProof/>
                <w:webHidden/>
              </w:rPr>
            </w:r>
            <w:r>
              <w:rPr>
                <w:noProof/>
                <w:webHidden/>
              </w:rPr>
              <w:fldChar w:fldCharType="separate"/>
            </w:r>
            <w:r>
              <w:rPr>
                <w:noProof/>
                <w:webHidden/>
              </w:rPr>
              <w:t>9</w:t>
            </w:r>
            <w:r>
              <w:rPr>
                <w:noProof/>
                <w:webHidden/>
              </w:rPr>
              <w:fldChar w:fldCharType="end"/>
            </w:r>
          </w:hyperlink>
        </w:p>
        <w:p w14:paraId="694A0FC0" w14:textId="77777777" w:rsidR="002550AA" w:rsidRDefault="002550AA">
          <w:pPr>
            <w:pStyle w:val="TOC2"/>
            <w:tabs>
              <w:tab w:val="left" w:pos="1050"/>
              <w:tab w:val="right" w:leader="dot" w:pos="9627"/>
            </w:tabs>
            <w:ind w:left="210"/>
            <w:rPr>
              <w:noProof/>
              <w:sz w:val="22"/>
            </w:rPr>
          </w:pPr>
          <w:hyperlink w:anchor="_Toc384046371" w:history="1">
            <w:r w:rsidRPr="00B17EBD">
              <w:rPr>
                <w:rStyle w:val="Hyperlink"/>
                <w:noProof/>
              </w:rPr>
              <w:t>3.11</w:t>
            </w:r>
            <w:r>
              <w:rPr>
                <w:noProof/>
                <w:sz w:val="22"/>
              </w:rPr>
              <w:tab/>
            </w:r>
            <w:r w:rsidRPr="00B17EBD">
              <w:rPr>
                <w:rStyle w:val="Hyperlink"/>
                <w:noProof/>
              </w:rPr>
              <w:t>Deletion of Data Structure Sentinel</w:t>
            </w:r>
            <w:r>
              <w:rPr>
                <w:noProof/>
                <w:webHidden/>
              </w:rPr>
              <w:tab/>
            </w:r>
            <w:r>
              <w:rPr>
                <w:noProof/>
                <w:webHidden/>
              </w:rPr>
              <w:fldChar w:fldCharType="begin"/>
            </w:r>
            <w:r>
              <w:rPr>
                <w:noProof/>
                <w:webHidden/>
              </w:rPr>
              <w:instrText xml:space="preserve"> PAGEREF _Toc384046371 \h </w:instrText>
            </w:r>
            <w:r>
              <w:rPr>
                <w:noProof/>
                <w:webHidden/>
              </w:rPr>
            </w:r>
            <w:r>
              <w:rPr>
                <w:noProof/>
                <w:webHidden/>
              </w:rPr>
              <w:fldChar w:fldCharType="separate"/>
            </w:r>
            <w:r>
              <w:rPr>
                <w:noProof/>
                <w:webHidden/>
              </w:rPr>
              <w:t>9</w:t>
            </w:r>
            <w:r>
              <w:rPr>
                <w:noProof/>
                <w:webHidden/>
              </w:rPr>
              <w:fldChar w:fldCharType="end"/>
            </w:r>
          </w:hyperlink>
        </w:p>
        <w:p w14:paraId="594B2206" w14:textId="77777777" w:rsidR="002550AA" w:rsidRDefault="002550AA">
          <w:pPr>
            <w:pStyle w:val="TOC2"/>
            <w:tabs>
              <w:tab w:val="left" w:pos="1050"/>
              <w:tab w:val="right" w:leader="dot" w:pos="9627"/>
            </w:tabs>
            <w:ind w:left="210"/>
            <w:rPr>
              <w:noProof/>
              <w:sz w:val="22"/>
            </w:rPr>
          </w:pPr>
          <w:hyperlink w:anchor="_Toc384046372" w:history="1">
            <w:r w:rsidRPr="00B17EBD">
              <w:rPr>
                <w:rStyle w:val="Hyperlink"/>
                <w:noProof/>
              </w:rPr>
              <w:t>3.12</w:t>
            </w:r>
            <w:r>
              <w:rPr>
                <w:noProof/>
                <w:sz w:val="22"/>
              </w:rPr>
              <w:tab/>
            </w:r>
            <w:r w:rsidRPr="00B17EBD">
              <w:rPr>
                <w:rStyle w:val="Hyperlink"/>
                <w:noProof/>
              </w:rPr>
              <w:t>Double Free</w:t>
            </w:r>
            <w:r>
              <w:rPr>
                <w:noProof/>
                <w:webHidden/>
              </w:rPr>
              <w:tab/>
            </w:r>
            <w:r>
              <w:rPr>
                <w:noProof/>
                <w:webHidden/>
              </w:rPr>
              <w:fldChar w:fldCharType="begin"/>
            </w:r>
            <w:r>
              <w:rPr>
                <w:noProof/>
                <w:webHidden/>
              </w:rPr>
              <w:instrText xml:space="preserve"> PAGEREF _Toc384046372 \h </w:instrText>
            </w:r>
            <w:r>
              <w:rPr>
                <w:noProof/>
                <w:webHidden/>
              </w:rPr>
            </w:r>
            <w:r>
              <w:rPr>
                <w:noProof/>
                <w:webHidden/>
              </w:rPr>
              <w:fldChar w:fldCharType="separate"/>
            </w:r>
            <w:r>
              <w:rPr>
                <w:noProof/>
                <w:webHidden/>
              </w:rPr>
              <w:t>9</w:t>
            </w:r>
            <w:r>
              <w:rPr>
                <w:noProof/>
                <w:webHidden/>
              </w:rPr>
              <w:fldChar w:fldCharType="end"/>
            </w:r>
          </w:hyperlink>
        </w:p>
        <w:p w14:paraId="326521E3" w14:textId="77777777" w:rsidR="002550AA" w:rsidRDefault="002550AA">
          <w:pPr>
            <w:pStyle w:val="TOC2"/>
            <w:tabs>
              <w:tab w:val="left" w:pos="1050"/>
              <w:tab w:val="right" w:leader="dot" w:pos="9627"/>
            </w:tabs>
            <w:ind w:left="210"/>
            <w:rPr>
              <w:noProof/>
              <w:sz w:val="22"/>
            </w:rPr>
          </w:pPr>
          <w:hyperlink w:anchor="_Toc384046373" w:history="1">
            <w:r w:rsidRPr="00B17EBD">
              <w:rPr>
                <w:rStyle w:val="Hyperlink"/>
                <w:noProof/>
              </w:rPr>
              <w:t>3.13</w:t>
            </w:r>
            <w:r>
              <w:rPr>
                <w:noProof/>
                <w:sz w:val="22"/>
              </w:rPr>
              <w:tab/>
            </w:r>
            <w:r w:rsidRPr="00B17EBD">
              <w:rPr>
                <w:rStyle w:val="Hyperlink"/>
                <w:noProof/>
              </w:rPr>
              <w:t>Double Lock</w:t>
            </w:r>
            <w:r>
              <w:rPr>
                <w:noProof/>
                <w:webHidden/>
              </w:rPr>
              <w:tab/>
            </w:r>
            <w:r>
              <w:rPr>
                <w:noProof/>
                <w:webHidden/>
              </w:rPr>
              <w:fldChar w:fldCharType="begin"/>
            </w:r>
            <w:r>
              <w:rPr>
                <w:noProof/>
                <w:webHidden/>
              </w:rPr>
              <w:instrText xml:space="preserve"> PAGEREF _Toc384046373 \h </w:instrText>
            </w:r>
            <w:r>
              <w:rPr>
                <w:noProof/>
                <w:webHidden/>
              </w:rPr>
            </w:r>
            <w:r>
              <w:rPr>
                <w:noProof/>
                <w:webHidden/>
              </w:rPr>
              <w:fldChar w:fldCharType="separate"/>
            </w:r>
            <w:r>
              <w:rPr>
                <w:noProof/>
                <w:webHidden/>
              </w:rPr>
              <w:t>9</w:t>
            </w:r>
            <w:r>
              <w:rPr>
                <w:noProof/>
                <w:webHidden/>
              </w:rPr>
              <w:fldChar w:fldCharType="end"/>
            </w:r>
          </w:hyperlink>
        </w:p>
        <w:p w14:paraId="6CD1D5E8" w14:textId="77777777" w:rsidR="002550AA" w:rsidRDefault="002550AA">
          <w:pPr>
            <w:pStyle w:val="TOC2"/>
            <w:tabs>
              <w:tab w:val="left" w:pos="1050"/>
              <w:tab w:val="right" w:leader="dot" w:pos="9627"/>
            </w:tabs>
            <w:ind w:left="210"/>
            <w:rPr>
              <w:noProof/>
              <w:sz w:val="22"/>
            </w:rPr>
          </w:pPr>
          <w:hyperlink w:anchor="_Toc384046374" w:history="1">
            <w:r w:rsidRPr="00B17EBD">
              <w:rPr>
                <w:rStyle w:val="Hyperlink"/>
                <w:noProof/>
              </w:rPr>
              <w:t>3.14</w:t>
            </w:r>
            <w:r>
              <w:rPr>
                <w:noProof/>
                <w:sz w:val="22"/>
              </w:rPr>
              <w:tab/>
            </w:r>
            <w:r w:rsidRPr="00B17EBD">
              <w:rPr>
                <w:rStyle w:val="Hyperlink"/>
                <w:noProof/>
              </w:rPr>
              <w:t>Double Release</w:t>
            </w:r>
            <w:r>
              <w:rPr>
                <w:noProof/>
                <w:webHidden/>
              </w:rPr>
              <w:tab/>
            </w:r>
            <w:r>
              <w:rPr>
                <w:noProof/>
                <w:webHidden/>
              </w:rPr>
              <w:fldChar w:fldCharType="begin"/>
            </w:r>
            <w:r>
              <w:rPr>
                <w:noProof/>
                <w:webHidden/>
              </w:rPr>
              <w:instrText xml:space="preserve"> PAGEREF _Toc384046374 \h </w:instrText>
            </w:r>
            <w:r>
              <w:rPr>
                <w:noProof/>
                <w:webHidden/>
              </w:rPr>
            </w:r>
            <w:r>
              <w:rPr>
                <w:noProof/>
                <w:webHidden/>
              </w:rPr>
              <w:fldChar w:fldCharType="separate"/>
            </w:r>
            <w:r>
              <w:rPr>
                <w:noProof/>
                <w:webHidden/>
              </w:rPr>
              <w:t>9</w:t>
            </w:r>
            <w:r>
              <w:rPr>
                <w:noProof/>
                <w:webHidden/>
              </w:rPr>
              <w:fldChar w:fldCharType="end"/>
            </w:r>
          </w:hyperlink>
        </w:p>
        <w:p w14:paraId="49081A52" w14:textId="77777777" w:rsidR="002550AA" w:rsidRDefault="002550AA">
          <w:pPr>
            <w:pStyle w:val="TOC2"/>
            <w:tabs>
              <w:tab w:val="left" w:pos="1050"/>
              <w:tab w:val="right" w:leader="dot" w:pos="9627"/>
            </w:tabs>
            <w:ind w:left="210"/>
            <w:rPr>
              <w:noProof/>
              <w:sz w:val="22"/>
            </w:rPr>
          </w:pPr>
          <w:hyperlink w:anchor="_Toc384046375" w:history="1">
            <w:r w:rsidRPr="00B17EBD">
              <w:rPr>
                <w:rStyle w:val="Hyperlink"/>
                <w:noProof/>
              </w:rPr>
              <w:t>3.15</w:t>
            </w:r>
            <w:r>
              <w:rPr>
                <w:noProof/>
                <w:sz w:val="22"/>
              </w:rPr>
              <w:tab/>
            </w:r>
            <w:r w:rsidRPr="00B17EBD">
              <w:rPr>
                <w:rStyle w:val="Hyperlink"/>
                <w:noProof/>
              </w:rPr>
              <w:t>Unintentional Endless Loop</w:t>
            </w:r>
            <w:r>
              <w:rPr>
                <w:noProof/>
                <w:webHidden/>
              </w:rPr>
              <w:tab/>
            </w:r>
            <w:r>
              <w:rPr>
                <w:noProof/>
                <w:webHidden/>
              </w:rPr>
              <w:fldChar w:fldCharType="begin"/>
            </w:r>
            <w:r>
              <w:rPr>
                <w:noProof/>
                <w:webHidden/>
              </w:rPr>
              <w:instrText xml:space="preserve"> PAGEREF _Toc384046375 \h </w:instrText>
            </w:r>
            <w:r>
              <w:rPr>
                <w:noProof/>
                <w:webHidden/>
              </w:rPr>
            </w:r>
            <w:r>
              <w:rPr>
                <w:noProof/>
                <w:webHidden/>
              </w:rPr>
              <w:fldChar w:fldCharType="separate"/>
            </w:r>
            <w:r>
              <w:rPr>
                <w:noProof/>
                <w:webHidden/>
              </w:rPr>
              <w:t>9</w:t>
            </w:r>
            <w:r>
              <w:rPr>
                <w:noProof/>
                <w:webHidden/>
              </w:rPr>
              <w:fldChar w:fldCharType="end"/>
            </w:r>
          </w:hyperlink>
        </w:p>
        <w:p w14:paraId="56E68B23" w14:textId="77777777" w:rsidR="002550AA" w:rsidRDefault="002550AA">
          <w:pPr>
            <w:pStyle w:val="TOC2"/>
            <w:tabs>
              <w:tab w:val="left" w:pos="1050"/>
              <w:tab w:val="right" w:leader="dot" w:pos="9627"/>
            </w:tabs>
            <w:ind w:left="210"/>
            <w:rPr>
              <w:noProof/>
              <w:sz w:val="22"/>
            </w:rPr>
          </w:pPr>
          <w:hyperlink w:anchor="_Toc384046376" w:history="1">
            <w:r w:rsidRPr="00B17EBD">
              <w:rPr>
                <w:rStyle w:val="Hyperlink"/>
                <w:noProof/>
              </w:rPr>
              <w:t>3.16</w:t>
            </w:r>
            <w:r>
              <w:rPr>
                <w:noProof/>
                <w:sz w:val="22"/>
              </w:rPr>
              <w:tab/>
            </w:r>
            <w:r w:rsidRPr="00B17EBD">
              <w:rPr>
                <w:rStyle w:val="Hyperlink"/>
                <w:noProof/>
              </w:rPr>
              <w:t>Free Non Dynamically Allocated Memory</w:t>
            </w:r>
            <w:r>
              <w:rPr>
                <w:noProof/>
                <w:webHidden/>
              </w:rPr>
              <w:tab/>
            </w:r>
            <w:r>
              <w:rPr>
                <w:noProof/>
                <w:webHidden/>
              </w:rPr>
              <w:fldChar w:fldCharType="begin"/>
            </w:r>
            <w:r>
              <w:rPr>
                <w:noProof/>
                <w:webHidden/>
              </w:rPr>
              <w:instrText xml:space="preserve"> PAGEREF _Toc384046376 \h </w:instrText>
            </w:r>
            <w:r>
              <w:rPr>
                <w:noProof/>
                <w:webHidden/>
              </w:rPr>
            </w:r>
            <w:r>
              <w:rPr>
                <w:noProof/>
                <w:webHidden/>
              </w:rPr>
              <w:fldChar w:fldCharType="separate"/>
            </w:r>
            <w:r>
              <w:rPr>
                <w:noProof/>
                <w:webHidden/>
              </w:rPr>
              <w:t>10</w:t>
            </w:r>
            <w:r>
              <w:rPr>
                <w:noProof/>
                <w:webHidden/>
              </w:rPr>
              <w:fldChar w:fldCharType="end"/>
            </w:r>
          </w:hyperlink>
        </w:p>
        <w:p w14:paraId="6574A544" w14:textId="77777777" w:rsidR="002550AA" w:rsidRDefault="002550AA">
          <w:pPr>
            <w:pStyle w:val="TOC2"/>
            <w:tabs>
              <w:tab w:val="left" w:pos="1050"/>
              <w:tab w:val="right" w:leader="dot" w:pos="9627"/>
            </w:tabs>
            <w:ind w:left="210"/>
            <w:rPr>
              <w:noProof/>
              <w:sz w:val="22"/>
            </w:rPr>
          </w:pPr>
          <w:hyperlink w:anchor="_Toc384046377" w:history="1">
            <w:r w:rsidRPr="00B17EBD">
              <w:rPr>
                <w:rStyle w:val="Hyperlink"/>
                <w:noProof/>
              </w:rPr>
              <w:t>3.17</w:t>
            </w:r>
            <w:r>
              <w:rPr>
                <w:noProof/>
                <w:sz w:val="22"/>
              </w:rPr>
              <w:tab/>
            </w:r>
            <w:r w:rsidRPr="00B17EBD">
              <w:rPr>
                <w:rStyle w:val="Hyperlink"/>
                <w:noProof/>
              </w:rPr>
              <w:t>Free NULL Pointer</w:t>
            </w:r>
            <w:r>
              <w:rPr>
                <w:noProof/>
                <w:webHidden/>
              </w:rPr>
              <w:tab/>
            </w:r>
            <w:r>
              <w:rPr>
                <w:noProof/>
                <w:webHidden/>
              </w:rPr>
              <w:fldChar w:fldCharType="begin"/>
            </w:r>
            <w:r>
              <w:rPr>
                <w:noProof/>
                <w:webHidden/>
              </w:rPr>
              <w:instrText xml:space="preserve"> PAGEREF _Toc384046377 \h </w:instrText>
            </w:r>
            <w:r>
              <w:rPr>
                <w:noProof/>
                <w:webHidden/>
              </w:rPr>
            </w:r>
            <w:r>
              <w:rPr>
                <w:noProof/>
                <w:webHidden/>
              </w:rPr>
              <w:fldChar w:fldCharType="separate"/>
            </w:r>
            <w:r>
              <w:rPr>
                <w:noProof/>
                <w:webHidden/>
              </w:rPr>
              <w:t>10</w:t>
            </w:r>
            <w:r>
              <w:rPr>
                <w:noProof/>
                <w:webHidden/>
              </w:rPr>
              <w:fldChar w:fldCharType="end"/>
            </w:r>
          </w:hyperlink>
        </w:p>
        <w:p w14:paraId="46F4FC97" w14:textId="77777777" w:rsidR="002550AA" w:rsidRDefault="002550AA">
          <w:pPr>
            <w:pStyle w:val="TOC2"/>
            <w:tabs>
              <w:tab w:val="left" w:pos="1050"/>
              <w:tab w:val="right" w:leader="dot" w:pos="9627"/>
            </w:tabs>
            <w:ind w:left="210"/>
            <w:rPr>
              <w:noProof/>
              <w:sz w:val="22"/>
            </w:rPr>
          </w:pPr>
          <w:hyperlink w:anchor="_Toc384046378" w:history="1">
            <w:r w:rsidRPr="00B17EBD">
              <w:rPr>
                <w:rStyle w:val="Hyperlink"/>
                <w:noProof/>
              </w:rPr>
              <w:t>3.18</w:t>
            </w:r>
            <w:r>
              <w:rPr>
                <w:noProof/>
                <w:sz w:val="22"/>
              </w:rPr>
              <w:tab/>
            </w:r>
            <w:r w:rsidRPr="00B17EBD">
              <w:rPr>
                <w:rStyle w:val="Hyperlink"/>
                <w:noProof/>
              </w:rPr>
              <w:t>Bad Cast of a Function Pointer</w:t>
            </w:r>
            <w:r>
              <w:rPr>
                <w:noProof/>
                <w:webHidden/>
              </w:rPr>
              <w:tab/>
            </w:r>
            <w:r>
              <w:rPr>
                <w:noProof/>
                <w:webHidden/>
              </w:rPr>
              <w:fldChar w:fldCharType="begin"/>
            </w:r>
            <w:r>
              <w:rPr>
                <w:noProof/>
                <w:webHidden/>
              </w:rPr>
              <w:instrText xml:space="preserve"> PAGEREF _Toc384046378 \h </w:instrText>
            </w:r>
            <w:r>
              <w:rPr>
                <w:noProof/>
                <w:webHidden/>
              </w:rPr>
            </w:r>
            <w:r>
              <w:rPr>
                <w:noProof/>
                <w:webHidden/>
              </w:rPr>
              <w:fldChar w:fldCharType="separate"/>
            </w:r>
            <w:r>
              <w:rPr>
                <w:noProof/>
                <w:webHidden/>
              </w:rPr>
              <w:t>10</w:t>
            </w:r>
            <w:r>
              <w:rPr>
                <w:noProof/>
                <w:webHidden/>
              </w:rPr>
              <w:fldChar w:fldCharType="end"/>
            </w:r>
          </w:hyperlink>
        </w:p>
        <w:p w14:paraId="3F8B135C" w14:textId="77777777" w:rsidR="002550AA" w:rsidRDefault="002550AA">
          <w:pPr>
            <w:pStyle w:val="TOC2"/>
            <w:tabs>
              <w:tab w:val="left" w:pos="1050"/>
              <w:tab w:val="right" w:leader="dot" w:pos="9627"/>
            </w:tabs>
            <w:ind w:left="210"/>
            <w:rPr>
              <w:noProof/>
              <w:sz w:val="22"/>
            </w:rPr>
          </w:pPr>
          <w:hyperlink w:anchor="_Toc384046379" w:history="1">
            <w:r w:rsidRPr="00B17EBD">
              <w:rPr>
                <w:rStyle w:val="Hyperlink"/>
                <w:noProof/>
              </w:rPr>
              <w:t>3.19</w:t>
            </w:r>
            <w:r>
              <w:rPr>
                <w:noProof/>
                <w:sz w:val="22"/>
              </w:rPr>
              <w:tab/>
            </w:r>
            <w:r w:rsidRPr="00B17EBD">
              <w:rPr>
                <w:rStyle w:val="Hyperlink"/>
                <w:noProof/>
              </w:rPr>
              <w:t>Return Value of Function Never Checked</w:t>
            </w:r>
            <w:r>
              <w:rPr>
                <w:noProof/>
                <w:webHidden/>
              </w:rPr>
              <w:tab/>
            </w:r>
            <w:r>
              <w:rPr>
                <w:noProof/>
                <w:webHidden/>
              </w:rPr>
              <w:fldChar w:fldCharType="begin"/>
            </w:r>
            <w:r>
              <w:rPr>
                <w:noProof/>
                <w:webHidden/>
              </w:rPr>
              <w:instrText xml:space="preserve"> PAGEREF _Toc384046379 \h </w:instrText>
            </w:r>
            <w:r>
              <w:rPr>
                <w:noProof/>
                <w:webHidden/>
              </w:rPr>
            </w:r>
            <w:r>
              <w:rPr>
                <w:noProof/>
                <w:webHidden/>
              </w:rPr>
              <w:fldChar w:fldCharType="separate"/>
            </w:r>
            <w:r>
              <w:rPr>
                <w:noProof/>
                <w:webHidden/>
              </w:rPr>
              <w:t>10</w:t>
            </w:r>
            <w:r>
              <w:rPr>
                <w:noProof/>
                <w:webHidden/>
              </w:rPr>
              <w:fldChar w:fldCharType="end"/>
            </w:r>
          </w:hyperlink>
        </w:p>
        <w:p w14:paraId="5572767B" w14:textId="77777777" w:rsidR="002550AA" w:rsidRDefault="002550AA">
          <w:pPr>
            <w:pStyle w:val="TOC2"/>
            <w:tabs>
              <w:tab w:val="left" w:pos="1050"/>
              <w:tab w:val="right" w:leader="dot" w:pos="9627"/>
            </w:tabs>
            <w:ind w:left="210"/>
            <w:rPr>
              <w:noProof/>
              <w:sz w:val="22"/>
            </w:rPr>
          </w:pPr>
          <w:hyperlink w:anchor="_Toc384046380" w:history="1">
            <w:r w:rsidRPr="00B17EBD">
              <w:rPr>
                <w:rStyle w:val="Hyperlink"/>
                <w:noProof/>
              </w:rPr>
              <w:t>3.20</w:t>
            </w:r>
            <w:r>
              <w:rPr>
                <w:noProof/>
                <w:sz w:val="22"/>
              </w:rPr>
              <w:tab/>
            </w:r>
            <w:r w:rsidRPr="00B17EBD">
              <w:rPr>
                <w:rStyle w:val="Hyperlink"/>
                <w:noProof/>
              </w:rPr>
              <w:t>Improper Error Handling</w:t>
            </w:r>
            <w:r>
              <w:rPr>
                <w:noProof/>
                <w:webHidden/>
              </w:rPr>
              <w:tab/>
            </w:r>
            <w:r>
              <w:rPr>
                <w:noProof/>
                <w:webHidden/>
              </w:rPr>
              <w:fldChar w:fldCharType="begin"/>
            </w:r>
            <w:r>
              <w:rPr>
                <w:noProof/>
                <w:webHidden/>
              </w:rPr>
              <w:instrText xml:space="preserve"> PAGEREF _Toc384046380 \h </w:instrText>
            </w:r>
            <w:r>
              <w:rPr>
                <w:noProof/>
                <w:webHidden/>
              </w:rPr>
            </w:r>
            <w:r>
              <w:rPr>
                <w:noProof/>
                <w:webHidden/>
              </w:rPr>
              <w:fldChar w:fldCharType="separate"/>
            </w:r>
            <w:r>
              <w:rPr>
                <w:noProof/>
                <w:webHidden/>
              </w:rPr>
              <w:t>10</w:t>
            </w:r>
            <w:r>
              <w:rPr>
                <w:noProof/>
                <w:webHidden/>
              </w:rPr>
              <w:fldChar w:fldCharType="end"/>
            </w:r>
          </w:hyperlink>
        </w:p>
        <w:p w14:paraId="23382028" w14:textId="77777777" w:rsidR="002550AA" w:rsidRDefault="002550AA">
          <w:pPr>
            <w:pStyle w:val="TOC2"/>
            <w:tabs>
              <w:tab w:val="left" w:pos="1050"/>
              <w:tab w:val="right" w:leader="dot" w:pos="9627"/>
            </w:tabs>
            <w:ind w:left="210"/>
            <w:rPr>
              <w:noProof/>
              <w:sz w:val="22"/>
            </w:rPr>
          </w:pPr>
          <w:hyperlink w:anchor="_Toc384046381" w:history="1">
            <w:r w:rsidRPr="00B17EBD">
              <w:rPr>
                <w:rStyle w:val="Hyperlink"/>
                <w:noProof/>
              </w:rPr>
              <w:t>3.21</w:t>
            </w:r>
            <w:r>
              <w:rPr>
                <w:noProof/>
                <w:sz w:val="22"/>
              </w:rPr>
              <w:tab/>
            </w:r>
            <w:r w:rsidRPr="00B17EBD">
              <w:rPr>
                <w:rStyle w:val="Hyperlink"/>
                <w:noProof/>
              </w:rPr>
              <w:t>Improper Termination of Block</w:t>
            </w:r>
            <w:r>
              <w:rPr>
                <w:noProof/>
                <w:webHidden/>
              </w:rPr>
              <w:tab/>
            </w:r>
            <w:r>
              <w:rPr>
                <w:noProof/>
                <w:webHidden/>
              </w:rPr>
              <w:fldChar w:fldCharType="begin"/>
            </w:r>
            <w:r>
              <w:rPr>
                <w:noProof/>
                <w:webHidden/>
              </w:rPr>
              <w:instrText xml:space="preserve"> PAGEREF _Toc384046381 \h </w:instrText>
            </w:r>
            <w:r>
              <w:rPr>
                <w:noProof/>
                <w:webHidden/>
              </w:rPr>
            </w:r>
            <w:r>
              <w:rPr>
                <w:noProof/>
                <w:webHidden/>
              </w:rPr>
              <w:fldChar w:fldCharType="separate"/>
            </w:r>
            <w:r>
              <w:rPr>
                <w:noProof/>
                <w:webHidden/>
              </w:rPr>
              <w:t>10</w:t>
            </w:r>
            <w:r>
              <w:rPr>
                <w:noProof/>
                <w:webHidden/>
              </w:rPr>
              <w:fldChar w:fldCharType="end"/>
            </w:r>
          </w:hyperlink>
        </w:p>
        <w:p w14:paraId="3B365F58" w14:textId="77777777" w:rsidR="002550AA" w:rsidRDefault="002550AA">
          <w:pPr>
            <w:pStyle w:val="TOC2"/>
            <w:tabs>
              <w:tab w:val="left" w:pos="1050"/>
              <w:tab w:val="right" w:leader="dot" w:pos="9627"/>
            </w:tabs>
            <w:ind w:left="210"/>
            <w:rPr>
              <w:noProof/>
              <w:sz w:val="22"/>
            </w:rPr>
          </w:pPr>
          <w:hyperlink w:anchor="_Toc384046382" w:history="1">
            <w:r w:rsidRPr="00B17EBD">
              <w:rPr>
                <w:rStyle w:val="Hyperlink"/>
                <w:noProof/>
              </w:rPr>
              <w:t>3.22</w:t>
            </w:r>
            <w:r>
              <w:rPr>
                <w:noProof/>
                <w:sz w:val="22"/>
              </w:rPr>
              <w:tab/>
            </w:r>
            <w:r w:rsidRPr="00B17EBD">
              <w:rPr>
                <w:rStyle w:val="Hyperlink"/>
                <w:noProof/>
              </w:rPr>
              <w:t>Useless Assignment</w:t>
            </w:r>
            <w:r>
              <w:rPr>
                <w:noProof/>
                <w:webHidden/>
              </w:rPr>
              <w:tab/>
            </w:r>
            <w:r>
              <w:rPr>
                <w:noProof/>
                <w:webHidden/>
              </w:rPr>
              <w:fldChar w:fldCharType="begin"/>
            </w:r>
            <w:r>
              <w:rPr>
                <w:noProof/>
                <w:webHidden/>
              </w:rPr>
              <w:instrText xml:space="preserve"> PAGEREF _Toc384046382 \h </w:instrText>
            </w:r>
            <w:r>
              <w:rPr>
                <w:noProof/>
                <w:webHidden/>
              </w:rPr>
            </w:r>
            <w:r>
              <w:rPr>
                <w:noProof/>
                <w:webHidden/>
              </w:rPr>
              <w:fldChar w:fldCharType="separate"/>
            </w:r>
            <w:r>
              <w:rPr>
                <w:noProof/>
                <w:webHidden/>
              </w:rPr>
              <w:t>10</w:t>
            </w:r>
            <w:r>
              <w:rPr>
                <w:noProof/>
                <w:webHidden/>
              </w:rPr>
              <w:fldChar w:fldCharType="end"/>
            </w:r>
          </w:hyperlink>
        </w:p>
        <w:p w14:paraId="2FF49161" w14:textId="77777777" w:rsidR="002550AA" w:rsidRDefault="002550AA">
          <w:pPr>
            <w:pStyle w:val="TOC2"/>
            <w:tabs>
              <w:tab w:val="left" w:pos="1050"/>
              <w:tab w:val="right" w:leader="dot" w:pos="9627"/>
            </w:tabs>
            <w:ind w:left="210"/>
            <w:rPr>
              <w:noProof/>
              <w:sz w:val="22"/>
            </w:rPr>
          </w:pPr>
          <w:hyperlink w:anchor="_Toc384046383" w:history="1">
            <w:r w:rsidRPr="00B17EBD">
              <w:rPr>
                <w:rStyle w:val="Hyperlink"/>
                <w:noProof/>
              </w:rPr>
              <w:t>3.23</w:t>
            </w:r>
            <w:r>
              <w:rPr>
                <w:noProof/>
                <w:sz w:val="22"/>
              </w:rPr>
              <w:tab/>
            </w:r>
            <w:r w:rsidRPr="00B17EBD">
              <w:rPr>
                <w:rStyle w:val="Hyperlink"/>
                <w:noProof/>
              </w:rPr>
              <w:t>Bad Extern Type for Global Variable</w:t>
            </w:r>
            <w:r>
              <w:rPr>
                <w:noProof/>
                <w:webHidden/>
              </w:rPr>
              <w:tab/>
            </w:r>
            <w:r>
              <w:rPr>
                <w:noProof/>
                <w:webHidden/>
              </w:rPr>
              <w:fldChar w:fldCharType="begin"/>
            </w:r>
            <w:r>
              <w:rPr>
                <w:noProof/>
                <w:webHidden/>
              </w:rPr>
              <w:instrText xml:space="preserve"> PAGEREF _Toc384046383 \h </w:instrText>
            </w:r>
            <w:r>
              <w:rPr>
                <w:noProof/>
                <w:webHidden/>
              </w:rPr>
            </w:r>
            <w:r>
              <w:rPr>
                <w:noProof/>
                <w:webHidden/>
              </w:rPr>
              <w:fldChar w:fldCharType="separate"/>
            </w:r>
            <w:r>
              <w:rPr>
                <w:noProof/>
                <w:webHidden/>
              </w:rPr>
              <w:t>10</w:t>
            </w:r>
            <w:r>
              <w:rPr>
                <w:noProof/>
                <w:webHidden/>
              </w:rPr>
              <w:fldChar w:fldCharType="end"/>
            </w:r>
          </w:hyperlink>
        </w:p>
        <w:p w14:paraId="547A0AFB" w14:textId="77777777" w:rsidR="002550AA" w:rsidRDefault="002550AA">
          <w:pPr>
            <w:pStyle w:val="TOC2"/>
            <w:tabs>
              <w:tab w:val="left" w:pos="1050"/>
              <w:tab w:val="right" w:leader="dot" w:pos="9627"/>
            </w:tabs>
            <w:ind w:left="210"/>
            <w:rPr>
              <w:noProof/>
              <w:sz w:val="22"/>
            </w:rPr>
          </w:pPr>
          <w:hyperlink w:anchor="_Toc384046384" w:history="1">
            <w:r w:rsidRPr="00B17EBD">
              <w:rPr>
                <w:rStyle w:val="Hyperlink"/>
                <w:noProof/>
              </w:rPr>
              <w:t>3.24</w:t>
            </w:r>
            <w:r>
              <w:rPr>
                <w:noProof/>
                <w:sz w:val="22"/>
              </w:rPr>
              <w:tab/>
            </w:r>
            <w:r w:rsidRPr="00B17EBD">
              <w:rPr>
                <w:rStyle w:val="Hyperlink"/>
                <w:noProof/>
              </w:rPr>
              <w:t>Invalid Memory Access to Already Freed Area</w:t>
            </w:r>
            <w:r>
              <w:rPr>
                <w:noProof/>
                <w:webHidden/>
              </w:rPr>
              <w:tab/>
            </w:r>
            <w:r>
              <w:rPr>
                <w:noProof/>
                <w:webHidden/>
              </w:rPr>
              <w:fldChar w:fldCharType="begin"/>
            </w:r>
            <w:r>
              <w:rPr>
                <w:noProof/>
                <w:webHidden/>
              </w:rPr>
              <w:instrText xml:space="preserve"> PAGEREF _Toc384046384 \h </w:instrText>
            </w:r>
            <w:r>
              <w:rPr>
                <w:noProof/>
                <w:webHidden/>
              </w:rPr>
            </w:r>
            <w:r>
              <w:rPr>
                <w:noProof/>
                <w:webHidden/>
              </w:rPr>
              <w:fldChar w:fldCharType="separate"/>
            </w:r>
            <w:r>
              <w:rPr>
                <w:noProof/>
                <w:webHidden/>
              </w:rPr>
              <w:t>10</w:t>
            </w:r>
            <w:r>
              <w:rPr>
                <w:noProof/>
                <w:webHidden/>
              </w:rPr>
              <w:fldChar w:fldCharType="end"/>
            </w:r>
          </w:hyperlink>
        </w:p>
        <w:p w14:paraId="690429BB" w14:textId="77777777" w:rsidR="002550AA" w:rsidRDefault="002550AA">
          <w:pPr>
            <w:pStyle w:val="TOC2"/>
            <w:tabs>
              <w:tab w:val="left" w:pos="1050"/>
              <w:tab w:val="right" w:leader="dot" w:pos="9627"/>
            </w:tabs>
            <w:ind w:left="210"/>
            <w:rPr>
              <w:noProof/>
              <w:sz w:val="22"/>
            </w:rPr>
          </w:pPr>
          <w:hyperlink w:anchor="_Toc384046385" w:history="1">
            <w:r w:rsidRPr="00B17EBD">
              <w:rPr>
                <w:rStyle w:val="Hyperlink"/>
                <w:noProof/>
              </w:rPr>
              <w:t>3.25</w:t>
            </w:r>
            <w:r>
              <w:rPr>
                <w:noProof/>
                <w:sz w:val="22"/>
              </w:rPr>
              <w:tab/>
            </w:r>
            <w:r w:rsidRPr="00B17EBD">
              <w:rPr>
                <w:rStyle w:val="Hyperlink"/>
                <w:noProof/>
              </w:rPr>
              <w:t>Assign Small Buffer for Structure</w:t>
            </w:r>
            <w:r>
              <w:rPr>
                <w:noProof/>
                <w:webHidden/>
              </w:rPr>
              <w:tab/>
            </w:r>
            <w:r>
              <w:rPr>
                <w:noProof/>
                <w:webHidden/>
              </w:rPr>
              <w:fldChar w:fldCharType="begin"/>
            </w:r>
            <w:r>
              <w:rPr>
                <w:noProof/>
                <w:webHidden/>
              </w:rPr>
              <w:instrText xml:space="preserve"> PAGEREF _Toc384046385 \h </w:instrText>
            </w:r>
            <w:r>
              <w:rPr>
                <w:noProof/>
                <w:webHidden/>
              </w:rPr>
            </w:r>
            <w:r>
              <w:rPr>
                <w:noProof/>
                <w:webHidden/>
              </w:rPr>
              <w:fldChar w:fldCharType="separate"/>
            </w:r>
            <w:r>
              <w:rPr>
                <w:noProof/>
                <w:webHidden/>
              </w:rPr>
              <w:t>10</w:t>
            </w:r>
            <w:r>
              <w:rPr>
                <w:noProof/>
                <w:webHidden/>
              </w:rPr>
              <w:fldChar w:fldCharType="end"/>
            </w:r>
          </w:hyperlink>
        </w:p>
        <w:p w14:paraId="5FC1D003" w14:textId="77777777" w:rsidR="002550AA" w:rsidRDefault="002550AA">
          <w:pPr>
            <w:pStyle w:val="TOC2"/>
            <w:tabs>
              <w:tab w:val="left" w:pos="1050"/>
              <w:tab w:val="right" w:leader="dot" w:pos="9627"/>
            </w:tabs>
            <w:ind w:left="210"/>
            <w:rPr>
              <w:noProof/>
              <w:sz w:val="22"/>
            </w:rPr>
          </w:pPr>
          <w:hyperlink w:anchor="_Toc384046386" w:history="1">
            <w:r w:rsidRPr="00B17EBD">
              <w:rPr>
                <w:rStyle w:val="Hyperlink"/>
                <w:noProof/>
              </w:rPr>
              <w:t>3.26</w:t>
            </w:r>
            <w:r>
              <w:rPr>
                <w:noProof/>
                <w:sz w:val="22"/>
              </w:rPr>
              <w:tab/>
            </w:r>
            <w:r w:rsidRPr="00B17EBD">
              <w:rPr>
                <w:rStyle w:val="Hyperlink"/>
                <w:noProof/>
              </w:rPr>
              <w:t>Live Lock</w:t>
            </w:r>
            <w:r>
              <w:rPr>
                <w:noProof/>
                <w:webHidden/>
              </w:rPr>
              <w:tab/>
            </w:r>
            <w:r>
              <w:rPr>
                <w:noProof/>
                <w:webHidden/>
              </w:rPr>
              <w:fldChar w:fldCharType="begin"/>
            </w:r>
            <w:r>
              <w:rPr>
                <w:noProof/>
                <w:webHidden/>
              </w:rPr>
              <w:instrText xml:space="preserve"> PAGEREF _Toc384046386 \h </w:instrText>
            </w:r>
            <w:r>
              <w:rPr>
                <w:noProof/>
                <w:webHidden/>
              </w:rPr>
            </w:r>
            <w:r>
              <w:rPr>
                <w:noProof/>
                <w:webHidden/>
              </w:rPr>
              <w:fldChar w:fldCharType="separate"/>
            </w:r>
            <w:r>
              <w:rPr>
                <w:noProof/>
                <w:webHidden/>
              </w:rPr>
              <w:t>11</w:t>
            </w:r>
            <w:r>
              <w:rPr>
                <w:noProof/>
                <w:webHidden/>
              </w:rPr>
              <w:fldChar w:fldCharType="end"/>
            </w:r>
          </w:hyperlink>
        </w:p>
        <w:p w14:paraId="2955DE34" w14:textId="77777777" w:rsidR="002550AA" w:rsidRDefault="002550AA">
          <w:pPr>
            <w:pStyle w:val="TOC2"/>
            <w:tabs>
              <w:tab w:val="left" w:pos="1050"/>
              <w:tab w:val="right" w:leader="dot" w:pos="9627"/>
            </w:tabs>
            <w:ind w:left="210"/>
            <w:rPr>
              <w:noProof/>
              <w:sz w:val="22"/>
            </w:rPr>
          </w:pPr>
          <w:hyperlink w:anchor="_Toc384046387" w:history="1">
            <w:r w:rsidRPr="00B17EBD">
              <w:rPr>
                <w:rStyle w:val="Hyperlink"/>
                <w:noProof/>
              </w:rPr>
              <w:t>3.27</w:t>
            </w:r>
            <w:r>
              <w:rPr>
                <w:noProof/>
                <w:sz w:val="22"/>
              </w:rPr>
              <w:tab/>
            </w:r>
            <w:r w:rsidRPr="00B17EBD">
              <w:rPr>
                <w:rStyle w:val="Hyperlink"/>
                <w:noProof/>
              </w:rPr>
              <w:t>Locked but Never Unlock</w:t>
            </w:r>
            <w:r>
              <w:rPr>
                <w:noProof/>
                <w:webHidden/>
              </w:rPr>
              <w:tab/>
            </w:r>
            <w:r>
              <w:rPr>
                <w:noProof/>
                <w:webHidden/>
              </w:rPr>
              <w:fldChar w:fldCharType="begin"/>
            </w:r>
            <w:r>
              <w:rPr>
                <w:noProof/>
                <w:webHidden/>
              </w:rPr>
              <w:instrText xml:space="preserve"> PAGEREF _Toc384046387 \h </w:instrText>
            </w:r>
            <w:r>
              <w:rPr>
                <w:noProof/>
                <w:webHidden/>
              </w:rPr>
            </w:r>
            <w:r>
              <w:rPr>
                <w:noProof/>
                <w:webHidden/>
              </w:rPr>
              <w:fldChar w:fldCharType="separate"/>
            </w:r>
            <w:r>
              <w:rPr>
                <w:noProof/>
                <w:webHidden/>
              </w:rPr>
              <w:t>11</w:t>
            </w:r>
            <w:r>
              <w:rPr>
                <w:noProof/>
                <w:webHidden/>
              </w:rPr>
              <w:fldChar w:fldCharType="end"/>
            </w:r>
          </w:hyperlink>
        </w:p>
        <w:p w14:paraId="5E3A45EF" w14:textId="77777777" w:rsidR="002550AA" w:rsidRDefault="002550AA">
          <w:pPr>
            <w:pStyle w:val="TOC2"/>
            <w:tabs>
              <w:tab w:val="left" w:pos="1050"/>
              <w:tab w:val="right" w:leader="dot" w:pos="9627"/>
            </w:tabs>
            <w:ind w:left="210"/>
            <w:rPr>
              <w:noProof/>
              <w:sz w:val="22"/>
            </w:rPr>
          </w:pPr>
          <w:hyperlink w:anchor="_Toc384046388" w:history="1">
            <w:r w:rsidRPr="00B17EBD">
              <w:rPr>
                <w:rStyle w:val="Hyperlink"/>
                <w:noProof/>
              </w:rPr>
              <w:t>3.28</w:t>
            </w:r>
            <w:r>
              <w:rPr>
                <w:noProof/>
                <w:sz w:val="22"/>
              </w:rPr>
              <w:tab/>
            </w:r>
            <w:r w:rsidRPr="00B17EBD">
              <w:rPr>
                <w:rStyle w:val="Hyperlink"/>
                <w:noProof/>
              </w:rPr>
              <w:t>Memory Allocation Failure</w:t>
            </w:r>
            <w:r>
              <w:rPr>
                <w:noProof/>
                <w:webHidden/>
              </w:rPr>
              <w:tab/>
            </w:r>
            <w:r>
              <w:rPr>
                <w:noProof/>
                <w:webHidden/>
              </w:rPr>
              <w:fldChar w:fldCharType="begin"/>
            </w:r>
            <w:r>
              <w:rPr>
                <w:noProof/>
                <w:webHidden/>
              </w:rPr>
              <w:instrText xml:space="preserve"> PAGEREF _Toc384046388 \h </w:instrText>
            </w:r>
            <w:r>
              <w:rPr>
                <w:noProof/>
                <w:webHidden/>
              </w:rPr>
            </w:r>
            <w:r>
              <w:rPr>
                <w:noProof/>
                <w:webHidden/>
              </w:rPr>
              <w:fldChar w:fldCharType="separate"/>
            </w:r>
            <w:r>
              <w:rPr>
                <w:noProof/>
                <w:webHidden/>
              </w:rPr>
              <w:t>11</w:t>
            </w:r>
            <w:r>
              <w:rPr>
                <w:noProof/>
                <w:webHidden/>
              </w:rPr>
              <w:fldChar w:fldCharType="end"/>
            </w:r>
          </w:hyperlink>
        </w:p>
        <w:p w14:paraId="7C99C1E1" w14:textId="77777777" w:rsidR="002550AA" w:rsidRDefault="002550AA">
          <w:pPr>
            <w:pStyle w:val="TOC2"/>
            <w:tabs>
              <w:tab w:val="left" w:pos="1050"/>
              <w:tab w:val="right" w:leader="dot" w:pos="9627"/>
            </w:tabs>
            <w:ind w:left="210"/>
            <w:rPr>
              <w:noProof/>
              <w:sz w:val="22"/>
            </w:rPr>
          </w:pPr>
          <w:hyperlink w:anchor="_Toc384046389" w:history="1">
            <w:r w:rsidRPr="00B17EBD">
              <w:rPr>
                <w:rStyle w:val="Hyperlink"/>
                <w:noProof/>
              </w:rPr>
              <w:t>3.29</w:t>
            </w:r>
            <w:r>
              <w:rPr>
                <w:noProof/>
                <w:sz w:val="22"/>
              </w:rPr>
              <w:tab/>
            </w:r>
            <w:r w:rsidRPr="00B17EBD">
              <w:rPr>
                <w:rStyle w:val="Hyperlink"/>
                <w:noProof/>
              </w:rPr>
              <w:t>Memory Leakage</w:t>
            </w:r>
            <w:r>
              <w:rPr>
                <w:noProof/>
                <w:webHidden/>
              </w:rPr>
              <w:tab/>
            </w:r>
            <w:r>
              <w:rPr>
                <w:noProof/>
                <w:webHidden/>
              </w:rPr>
              <w:fldChar w:fldCharType="begin"/>
            </w:r>
            <w:r>
              <w:rPr>
                <w:noProof/>
                <w:webHidden/>
              </w:rPr>
              <w:instrText xml:space="preserve"> PAGEREF _Toc384046389 \h </w:instrText>
            </w:r>
            <w:r>
              <w:rPr>
                <w:noProof/>
                <w:webHidden/>
              </w:rPr>
            </w:r>
            <w:r>
              <w:rPr>
                <w:noProof/>
                <w:webHidden/>
              </w:rPr>
              <w:fldChar w:fldCharType="separate"/>
            </w:r>
            <w:r>
              <w:rPr>
                <w:noProof/>
                <w:webHidden/>
              </w:rPr>
              <w:t>11</w:t>
            </w:r>
            <w:r>
              <w:rPr>
                <w:noProof/>
                <w:webHidden/>
              </w:rPr>
              <w:fldChar w:fldCharType="end"/>
            </w:r>
          </w:hyperlink>
        </w:p>
        <w:p w14:paraId="31AFCFB2" w14:textId="77777777" w:rsidR="002550AA" w:rsidRDefault="002550AA">
          <w:pPr>
            <w:pStyle w:val="TOC2"/>
            <w:tabs>
              <w:tab w:val="left" w:pos="1050"/>
              <w:tab w:val="right" w:leader="dot" w:pos="9627"/>
            </w:tabs>
            <w:ind w:left="210"/>
            <w:rPr>
              <w:noProof/>
              <w:sz w:val="22"/>
            </w:rPr>
          </w:pPr>
          <w:hyperlink w:anchor="_Toc384046390" w:history="1">
            <w:r w:rsidRPr="00B17EBD">
              <w:rPr>
                <w:rStyle w:val="Hyperlink"/>
                <w:noProof/>
              </w:rPr>
              <w:t>3.30</w:t>
            </w:r>
            <w:r>
              <w:rPr>
                <w:noProof/>
                <w:sz w:val="22"/>
              </w:rPr>
              <w:tab/>
            </w:r>
            <w:r w:rsidRPr="00B17EBD">
              <w:rPr>
                <w:rStyle w:val="Hyperlink"/>
                <w:noProof/>
              </w:rPr>
              <w:t>Non Void Function does not Return Value</w:t>
            </w:r>
            <w:r>
              <w:rPr>
                <w:noProof/>
                <w:webHidden/>
              </w:rPr>
              <w:tab/>
            </w:r>
            <w:r>
              <w:rPr>
                <w:noProof/>
                <w:webHidden/>
              </w:rPr>
              <w:fldChar w:fldCharType="begin"/>
            </w:r>
            <w:r>
              <w:rPr>
                <w:noProof/>
                <w:webHidden/>
              </w:rPr>
              <w:instrText xml:space="preserve"> PAGEREF _Toc384046390 \h </w:instrText>
            </w:r>
            <w:r>
              <w:rPr>
                <w:noProof/>
                <w:webHidden/>
              </w:rPr>
            </w:r>
            <w:r>
              <w:rPr>
                <w:noProof/>
                <w:webHidden/>
              </w:rPr>
              <w:fldChar w:fldCharType="separate"/>
            </w:r>
            <w:r>
              <w:rPr>
                <w:noProof/>
                <w:webHidden/>
              </w:rPr>
              <w:t>11</w:t>
            </w:r>
            <w:r>
              <w:rPr>
                <w:noProof/>
                <w:webHidden/>
              </w:rPr>
              <w:fldChar w:fldCharType="end"/>
            </w:r>
          </w:hyperlink>
        </w:p>
        <w:p w14:paraId="40BFBC5A" w14:textId="77777777" w:rsidR="002550AA" w:rsidRDefault="002550AA">
          <w:pPr>
            <w:pStyle w:val="TOC2"/>
            <w:tabs>
              <w:tab w:val="left" w:pos="1050"/>
              <w:tab w:val="right" w:leader="dot" w:pos="9627"/>
            </w:tabs>
            <w:ind w:left="210"/>
            <w:rPr>
              <w:noProof/>
              <w:sz w:val="22"/>
            </w:rPr>
          </w:pPr>
          <w:hyperlink w:anchor="_Toc384046391" w:history="1">
            <w:r w:rsidRPr="00B17EBD">
              <w:rPr>
                <w:rStyle w:val="Hyperlink"/>
                <w:noProof/>
              </w:rPr>
              <w:t>3.31</w:t>
            </w:r>
            <w:r>
              <w:rPr>
                <w:noProof/>
                <w:sz w:val="22"/>
              </w:rPr>
              <w:tab/>
            </w:r>
            <w:r w:rsidRPr="00B17EBD">
              <w:rPr>
                <w:rStyle w:val="Hyperlink"/>
                <w:noProof/>
              </w:rPr>
              <w:t>Dereferencing a NULL pointer</w:t>
            </w:r>
            <w:r>
              <w:rPr>
                <w:noProof/>
                <w:webHidden/>
              </w:rPr>
              <w:tab/>
            </w:r>
            <w:r>
              <w:rPr>
                <w:noProof/>
                <w:webHidden/>
              </w:rPr>
              <w:fldChar w:fldCharType="begin"/>
            </w:r>
            <w:r>
              <w:rPr>
                <w:noProof/>
                <w:webHidden/>
              </w:rPr>
              <w:instrText xml:space="preserve"> PAGEREF _Toc384046391 \h </w:instrText>
            </w:r>
            <w:r>
              <w:rPr>
                <w:noProof/>
                <w:webHidden/>
              </w:rPr>
            </w:r>
            <w:r>
              <w:rPr>
                <w:noProof/>
                <w:webHidden/>
              </w:rPr>
              <w:fldChar w:fldCharType="separate"/>
            </w:r>
            <w:r>
              <w:rPr>
                <w:noProof/>
                <w:webHidden/>
              </w:rPr>
              <w:t>11</w:t>
            </w:r>
            <w:r>
              <w:rPr>
                <w:noProof/>
                <w:webHidden/>
              </w:rPr>
              <w:fldChar w:fldCharType="end"/>
            </w:r>
          </w:hyperlink>
        </w:p>
        <w:p w14:paraId="16A996A0" w14:textId="77777777" w:rsidR="002550AA" w:rsidRDefault="002550AA">
          <w:pPr>
            <w:pStyle w:val="TOC2"/>
            <w:tabs>
              <w:tab w:val="left" w:pos="1050"/>
              <w:tab w:val="right" w:leader="dot" w:pos="9627"/>
            </w:tabs>
            <w:ind w:left="210"/>
            <w:rPr>
              <w:noProof/>
              <w:sz w:val="22"/>
            </w:rPr>
          </w:pPr>
          <w:hyperlink w:anchor="_Toc384046392" w:history="1">
            <w:r w:rsidRPr="00B17EBD">
              <w:rPr>
                <w:rStyle w:val="Hyperlink"/>
                <w:noProof/>
              </w:rPr>
              <w:t>3.32</w:t>
            </w:r>
            <w:r>
              <w:rPr>
                <w:noProof/>
                <w:sz w:val="22"/>
              </w:rPr>
              <w:tab/>
            </w:r>
            <w:r w:rsidRPr="00B17EBD">
              <w:rPr>
                <w:rStyle w:val="Hyperlink"/>
                <w:noProof/>
              </w:rPr>
              <w:t>Static Buffer Overrun</w:t>
            </w:r>
            <w:r>
              <w:rPr>
                <w:noProof/>
                <w:webHidden/>
              </w:rPr>
              <w:tab/>
            </w:r>
            <w:r>
              <w:rPr>
                <w:noProof/>
                <w:webHidden/>
              </w:rPr>
              <w:fldChar w:fldCharType="begin"/>
            </w:r>
            <w:r>
              <w:rPr>
                <w:noProof/>
                <w:webHidden/>
              </w:rPr>
              <w:instrText xml:space="preserve"> PAGEREF _Toc384046392 \h </w:instrText>
            </w:r>
            <w:r>
              <w:rPr>
                <w:noProof/>
                <w:webHidden/>
              </w:rPr>
            </w:r>
            <w:r>
              <w:rPr>
                <w:noProof/>
                <w:webHidden/>
              </w:rPr>
              <w:fldChar w:fldCharType="separate"/>
            </w:r>
            <w:r>
              <w:rPr>
                <w:noProof/>
                <w:webHidden/>
              </w:rPr>
              <w:t>11</w:t>
            </w:r>
            <w:r>
              <w:rPr>
                <w:noProof/>
                <w:webHidden/>
              </w:rPr>
              <w:fldChar w:fldCharType="end"/>
            </w:r>
          </w:hyperlink>
        </w:p>
        <w:p w14:paraId="03042802" w14:textId="77777777" w:rsidR="002550AA" w:rsidRDefault="002550AA">
          <w:pPr>
            <w:pStyle w:val="TOC2"/>
            <w:tabs>
              <w:tab w:val="left" w:pos="1050"/>
              <w:tab w:val="right" w:leader="dot" w:pos="9627"/>
            </w:tabs>
            <w:ind w:left="210"/>
            <w:rPr>
              <w:noProof/>
              <w:sz w:val="22"/>
            </w:rPr>
          </w:pPr>
          <w:hyperlink w:anchor="_Toc384046393" w:history="1">
            <w:r w:rsidRPr="00B17EBD">
              <w:rPr>
                <w:rStyle w:val="Hyperlink"/>
                <w:noProof/>
              </w:rPr>
              <w:t>3.33</w:t>
            </w:r>
            <w:r>
              <w:rPr>
                <w:noProof/>
                <w:sz w:val="22"/>
              </w:rPr>
              <w:tab/>
            </w:r>
            <w:r w:rsidRPr="00B17EBD">
              <w:rPr>
                <w:rStyle w:val="Hyperlink"/>
                <w:noProof/>
              </w:rPr>
              <w:t>Memory Copy at Overlapping Areas</w:t>
            </w:r>
            <w:r>
              <w:rPr>
                <w:noProof/>
                <w:webHidden/>
              </w:rPr>
              <w:tab/>
            </w:r>
            <w:r>
              <w:rPr>
                <w:noProof/>
                <w:webHidden/>
              </w:rPr>
              <w:fldChar w:fldCharType="begin"/>
            </w:r>
            <w:r>
              <w:rPr>
                <w:noProof/>
                <w:webHidden/>
              </w:rPr>
              <w:instrText xml:space="preserve"> PAGEREF _Toc384046393 \h </w:instrText>
            </w:r>
            <w:r>
              <w:rPr>
                <w:noProof/>
                <w:webHidden/>
              </w:rPr>
            </w:r>
            <w:r>
              <w:rPr>
                <w:noProof/>
                <w:webHidden/>
              </w:rPr>
              <w:fldChar w:fldCharType="separate"/>
            </w:r>
            <w:r>
              <w:rPr>
                <w:noProof/>
                <w:webHidden/>
              </w:rPr>
              <w:t>11</w:t>
            </w:r>
            <w:r>
              <w:rPr>
                <w:noProof/>
                <w:webHidden/>
              </w:rPr>
              <w:fldChar w:fldCharType="end"/>
            </w:r>
          </w:hyperlink>
        </w:p>
        <w:p w14:paraId="517F8AD3" w14:textId="77777777" w:rsidR="002550AA" w:rsidRDefault="002550AA">
          <w:pPr>
            <w:pStyle w:val="TOC2"/>
            <w:tabs>
              <w:tab w:val="left" w:pos="1050"/>
              <w:tab w:val="right" w:leader="dot" w:pos="9627"/>
            </w:tabs>
            <w:ind w:left="210"/>
            <w:rPr>
              <w:noProof/>
              <w:sz w:val="22"/>
            </w:rPr>
          </w:pPr>
          <w:hyperlink w:anchor="_Toc384046394" w:history="1">
            <w:r w:rsidRPr="00B17EBD">
              <w:rPr>
                <w:rStyle w:val="Hyperlink"/>
                <w:noProof/>
              </w:rPr>
              <w:t>3.34</w:t>
            </w:r>
            <w:r>
              <w:rPr>
                <w:noProof/>
                <w:sz w:val="22"/>
              </w:rPr>
              <w:tab/>
            </w:r>
            <w:r w:rsidRPr="00B17EBD">
              <w:rPr>
                <w:rStyle w:val="Hyperlink"/>
                <w:noProof/>
              </w:rPr>
              <w:t>Power Related Errors</w:t>
            </w:r>
            <w:r>
              <w:rPr>
                <w:noProof/>
                <w:webHidden/>
              </w:rPr>
              <w:tab/>
            </w:r>
            <w:r>
              <w:rPr>
                <w:noProof/>
                <w:webHidden/>
              </w:rPr>
              <w:fldChar w:fldCharType="begin"/>
            </w:r>
            <w:r>
              <w:rPr>
                <w:noProof/>
                <w:webHidden/>
              </w:rPr>
              <w:instrText xml:space="preserve"> PAGEREF _Toc384046394 \h </w:instrText>
            </w:r>
            <w:r>
              <w:rPr>
                <w:noProof/>
                <w:webHidden/>
              </w:rPr>
            </w:r>
            <w:r>
              <w:rPr>
                <w:noProof/>
                <w:webHidden/>
              </w:rPr>
              <w:fldChar w:fldCharType="separate"/>
            </w:r>
            <w:r>
              <w:rPr>
                <w:noProof/>
                <w:webHidden/>
              </w:rPr>
              <w:t>11</w:t>
            </w:r>
            <w:r>
              <w:rPr>
                <w:noProof/>
                <w:webHidden/>
              </w:rPr>
              <w:fldChar w:fldCharType="end"/>
            </w:r>
          </w:hyperlink>
        </w:p>
        <w:p w14:paraId="24FDA00A" w14:textId="77777777" w:rsidR="002550AA" w:rsidRDefault="002550AA">
          <w:pPr>
            <w:pStyle w:val="TOC2"/>
            <w:tabs>
              <w:tab w:val="left" w:pos="1050"/>
              <w:tab w:val="right" w:leader="dot" w:pos="9627"/>
            </w:tabs>
            <w:ind w:left="210"/>
            <w:rPr>
              <w:noProof/>
              <w:sz w:val="22"/>
            </w:rPr>
          </w:pPr>
          <w:hyperlink w:anchor="_Toc384046395" w:history="1">
            <w:r w:rsidRPr="00B17EBD">
              <w:rPr>
                <w:rStyle w:val="Hyperlink"/>
                <w:noProof/>
              </w:rPr>
              <w:t>3.35</w:t>
            </w:r>
            <w:r>
              <w:rPr>
                <w:noProof/>
                <w:sz w:val="22"/>
              </w:rPr>
              <w:tab/>
            </w:r>
            <w:r w:rsidRPr="00B17EBD">
              <w:rPr>
                <w:rStyle w:val="Hyperlink"/>
                <w:noProof/>
              </w:rPr>
              <w:t>Incorrect Pointer Arithmetic</w:t>
            </w:r>
            <w:r>
              <w:rPr>
                <w:noProof/>
                <w:webHidden/>
              </w:rPr>
              <w:tab/>
            </w:r>
            <w:r>
              <w:rPr>
                <w:noProof/>
                <w:webHidden/>
              </w:rPr>
              <w:fldChar w:fldCharType="begin"/>
            </w:r>
            <w:r>
              <w:rPr>
                <w:noProof/>
                <w:webHidden/>
              </w:rPr>
              <w:instrText xml:space="preserve"> PAGEREF _Toc384046395 \h </w:instrText>
            </w:r>
            <w:r>
              <w:rPr>
                <w:noProof/>
                <w:webHidden/>
              </w:rPr>
            </w:r>
            <w:r>
              <w:rPr>
                <w:noProof/>
                <w:webHidden/>
              </w:rPr>
              <w:fldChar w:fldCharType="separate"/>
            </w:r>
            <w:r>
              <w:rPr>
                <w:noProof/>
                <w:webHidden/>
              </w:rPr>
              <w:t>12</w:t>
            </w:r>
            <w:r>
              <w:rPr>
                <w:noProof/>
                <w:webHidden/>
              </w:rPr>
              <w:fldChar w:fldCharType="end"/>
            </w:r>
          </w:hyperlink>
        </w:p>
        <w:p w14:paraId="30F172E1" w14:textId="77777777" w:rsidR="002550AA" w:rsidRDefault="002550AA">
          <w:pPr>
            <w:pStyle w:val="TOC2"/>
            <w:tabs>
              <w:tab w:val="left" w:pos="1050"/>
              <w:tab w:val="right" w:leader="dot" w:pos="9627"/>
            </w:tabs>
            <w:ind w:left="210"/>
            <w:rPr>
              <w:noProof/>
              <w:sz w:val="22"/>
            </w:rPr>
          </w:pPr>
          <w:hyperlink w:anchor="_Toc384046396" w:history="1">
            <w:r w:rsidRPr="00B17EBD">
              <w:rPr>
                <w:rStyle w:val="Hyperlink"/>
                <w:noProof/>
              </w:rPr>
              <w:t>3.36</w:t>
            </w:r>
            <w:r>
              <w:rPr>
                <w:noProof/>
                <w:sz w:val="22"/>
              </w:rPr>
              <w:tab/>
            </w:r>
            <w:r w:rsidRPr="00B17EBD">
              <w:rPr>
                <w:rStyle w:val="Hyperlink"/>
                <w:noProof/>
              </w:rPr>
              <w:t>Race Condition</w:t>
            </w:r>
            <w:r>
              <w:rPr>
                <w:noProof/>
                <w:webHidden/>
              </w:rPr>
              <w:tab/>
            </w:r>
            <w:r>
              <w:rPr>
                <w:noProof/>
                <w:webHidden/>
              </w:rPr>
              <w:fldChar w:fldCharType="begin"/>
            </w:r>
            <w:r>
              <w:rPr>
                <w:noProof/>
                <w:webHidden/>
              </w:rPr>
              <w:instrText xml:space="preserve"> PAGEREF _Toc384046396 \h </w:instrText>
            </w:r>
            <w:r>
              <w:rPr>
                <w:noProof/>
                <w:webHidden/>
              </w:rPr>
            </w:r>
            <w:r>
              <w:rPr>
                <w:noProof/>
                <w:webHidden/>
              </w:rPr>
              <w:fldChar w:fldCharType="separate"/>
            </w:r>
            <w:r>
              <w:rPr>
                <w:noProof/>
                <w:webHidden/>
              </w:rPr>
              <w:t>12</w:t>
            </w:r>
            <w:r>
              <w:rPr>
                <w:noProof/>
                <w:webHidden/>
              </w:rPr>
              <w:fldChar w:fldCharType="end"/>
            </w:r>
          </w:hyperlink>
        </w:p>
        <w:p w14:paraId="39D0F403" w14:textId="77777777" w:rsidR="002550AA" w:rsidRDefault="002550AA">
          <w:pPr>
            <w:pStyle w:val="TOC2"/>
            <w:tabs>
              <w:tab w:val="left" w:pos="1050"/>
              <w:tab w:val="right" w:leader="dot" w:pos="9627"/>
            </w:tabs>
            <w:ind w:left="210"/>
            <w:rPr>
              <w:noProof/>
              <w:sz w:val="22"/>
            </w:rPr>
          </w:pPr>
          <w:hyperlink w:anchor="_Toc384046397" w:history="1">
            <w:r w:rsidRPr="00B17EBD">
              <w:rPr>
                <w:rStyle w:val="Hyperlink"/>
                <w:noProof/>
              </w:rPr>
              <w:t>3.37</w:t>
            </w:r>
            <w:r>
              <w:rPr>
                <w:noProof/>
                <w:sz w:val="22"/>
              </w:rPr>
              <w:tab/>
            </w:r>
            <w:r w:rsidRPr="00B17EBD">
              <w:rPr>
                <w:rStyle w:val="Hyperlink"/>
                <w:noProof/>
              </w:rPr>
              <w:t>Redundant Condition</w:t>
            </w:r>
            <w:r>
              <w:rPr>
                <w:noProof/>
                <w:webHidden/>
              </w:rPr>
              <w:tab/>
            </w:r>
            <w:r>
              <w:rPr>
                <w:noProof/>
                <w:webHidden/>
              </w:rPr>
              <w:fldChar w:fldCharType="begin"/>
            </w:r>
            <w:r>
              <w:rPr>
                <w:noProof/>
                <w:webHidden/>
              </w:rPr>
              <w:instrText xml:space="preserve"> PAGEREF _Toc384046397 \h </w:instrText>
            </w:r>
            <w:r>
              <w:rPr>
                <w:noProof/>
                <w:webHidden/>
              </w:rPr>
            </w:r>
            <w:r>
              <w:rPr>
                <w:noProof/>
                <w:webHidden/>
              </w:rPr>
              <w:fldChar w:fldCharType="separate"/>
            </w:r>
            <w:r>
              <w:rPr>
                <w:noProof/>
                <w:webHidden/>
              </w:rPr>
              <w:t>12</w:t>
            </w:r>
            <w:r>
              <w:rPr>
                <w:noProof/>
                <w:webHidden/>
              </w:rPr>
              <w:fldChar w:fldCharType="end"/>
            </w:r>
          </w:hyperlink>
        </w:p>
        <w:p w14:paraId="202DDB80" w14:textId="77777777" w:rsidR="002550AA" w:rsidRDefault="002550AA">
          <w:pPr>
            <w:pStyle w:val="TOC2"/>
            <w:tabs>
              <w:tab w:val="left" w:pos="1050"/>
              <w:tab w:val="right" w:leader="dot" w:pos="9627"/>
            </w:tabs>
            <w:ind w:left="210"/>
            <w:rPr>
              <w:noProof/>
              <w:sz w:val="22"/>
            </w:rPr>
          </w:pPr>
          <w:hyperlink w:anchor="_Toc384046398" w:history="1">
            <w:r w:rsidRPr="00B17EBD">
              <w:rPr>
                <w:rStyle w:val="Hyperlink"/>
                <w:noProof/>
              </w:rPr>
              <w:t>3.38</w:t>
            </w:r>
            <w:r>
              <w:rPr>
                <w:noProof/>
                <w:sz w:val="22"/>
              </w:rPr>
              <w:tab/>
            </w:r>
            <w:r w:rsidRPr="00B17EBD">
              <w:rPr>
                <w:rStyle w:val="Hyperlink"/>
                <w:noProof/>
              </w:rPr>
              <w:t>Return of a Pointer to a Local Variable</w:t>
            </w:r>
            <w:r>
              <w:rPr>
                <w:noProof/>
                <w:webHidden/>
              </w:rPr>
              <w:tab/>
            </w:r>
            <w:r>
              <w:rPr>
                <w:noProof/>
                <w:webHidden/>
              </w:rPr>
              <w:fldChar w:fldCharType="begin"/>
            </w:r>
            <w:r>
              <w:rPr>
                <w:noProof/>
                <w:webHidden/>
              </w:rPr>
              <w:instrText xml:space="preserve"> PAGEREF _Toc384046398 \h </w:instrText>
            </w:r>
            <w:r>
              <w:rPr>
                <w:noProof/>
                <w:webHidden/>
              </w:rPr>
            </w:r>
            <w:r>
              <w:rPr>
                <w:noProof/>
                <w:webHidden/>
              </w:rPr>
              <w:fldChar w:fldCharType="separate"/>
            </w:r>
            <w:r>
              <w:rPr>
                <w:noProof/>
                <w:webHidden/>
              </w:rPr>
              <w:t>12</w:t>
            </w:r>
            <w:r>
              <w:rPr>
                <w:noProof/>
                <w:webHidden/>
              </w:rPr>
              <w:fldChar w:fldCharType="end"/>
            </w:r>
          </w:hyperlink>
        </w:p>
        <w:p w14:paraId="1A4A911F" w14:textId="77777777" w:rsidR="002550AA" w:rsidRDefault="002550AA">
          <w:pPr>
            <w:pStyle w:val="TOC2"/>
            <w:tabs>
              <w:tab w:val="left" w:pos="1050"/>
              <w:tab w:val="right" w:leader="dot" w:pos="9627"/>
            </w:tabs>
            <w:ind w:left="210"/>
            <w:rPr>
              <w:noProof/>
              <w:sz w:val="22"/>
            </w:rPr>
          </w:pPr>
          <w:hyperlink w:anchor="_Toc384046399" w:history="1">
            <w:r w:rsidRPr="00B17EBD">
              <w:rPr>
                <w:rStyle w:val="Hyperlink"/>
                <w:noProof/>
              </w:rPr>
              <w:t>3.39</w:t>
            </w:r>
            <w:r>
              <w:rPr>
                <w:noProof/>
                <w:sz w:val="22"/>
              </w:rPr>
              <w:tab/>
            </w:r>
            <w:r w:rsidRPr="00B17EBD">
              <w:rPr>
                <w:rStyle w:val="Hyperlink"/>
                <w:noProof/>
              </w:rPr>
              <w:t>Integer Sign Lost Because of Unsigned Cast</w:t>
            </w:r>
            <w:r>
              <w:rPr>
                <w:noProof/>
                <w:webHidden/>
              </w:rPr>
              <w:tab/>
            </w:r>
            <w:r>
              <w:rPr>
                <w:noProof/>
                <w:webHidden/>
              </w:rPr>
              <w:fldChar w:fldCharType="begin"/>
            </w:r>
            <w:r>
              <w:rPr>
                <w:noProof/>
                <w:webHidden/>
              </w:rPr>
              <w:instrText xml:space="preserve"> PAGEREF _Toc384046399 \h </w:instrText>
            </w:r>
            <w:r>
              <w:rPr>
                <w:noProof/>
                <w:webHidden/>
              </w:rPr>
            </w:r>
            <w:r>
              <w:rPr>
                <w:noProof/>
                <w:webHidden/>
              </w:rPr>
              <w:fldChar w:fldCharType="separate"/>
            </w:r>
            <w:r>
              <w:rPr>
                <w:noProof/>
                <w:webHidden/>
              </w:rPr>
              <w:t>13</w:t>
            </w:r>
            <w:r>
              <w:rPr>
                <w:noProof/>
                <w:webHidden/>
              </w:rPr>
              <w:fldChar w:fldCharType="end"/>
            </w:r>
          </w:hyperlink>
        </w:p>
        <w:p w14:paraId="39AE2103" w14:textId="77777777" w:rsidR="002550AA" w:rsidRDefault="002550AA">
          <w:pPr>
            <w:pStyle w:val="TOC2"/>
            <w:tabs>
              <w:tab w:val="left" w:pos="1050"/>
              <w:tab w:val="right" w:leader="dot" w:pos="9627"/>
            </w:tabs>
            <w:ind w:left="210"/>
            <w:rPr>
              <w:noProof/>
              <w:sz w:val="22"/>
            </w:rPr>
          </w:pPr>
          <w:hyperlink w:anchor="_Toc384046400" w:history="1">
            <w:r w:rsidRPr="00B17EBD">
              <w:rPr>
                <w:rStyle w:val="Hyperlink"/>
                <w:noProof/>
              </w:rPr>
              <w:t>3.40</w:t>
            </w:r>
            <w:r>
              <w:rPr>
                <w:noProof/>
                <w:sz w:val="22"/>
              </w:rPr>
              <w:tab/>
            </w:r>
            <w:r w:rsidRPr="00B17EBD">
              <w:rPr>
                <w:rStyle w:val="Hyperlink"/>
                <w:noProof/>
              </w:rPr>
              <w:t>Long Lock</w:t>
            </w:r>
            <w:r>
              <w:rPr>
                <w:noProof/>
                <w:webHidden/>
              </w:rPr>
              <w:tab/>
            </w:r>
            <w:r>
              <w:rPr>
                <w:noProof/>
                <w:webHidden/>
              </w:rPr>
              <w:fldChar w:fldCharType="begin"/>
            </w:r>
            <w:r>
              <w:rPr>
                <w:noProof/>
                <w:webHidden/>
              </w:rPr>
              <w:instrText xml:space="preserve"> PAGEREF _Toc384046400 \h </w:instrText>
            </w:r>
            <w:r>
              <w:rPr>
                <w:noProof/>
                <w:webHidden/>
              </w:rPr>
            </w:r>
            <w:r>
              <w:rPr>
                <w:noProof/>
                <w:webHidden/>
              </w:rPr>
              <w:fldChar w:fldCharType="separate"/>
            </w:r>
            <w:r>
              <w:rPr>
                <w:noProof/>
                <w:webHidden/>
              </w:rPr>
              <w:t>13</w:t>
            </w:r>
            <w:r>
              <w:rPr>
                <w:noProof/>
                <w:webHidden/>
              </w:rPr>
              <w:fldChar w:fldCharType="end"/>
            </w:r>
          </w:hyperlink>
        </w:p>
        <w:p w14:paraId="68354641" w14:textId="77777777" w:rsidR="002550AA" w:rsidRDefault="002550AA">
          <w:pPr>
            <w:pStyle w:val="TOC2"/>
            <w:tabs>
              <w:tab w:val="left" w:pos="1050"/>
              <w:tab w:val="right" w:leader="dot" w:pos="9627"/>
            </w:tabs>
            <w:ind w:left="210"/>
            <w:rPr>
              <w:noProof/>
              <w:sz w:val="22"/>
            </w:rPr>
          </w:pPr>
          <w:hyperlink w:anchor="_Toc384046401" w:history="1">
            <w:r w:rsidRPr="00B17EBD">
              <w:rPr>
                <w:rStyle w:val="Hyperlink"/>
                <w:noProof/>
              </w:rPr>
              <w:t>3.41</w:t>
            </w:r>
            <w:r>
              <w:rPr>
                <w:noProof/>
                <w:sz w:val="22"/>
              </w:rPr>
              <w:tab/>
            </w:r>
            <w:r w:rsidRPr="00B17EBD">
              <w:rPr>
                <w:rStyle w:val="Hyperlink"/>
                <w:noProof/>
              </w:rPr>
              <w:t>Cross Thread Stack Access</w:t>
            </w:r>
            <w:r>
              <w:rPr>
                <w:noProof/>
                <w:webHidden/>
              </w:rPr>
              <w:tab/>
            </w:r>
            <w:r>
              <w:rPr>
                <w:noProof/>
                <w:webHidden/>
              </w:rPr>
              <w:fldChar w:fldCharType="begin"/>
            </w:r>
            <w:r>
              <w:rPr>
                <w:noProof/>
                <w:webHidden/>
              </w:rPr>
              <w:instrText xml:space="preserve"> PAGEREF _Toc384046401 \h </w:instrText>
            </w:r>
            <w:r>
              <w:rPr>
                <w:noProof/>
                <w:webHidden/>
              </w:rPr>
            </w:r>
            <w:r>
              <w:rPr>
                <w:noProof/>
                <w:webHidden/>
              </w:rPr>
              <w:fldChar w:fldCharType="separate"/>
            </w:r>
            <w:r>
              <w:rPr>
                <w:noProof/>
                <w:webHidden/>
              </w:rPr>
              <w:t>13</w:t>
            </w:r>
            <w:r>
              <w:rPr>
                <w:noProof/>
                <w:webHidden/>
              </w:rPr>
              <w:fldChar w:fldCharType="end"/>
            </w:r>
          </w:hyperlink>
        </w:p>
        <w:p w14:paraId="5ED52778" w14:textId="77777777" w:rsidR="002550AA" w:rsidRDefault="002550AA">
          <w:pPr>
            <w:pStyle w:val="TOC2"/>
            <w:tabs>
              <w:tab w:val="left" w:pos="1050"/>
              <w:tab w:val="right" w:leader="dot" w:pos="9627"/>
            </w:tabs>
            <w:ind w:left="210"/>
            <w:rPr>
              <w:noProof/>
              <w:sz w:val="22"/>
            </w:rPr>
          </w:pPr>
          <w:hyperlink w:anchor="_Toc384046402" w:history="1">
            <w:r w:rsidRPr="00B17EBD">
              <w:rPr>
                <w:rStyle w:val="Hyperlink"/>
                <w:noProof/>
              </w:rPr>
              <w:t>3.42</w:t>
            </w:r>
            <w:r>
              <w:rPr>
                <w:noProof/>
                <w:sz w:val="22"/>
              </w:rPr>
              <w:tab/>
            </w:r>
            <w:r w:rsidRPr="00B17EBD">
              <w:rPr>
                <w:rStyle w:val="Hyperlink"/>
                <w:noProof/>
              </w:rPr>
              <w:t>Stack Overflow</w:t>
            </w:r>
            <w:r>
              <w:rPr>
                <w:noProof/>
                <w:webHidden/>
              </w:rPr>
              <w:tab/>
            </w:r>
            <w:r>
              <w:rPr>
                <w:noProof/>
                <w:webHidden/>
              </w:rPr>
              <w:fldChar w:fldCharType="begin"/>
            </w:r>
            <w:r>
              <w:rPr>
                <w:noProof/>
                <w:webHidden/>
              </w:rPr>
              <w:instrText xml:space="preserve"> PAGEREF _Toc384046402 \h </w:instrText>
            </w:r>
            <w:r>
              <w:rPr>
                <w:noProof/>
                <w:webHidden/>
              </w:rPr>
            </w:r>
            <w:r>
              <w:rPr>
                <w:noProof/>
                <w:webHidden/>
              </w:rPr>
              <w:fldChar w:fldCharType="separate"/>
            </w:r>
            <w:r>
              <w:rPr>
                <w:noProof/>
                <w:webHidden/>
              </w:rPr>
              <w:t>13</w:t>
            </w:r>
            <w:r>
              <w:rPr>
                <w:noProof/>
                <w:webHidden/>
              </w:rPr>
              <w:fldChar w:fldCharType="end"/>
            </w:r>
          </w:hyperlink>
        </w:p>
        <w:p w14:paraId="32580A1A" w14:textId="77777777" w:rsidR="002550AA" w:rsidRDefault="002550AA">
          <w:pPr>
            <w:pStyle w:val="TOC2"/>
            <w:tabs>
              <w:tab w:val="left" w:pos="1050"/>
              <w:tab w:val="right" w:leader="dot" w:pos="9627"/>
            </w:tabs>
            <w:ind w:left="210"/>
            <w:rPr>
              <w:noProof/>
              <w:sz w:val="22"/>
            </w:rPr>
          </w:pPr>
          <w:hyperlink w:anchor="_Toc384046403" w:history="1">
            <w:r w:rsidRPr="00B17EBD">
              <w:rPr>
                <w:rStyle w:val="Hyperlink"/>
                <w:noProof/>
              </w:rPr>
              <w:t>3.43</w:t>
            </w:r>
            <w:r>
              <w:rPr>
                <w:noProof/>
                <w:sz w:val="22"/>
              </w:rPr>
              <w:tab/>
            </w:r>
            <w:r w:rsidRPr="00B17EBD">
              <w:rPr>
                <w:rStyle w:val="Hyperlink"/>
                <w:noProof/>
              </w:rPr>
              <w:t>Stack Underrun</w:t>
            </w:r>
            <w:r>
              <w:rPr>
                <w:noProof/>
                <w:webHidden/>
              </w:rPr>
              <w:tab/>
            </w:r>
            <w:r>
              <w:rPr>
                <w:noProof/>
                <w:webHidden/>
              </w:rPr>
              <w:fldChar w:fldCharType="begin"/>
            </w:r>
            <w:r>
              <w:rPr>
                <w:noProof/>
                <w:webHidden/>
              </w:rPr>
              <w:instrText xml:space="preserve"> PAGEREF _Toc384046403 \h </w:instrText>
            </w:r>
            <w:r>
              <w:rPr>
                <w:noProof/>
                <w:webHidden/>
              </w:rPr>
            </w:r>
            <w:r>
              <w:rPr>
                <w:noProof/>
                <w:webHidden/>
              </w:rPr>
              <w:fldChar w:fldCharType="separate"/>
            </w:r>
            <w:r>
              <w:rPr>
                <w:noProof/>
                <w:webHidden/>
              </w:rPr>
              <w:t>13</w:t>
            </w:r>
            <w:r>
              <w:rPr>
                <w:noProof/>
                <w:webHidden/>
              </w:rPr>
              <w:fldChar w:fldCharType="end"/>
            </w:r>
          </w:hyperlink>
        </w:p>
        <w:p w14:paraId="7688434F" w14:textId="77777777" w:rsidR="002550AA" w:rsidRDefault="002550AA">
          <w:pPr>
            <w:pStyle w:val="TOC2"/>
            <w:tabs>
              <w:tab w:val="left" w:pos="1050"/>
              <w:tab w:val="right" w:leader="dot" w:pos="9627"/>
            </w:tabs>
            <w:ind w:left="210"/>
            <w:rPr>
              <w:noProof/>
              <w:sz w:val="22"/>
            </w:rPr>
          </w:pPr>
          <w:hyperlink w:anchor="_Toc384046404" w:history="1">
            <w:r w:rsidRPr="00B17EBD">
              <w:rPr>
                <w:rStyle w:val="Hyperlink"/>
                <w:noProof/>
              </w:rPr>
              <w:t>3.44</w:t>
            </w:r>
            <w:r>
              <w:rPr>
                <w:noProof/>
                <w:sz w:val="22"/>
              </w:rPr>
              <w:tab/>
            </w:r>
            <w:r w:rsidRPr="00B17EBD">
              <w:rPr>
                <w:rStyle w:val="Hyperlink"/>
                <w:noProof/>
              </w:rPr>
              <w:t>Static Buffer Underrun</w:t>
            </w:r>
            <w:r>
              <w:rPr>
                <w:noProof/>
                <w:webHidden/>
              </w:rPr>
              <w:tab/>
            </w:r>
            <w:r>
              <w:rPr>
                <w:noProof/>
                <w:webHidden/>
              </w:rPr>
              <w:fldChar w:fldCharType="begin"/>
            </w:r>
            <w:r>
              <w:rPr>
                <w:noProof/>
                <w:webHidden/>
              </w:rPr>
              <w:instrText xml:space="preserve"> PAGEREF _Toc384046404 \h </w:instrText>
            </w:r>
            <w:r>
              <w:rPr>
                <w:noProof/>
                <w:webHidden/>
              </w:rPr>
            </w:r>
            <w:r>
              <w:rPr>
                <w:noProof/>
                <w:webHidden/>
              </w:rPr>
              <w:fldChar w:fldCharType="separate"/>
            </w:r>
            <w:r>
              <w:rPr>
                <w:noProof/>
                <w:webHidden/>
              </w:rPr>
              <w:t>13</w:t>
            </w:r>
            <w:r>
              <w:rPr>
                <w:noProof/>
                <w:webHidden/>
              </w:rPr>
              <w:fldChar w:fldCharType="end"/>
            </w:r>
          </w:hyperlink>
        </w:p>
        <w:p w14:paraId="648B32EB" w14:textId="77777777" w:rsidR="002550AA" w:rsidRDefault="002550AA">
          <w:pPr>
            <w:pStyle w:val="TOC2"/>
            <w:tabs>
              <w:tab w:val="left" w:pos="1050"/>
              <w:tab w:val="right" w:leader="dot" w:pos="9627"/>
            </w:tabs>
            <w:ind w:left="210"/>
            <w:rPr>
              <w:noProof/>
              <w:sz w:val="22"/>
            </w:rPr>
          </w:pPr>
          <w:hyperlink w:anchor="_Toc384046405" w:history="1">
            <w:r w:rsidRPr="00B17EBD">
              <w:rPr>
                <w:rStyle w:val="Hyperlink"/>
                <w:noProof/>
              </w:rPr>
              <w:t>3.45</w:t>
            </w:r>
            <w:r>
              <w:rPr>
                <w:noProof/>
                <w:sz w:val="22"/>
              </w:rPr>
              <w:tab/>
            </w:r>
            <w:r w:rsidRPr="00B17EBD">
              <w:rPr>
                <w:rStyle w:val="Hyperlink"/>
                <w:noProof/>
              </w:rPr>
              <w:t>Uninitialized Memory Access</w:t>
            </w:r>
            <w:r>
              <w:rPr>
                <w:noProof/>
                <w:webHidden/>
              </w:rPr>
              <w:tab/>
            </w:r>
            <w:r>
              <w:rPr>
                <w:noProof/>
                <w:webHidden/>
              </w:rPr>
              <w:fldChar w:fldCharType="begin"/>
            </w:r>
            <w:r>
              <w:rPr>
                <w:noProof/>
                <w:webHidden/>
              </w:rPr>
              <w:instrText xml:space="preserve"> PAGEREF _Toc384046405 \h </w:instrText>
            </w:r>
            <w:r>
              <w:rPr>
                <w:noProof/>
                <w:webHidden/>
              </w:rPr>
            </w:r>
            <w:r>
              <w:rPr>
                <w:noProof/>
                <w:webHidden/>
              </w:rPr>
              <w:fldChar w:fldCharType="separate"/>
            </w:r>
            <w:r>
              <w:rPr>
                <w:noProof/>
                <w:webHidden/>
              </w:rPr>
              <w:t>13</w:t>
            </w:r>
            <w:r>
              <w:rPr>
                <w:noProof/>
                <w:webHidden/>
              </w:rPr>
              <w:fldChar w:fldCharType="end"/>
            </w:r>
          </w:hyperlink>
        </w:p>
        <w:p w14:paraId="4B2D6013" w14:textId="77777777" w:rsidR="002550AA" w:rsidRDefault="002550AA">
          <w:pPr>
            <w:pStyle w:val="TOC2"/>
            <w:tabs>
              <w:tab w:val="left" w:pos="1050"/>
              <w:tab w:val="right" w:leader="dot" w:pos="9627"/>
            </w:tabs>
            <w:ind w:left="210"/>
            <w:rPr>
              <w:noProof/>
              <w:sz w:val="22"/>
            </w:rPr>
          </w:pPr>
          <w:hyperlink w:anchor="_Toc384046406" w:history="1">
            <w:r w:rsidRPr="00B17EBD">
              <w:rPr>
                <w:rStyle w:val="Hyperlink"/>
                <w:noProof/>
              </w:rPr>
              <w:t>3.46</w:t>
            </w:r>
            <w:r>
              <w:rPr>
                <w:noProof/>
                <w:sz w:val="22"/>
              </w:rPr>
              <w:tab/>
            </w:r>
            <w:r w:rsidRPr="00B17EBD">
              <w:rPr>
                <w:rStyle w:val="Hyperlink"/>
                <w:noProof/>
              </w:rPr>
              <w:t>Uninitialized Pointer</w:t>
            </w:r>
            <w:r>
              <w:rPr>
                <w:noProof/>
                <w:webHidden/>
              </w:rPr>
              <w:tab/>
            </w:r>
            <w:r>
              <w:rPr>
                <w:noProof/>
                <w:webHidden/>
              </w:rPr>
              <w:fldChar w:fldCharType="begin"/>
            </w:r>
            <w:r>
              <w:rPr>
                <w:noProof/>
                <w:webHidden/>
              </w:rPr>
              <w:instrText xml:space="preserve"> PAGEREF _Toc384046406 \h </w:instrText>
            </w:r>
            <w:r>
              <w:rPr>
                <w:noProof/>
                <w:webHidden/>
              </w:rPr>
            </w:r>
            <w:r>
              <w:rPr>
                <w:noProof/>
                <w:webHidden/>
              </w:rPr>
              <w:fldChar w:fldCharType="separate"/>
            </w:r>
            <w:r>
              <w:rPr>
                <w:noProof/>
                <w:webHidden/>
              </w:rPr>
              <w:t>13</w:t>
            </w:r>
            <w:r>
              <w:rPr>
                <w:noProof/>
                <w:webHidden/>
              </w:rPr>
              <w:fldChar w:fldCharType="end"/>
            </w:r>
          </w:hyperlink>
        </w:p>
        <w:p w14:paraId="26CB98AA" w14:textId="77777777" w:rsidR="002550AA" w:rsidRDefault="002550AA">
          <w:pPr>
            <w:pStyle w:val="TOC2"/>
            <w:tabs>
              <w:tab w:val="left" w:pos="1050"/>
              <w:tab w:val="right" w:leader="dot" w:pos="9627"/>
            </w:tabs>
            <w:ind w:left="210"/>
            <w:rPr>
              <w:noProof/>
              <w:sz w:val="22"/>
            </w:rPr>
          </w:pPr>
          <w:hyperlink w:anchor="_Toc384046407" w:history="1">
            <w:r w:rsidRPr="00B17EBD">
              <w:rPr>
                <w:rStyle w:val="Hyperlink"/>
                <w:noProof/>
              </w:rPr>
              <w:t>3.47</w:t>
            </w:r>
            <w:r>
              <w:rPr>
                <w:noProof/>
                <w:sz w:val="22"/>
              </w:rPr>
              <w:tab/>
            </w:r>
            <w:r w:rsidRPr="00B17EBD">
              <w:rPr>
                <w:rStyle w:val="Hyperlink"/>
                <w:noProof/>
              </w:rPr>
              <w:t>Uninitialized Variable</w:t>
            </w:r>
            <w:r>
              <w:rPr>
                <w:noProof/>
                <w:webHidden/>
              </w:rPr>
              <w:tab/>
            </w:r>
            <w:r>
              <w:rPr>
                <w:noProof/>
                <w:webHidden/>
              </w:rPr>
              <w:fldChar w:fldCharType="begin"/>
            </w:r>
            <w:r>
              <w:rPr>
                <w:noProof/>
                <w:webHidden/>
              </w:rPr>
              <w:instrText xml:space="preserve"> PAGEREF _Toc384046407 \h </w:instrText>
            </w:r>
            <w:r>
              <w:rPr>
                <w:noProof/>
                <w:webHidden/>
              </w:rPr>
            </w:r>
            <w:r>
              <w:rPr>
                <w:noProof/>
                <w:webHidden/>
              </w:rPr>
              <w:fldChar w:fldCharType="separate"/>
            </w:r>
            <w:r>
              <w:rPr>
                <w:noProof/>
                <w:webHidden/>
              </w:rPr>
              <w:t>13</w:t>
            </w:r>
            <w:r>
              <w:rPr>
                <w:noProof/>
                <w:webHidden/>
              </w:rPr>
              <w:fldChar w:fldCharType="end"/>
            </w:r>
          </w:hyperlink>
        </w:p>
        <w:p w14:paraId="6BAC6A7A" w14:textId="77777777" w:rsidR="002550AA" w:rsidRDefault="002550AA">
          <w:pPr>
            <w:pStyle w:val="TOC2"/>
            <w:tabs>
              <w:tab w:val="left" w:pos="1050"/>
              <w:tab w:val="right" w:leader="dot" w:pos="9627"/>
            </w:tabs>
            <w:ind w:left="210"/>
            <w:rPr>
              <w:noProof/>
              <w:sz w:val="22"/>
            </w:rPr>
          </w:pPr>
          <w:hyperlink w:anchor="_Toc384046408" w:history="1">
            <w:r w:rsidRPr="00B17EBD">
              <w:rPr>
                <w:rStyle w:val="Hyperlink"/>
                <w:noProof/>
              </w:rPr>
              <w:t>3.48</w:t>
            </w:r>
            <w:r>
              <w:rPr>
                <w:noProof/>
                <w:sz w:val="22"/>
              </w:rPr>
              <w:tab/>
            </w:r>
            <w:r w:rsidRPr="00B17EBD">
              <w:rPr>
                <w:rStyle w:val="Hyperlink"/>
                <w:noProof/>
              </w:rPr>
              <w:t>Unlock Without Lock</w:t>
            </w:r>
            <w:r>
              <w:rPr>
                <w:noProof/>
                <w:webHidden/>
              </w:rPr>
              <w:tab/>
            </w:r>
            <w:r>
              <w:rPr>
                <w:noProof/>
                <w:webHidden/>
              </w:rPr>
              <w:fldChar w:fldCharType="begin"/>
            </w:r>
            <w:r>
              <w:rPr>
                <w:noProof/>
                <w:webHidden/>
              </w:rPr>
              <w:instrText xml:space="preserve"> PAGEREF _Toc384046408 \h </w:instrText>
            </w:r>
            <w:r>
              <w:rPr>
                <w:noProof/>
                <w:webHidden/>
              </w:rPr>
            </w:r>
            <w:r>
              <w:rPr>
                <w:noProof/>
                <w:webHidden/>
              </w:rPr>
              <w:fldChar w:fldCharType="separate"/>
            </w:r>
            <w:r>
              <w:rPr>
                <w:noProof/>
                <w:webHidden/>
              </w:rPr>
              <w:t>13</w:t>
            </w:r>
            <w:r>
              <w:rPr>
                <w:noProof/>
                <w:webHidden/>
              </w:rPr>
              <w:fldChar w:fldCharType="end"/>
            </w:r>
          </w:hyperlink>
        </w:p>
        <w:p w14:paraId="507DB76A" w14:textId="77777777" w:rsidR="002550AA" w:rsidRDefault="002550AA">
          <w:pPr>
            <w:pStyle w:val="TOC2"/>
            <w:tabs>
              <w:tab w:val="left" w:pos="1050"/>
              <w:tab w:val="right" w:leader="dot" w:pos="9627"/>
            </w:tabs>
            <w:ind w:left="210"/>
            <w:rPr>
              <w:noProof/>
              <w:sz w:val="22"/>
            </w:rPr>
          </w:pPr>
          <w:hyperlink w:anchor="_Toc384046409" w:history="1">
            <w:r w:rsidRPr="00B17EBD">
              <w:rPr>
                <w:rStyle w:val="Hyperlink"/>
                <w:noProof/>
              </w:rPr>
              <w:t>3.49</w:t>
            </w:r>
            <w:r>
              <w:rPr>
                <w:noProof/>
                <w:sz w:val="22"/>
              </w:rPr>
              <w:tab/>
            </w:r>
            <w:r w:rsidRPr="00B17EBD">
              <w:rPr>
                <w:rStyle w:val="Hyperlink"/>
                <w:noProof/>
              </w:rPr>
              <w:t>Unused Variable</w:t>
            </w:r>
            <w:r>
              <w:rPr>
                <w:noProof/>
                <w:webHidden/>
              </w:rPr>
              <w:tab/>
            </w:r>
            <w:r>
              <w:rPr>
                <w:noProof/>
                <w:webHidden/>
              </w:rPr>
              <w:fldChar w:fldCharType="begin"/>
            </w:r>
            <w:r>
              <w:rPr>
                <w:noProof/>
                <w:webHidden/>
              </w:rPr>
              <w:instrText xml:space="preserve"> PAGEREF _Toc384046409 \h </w:instrText>
            </w:r>
            <w:r>
              <w:rPr>
                <w:noProof/>
                <w:webHidden/>
              </w:rPr>
            </w:r>
            <w:r>
              <w:rPr>
                <w:noProof/>
                <w:webHidden/>
              </w:rPr>
              <w:fldChar w:fldCharType="separate"/>
            </w:r>
            <w:r>
              <w:rPr>
                <w:noProof/>
                <w:webHidden/>
              </w:rPr>
              <w:t>14</w:t>
            </w:r>
            <w:r>
              <w:rPr>
                <w:noProof/>
                <w:webHidden/>
              </w:rPr>
              <w:fldChar w:fldCharType="end"/>
            </w:r>
          </w:hyperlink>
        </w:p>
        <w:p w14:paraId="01F24955" w14:textId="77777777" w:rsidR="002550AA" w:rsidRDefault="002550AA">
          <w:pPr>
            <w:pStyle w:val="TOC2"/>
            <w:tabs>
              <w:tab w:val="left" w:pos="1050"/>
              <w:tab w:val="right" w:leader="dot" w:pos="9627"/>
            </w:tabs>
            <w:ind w:left="210"/>
            <w:rPr>
              <w:noProof/>
              <w:sz w:val="22"/>
            </w:rPr>
          </w:pPr>
          <w:hyperlink w:anchor="_Toc384046410" w:history="1">
            <w:r w:rsidRPr="00B17EBD">
              <w:rPr>
                <w:rStyle w:val="Hyperlink"/>
                <w:noProof/>
              </w:rPr>
              <w:t>3.50</w:t>
            </w:r>
            <w:r>
              <w:rPr>
                <w:noProof/>
                <w:sz w:val="22"/>
              </w:rPr>
              <w:tab/>
            </w:r>
            <w:r w:rsidRPr="00B17EBD">
              <w:rPr>
                <w:rStyle w:val="Hyperlink"/>
                <w:noProof/>
              </w:rPr>
              <w:t>Wrong Arguments Passed to a Function Pointer</w:t>
            </w:r>
            <w:r>
              <w:rPr>
                <w:noProof/>
                <w:webHidden/>
              </w:rPr>
              <w:tab/>
            </w:r>
            <w:r>
              <w:rPr>
                <w:noProof/>
                <w:webHidden/>
              </w:rPr>
              <w:fldChar w:fldCharType="begin"/>
            </w:r>
            <w:r>
              <w:rPr>
                <w:noProof/>
                <w:webHidden/>
              </w:rPr>
              <w:instrText xml:space="preserve"> PAGEREF _Toc384046410 \h </w:instrText>
            </w:r>
            <w:r>
              <w:rPr>
                <w:noProof/>
                <w:webHidden/>
              </w:rPr>
            </w:r>
            <w:r>
              <w:rPr>
                <w:noProof/>
                <w:webHidden/>
              </w:rPr>
              <w:fldChar w:fldCharType="separate"/>
            </w:r>
            <w:r>
              <w:rPr>
                <w:noProof/>
                <w:webHidden/>
              </w:rPr>
              <w:t>14</w:t>
            </w:r>
            <w:r>
              <w:rPr>
                <w:noProof/>
                <w:webHidden/>
              </w:rPr>
              <w:fldChar w:fldCharType="end"/>
            </w:r>
          </w:hyperlink>
        </w:p>
        <w:p w14:paraId="46F403F7" w14:textId="77777777" w:rsidR="002550AA" w:rsidRDefault="002550AA">
          <w:pPr>
            <w:pStyle w:val="TOC2"/>
            <w:tabs>
              <w:tab w:val="left" w:pos="1050"/>
              <w:tab w:val="right" w:leader="dot" w:pos="9627"/>
            </w:tabs>
            <w:ind w:left="210"/>
            <w:rPr>
              <w:noProof/>
              <w:sz w:val="22"/>
            </w:rPr>
          </w:pPr>
          <w:hyperlink w:anchor="_Toc384046411" w:history="1">
            <w:r w:rsidRPr="00B17EBD">
              <w:rPr>
                <w:rStyle w:val="Hyperlink"/>
                <w:noProof/>
              </w:rPr>
              <w:t>3.51</w:t>
            </w:r>
            <w:r>
              <w:rPr>
                <w:noProof/>
                <w:sz w:val="22"/>
              </w:rPr>
              <w:tab/>
            </w:r>
            <w:r w:rsidRPr="00B17EBD">
              <w:rPr>
                <w:rStyle w:val="Hyperlink"/>
                <w:noProof/>
              </w:rPr>
              <w:t>Division by Zero</w:t>
            </w:r>
            <w:r>
              <w:rPr>
                <w:noProof/>
                <w:webHidden/>
              </w:rPr>
              <w:tab/>
            </w:r>
            <w:r>
              <w:rPr>
                <w:noProof/>
                <w:webHidden/>
              </w:rPr>
              <w:fldChar w:fldCharType="begin"/>
            </w:r>
            <w:r>
              <w:rPr>
                <w:noProof/>
                <w:webHidden/>
              </w:rPr>
              <w:instrText xml:space="preserve"> PAGEREF _Toc384046411 \h </w:instrText>
            </w:r>
            <w:r>
              <w:rPr>
                <w:noProof/>
                <w:webHidden/>
              </w:rPr>
            </w:r>
            <w:r>
              <w:rPr>
                <w:noProof/>
                <w:webHidden/>
              </w:rPr>
              <w:fldChar w:fldCharType="separate"/>
            </w:r>
            <w:r>
              <w:rPr>
                <w:noProof/>
                <w:webHidden/>
              </w:rPr>
              <w:t>14</w:t>
            </w:r>
            <w:r>
              <w:rPr>
                <w:noProof/>
                <w:webHidden/>
              </w:rPr>
              <w:fldChar w:fldCharType="end"/>
            </w:r>
          </w:hyperlink>
        </w:p>
        <w:p w14:paraId="1A48FC84" w14:textId="77777777" w:rsidR="002550AA" w:rsidRDefault="002550AA">
          <w:pPr>
            <w:pStyle w:val="TOC1"/>
            <w:tabs>
              <w:tab w:val="left" w:pos="400"/>
              <w:tab w:val="right" w:leader="dot" w:pos="9627"/>
            </w:tabs>
            <w:rPr>
              <w:noProof/>
              <w:sz w:val="22"/>
            </w:rPr>
          </w:pPr>
          <w:hyperlink w:anchor="_Toc384046412" w:history="1">
            <w:r w:rsidRPr="00B17EBD">
              <w:rPr>
                <w:rStyle w:val="Hyperlink"/>
                <w:noProof/>
              </w:rPr>
              <w:t>4</w:t>
            </w:r>
            <w:r>
              <w:rPr>
                <w:noProof/>
                <w:sz w:val="22"/>
              </w:rPr>
              <w:tab/>
            </w:r>
            <w:r w:rsidRPr="00B17EBD">
              <w:rPr>
                <w:rStyle w:val="Hyperlink"/>
                <w:noProof/>
              </w:rPr>
              <w:t>Bibliography</w:t>
            </w:r>
            <w:r>
              <w:rPr>
                <w:noProof/>
                <w:webHidden/>
              </w:rPr>
              <w:tab/>
            </w:r>
            <w:r>
              <w:rPr>
                <w:noProof/>
                <w:webHidden/>
              </w:rPr>
              <w:fldChar w:fldCharType="begin"/>
            </w:r>
            <w:r>
              <w:rPr>
                <w:noProof/>
                <w:webHidden/>
              </w:rPr>
              <w:instrText xml:space="preserve"> PAGEREF _Toc384046412 \h </w:instrText>
            </w:r>
            <w:r>
              <w:rPr>
                <w:noProof/>
                <w:webHidden/>
              </w:rPr>
            </w:r>
            <w:r>
              <w:rPr>
                <w:noProof/>
                <w:webHidden/>
              </w:rPr>
              <w:fldChar w:fldCharType="separate"/>
            </w:r>
            <w:r>
              <w:rPr>
                <w:noProof/>
                <w:webHidden/>
              </w:rPr>
              <w:t>15</w:t>
            </w:r>
            <w:r>
              <w:rPr>
                <w:noProof/>
                <w:webHidden/>
              </w:rPr>
              <w:fldChar w:fldCharType="end"/>
            </w:r>
          </w:hyperlink>
        </w:p>
        <w:p w14:paraId="0F5331FD" w14:textId="77777777" w:rsidR="005F7124" w:rsidRDefault="00E2013E">
          <w:r>
            <w:rPr>
              <w:b/>
              <w:bCs/>
              <w:noProof/>
            </w:rPr>
            <w:fldChar w:fldCharType="end"/>
          </w:r>
        </w:p>
      </w:sdtContent>
    </w:sdt>
    <w:p w14:paraId="23BA82DB" w14:textId="77777777" w:rsidR="00C624AC" w:rsidRDefault="00C624AC">
      <w:pPr>
        <w:pStyle w:val="TableofFigures"/>
        <w:tabs>
          <w:tab w:val="right" w:leader="dot" w:pos="9627"/>
        </w:tabs>
        <w:ind w:left="840" w:hanging="420"/>
      </w:pPr>
    </w:p>
    <w:p w14:paraId="453ACD6C" w14:textId="77777777" w:rsidR="00C624AC" w:rsidRDefault="00C624AC">
      <w:pPr>
        <w:pStyle w:val="TableofFigures"/>
        <w:tabs>
          <w:tab w:val="right" w:leader="dot" w:pos="9627"/>
        </w:tabs>
        <w:ind w:left="840" w:hanging="420"/>
      </w:pPr>
    </w:p>
    <w:p w14:paraId="7BE7751C" w14:textId="77777777" w:rsidR="00C624AC" w:rsidRDefault="00C624AC">
      <w:pPr>
        <w:pStyle w:val="TableofFigures"/>
        <w:tabs>
          <w:tab w:val="right" w:leader="dot" w:pos="9627"/>
        </w:tabs>
        <w:ind w:left="840" w:hanging="420"/>
      </w:pPr>
    </w:p>
    <w:p w14:paraId="79849AF2" w14:textId="77777777" w:rsidR="00C624AC" w:rsidRDefault="00C624AC">
      <w:pPr>
        <w:pStyle w:val="TableofFigures"/>
        <w:tabs>
          <w:tab w:val="right" w:leader="dot" w:pos="9627"/>
        </w:tabs>
        <w:ind w:left="840" w:hanging="420"/>
      </w:pPr>
    </w:p>
    <w:p w14:paraId="6F3925C8" w14:textId="77777777" w:rsidR="00C624AC" w:rsidRDefault="00C624AC">
      <w:pPr>
        <w:pStyle w:val="TableofFigures"/>
        <w:tabs>
          <w:tab w:val="right" w:leader="dot" w:pos="9627"/>
        </w:tabs>
        <w:ind w:left="840" w:hanging="420"/>
      </w:pPr>
    </w:p>
    <w:p w14:paraId="13969509" w14:textId="77777777" w:rsidR="000F424D" w:rsidRDefault="000F424D">
      <w:pPr>
        <w:spacing w:after="200" w:line="276" w:lineRule="auto"/>
        <w:rPr>
          <w:b/>
        </w:rPr>
      </w:pPr>
      <w:r>
        <w:br w:type="page"/>
      </w:r>
    </w:p>
    <w:p w14:paraId="7522E435" w14:textId="1BD69ECB" w:rsidR="00C624AC" w:rsidRDefault="00C624AC" w:rsidP="00C624AC">
      <w:pPr>
        <w:pStyle w:val="a4"/>
      </w:pPr>
      <w:r w:rsidRPr="00BD24C1">
        <w:rPr>
          <w:rFonts w:hint="eastAsia"/>
        </w:rPr>
        <w:lastRenderedPageBreak/>
        <w:t>【</w:t>
      </w:r>
      <w:r w:rsidRPr="00BD24C1">
        <w:rPr>
          <w:rFonts w:hint="eastAsia"/>
        </w:rPr>
        <w:t xml:space="preserve"> </w:t>
      </w:r>
      <w:r>
        <w:t>Tables</w:t>
      </w:r>
      <w:r w:rsidRPr="00BD24C1">
        <w:rPr>
          <w:rFonts w:hint="eastAsia"/>
        </w:rPr>
        <w:t xml:space="preserve"> </w:t>
      </w:r>
      <w:r w:rsidRPr="00BD24C1">
        <w:rPr>
          <w:rFonts w:hint="eastAsia"/>
        </w:rPr>
        <w:t>】</w:t>
      </w:r>
    </w:p>
    <w:p w14:paraId="6803D447" w14:textId="77777777" w:rsidR="002550AA" w:rsidRDefault="00C624AC">
      <w:pPr>
        <w:pStyle w:val="TableofFigures"/>
        <w:tabs>
          <w:tab w:val="right" w:leader="dot" w:pos="9627"/>
        </w:tabs>
        <w:ind w:left="840" w:hanging="420"/>
        <w:rPr>
          <w:noProof/>
          <w:sz w:val="22"/>
        </w:rPr>
      </w:pPr>
      <w:r>
        <w:fldChar w:fldCharType="begin"/>
      </w:r>
      <w:r>
        <w:instrText xml:space="preserve"> TOC \h \z \c "Table" </w:instrText>
      </w:r>
      <w:r>
        <w:fldChar w:fldCharType="separate"/>
      </w:r>
      <w:hyperlink w:anchor="_Toc384046413" w:history="1">
        <w:r w:rsidR="002550AA" w:rsidRPr="000B2EAD">
          <w:rPr>
            <w:rStyle w:val="Hyperlink"/>
            <w:noProof/>
            <w:lang w:bidi="hi-IN"/>
          </w:rPr>
          <w:t>Table 1 Defect Types</w:t>
        </w:r>
        <w:r w:rsidR="002550AA">
          <w:rPr>
            <w:noProof/>
            <w:webHidden/>
          </w:rPr>
          <w:tab/>
        </w:r>
        <w:r w:rsidR="002550AA">
          <w:rPr>
            <w:noProof/>
            <w:webHidden/>
          </w:rPr>
          <w:fldChar w:fldCharType="begin"/>
        </w:r>
        <w:r w:rsidR="002550AA">
          <w:rPr>
            <w:noProof/>
            <w:webHidden/>
          </w:rPr>
          <w:instrText xml:space="preserve"> PAGEREF _Toc384046413 \h </w:instrText>
        </w:r>
        <w:r w:rsidR="002550AA">
          <w:rPr>
            <w:noProof/>
            <w:webHidden/>
          </w:rPr>
        </w:r>
        <w:r w:rsidR="002550AA">
          <w:rPr>
            <w:noProof/>
            <w:webHidden/>
          </w:rPr>
          <w:fldChar w:fldCharType="separate"/>
        </w:r>
        <w:r w:rsidR="002550AA">
          <w:rPr>
            <w:noProof/>
            <w:webHidden/>
          </w:rPr>
          <w:t>4</w:t>
        </w:r>
        <w:r w:rsidR="002550AA">
          <w:rPr>
            <w:noProof/>
            <w:webHidden/>
          </w:rPr>
          <w:fldChar w:fldCharType="end"/>
        </w:r>
      </w:hyperlink>
    </w:p>
    <w:p w14:paraId="75F39B7B" w14:textId="77777777" w:rsidR="002550AA" w:rsidRDefault="002550AA">
      <w:pPr>
        <w:pStyle w:val="TableofFigures"/>
        <w:tabs>
          <w:tab w:val="right" w:leader="dot" w:pos="9627"/>
        </w:tabs>
        <w:ind w:left="840" w:hanging="420"/>
        <w:rPr>
          <w:noProof/>
          <w:sz w:val="22"/>
        </w:rPr>
      </w:pPr>
      <w:hyperlink w:anchor="_Toc384046414" w:history="1">
        <w:r w:rsidRPr="000B2EAD">
          <w:rPr>
            <w:rStyle w:val="Hyperlink"/>
            <w:noProof/>
            <w:lang w:bidi="hi-IN"/>
          </w:rPr>
          <w:t>Table 2 Specification of Test Bench</w:t>
        </w:r>
        <w:r>
          <w:rPr>
            <w:noProof/>
            <w:webHidden/>
          </w:rPr>
          <w:tab/>
        </w:r>
        <w:r>
          <w:rPr>
            <w:noProof/>
            <w:webHidden/>
          </w:rPr>
          <w:fldChar w:fldCharType="begin"/>
        </w:r>
        <w:r>
          <w:rPr>
            <w:noProof/>
            <w:webHidden/>
          </w:rPr>
          <w:instrText xml:space="preserve"> PAGEREF _Toc384046414 \h </w:instrText>
        </w:r>
        <w:r>
          <w:rPr>
            <w:noProof/>
            <w:webHidden/>
          </w:rPr>
        </w:r>
        <w:r>
          <w:rPr>
            <w:noProof/>
            <w:webHidden/>
          </w:rPr>
          <w:fldChar w:fldCharType="separate"/>
        </w:r>
        <w:r>
          <w:rPr>
            <w:noProof/>
            <w:webHidden/>
          </w:rPr>
          <w:t>4</w:t>
        </w:r>
        <w:r>
          <w:rPr>
            <w:noProof/>
            <w:webHidden/>
          </w:rPr>
          <w:fldChar w:fldCharType="end"/>
        </w:r>
      </w:hyperlink>
    </w:p>
    <w:p w14:paraId="1DA0A8E9" w14:textId="77777777" w:rsidR="002550AA" w:rsidRDefault="002550AA">
      <w:pPr>
        <w:pStyle w:val="TableofFigures"/>
        <w:tabs>
          <w:tab w:val="right" w:leader="dot" w:pos="9627"/>
        </w:tabs>
        <w:ind w:left="840" w:hanging="420"/>
        <w:rPr>
          <w:noProof/>
          <w:sz w:val="22"/>
        </w:rPr>
      </w:pPr>
      <w:hyperlink w:anchor="_Toc384046415" w:history="1">
        <w:r w:rsidRPr="000B2EAD">
          <w:rPr>
            <w:rStyle w:val="Hyperlink"/>
            <w:noProof/>
            <w:lang w:bidi="hi-IN"/>
          </w:rPr>
          <w:t>Table 3 Relation between Defect Sub-Type and Test Suite Files</w:t>
        </w:r>
        <w:r>
          <w:rPr>
            <w:noProof/>
            <w:webHidden/>
          </w:rPr>
          <w:tab/>
        </w:r>
        <w:r>
          <w:rPr>
            <w:noProof/>
            <w:webHidden/>
          </w:rPr>
          <w:fldChar w:fldCharType="begin"/>
        </w:r>
        <w:r>
          <w:rPr>
            <w:noProof/>
            <w:webHidden/>
          </w:rPr>
          <w:instrText xml:space="preserve"> PAGEREF _Toc384046415 \h </w:instrText>
        </w:r>
        <w:r>
          <w:rPr>
            <w:noProof/>
            <w:webHidden/>
          </w:rPr>
        </w:r>
        <w:r>
          <w:rPr>
            <w:noProof/>
            <w:webHidden/>
          </w:rPr>
          <w:fldChar w:fldCharType="separate"/>
        </w:r>
        <w:r>
          <w:rPr>
            <w:noProof/>
            <w:webHidden/>
          </w:rPr>
          <w:t>6</w:t>
        </w:r>
        <w:r>
          <w:rPr>
            <w:noProof/>
            <w:webHidden/>
          </w:rPr>
          <w:fldChar w:fldCharType="end"/>
        </w:r>
      </w:hyperlink>
    </w:p>
    <w:p w14:paraId="377CA36C" w14:textId="77777777" w:rsidR="002550AA" w:rsidRDefault="002550AA">
      <w:pPr>
        <w:pStyle w:val="TableofFigures"/>
        <w:tabs>
          <w:tab w:val="right" w:leader="dot" w:pos="9627"/>
        </w:tabs>
        <w:ind w:left="840" w:hanging="420"/>
        <w:rPr>
          <w:noProof/>
          <w:sz w:val="22"/>
        </w:rPr>
      </w:pPr>
      <w:hyperlink w:anchor="_Toc384046416" w:history="1">
        <w:r w:rsidRPr="000B2EAD">
          <w:rPr>
            <w:rStyle w:val="Hyperlink"/>
            <w:noProof/>
          </w:rPr>
          <w:t>Table 4 Corner Cases of Pow (x,y)</w:t>
        </w:r>
        <w:r>
          <w:rPr>
            <w:noProof/>
            <w:webHidden/>
          </w:rPr>
          <w:tab/>
        </w:r>
        <w:r>
          <w:rPr>
            <w:noProof/>
            <w:webHidden/>
          </w:rPr>
          <w:fldChar w:fldCharType="begin"/>
        </w:r>
        <w:r>
          <w:rPr>
            <w:noProof/>
            <w:webHidden/>
          </w:rPr>
          <w:instrText xml:space="preserve"> PAGEREF _Toc384046416 \h </w:instrText>
        </w:r>
        <w:r>
          <w:rPr>
            <w:noProof/>
            <w:webHidden/>
          </w:rPr>
        </w:r>
        <w:r>
          <w:rPr>
            <w:noProof/>
            <w:webHidden/>
          </w:rPr>
          <w:fldChar w:fldCharType="separate"/>
        </w:r>
        <w:r>
          <w:rPr>
            <w:noProof/>
            <w:webHidden/>
          </w:rPr>
          <w:t>12</w:t>
        </w:r>
        <w:r>
          <w:rPr>
            <w:noProof/>
            <w:webHidden/>
          </w:rPr>
          <w:fldChar w:fldCharType="end"/>
        </w:r>
      </w:hyperlink>
    </w:p>
    <w:p w14:paraId="3404B197" w14:textId="509F6BDE" w:rsidR="00DE5A15" w:rsidRDefault="00C624AC">
      <w:r>
        <w:fldChar w:fldCharType="end"/>
      </w:r>
    </w:p>
    <w:p w14:paraId="5028D547" w14:textId="77777777" w:rsidR="000033B4" w:rsidRDefault="000033B4">
      <w:pPr>
        <w:spacing w:after="200" w:line="276" w:lineRule="auto"/>
      </w:pPr>
      <w:r>
        <w:br w:type="page"/>
      </w:r>
    </w:p>
    <w:p w14:paraId="47FDD861" w14:textId="77777777" w:rsidR="00032084" w:rsidRDefault="00817767" w:rsidP="004B2C01">
      <w:pPr>
        <w:pStyle w:val="Heading1"/>
      </w:pPr>
      <w:bookmarkStart w:id="3" w:name="_Toc383697351"/>
      <w:bookmarkStart w:id="4" w:name="_Toc383786090"/>
      <w:bookmarkStart w:id="5" w:name="_Toc384039067"/>
      <w:bookmarkStart w:id="6" w:name="_Toc384046335"/>
      <w:bookmarkStart w:id="7" w:name="_Toc383697352"/>
      <w:bookmarkStart w:id="8" w:name="_Toc383786091"/>
      <w:bookmarkStart w:id="9" w:name="_Toc384039068"/>
      <w:bookmarkStart w:id="10" w:name="_Toc384046336"/>
      <w:bookmarkStart w:id="11" w:name="_Toc383697373"/>
      <w:bookmarkStart w:id="12" w:name="_Toc383786112"/>
      <w:bookmarkStart w:id="13" w:name="_Toc384039089"/>
      <w:bookmarkStart w:id="14" w:name="_Toc384046357"/>
      <w:bookmarkStart w:id="15" w:name="_Toc347155203"/>
      <w:bookmarkStart w:id="16" w:name="_Toc347306073"/>
      <w:bookmarkStart w:id="17" w:name="_Toc347306165"/>
      <w:bookmarkStart w:id="18" w:name="_Toc348969710"/>
      <w:bookmarkStart w:id="19" w:name="_Toc349046081"/>
      <w:bookmarkStart w:id="20" w:name="_Toc349140198"/>
      <w:bookmarkStart w:id="21" w:name="_Toc349208107"/>
      <w:bookmarkStart w:id="22" w:name="_Toc349211201"/>
      <w:bookmarkStart w:id="23" w:name="_Toc375056881"/>
      <w:bookmarkStart w:id="24" w:name="_Toc375058799"/>
      <w:bookmarkStart w:id="25" w:name="_Toc381001000"/>
      <w:bookmarkStart w:id="26" w:name="_Toc381001821"/>
      <w:bookmarkStart w:id="27" w:name="_Toc381002711"/>
      <w:bookmarkStart w:id="28" w:name="_Toc381003258"/>
      <w:bookmarkStart w:id="29" w:name="_Toc381003804"/>
      <w:bookmarkStart w:id="30" w:name="_Toc381004458"/>
      <w:bookmarkStart w:id="31" w:name="_Toc381005631"/>
      <w:bookmarkStart w:id="32" w:name="_Toc381006199"/>
      <w:bookmarkStart w:id="33" w:name="_Toc381006770"/>
      <w:bookmarkStart w:id="34" w:name="_Toc381007368"/>
      <w:bookmarkStart w:id="35" w:name="_Toc381008020"/>
      <w:bookmarkStart w:id="36" w:name="_Toc381012631"/>
      <w:bookmarkStart w:id="37" w:name="_Toc381013282"/>
      <w:bookmarkStart w:id="38" w:name="_Toc381016228"/>
      <w:bookmarkStart w:id="39" w:name="_Toc381016962"/>
      <w:bookmarkStart w:id="40" w:name="_Toc381019495"/>
      <w:bookmarkStart w:id="41" w:name="_Toc381021828"/>
      <w:bookmarkStart w:id="42" w:name="_Toc381365850"/>
      <w:bookmarkStart w:id="43" w:name="_Toc347155204"/>
      <w:bookmarkStart w:id="44" w:name="_Toc347306074"/>
      <w:bookmarkStart w:id="45" w:name="_Toc347306166"/>
      <w:bookmarkStart w:id="46" w:name="_Toc348969711"/>
      <w:bookmarkStart w:id="47" w:name="_Toc349046082"/>
      <w:bookmarkStart w:id="48" w:name="_Toc349140199"/>
      <w:bookmarkStart w:id="49" w:name="_Toc349208108"/>
      <w:bookmarkStart w:id="50" w:name="_Toc349211202"/>
      <w:bookmarkStart w:id="51" w:name="_Toc375056882"/>
      <w:bookmarkStart w:id="52" w:name="_Toc375058800"/>
      <w:bookmarkStart w:id="53" w:name="_Toc381001001"/>
      <w:bookmarkStart w:id="54" w:name="_Toc381001822"/>
      <w:bookmarkStart w:id="55" w:name="_Toc381002712"/>
      <w:bookmarkStart w:id="56" w:name="_Toc381003259"/>
      <w:bookmarkStart w:id="57" w:name="_Toc381003805"/>
      <w:bookmarkStart w:id="58" w:name="_Toc381004459"/>
      <w:bookmarkStart w:id="59" w:name="_Toc381005632"/>
      <w:bookmarkStart w:id="60" w:name="_Toc381006200"/>
      <w:bookmarkStart w:id="61" w:name="_Toc381006771"/>
      <w:bookmarkStart w:id="62" w:name="_Toc381007369"/>
      <w:bookmarkStart w:id="63" w:name="_Toc381008021"/>
      <w:bookmarkStart w:id="64" w:name="_Toc381012632"/>
      <w:bookmarkStart w:id="65" w:name="_Toc381013283"/>
      <w:bookmarkStart w:id="66" w:name="_Toc381016229"/>
      <w:bookmarkStart w:id="67" w:name="_Toc381016963"/>
      <w:bookmarkStart w:id="68" w:name="_Toc381019496"/>
      <w:bookmarkStart w:id="69" w:name="_Toc381021829"/>
      <w:bookmarkStart w:id="70" w:name="_Toc381365851"/>
      <w:bookmarkStart w:id="71" w:name="_Toc347155205"/>
      <w:bookmarkStart w:id="72" w:name="_Toc347306075"/>
      <w:bookmarkStart w:id="73" w:name="_Toc347306167"/>
      <w:bookmarkStart w:id="74" w:name="_Toc348969712"/>
      <w:bookmarkStart w:id="75" w:name="_Toc349046083"/>
      <w:bookmarkStart w:id="76" w:name="_Toc349140200"/>
      <w:bookmarkStart w:id="77" w:name="_Toc349208109"/>
      <w:bookmarkStart w:id="78" w:name="_Toc349211203"/>
      <w:bookmarkStart w:id="79" w:name="_Toc375056883"/>
      <w:bookmarkStart w:id="80" w:name="_Toc375058801"/>
      <w:bookmarkStart w:id="81" w:name="_Toc381001002"/>
      <w:bookmarkStart w:id="82" w:name="_Toc381001823"/>
      <w:bookmarkStart w:id="83" w:name="_Toc381002713"/>
      <w:bookmarkStart w:id="84" w:name="_Toc381003260"/>
      <w:bookmarkStart w:id="85" w:name="_Toc381003806"/>
      <w:bookmarkStart w:id="86" w:name="_Toc381004460"/>
      <w:bookmarkStart w:id="87" w:name="_Toc381005633"/>
      <w:bookmarkStart w:id="88" w:name="_Toc381006201"/>
      <w:bookmarkStart w:id="89" w:name="_Toc381006772"/>
      <w:bookmarkStart w:id="90" w:name="_Toc381007370"/>
      <w:bookmarkStart w:id="91" w:name="_Toc381008022"/>
      <w:bookmarkStart w:id="92" w:name="_Toc381012633"/>
      <w:bookmarkStart w:id="93" w:name="_Toc381013284"/>
      <w:bookmarkStart w:id="94" w:name="_Toc381016230"/>
      <w:bookmarkStart w:id="95" w:name="_Toc381016964"/>
      <w:bookmarkStart w:id="96" w:name="_Toc381019497"/>
      <w:bookmarkStart w:id="97" w:name="_Toc381021830"/>
      <w:bookmarkStart w:id="98" w:name="_Toc381365852"/>
      <w:bookmarkStart w:id="99" w:name="_Toc347155206"/>
      <w:bookmarkStart w:id="100" w:name="_Toc347306076"/>
      <w:bookmarkStart w:id="101" w:name="_Toc347306168"/>
      <w:bookmarkStart w:id="102" w:name="_Toc348969713"/>
      <w:bookmarkStart w:id="103" w:name="_Toc349046084"/>
      <w:bookmarkStart w:id="104" w:name="_Toc349140201"/>
      <w:bookmarkStart w:id="105" w:name="_Toc349208110"/>
      <w:bookmarkStart w:id="106" w:name="_Toc349211204"/>
      <w:bookmarkStart w:id="107" w:name="_Toc375056884"/>
      <w:bookmarkStart w:id="108" w:name="_Toc375058802"/>
      <w:bookmarkStart w:id="109" w:name="_Toc381001003"/>
      <w:bookmarkStart w:id="110" w:name="_Toc381001824"/>
      <w:bookmarkStart w:id="111" w:name="_Toc381002714"/>
      <w:bookmarkStart w:id="112" w:name="_Toc381003261"/>
      <w:bookmarkStart w:id="113" w:name="_Toc381003807"/>
      <w:bookmarkStart w:id="114" w:name="_Toc381004461"/>
      <w:bookmarkStart w:id="115" w:name="_Toc381005634"/>
      <w:bookmarkStart w:id="116" w:name="_Toc381006202"/>
      <w:bookmarkStart w:id="117" w:name="_Toc381006773"/>
      <w:bookmarkStart w:id="118" w:name="_Toc381007371"/>
      <w:bookmarkStart w:id="119" w:name="_Toc381008023"/>
      <w:bookmarkStart w:id="120" w:name="_Toc381012634"/>
      <w:bookmarkStart w:id="121" w:name="_Toc381013285"/>
      <w:bookmarkStart w:id="122" w:name="_Toc381016231"/>
      <w:bookmarkStart w:id="123" w:name="_Toc381016965"/>
      <w:bookmarkStart w:id="124" w:name="_Toc381019498"/>
      <w:bookmarkStart w:id="125" w:name="_Toc381021831"/>
      <w:bookmarkStart w:id="126" w:name="_Toc381365853"/>
      <w:bookmarkStart w:id="127" w:name="_Toc384046358"/>
      <w:bookmarkStart w:id="128" w:name="_Toc20598584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lastRenderedPageBreak/>
        <w:t>Scope</w:t>
      </w:r>
      <w:bookmarkEnd w:id="127"/>
    </w:p>
    <w:p w14:paraId="247A0183" w14:textId="5D2370E2" w:rsidR="00DB6234" w:rsidRPr="00DB6234" w:rsidRDefault="00924EDD">
      <w:r>
        <w:t xml:space="preserve">This </w:t>
      </w:r>
      <w:r w:rsidR="00E2013E" w:rsidRPr="0010008E">
        <w:t>document discusses the test suite specifications. It provides examples and variations of different types of defects considered for generating the test suites.</w:t>
      </w:r>
      <w:bookmarkStart w:id="129" w:name="_Toc375056888"/>
      <w:bookmarkStart w:id="130" w:name="_Toc375058806"/>
      <w:bookmarkStart w:id="131" w:name="_Toc375056889"/>
      <w:bookmarkStart w:id="132" w:name="_Toc375058807"/>
      <w:bookmarkStart w:id="133" w:name="_Toc375056890"/>
      <w:bookmarkStart w:id="134" w:name="_Toc375058808"/>
      <w:bookmarkStart w:id="135" w:name="_Toc375056891"/>
      <w:bookmarkStart w:id="136" w:name="_Toc375058809"/>
      <w:bookmarkStart w:id="137" w:name="_Toc375056892"/>
      <w:bookmarkStart w:id="138" w:name="_Toc375058810"/>
      <w:bookmarkEnd w:id="128"/>
      <w:bookmarkEnd w:id="129"/>
      <w:bookmarkEnd w:id="130"/>
      <w:bookmarkEnd w:id="131"/>
      <w:bookmarkEnd w:id="132"/>
      <w:bookmarkEnd w:id="133"/>
      <w:bookmarkEnd w:id="134"/>
      <w:bookmarkEnd w:id="135"/>
      <w:bookmarkEnd w:id="136"/>
      <w:bookmarkEnd w:id="137"/>
      <w:bookmarkEnd w:id="138"/>
    </w:p>
    <w:p w14:paraId="46E56C50" w14:textId="77777777" w:rsidR="00032084" w:rsidRDefault="00F156CE" w:rsidP="0010008E">
      <w:pPr>
        <w:pStyle w:val="Heading1"/>
      </w:pPr>
      <w:bookmarkStart w:id="139" w:name="_Toc381001005"/>
      <w:bookmarkStart w:id="140" w:name="_Toc381001826"/>
      <w:bookmarkStart w:id="141" w:name="_Toc381002716"/>
      <w:bookmarkStart w:id="142" w:name="_Toc381003263"/>
      <w:bookmarkStart w:id="143" w:name="_Toc381003809"/>
      <w:bookmarkStart w:id="144" w:name="_Toc381004463"/>
      <w:bookmarkStart w:id="145" w:name="_Toc381005636"/>
      <w:bookmarkStart w:id="146" w:name="_Toc381006204"/>
      <w:bookmarkStart w:id="147" w:name="_Toc381006775"/>
      <w:bookmarkStart w:id="148" w:name="_Toc381007373"/>
      <w:bookmarkStart w:id="149" w:name="_Toc381008025"/>
      <w:bookmarkStart w:id="150" w:name="_Toc381012636"/>
      <w:bookmarkStart w:id="151" w:name="_Toc381013287"/>
      <w:bookmarkStart w:id="152" w:name="_Toc381016233"/>
      <w:bookmarkStart w:id="153" w:name="_Toc381016967"/>
      <w:bookmarkStart w:id="154" w:name="_Toc381019500"/>
      <w:bookmarkStart w:id="155" w:name="_Toc381021833"/>
      <w:bookmarkStart w:id="156" w:name="_Toc381365855"/>
      <w:bookmarkStart w:id="157" w:name="_Toc381001449"/>
      <w:bookmarkStart w:id="158" w:name="_Toc381002270"/>
      <w:bookmarkStart w:id="159" w:name="_Toc381003160"/>
      <w:bookmarkStart w:id="160" w:name="_Toc381003707"/>
      <w:bookmarkStart w:id="161" w:name="_Toc381004253"/>
      <w:bookmarkStart w:id="162" w:name="_Toc381004907"/>
      <w:bookmarkStart w:id="163" w:name="_Toc381006080"/>
      <w:bookmarkStart w:id="164" w:name="_Toc381006648"/>
      <w:bookmarkStart w:id="165" w:name="_Toc381007219"/>
      <w:bookmarkStart w:id="166" w:name="_Toc381007817"/>
      <w:bookmarkStart w:id="167" w:name="_Toc381008469"/>
      <w:bookmarkStart w:id="168" w:name="_Toc381013080"/>
      <w:bookmarkStart w:id="169" w:name="_Toc381013731"/>
      <w:bookmarkStart w:id="170" w:name="_Toc381016677"/>
      <w:bookmarkStart w:id="171" w:name="_Toc381017411"/>
      <w:bookmarkStart w:id="172" w:name="_Toc381019944"/>
      <w:bookmarkStart w:id="173" w:name="_Toc381022277"/>
      <w:bookmarkStart w:id="174" w:name="_Toc381366299"/>
      <w:bookmarkStart w:id="175" w:name="_Toc381001450"/>
      <w:bookmarkStart w:id="176" w:name="_Toc381002271"/>
      <w:bookmarkStart w:id="177" w:name="_Toc381003161"/>
      <w:bookmarkStart w:id="178" w:name="_Toc381003708"/>
      <w:bookmarkStart w:id="179" w:name="_Toc381004254"/>
      <w:bookmarkStart w:id="180" w:name="_Toc381004908"/>
      <w:bookmarkStart w:id="181" w:name="_Toc381006081"/>
      <w:bookmarkStart w:id="182" w:name="_Toc381006649"/>
      <w:bookmarkStart w:id="183" w:name="_Toc381007220"/>
      <w:bookmarkStart w:id="184" w:name="_Toc381007818"/>
      <w:bookmarkStart w:id="185" w:name="_Toc381008470"/>
      <w:bookmarkStart w:id="186" w:name="_Toc381013081"/>
      <w:bookmarkStart w:id="187" w:name="_Toc381013732"/>
      <w:bookmarkStart w:id="188" w:name="_Toc381016678"/>
      <w:bookmarkStart w:id="189" w:name="_Toc381017412"/>
      <w:bookmarkStart w:id="190" w:name="_Toc381019945"/>
      <w:bookmarkStart w:id="191" w:name="_Toc381022278"/>
      <w:bookmarkStart w:id="192" w:name="_Toc381366300"/>
      <w:bookmarkStart w:id="193" w:name="_Toc375056894"/>
      <w:bookmarkStart w:id="194" w:name="_Toc375058812"/>
      <w:bookmarkStart w:id="195" w:name="_Toc381001451"/>
      <w:bookmarkStart w:id="196" w:name="_Toc381002272"/>
      <w:bookmarkStart w:id="197" w:name="_Toc381003162"/>
      <w:bookmarkStart w:id="198" w:name="_Toc381003709"/>
      <w:bookmarkStart w:id="199" w:name="_Toc381004255"/>
      <w:bookmarkStart w:id="200" w:name="_Toc381004909"/>
      <w:bookmarkStart w:id="201" w:name="_Toc381006082"/>
      <w:bookmarkStart w:id="202" w:name="_Toc381006650"/>
      <w:bookmarkStart w:id="203" w:name="_Toc381007221"/>
      <w:bookmarkStart w:id="204" w:name="_Toc381007819"/>
      <w:bookmarkStart w:id="205" w:name="_Toc381008471"/>
      <w:bookmarkStart w:id="206" w:name="_Toc381013082"/>
      <w:bookmarkStart w:id="207" w:name="_Toc381013733"/>
      <w:bookmarkStart w:id="208" w:name="_Toc381016679"/>
      <w:bookmarkStart w:id="209" w:name="_Toc381017413"/>
      <w:bookmarkStart w:id="210" w:name="_Toc381019946"/>
      <w:bookmarkStart w:id="211" w:name="_Toc381022279"/>
      <w:bookmarkStart w:id="212" w:name="_Toc381366301"/>
      <w:bookmarkStart w:id="213" w:name="_Toc339526588"/>
      <w:bookmarkStart w:id="214" w:name="_Toc339531611"/>
      <w:bookmarkStart w:id="215" w:name="_Toc339531676"/>
      <w:bookmarkStart w:id="216" w:name="_Toc339535204"/>
      <w:bookmarkStart w:id="217" w:name="_Toc347155211"/>
      <w:bookmarkStart w:id="218" w:name="_Toc347306081"/>
      <w:bookmarkStart w:id="219" w:name="_Toc347306173"/>
      <w:bookmarkStart w:id="220" w:name="_Toc348969718"/>
      <w:bookmarkStart w:id="221" w:name="_Toc349046089"/>
      <w:bookmarkStart w:id="222" w:name="_Toc349140206"/>
      <w:bookmarkStart w:id="223" w:name="_Toc349208115"/>
      <w:bookmarkStart w:id="224" w:name="_Toc349211209"/>
      <w:bookmarkStart w:id="225" w:name="_Toc375056895"/>
      <w:bookmarkStart w:id="226" w:name="_Toc375058813"/>
      <w:bookmarkStart w:id="227" w:name="_Toc381001452"/>
      <w:bookmarkStart w:id="228" w:name="_Toc381002273"/>
      <w:bookmarkStart w:id="229" w:name="_Toc381003163"/>
      <w:bookmarkStart w:id="230" w:name="_Toc381003710"/>
      <w:bookmarkStart w:id="231" w:name="_Toc381004256"/>
      <w:bookmarkStart w:id="232" w:name="_Toc381004910"/>
      <w:bookmarkStart w:id="233" w:name="_Toc381006083"/>
      <w:bookmarkStart w:id="234" w:name="_Toc381006651"/>
      <w:bookmarkStart w:id="235" w:name="_Toc381007222"/>
      <w:bookmarkStart w:id="236" w:name="_Toc381007820"/>
      <w:bookmarkStart w:id="237" w:name="_Toc381008472"/>
      <w:bookmarkStart w:id="238" w:name="_Toc381013083"/>
      <w:bookmarkStart w:id="239" w:name="_Toc381013734"/>
      <w:bookmarkStart w:id="240" w:name="_Toc381016680"/>
      <w:bookmarkStart w:id="241" w:name="_Toc381017414"/>
      <w:bookmarkStart w:id="242" w:name="_Toc381019947"/>
      <w:bookmarkStart w:id="243" w:name="_Toc381022280"/>
      <w:bookmarkStart w:id="244" w:name="_Toc381366302"/>
      <w:bookmarkStart w:id="245" w:name="_Toc384046359"/>
      <w:bookmarkStart w:id="246" w:name="_Toc205985845"/>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r>
        <w:t>Overview of Test Suites</w:t>
      </w:r>
      <w:bookmarkEnd w:id="245"/>
    </w:p>
    <w:p w14:paraId="5BB243F5" w14:textId="11089E82" w:rsidR="009E7B64" w:rsidRDefault="003D73E6">
      <w:bookmarkStart w:id="247" w:name="_Ref191213172"/>
      <w:bookmarkEnd w:id="246"/>
      <w:r>
        <w:t>Based on</w:t>
      </w:r>
      <w:r w:rsidR="002E63EE">
        <w:t xml:space="preserve"> </w:t>
      </w:r>
      <w:sdt>
        <w:sdtPr>
          <w:id w:val="694734737"/>
          <w:citation/>
        </w:sdtPr>
        <w:sdtEndPr/>
        <w:sdtContent>
          <w:r w:rsidR="002E63EE">
            <w:fldChar w:fldCharType="begin"/>
          </w:r>
          <w:r w:rsidR="00426800">
            <w:instrText xml:space="preserve">CITATION Sau11 \l 1033 </w:instrText>
          </w:r>
          <w:r w:rsidR="002E63EE">
            <w:fldChar w:fldCharType="separate"/>
          </w:r>
          <w:r w:rsidR="00426800" w:rsidRPr="00426800">
            <w:rPr>
              <w:noProof/>
            </w:rPr>
            <w:t>[1]</w:t>
          </w:r>
          <w:r w:rsidR="002E63EE">
            <w:fldChar w:fldCharType="end"/>
          </w:r>
        </w:sdtContent>
      </w:sdt>
      <w:r w:rsidR="000E26BB">
        <w:t xml:space="preserve"> </w:t>
      </w:r>
      <w:r w:rsidR="00C65BF3">
        <w:t>Annex A (Source Code Weaknesses</w:t>
      </w:r>
      <w:r w:rsidR="00481A1D">
        <w:t>)</w:t>
      </w:r>
      <w:r w:rsidR="002E63EE">
        <w:t xml:space="preserve">, </w:t>
      </w:r>
      <w:r>
        <w:t xml:space="preserve">we </w:t>
      </w:r>
      <w:r w:rsidR="00053478">
        <w:t>prepare</w:t>
      </w:r>
      <w:r>
        <w:t xml:space="preserve"> a set of defect types</w:t>
      </w:r>
      <w:r w:rsidR="00792060">
        <w:t xml:space="preserve">. </w:t>
      </w:r>
      <w:r w:rsidR="00053478">
        <w:t>From</w:t>
      </w:r>
      <w:sdt>
        <w:sdtPr>
          <w:id w:val="108787281"/>
          <w:citation/>
        </w:sdtPr>
        <w:sdtEndPr/>
        <w:sdtContent>
          <w:r w:rsidR="00053478">
            <w:fldChar w:fldCharType="begin"/>
          </w:r>
          <w:r w:rsidR="00426800">
            <w:instrText xml:space="preserve">CITATION Sau11 \l 1033 </w:instrText>
          </w:r>
          <w:r w:rsidR="00053478">
            <w:fldChar w:fldCharType="separate"/>
          </w:r>
          <w:r w:rsidR="00426800">
            <w:rPr>
              <w:noProof/>
            </w:rPr>
            <w:t xml:space="preserve"> </w:t>
          </w:r>
          <w:r w:rsidR="00426800" w:rsidRPr="00426800">
            <w:rPr>
              <w:noProof/>
            </w:rPr>
            <w:t>[1]</w:t>
          </w:r>
          <w:r w:rsidR="00053478">
            <w:fldChar w:fldCharType="end"/>
          </w:r>
        </w:sdtContent>
      </w:sdt>
      <w:r w:rsidR="00053478">
        <w:t xml:space="preserve"> Annex A, we select the defects related to </w:t>
      </w:r>
      <w:r w:rsidR="00E21A0C">
        <w:t>embedded</w:t>
      </w:r>
      <w:r w:rsidR="00053478">
        <w:t xml:space="preserve"> systems. </w:t>
      </w:r>
      <w:r w:rsidR="00792060">
        <w:t>Moreover, we add some defect types</w:t>
      </w:r>
      <w:r w:rsidR="003E4302">
        <w:t xml:space="preserve"> related to dynamic memory allocation, error handling</w:t>
      </w:r>
      <w:r w:rsidR="00FF1E1A">
        <w:t>, multithreading</w:t>
      </w:r>
      <w:r w:rsidR="00150E11">
        <w:t>, which</w:t>
      </w:r>
      <w:r w:rsidR="002E63EE">
        <w:t xml:space="preserve"> can be detected by tools </w:t>
      </w:r>
      <w:r w:rsidR="00053478">
        <w:t xml:space="preserve">but not mentioned in </w:t>
      </w:r>
      <w:sdt>
        <w:sdtPr>
          <w:id w:val="-1110354073"/>
          <w:citation/>
        </w:sdtPr>
        <w:sdtEndPr/>
        <w:sdtContent>
          <w:r w:rsidR="00053478">
            <w:fldChar w:fldCharType="begin"/>
          </w:r>
          <w:r w:rsidR="00426800">
            <w:instrText xml:space="preserve">CITATION Sau11 \l 1033 </w:instrText>
          </w:r>
          <w:r w:rsidR="00053478">
            <w:fldChar w:fldCharType="separate"/>
          </w:r>
          <w:r w:rsidR="00426800" w:rsidRPr="00426800">
            <w:rPr>
              <w:noProof/>
            </w:rPr>
            <w:t>[1]</w:t>
          </w:r>
          <w:r w:rsidR="00053478">
            <w:fldChar w:fldCharType="end"/>
          </w:r>
        </w:sdtContent>
      </w:sdt>
      <w:r w:rsidR="00053478">
        <w:t xml:space="preserve"> Annex A</w:t>
      </w:r>
      <w:r w:rsidR="002E63EE">
        <w:t>.</w:t>
      </w:r>
    </w:p>
    <w:p w14:paraId="16617A27" w14:textId="77777777" w:rsidR="005D7960" w:rsidRDefault="005D7960"/>
    <w:p w14:paraId="6FBC8552" w14:textId="3B9DE26D" w:rsidR="0010008E" w:rsidRDefault="009E7B64">
      <w:r>
        <w:fldChar w:fldCharType="begin"/>
      </w:r>
      <w:r>
        <w:instrText xml:space="preserve"> REF _Ref383695978 \h </w:instrText>
      </w:r>
      <w:r>
        <w:fldChar w:fldCharType="separate"/>
      </w:r>
      <w:r>
        <w:t xml:space="preserve">Table </w:t>
      </w:r>
      <w:r>
        <w:rPr>
          <w:noProof/>
        </w:rPr>
        <w:t>1</w:t>
      </w:r>
      <w:r>
        <w:fldChar w:fldCharType="end"/>
      </w:r>
      <w:r>
        <w:t xml:space="preserve"> depicts the splitting of the 9 different defect types into specific number of defect sub-types. These defect variations are shortlisted to make the test bench used for evaluation of various tools. </w:t>
      </w:r>
      <w:bookmarkEnd w:id="247"/>
    </w:p>
    <w:p w14:paraId="7C322C4F" w14:textId="6D353A75" w:rsidR="0010008E" w:rsidRDefault="0010008E" w:rsidP="004750D0">
      <w:pPr>
        <w:pStyle w:val="Caption"/>
      </w:pPr>
      <w:bookmarkStart w:id="248" w:name="_Ref383695978"/>
      <w:bookmarkStart w:id="249" w:name="_Toc384046413"/>
      <w:r>
        <w:t xml:space="preserve">Table </w:t>
      </w:r>
      <w:r w:rsidR="00FD56D6">
        <w:fldChar w:fldCharType="begin"/>
      </w:r>
      <w:r w:rsidR="00FD56D6">
        <w:instrText xml:space="preserve"> SEQ Table \* ARABIC </w:instrText>
      </w:r>
      <w:r w:rsidR="00FD56D6">
        <w:fldChar w:fldCharType="separate"/>
      </w:r>
      <w:r w:rsidR="00901C5C">
        <w:rPr>
          <w:noProof/>
        </w:rPr>
        <w:t>1</w:t>
      </w:r>
      <w:r w:rsidR="00FD56D6">
        <w:rPr>
          <w:noProof/>
        </w:rPr>
        <w:fldChar w:fldCharType="end"/>
      </w:r>
      <w:bookmarkEnd w:id="248"/>
      <w:r>
        <w:t xml:space="preserve"> Defect Types</w:t>
      </w:r>
      <w:bookmarkEnd w:id="249"/>
    </w:p>
    <w:tbl>
      <w:tblPr>
        <w:tblStyle w:val="LightList"/>
        <w:tblW w:w="5000" w:type="pct"/>
        <w:tblLook w:val="04A0" w:firstRow="1" w:lastRow="0" w:firstColumn="1" w:lastColumn="0" w:noHBand="0" w:noVBand="1"/>
      </w:tblPr>
      <w:tblGrid>
        <w:gridCol w:w="649"/>
        <w:gridCol w:w="3600"/>
        <w:gridCol w:w="3870"/>
        <w:gridCol w:w="1734"/>
      </w:tblGrid>
      <w:tr w:rsidR="00A63B08" w:rsidRPr="00200DEB" w14:paraId="2E39F14B" w14:textId="77777777" w:rsidTr="004750D0">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329" w:type="pct"/>
            <w:tcBorders>
              <w:top w:val="single" w:sz="4" w:space="0" w:color="auto"/>
              <w:left w:val="single" w:sz="4" w:space="0" w:color="auto"/>
              <w:bottom w:val="single" w:sz="4" w:space="0" w:color="FFFFFF" w:themeColor="background1"/>
              <w:right w:val="single" w:sz="4" w:space="0" w:color="FFFFFF" w:themeColor="background1"/>
            </w:tcBorders>
            <w:vAlign w:val="center"/>
            <w:hideMark/>
          </w:tcPr>
          <w:p w14:paraId="592B8B7C" w14:textId="77777777" w:rsidR="00A63B08" w:rsidRPr="00CF4A62" w:rsidRDefault="00A63B08" w:rsidP="0010008E">
            <w:pPr>
              <w:pStyle w:val="TableHeading"/>
            </w:pPr>
            <w:r w:rsidRPr="00CF4A62">
              <w:t>#</w:t>
            </w:r>
          </w:p>
        </w:tc>
        <w:tc>
          <w:tcPr>
            <w:tcW w:w="1827" w:type="pct"/>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hideMark/>
          </w:tcPr>
          <w:p w14:paraId="7692F0F4" w14:textId="77777777" w:rsidR="00A63B08" w:rsidRPr="00CF4A62" w:rsidRDefault="00A63B08" w:rsidP="0010008E">
            <w:pPr>
              <w:pStyle w:val="TableHeading"/>
              <w:cnfStyle w:val="100000000000" w:firstRow="1" w:lastRow="0" w:firstColumn="0" w:lastColumn="0" w:oddVBand="0" w:evenVBand="0" w:oddHBand="0" w:evenHBand="0" w:firstRowFirstColumn="0" w:firstRowLastColumn="0" w:lastRowFirstColumn="0" w:lastRowLastColumn="0"/>
            </w:pPr>
            <w:r w:rsidRPr="00CF4A62">
              <w:t>Defe</w:t>
            </w:r>
            <w:r>
              <w:t>c</w:t>
            </w:r>
            <w:r w:rsidRPr="00CF4A62">
              <w:t>t Type</w:t>
            </w:r>
          </w:p>
        </w:tc>
        <w:tc>
          <w:tcPr>
            <w:tcW w:w="1964" w:type="pct"/>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14:paraId="7E32C9D5" w14:textId="77777777" w:rsidR="00A63B08" w:rsidRPr="00CF4A62" w:rsidRDefault="00A63B08" w:rsidP="0010008E">
            <w:pPr>
              <w:pStyle w:val="TableHeading"/>
              <w:cnfStyle w:val="100000000000" w:firstRow="1" w:lastRow="0" w:firstColumn="0" w:lastColumn="0" w:oddVBand="0" w:evenVBand="0" w:oddHBand="0" w:evenHBand="0" w:firstRowFirstColumn="0" w:firstRowLastColumn="0" w:lastRowFirstColumn="0" w:lastRowLastColumn="0"/>
            </w:pPr>
            <w:r>
              <w:t>Subtype samples</w:t>
            </w:r>
          </w:p>
        </w:tc>
        <w:tc>
          <w:tcPr>
            <w:tcW w:w="880" w:type="pct"/>
            <w:tcBorders>
              <w:top w:val="single" w:sz="4" w:space="0" w:color="auto"/>
              <w:left w:val="single" w:sz="4" w:space="0" w:color="FFFFFF" w:themeColor="background1"/>
              <w:right w:val="single" w:sz="4" w:space="0" w:color="auto"/>
            </w:tcBorders>
            <w:vAlign w:val="center"/>
            <w:hideMark/>
          </w:tcPr>
          <w:p w14:paraId="7D75E0B1" w14:textId="1741CABC" w:rsidR="00A63B08" w:rsidRPr="004750D0" w:rsidRDefault="00A63B08" w:rsidP="004750D0">
            <w:pPr>
              <w:pStyle w:val="TableHeading"/>
              <w:jc w:val="center"/>
              <w:cnfStyle w:val="100000000000" w:firstRow="1" w:lastRow="0" w:firstColumn="0" w:lastColumn="0" w:oddVBand="0" w:evenVBand="0" w:oddHBand="0" w:evenHBand="0" w:firstRowFirstColumn="0" w:firstRowLastColumn="0" w:lastRowFirstColumn="0" w:lastRowLastColumn="0"/>
              <w:rPr>
                <w:b/>
                <w:bCs w:val="0"/>
              </w:rPr>
            </w:pPr>
            <w:r w:rsidRPr="00CF4A62">
              <w:t># of Defect Subtypes</w:t>
            </w:r>
          </w:p>
        </w:tc>
      </w:tr>
      <w:tr w:rsidR="000D01AA" w:rsidRPr="00EA709A" w14:paraId="6F60E7A5" w14:textId="77777777" w:rsidTr="004750D0">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329" w:type="pct"/>
            <w:tcBorders>
              <w:top w:val="single" w:sz="4" w:space="0" w:color="auto"/>
            </w:tcBorders>
            <w:vAlign w:val="center"/>
            <w:hideMark/>
          </w:tcPr>
          <w:p w14:paraId="2037EA12" w14:textId="77777777" w:rsidR="000D01AA" w:rsidRPr="00EA709A" w:rsidRDefault="000D01AA" w:rsidP="0010008E">
            <w:pPr>
              <w:pStyle w:val="TableBody"/>
              <w:rPr>
                <w:sz w:val="36"/>
                <w:szCs w:val="36"/>
              </w:rPr>
            </w:pPr>
            <w:r w:rsidRPr="00EA709A">
              <w:t>1</w:t>
            </w:r>
          </w:p>
        </w:tc>
        <w:tc>
          <w:tcPr>
            <w:tcW w:w="1827" w:type="pct"/>
            <w:tcBorders>
              <w:top w:val="single" w:sz="4" w:space="0" w:color="auto"/>
            </w:tcBorders>
            <w:vAlign w:val="center"/>
            <w:hideMark/>
          </w:tcPr>
          <w:p w14:paraId="1C1B835E" w14:textId="77777777" w:rsidR="000D01AA" w:rsidRPr="00EA709A" w:rsidRDefault="000D01AA" w:rsidP="0010008E">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EA709A">
              <w:t>Static memory defects</w:t>
            </w:r>
          </w:p>
        </w:tc>
        <w:tc>
          <w:tcPr>
            <w:tcW w:w="1964" w:type="pct"/>
            <w:tcBorders>
              <w:top w:val="single" w:sz="4" w:space="0" w:color="auto"/>
            </w:tcBorders>
            <w:vAlign w:val="center"/>
          </w:tcPr>
          <w:p w14:paraId="668B63EB" w14:textId="12B595E7" w:rsidR="000D01AA" w:rsidRPr="00EA709A" w:rsidRDefault="000D01AA" w:rsidP="004B2C01">
            <w:pPr>
              <w:pStyle w:val="TableBody"/>
              <w:cnfStyle w:val="000000100000" w:firstRow="0" w:lastRow="0" w:firstColumn="0" w:lastColumn="0" w:oddVBand="0" w:evenVBand="0" w:oddHBand="1" w:evenHBand="0" w:firstRowFirstColumn="0" w:firstRowLastColumn="0" w:lastRowFirstColumn="0" w:lastRowLastColumn="0"/>
              <w:rPr>
                <w:b/>
                <w:bCs/>
                <w:lang w:eastAsia="en-US"/>
              </w:rPr>
            </w:pPr>
            <w:r w:rsidRPr="00EA709A">
              <w:t>Static buffer over</w:t>
            </w:r>
            <w:r w:rsidR="00356308">
              <w:t>run</w:t>
            </w:r>
            <w:r>
              <w:t>, etc.</w:t>
            </w:r>
          </w:p>
        </w:tc>
        <w:tc>
          <w:tcPr>
            <w:tcW w:w="880" w:type="pct"/>
            <w:tcBorders>
              <w:top w:val="single" w:sz="4" w:space="0" w:color="auto"/>
            </w:tcBorders>
            <w:vAlign w:val="center"/>
            <w:hideMark/>
          </w:tcPr>
          <w:p w14:paraId="0C85261C" w14:textId="77777777" w:rsidR="000D01AA" w:rsidRPr="00EA709A" w:rsidRDefault="000D01AA" w:rsidP="004750D0">
            <w:pPr>
              <w:pStyle w:val="TableBody"/>
              <w:jc w:val="center"/>
              <w:cnfStyle w:val="000000100000" w:firstRow="0" w:lastRow="0" w:firstColumn="0" w:lastColumn="0" w:oddVBand="0" w:evenVBand="0" w:oddHBand="1" w:evenHBand="0" w:firstRowFirstColumn="0" w:firstRowLastColumn="0" w:lastRowFirstColumn="0" w:lastRowLastColumn="0"/>
              <w:rPr>
                <w:sz w:val="36"/>
                <w:szCs w:val="36"/>
              </w:rPr>
            </w:pPr>
            <w:r w:rsidRPr="00EA709A">
              <w:t>2</w:t>
            </w:r>
          </w:p>
        </w:tc>
      </w:tr>
      <w:tr w:rsidR="000D01AA" w:rsidRPr="00EA709A" w14:paraId="741FCF4A" w14:textId="77777777" w:rsidTr="004750D0">
        <w:trPr>
          <w:trHeight w:val="101"/>
        </w:trPr>
        <w:tc>
          <w:tcPr>
            <w:cnfStyle w:val="001000000000" w:firstRow="0" w:lastRow="0" w:firstColumn="1" w:lastColumn="0" w:oddVBand="0" w:evenVBand="0" w:oddHBand="0" w:evenHBand="0" w:firstRowFirstColumn="0" w:firstRowLastColumn="0" w:lastRowFirstColumn="0" w:lastRowLastColumn="0"/>
            <w:tcW w:w="329" w:type="pct"/>
            <w:tcBorders>
              <w:top w:val="single" w:sz="4" w:space="0" w:color="auto"/>
              <w:left w:val="single" w:sz="4" w:space="0" w:color="auto"/>
              <w:bottom w:val="single" w:sz="4" w:space="0" w:color="auto"/>
            </w:tcBorders>
            <w:vAlign w:val="center"/>
            <w:hideMark/>
          </w:tcPr>
          <w:p w14:paraId="73A3958E" w14:textId="77777777" w:rsidR="000D01AA" w:rsidRPr="00EA709A" w:rsidRDefault="000D01AA" w:rsidP="0010008E">
            <w:pPr>
              <w:pStyle w:val="TableBody"/>
              <w:rPr>
                <w:sz w:val="36"/>
                <w:szCs w:val="36"/>
              </w:rPr>
            </w:pPr>
            <w:r w:rsidRPr="00EA709A">
              <w:t>2</w:t>
            </w:r>
          </w:p>
        </w:tc>
        <w:tc>
          <w:tcPr>
            <w:tcW w:w="1827" w:type="pct"/>
            <w:tcBorders>
              <w:top w:val="single" w:sz="4" w:space="0" w:color="auto"/>
              <w:bottom w:val="single" w:sz="4" w:space="0" w:color="auto"/>
            </w:tcBorders>
            <w:vAlign w:val="center"/>
            <w:hideMark/>
          </w:tcPr>
          <w:p w14:paraId="65AD6916" w14:textId="77777777" w:rsidR="000D01AA" w:rsidRPr="00EA709A" w:rsidRDefault="000D01AA" w:rsidP="0010008E">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EA709A">
              <w:t>Dynamic memory defects</w:t>
            </w:r>
          </w:p>
        </w:tc>
        <w:tc>
          <w:tcPr>
            <w:tcW w:w="1964" w:type="pct"/>
            <w:tcBorders>
              <w:top w:val="single" w:sz="4" w:space="0" w:color="auto"/>
              <w:bottom w:val="single" w:sz="4" w:space="0" w:color="auto"/>
            </w:tcBorders>
            <w:vAlign w:val="center"/>
          </w:tcPr>
          <w:p w14:paraId="48A55E9D" w14:textId="5B448CFE" w:rsidR="000D01AA" w:rsidRPr="00EA709A" w:rsidRDefault="000D01AA" w:rsidP="0010008E">
            <w:pPr>
              <w:pStyle w:val="TableBody"/>
              <w:cnfStyle w:val="000000000000" w:firstRow="0" w:lastRow="0" w:firstColumn="0" w:lastColumn="0" w:oddVBand="0" w:evenVBand="0" w:oddHBand="0" w:evenHBand="0" w:firstRowFirstColumn="0" w:firstRowLastColumn="0" w:lastRowFirstColumn="0" w:lastRowLastColumn="0"/>
            </w:pPr>
            <w:r w:rsidRPr="00CF4A62">
              <w:t>Dynamic buffer over</w:t>
            </w:r>
            <w:r w:rsidR="00356308">
              <w:t>run</w:t>
            </w:r>
            <w:r>
              <w:t>, etc.</w:t>
            </w:r>
          </w:p>
        </w:tc>
        <w:tc>
          <w:tcPr>
            <w:tcW w:w="880" w:type="pct"/>
            <w:tcBorders>
              <w:top w:val="single" w:sz="4" w:space="0" w:color="auto"/>
              <w:bottom w:val="single" w:sz="4" w:space="0" w:color="auto"/>
            </w:tcBorders>
            <w:vAlign w:val="center"/>
            <w:hideMark/>
          </w:tcPr>
          <w:p w14:paraId="0B2B7CEA" w14:textId="77777777" w:rsidR="000D01AA" w:rsidRPr="00EA709A" w:rsidRDefault="000D01AA" w:rsidP="004750D0">
            <w:pPr>
              <w:pStyle w:val="TableBody"/>
              <w:jc w:val="center"/>
              <w:cnfStyle w:val="000000000000" w:firstRow="0" w:lastRow="0" w:firstColumn="0" w:lastColumn="0" w:oddVBand="0" w:evenVBand="0" w:oddHBand="0" w:evenHBand="0" w:firstRowFirstColumn="0" w:firstRowLastColumn="0" w:lastRowFirstColumn="0" w:lastRowLastColumn="0"/>
              <w:rPr>
                <w:sz w:val="36"/>
                <w:szCs w:val="36"/>
              </w:rPr>
            </w:pPr>
            <w:r w:rsidRPr="00EA709A">
              <w:t>5</w:t>
            </w:r>
          </w:p>
        </w:tc>
      </w:tr>
      <w:tr w:rsidR="000D01AA" w:rsidRPr="00EA709A" w14:paraId="10750B8F" w14:textId="77777777" w:rsidTr="004750D0">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329" w:type="pct"/>
            <w:vAlign w:val="center"/>
            <w:hideMark/>
          </w:tcPr>
          <w:p w14:paraId="03603303" w14:textId="77777777" w:rsidR="000D01AA" w:rsidRPr="00EA709A" w:rsidRDefault="000D01AA" w:rsidP="0010008E">
            <w:pPr>
              <w:pStyle w:val="TableBody"/>
              <w:rPr>
                <w:sz w:val="36"/>
                <w:szCs w:val="36"/>
              </w:rPr>
            </w:pPr>
            <w:r w:rsidRPr="00EA709A">
              <w:t>3</w:t>
            </w:r>
          </w:p>
        </w:tc>
        <w:tc>
          <w:tcPr>
            <w:tcW w:w="1827" w:type="pct"/>
            <w:vAlign w:val="center"/>
            <w:hideMark/>
          </w:tcPr>
          <w:p w14:paraId="1C91A793" w14:textId="77777777" w:rsidR="000D01AA" w:rsidRPr="00EA709A" w:rsidRDefault="000D01AA" w:rsidP="0010008E">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EA709A">
              <w:t>Stack related defects</w:t>
            </w:r>
          </w:p>
        </w:tc>
        <w:tc>
          <w:tcPr>
            <w:tcW w:w="1964" w:type="pct"/>
            <w:vAlign w:val="center"/>
          </w:tcPr>
          <w:p w14:paraId="1AD66FB2" w14:textId="77777777" w:rsidR="000D01AA" w:rsidRPr="00EA709A" w:rsidRDefault="000D01AA" w:rsidP="0010008E">
            <w:pPr>
              <w:pStyle w:val="TableBody"/>
              <w:cnfStyle w:val="000000100000" w:firstRow="0" w:lastRow="0" w:firstColumn="0" w:lastColumn="0" w:oddVBand="0" w:evenVBand="0" w:oddHBand="1" w:evenHBand="0" w:firstRowFirstColumn="0" w:firstRowLastColumn="0" w:lastRowFirstColumn="0" w:lastRowLastColumn="0"/>
            </w:pPr>
            <w:r w:rsidRPr="00CF4A62">
              <w:t>Stack overflow</w:t>
            </w:r>
            <w:r>
              <w:t>, etc.</w:t>
            </w:r>
          </w:p>
        </w:tc>
        <w:tc>
          <w:tcPr>
            <w:tcW w:w="880" w:type="pct"/>
            <w:vAlign w:val="center"/>
            <w:hideMark/>
          </w:tcPr>
          <w:p w14:paraId="2F87C978" w14:textId="77777777" w:rsidR="000D01AA" w:rsidRPr="00EA709A" w:rsidRDefault="000D01AA" w:rsidP="004750D0">
            <w:pPr>
              <w:pStyle w:val="TableBody"/>
              <w:jc w:val="center"/>
              <w:cnfStyle w:val="000000100000" w:firstRow="0" w:lastRow="0" w:firstColumn="0" w:lastColumn="0" w:oddVBand="0" w:evenVBand="0" w:oddHBand="1" w:evenHBand="0" w:firstRowFirstColumn="0" w:firstRowLastColumn="0" w:lastRowFirstColumn="0" w:lastRowLastColumn="0"/>
              <w:rPr>
                <w:sz w:val="36"/>
                <w:szCs w:val="36"/>
              </w:rPr>
            </w:pPr>
            <w:r w:rsidRPr="00EA709A">
              <w:t>3</w:t>
            </w:r>
          </w:p>
        </w:tc>
      </w:tr>
      <w:tr w:rsidR="000D01AA" w:rsidRPr="00EA709A" w14:paraId="547C9E05" w14:textId="77777777" w:rsidTr="004750D0">
        <w:trPr>
          <w:trHeight w:val="53"/>
        </w:trPr>
        <w:tc>
          <w:tcPr>
            <w:cnfStyle w:val="001000000000" w:firstRow="0" w:lastRow="0" w:firstColumn="1" w:lastColumn="0" w:oddVBand="0" w:evenVBand="0" w:oddHBand="0" w:evenHBand="0" w:firstRowFirstColumn="0" w:firstRowLastColumn="0" w:lastRowFirstColumn="0" w:lastRowLastColumn="0"/>
            <w:tcW w:w="329" w:type="pct"/>
            <w:tcBorders>
              <w:top w:val="single" w:sz="4" w:space="0" w:color="auto"/>
              <w:left w:val="single" w:sz="4" w:space="0" w:color="auto"/>
              <w:bottom w:val="single" w:sz="4" w:space="0" w:color="auto"/>
            </w:tcBorders>
            <w:vAlign w:val="center"/>
            <w:hideMark/>
          </w:tcPr>
          <w:p w14:paraId="754937BA" w14:textId="77777777" w:rsidR="000D01AA" w:rsidRPr="00EA709A" w:rsidRDefault="000D01AA" w:rsidP="0010008E">
            <w:pPr>
              <w:pStyle w:val="TableBody"/>
              <w:rPr>
                <w:sz w:val="36"/>
                <w:szCs w:val="36"/>
              </w:rPr>
            </w:pPr>
            <w:r w:rsidRPr="00EA709A">
              <w:t>4</w:t>
            </w:r>
          </w:p>
        </w:tc>
        <w:tc>
          <w:tcPr>
            <w:tcW w:w="1827" w:type="pct"/>
            <w:tcBorders>
              <w:top w:val="single" w:sz="4" w:space="0" w:color="auto"/>
              <w:bottom w:val="single" w:sz="4" w:space="0" w:color="auto"/>
            </w:tcBorders>
            <w:vAlign w:val="center"/>
            <w:hideMark/>
          </w:tcPr>
          <w:p w14:paraId="14EBBF0D" w14:textId="77777777" w:rsidR="000D01AA" w:rsidRPr="00EA709A" w:rsidRDefault="000D01AA" w:rsidP="0010008E">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EA709A">
              <w:t>Numerical defects</w:t>
            </w:r>
          </w:p>
        </w:tc>
        <w:tc>
          <w:tcPr>
            <w:tcW w:w="1964" w:type="pct"/>
            <w:tcBorders>
              <w:top w:val="single" w:sz="4" w:space="0" w:color="auto"/>
              <w:bottom w:val="single" w:sz="4" w:space="0" w:color="auto"/>
            </w:tcBorders>
            <w:vAlign w:val="center"/>
          </w:tcPr>
          <w:p w14:paraId="330D1F87" w14:textId="77777777" w:rsidR="000D01AA" w:rsidRPr="00EA709A" w:rsidRDefault="000D01AA" w:rsidP="0010008E">
            <w:pPr>
              <w:pStyle w:val="TableBody"/>
              <w:cnfStyle w:val="000000000000" w:firstRow="0" w:lastRow="0" w:firstColumn="0" w:lastColumn="0" w:oddVBand="0" w:evenVBand="0" w:oddHBand="0" w:evenHBand="0" w:firstRowFirstColumn="0" w:firstRowLastColumn="0" w:lastRowFirstColumn="0" w:lastRowLastColumn="0"/>
            </w:pPr>
            <w:r w:rsidRPr="00CF4A62">
              <w:t>Division by zero</w:t>
            </w:r>
            <w:r>
              <w:t>, etc.</w:t>
            </w:r>
          </w:p>
        </w:tc>
        <w:tc>
          <w:tcPr>
            <w:tcW w:w="880" w:type="pct"/>
            <w:tcBorders>
              <w:top w:val="single" w:sz="4" w:space="0" w:color="auto"/>
              <w:bottom w:val="single" w:sz="4" w:space="0" w:color="auto"/>
            </w:tcBorders>
            <w:vAlign w:val="center"/>
            <w:hideMark/>
          </w:tcPr>
          <w:p w14:paraId="197F54AA" w14:textId="77777777" w:rsidR="000D01AA" w:rsidRPr="00EA709A" w:rsidRDefault="000D01AA" w:rsidP="004750D0">
            <w:pPr>
              <w:pStyle w:val="TableBody"/>
              <w:jc w:val="center"/>
              <w:cnfStyle w:val="000000000000" w:firstRow="0" w:lastRow="0" w:firstColumn="0" w:lastColumn="0" w:oddVBand="0" w:evenVBand="0" w:oddHBand="0" w:evenHBand="0" w:firstRowFirstColumn="0" w:firstRowLastColumn="0" w:lastRowFirstColumn="0" w:lastRowLastColumn="0"/>
              <w:rPr>
                <w:sz w:val="36"/>
                <w:szCs w:val="36"/>
              </w:rPr>
            </w:pPr>
            <w:r w:rsidRPr="00EA709A">
              <w:t>7</w:t>
            </w:r>
          </w:p>
        </w:tc>
      </w:tr>
      <w:tr w:rsidR="000D01AA" w:rsidRPr="00EA709A" w14:paraId="3D3F2040" w14:textId="77777777" w:rsidTr="004750D0">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329" w:type="pct"/>
            <w:vAlign w:val="center"/>
            <w:hideMark/>
          </w:tcPr>
          <w:p w14:paraId="4BC70A4B" w14:textId="77777777" w:rsidR="000D01AA" w:rsidRPr="00EA709A" w:rsidRDefault="000D01AA" w:rsidP="0010008E">
            <w:pPr>
              <w:pStyle w:val="TableBody"/>
              <w:rPr>
                <w:sz w:val="36"/>
                <w:szCs w:val="36"/>
              </w:rPr>
            </w:pPr>
            <w:r w:rsidRPr="00EA709A">
              <w:t>5</w:t>
            </w:r>
          </w:p>
        </w:tc>
        <w:tc>
          <w:tcPr>
            <w:tcW w:w="1827" w:type="pct"/>
            <w:vAlign w:val="center"/>
            <w:hideMark/>
          </w:tcPr>
          <w:p w14:paraId="2DE2CF57" w14:textId="77777777" w:rsidR="000D01AA" w:rsidRPr="00EA709A" w:rsidRDefault="000D01AA" w:rsidP="0010008E">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EA709A">
              <w:t>Resource management defects</w:t>
            </w:r>
          </w:p>
        </w:tc>
        <w:tc>
          <w:tcPr>
            <w:tcW w:w="1964" w:type="pct"/>
            <w:vAlign w:val="center"/>
          </w:tcPr>
          <w:p w14:paraId="71390C40" w14:textId="77777777" w:rsidR="000D01AA" w:rsidRPr="00EA709A" w:rsidRDefault="000D01AA" w:rsidP="0010008E">
            <w:pPr>
              <w:pStyle w:val="TableBody"/>
              <w:cnfStyle w:val="000000100000" w:firstRow="0" w:lastRow="0" w:firstColumn="0" w:lastColumn="0" w:oddVBand="0" w:evenVBand="0" w:oddHBand="1" w:evenHBand="0" w:firstRowFirstColumn="0" w:firstRowLastColumn="0" w:lastRowFirstColumn="0" w:lastRowLastColumn="0"/>
            </w:pPr>
            <w:r w:rsidRPr="00CF4A62">
              <w:t>Invalid memory access to already freed area</w:t>
            </w:r>
            <w:r>
              <w:t>, etc.</w:t>
            </w:r>
          </w:p>
        </w:tc>
        <w:tc>
          <w:tcPr>
            <w:tcW w:w="880" w:type="pct"/>
            <w:vAlign w:val="center"/>
            <w:hideMark/>
          </w:tcPr>
          <w:p w14:paraId="3497F6AD" w14:textId="77777777" w:rsidR="000D01AA" w:rsidRPr="00EA709A" w:rsidRDefault="000D01AA" w:rsidP="004750D0">
            <w:pPr>
              <w:pStyle w:val="TableBody"/>
              <w:jc w:val="center"/>
              <w:cnfStyle w:val="000000100000" w:firstRow="0" w:lastRow="0" w:firstColumn="0" w:lastColumn="0" w:oddVBand="0" w:evenVBand="0" w:oddHBand="1" w:evenHBand="0" w:firstRowFirstColumn="0" w:firstRowLastColumn="0" w:lastRowFirstColumn="0" w:lastRowLastColumn="0"/>
              <w:rPr>
                <w:sz w:val="36"/>
                <w:szCs w:val="36"/>
              </w:rPr>
            </w:pPr>
            <w:r w:rsidRPr="00EA709A">
              <w:t>7</w:t>
            </w:r>
          </w:p>
        </w:tc>
      </w:tr>
      <w:tr w:rsidR="000D01AA" w:rsidRPr="00EA709A" w14:paraId="7DF359AE" w14:textId="77777777" w:rsidTr="004750D0">
        <w:trPr>
          <w:trHeight w:val="53"/>
        </w:trPr>
        <w:tc>
          <w:tcPr>
            <w:cnfStyle w:val="001000000000" w:firstRow="0" w:lastRow="0" w:firstColumn="1" w:lastColumn="0" w:oddVBand="0" w:evenVBand="0" w:oddHBand="0" w:evenHBand="0" w:firstRowFirstColumn="0" w:firstRowLastColumn="0" w:lastRowFirstColumn="0" w:lastRowLastColumn="0"/>
            <w:tcW w:w="329" w:type="pct"/>
            <w:tcBorders>
              <w:top w:val="single" w:sz="4" w:space="0" w:color="auto"/>
              <w:left w:val="single" w:sz="4" w:space="0" w:color="auto"/>
              <w:bottom w:val="single" w:sz="4" w:space="0" w:color="auto"/>
            </w:tcBorders>
            <w:vAlign w:val="center"/>
            <w:hideMark/>
          </w:tcPr>
          <w:p w14:paraId="39C51596" w14:textId="77777777" w:rsidR="000D01AA" w:rsidRPr="00EA709A" w:rsidRDefault="000D01AA" w:rsidP="0010008E">
            <w:pPr>
              <w:pStyle w:val="TableBody"/>
              <w:rPr>
                <w:sz w:val="36"/>
                <w:szCs w:val="36"/>
              </w:rPr>
            </w:pPr>
            <w:r w:rsidRPr="00EA709A">
              <w:t>6</w:t>
            </w:r>
          </w:p>
        </w:tc>
        <w:tc>
          <w:tcPr>
            <w:tcW w:w="1827" w:type="pct"/>
            <w:tcBorders>
              <w:top w:val="single" w:sz="4" w:space="0" w:color="auto"/>
              <w:bottom w:val="single" w:sz="4" w:space="0" w:color="auto"/>
            </w:tcBorders>
            <w:vAlign w:val="center"/>
            <w:hideMark/>
          </w:tcPr>
          <w:p w14:paraId="58D9E944" w14:textId="77777777" w:rsidR="000D01AA" w:rsidRPr="00EA709A" w:rsidRDefault="000D01AA" w:rsidP="0010008E">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EA709A">
              <w:t>Pointer related defects</w:t>
            </w:r>
          </w:p>
        </w:tc>
        <w:tc>
          <w:tcPr>
            <w:tcW w:w="1964" w:type="pct"/>
            <w:tcBorders>
              <w:top w:val="single" w:sz="4" w:space="0" w:color="auto"/>
              <w:bottom w:val="single" w:sz="4" w:space="0" w:color="auto"/>
            </w:tcBorders>
            <w:vAlign w:val="center"/>
          </w:tcPr>
          <w:p w14:paraId="3AD6C45F" w14:textId="77777777" w:rsidR="000D01AA" w:rsidRPr="00EA709A" w:rsidRDefault="000D01AA" w:rsidP="0010008E">
            <w:pPr>
              <w:pStyle w:val="TableBody"/>
              <w:cnfStyle w:val="000000000000" w:firstRow="0" w:lastRow="0" w:firstColumn="0" w:lastColumn="0" w:oddVBand="0" w:evenVBand="0" w:oddHBand="0" w:evenHBand="0" w:firstRowFirstColumn="0" w:firstRowLastColumn="0" w:lastRowFirstColumn="0" w:lastRowLastColumn="0"/>
            </w:pPr>
            <w:r w:rsidRPr="00CF4A62">
              <w:t>Dereferencing a NULL pointer</w:t>
            </w:r>
            <w:r>
              <w:t>, etc.</w:t>
            </w:r>
          </w:p>
        </w:tc>
        <w:tc>
          <w:tcPr>
            <w:tcW w:w="880" w:type="pct"/>
            <w:tcBorders>
              <w:top w:val="single" w:sz="4" w:space="0" w:color="auto"/>
              <w:bottom w:val="single" w:sz="4" w:space="0" w:color="auto"/>
            </w:tcBorders>
            <w:vAlign w:val="center"/>
            <w:hideMark/>
          </w:tcPr>
          <w:p w14:paraId="5C385537" w14:textId="77777777" w:rsidR="000D01AA" w:rsidRPr="00EA709A" w:rsidRDefault="000D01AA" w:rsidP="004750D0">
            <w:pPr>
              <w:pStyle w:val="TableBody"/>
              <w:jc w:val="center"/>
              <w:cnfStyle w:val="000000000000" w:firstRow="0" w:lastRow="0" w:firstColumn="0" w:lastColumn="0" w:oddVBand="0" w:evenVBand="0" w:oddHBand="0" w:evenHBand="0" w:firstRowFirstColumn="0" w:firstRowLastColumn="0" w:lastRowFirstColumn="0" w:lastRowLastColumn="0"/>
              <w:rPr>
                <w:sz w:val="36"/>
                <w:szCs w:val="36"/>
              </w:rPr>
            </w:pPr>
            <w:r w:rsidRPr="00EA709A">
              <w:t>7</w:t>
            </w:r>
          </w:p>
        </w:tc>
      </w:tr>
      <w:tr w:rsidR="000D01AA" w:rsidRPr="00EA709A" w14:paraId="0202C749" w14:textId="77777777" w:rsidTr="004750D0">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329" w:type="pct"/>
            <w:vAlign w:val="center"/>
            <w:hideMark/>
          </w:tcPr>
          <w:p w14:paraId="7BC46CC1" w14:textId="77777777" w:rsidR="000D01AA" w:rsidRPr="00EA709A" w:rsidRDefault="000D01AA" w:rsidP="0010008E">
            <w:pPr>
              <w:pStyle w:val="TableBody"/>
              <w:rPr>
                <w:sz w:val="36"/>
                <w:szCs w:val="36"/>
              </w:rPr>
            </w:pPr>
            <w:r w:rsidRPr="00EA709A">
              <w:t>7</w:t>
            </w:r>
          </w:p>
        </w:tc>
        <w:tc>
          <w:tcPr>
            <w:tcW w:w="1827" w:type="pct"/>
            <w:vAlign w:val="center"/>
            <w:hideMark/>
          </w:tcPr>
          <w:p w14:paraId="398D34C1" w14:textId="77777777" w:rsidR="000D01AA" w:rsidRPr="00EA709A" w:rsidRDefault="000D01AA" w:rsidP="0010008E">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EA709A">
              <w:t>Concurrency defects</w:t>
            </w:r>
          </w:p>
        </w:tc>
        <w:tc>
          <w:tcPr>
            <w:tcW w:w="1964" w:type="pct"/>
            <w:vAlign w:val="center"/>
          </w:tcPr>
          <w:p w14:paraId="792DA7B4" w14:textId="77777777" w:rsidR="000D01AA" w:rsidRPr="00EA709A" w:rsidRDefault="000D01AA" w:rsidP="0010008E">
            <w:pPr>
              <w:pStyle w:val="TableBody"/>
              <w:cnfStyle w:val="000000100000" w:firstRow="0" w:lastRow="0" w:firstColumn="0" w:lastColumn="0" w:oddVBand="0" w:evenVBand="0" w:oddHBand="1" w:evenHBand="0" w:firstRowFirstColumn="0" w:firstRowLastColumn="0" w:lastRowFirstColumn="0" w:lastRowLastColumn="0"/>
            </w:pPr>
            <w:r>
              <w:t>Dead lock, etc.</w:t>
            </w:r>
          </w:p>
        </w:tc>
        <w:tc>
          <w:tcPr>
            <w:tcW w:w="880" w:type="pct"/>
            <w:vAlign w:val="center"/>
            <w:hideMark/>
          </w:tcPr>
          <w:p w14:paraId="67878B31" w14:textId="77777777" w:rsidR="000D01AA" w:rsidRPr="00EA709A" w:rsidRDefault="000D01AA" w:rsidP="004750D0">
            <w:pPr>
              <w:pStyle w:val="TableBody"/>
              <w:jc w:val="center"/>
              <w:cnfStyle w:val="000000100000" w:firstRow="0" w:lastRow="0" w:firstColumn="0" w:lastColumn="0" w:oddVBand="0" w:evenVBand="0" w:oddHBand="1" w:evenHBand="0" w:firstRowFirstColumn="0" w:firstRowLastColumn="0" w:lastRowFirstColumn="0" w:lastRowLastColumn="0"/>
              <w:rPr>
                <w:sz w:val="36"/>
                <w:szCs w:val="36"/>
              </w:rPr>
            </w:pPr>
            <w:r w:rsidRPr="00EA709A">
              <w:t>8</w:t>
            </w:r>
          </w:p>
        </w:tc>
      </w:tr>
      <w:tr w:rsidR="000D01AA" w:rsidRPr="00EA709A" w14:paraId="4F9168CE" w14:textId="77777777" w:rsidTr="004750D0">
        <w:trPr>
          <w:trHeight w:val="53"/>
        </w:trPr>
        <w:tc>
          <w:tcPr>
            <w:cnfStyle w:val="001000000000" w:firstRow="0" w:lastRow="0" w:firstColumn="1" w:lastColumn="0" w:oddVBand="0" w:evenVBand="0" w:oddHBand="0" w:evenHBand="0" w:firstRowFirstColumn="0" w:firstRowLastColumn="0" w:lastRowFirstColumn="0" w:lastRowLastColumn="0"/>
            <w:tcW w:w="329" w:type="pct"/>
            <w:tcBorders>
              <w:top w:val="single" w:sz="4" w:space="0" w:color="auto"/>
              <w:left w:val="single" w:sz="4" w:space="0" w:color="auto"/>
              <w:bottom w:val="single" w:sz="4" w:space="0" w:color="auto"/>
            </w:tcBorders>
            <w:vAlign w:val="center"/>
            <w:hideMark/>
          </w:tcPr>
          <w:p w14:paraId="3FA3FDD5" w14:textId="77777777" w:rsidR="000D01AA" w:rsidRPr="00EA709A" w:rsidRDefault="000D01AA" w:rsidP="0010008E">
            <w:pPr>
              <w:pStyle w:val="TableBody"/>
              <w:rPr>
                <w:sz w:val="36"/>
                <w:szCs w:val="36"/>
              </w:rPr>
            </w:pPr>
            <w:r w:rsidRPr="00EA709A">
              <w:t>8</w:t>
            </w:r>
          </w:p>
        </w:tc>
        <w:tc>
          <w:tcPr>
            <w:tcW w:w="1827" w:type="pct"/>
            <w:tcBorders>
              <w:top w:val="single" w:sz="4" w:space="0" w:color="auto"/>
              <w:bottom w:val="single" w:sz="4" w:space="0" w:color="auto"/>
            </w:tcBorders>
            <w:vAlign w:val="center"/>
            <w:hideMark/>
          </w:tcPr>
          <w:p w14:paraId="114DA4B5" w14:textId="77777777" w:rsidR="000D01AA" w:rsidRPr="00EA709A" w:rsidRDefault="000D01AA" w:rsidP="0010008E">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EA709A">
              <w:t>Inappropriate code</w:t>
            </w:r>
          </w:p>
        </w:tc>
        <w:tc>
          <w:tcPr>
            <w:tcW w:w="1964" w:type="pct"/>
            <w:tcBorders>
              <w:top w:val="single" w:sz="4" w:space="0" w:color="auto"/>
              <w:bottom w:val="single" w:sz="4" w:space="0" w:color="auto"/>
            </w:tcBorders>
            <w:vAlign w:val="center"/>
          </w:tcPr>
          <w:p w14:paraId="6AB47371" w14:textId="77777777" w:rsidR="000D01AA" w:rsidRPr="00EA709A" w:rsidRDefault="000D01AA" w:rsidP="0010008E">
            <w:pPr>
              <w:pStyle w:val="TableBody"/>
              <w:cnfStyle w:val="000000000000" w:firstRow="0" w:lastRow="0" w:firstColumn="0" w:lastColumn="0" w:oddVBand="0" w:evenVBand="0" w:oddHBand="0" w:evenHBand="0" w:firstRowFirstColumn="0" w:firstRowLastColumn="0" w:lastRowFirstColumn="0" w:lastRowLastColumn="0"/>
            </w:pPr>
            <w:r>
              <w:t>Dead code, etc.</w:t>
            </w:r>
          </w:p>
        </w:tc>
        <w:tc>
          <w:tcPr>
            <w:tcW w:w="880" w:type="pct"/>
            <w:tcBorders>
              <w:top w:val="single" w:sz="4" w:space="0" w:color="auto"/>
              <w:bottom w:val="single" w:sz="4" w:space="0" w:color="auto"/>
            </w:tcBorders>
            <w:vAlign w:val="center"/>
            <w:hideMark/>
          </w:tcPr>
          <w:p w14:paraId="27BD9F07" w14:textId="77777777" w:rsidR="000D01AA" w:rsidRPr="00EA709A" w:rsidRDefault="000D01AA" w:rsidP="004750D0">
            <w:pPr>
              <w:pStyle w:val="TableBody"/>
              <w:jc w:val="center"/>
              <w:cnfStyle w:val="000000000000" w:firstRow="0" w:lastRow="0" w:firstColumn="0" w:lastColumn="0" w:oddVBand="0" w:evenVBand="0" w:oddHBand="0" w:evenHBand="0" w:firstRowFirstColumn="0" w:firstRowLastColumn="0" w:lastRowFirstColumn="0" w:lastRowLastColumn="0"/>
              <w:rPr>
                <w:sz w:val="36"/>
                <w:szCs w:val="36"/>
              </w:rPr>
            </w:pPr>
            <w:r w:rsidRPr="00EA709A">
              <w:t>7</w:t>
            </w:r>
          </w:p>
        </w:tc>
      </w:tr>
      <w:tr w:rsidR="000D01AA" w:rsidRPr="00EA709A" w14:paraId="393BF5FA" w14:textId="77777777" w:rsidTr="004750D0">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329" w:type="pct"/>
            <w:vAlign w:val="center"/>
            <w:hideMark/>
          </w:tcPr>
          <w:p w14:paraId="186E7404" w14:textId="77777777" w:rsidR="000D01AA" w:rsidRPr="00EA709A" w:rsidRDefault="000D01AA" w:rsidP="0010008E">
            <w:pPr>
              <w:pStyle w:val="TableBody"/>
              <w:rPr>
                <w:sz w:val="36"/>
                <w:szCs w:val="36"/>
              </w:rPr>
            </w:pPr>
            <w:r w:rsidRPr="00EA709A">
              <w:t>9</w:t>
            </w:r>
          </w:p>
        </w:tc>
        <w:tc>
          <w:tcPr>
            <w:tcW w:w="1827" w:type="pct"/>
            <w:vAlign w:val="center"/>
            <w:hideMark/>
          </w:tcPr>
          <w:p w14:paraId="60657460" w14:textId="77777777" w:rsidR="000D01AA" w:rsidRPr="00EA709A" w:rsidRDefault="000D01AA" w:rsidP="0010008E">
            <w:pPr>
              <w:pStyle w:val="TableBody"/>
              <w:cnfStyle w:val="000000100000" w:firstRow="0" w:lastRow="0" w:firstColumn="0" w:lastColumn="0" w:oddVBand="0" w:evenVBand="0" w:oddHBand="1" w:evenHBand="0" w:firstRowFirstColumn="0" w:firstRowLastColumn="0" w:lastRowFirstColumn="0" w:lastRowLastColumn="0"/>
              <w:rPr>
                <w:sz w:val="36"/>
                <w:szCs w:val="36"/>
              </w:rPr>
            </w:pPr>
            <w:proofErr w:type="spellStart"/>
            <w:r w:rsidRPr="00EA709A">
              <w:t>Misc</w:t>
            </w:r>
            <w:proofErr w:type="spellEnd"/>
            <w:r w:rsidRPr="00EA709A">
              <w:t xml:space="preserve"> defects</w:t>
            </w:r>
          </w:p>
        </w:tc>
        <w:tc>
          <w:tcPr>
            <w:tcW w:w="1964" w:type="pct"/>
            <w:vAlign w:val="center"/>
          </w:tcPr>
          <w:p w14:paraId="2F2E662F" w14:textId="77777777" w:rsidR="000D01AA" w:rsidRPr="00EA709A" w:rsidRDefault="000D01AA" w:rsidP="0010008E">
            <w:pPr>
              <w:pStyle w:val="TableBody"/>
              <w:cnfStyle w:val="000000100000" w:firstRow="0" w:lastRow="0" w:firstColumn="0" w:lastColumn="0" w:oddVBand="0" w:evenVBand="0" w:oddHBand="1" w:evenHBand="0" w:firstRowFirstColumn="0" w:firstRowLastColumn="0" w:lastRowFirstColumn="0" w:lastRowLastColumn="0"/>
            </w:pPr>
            <w:r>
              <w:t>Uninitialized variables, etc.</w:t>
            </w:r>
          </w:p>
        </w:tc>
        <w:tc>
          <w:tcPr>
            <w:tcW w:w="880" w:type="pct"/>
            <w:vAlign w:val="center"/>
            <w:hideMark/>
          </w:tcPr>
          <w:p w14:paraId="2212F4B7" w14:textId="77777777" w:rsidR="000D01AA" w:rsidRPr="00EA709A" w:rsidRDefault="000D01AA" w:rsidP="004750D0">
            <w:pPr>
              <w:pStyle w:val="TableBody"/>
              <w:jc w:val="center"/>
              <w:cnfStyle w:val="000000100000" w:firstRow="0" w:lastRow="0" w:firstColumn="0" w:lastColumn="0" w:oddVBand="0" w:evenVBand="0" w:oddHBand="1" w:evenHBand="0" w:firstRowFirstColumn="0" w:firstRowLastColumn="0" w:lastRowFirstColumn="0" w:lastRowLastColumn="0"/>
              <w:rPr>
                <w:sz w:val="36"/>
                <w:szCs w:val="36"/>
              </w:rPr>
            </w:pPr>
            <w:r w:rsidRPr="00EA709A">
              <w:t>5</w:t>
            </w:r>
          </w:p>
        </w:tc>
      </w:tr>
      <w:tr w:rsidR="000D01AA" w:rsidRPr="00EA709A" w14:paraId="1A8EE4CF" w14:textId="77777777" w:rsidTr="004750D0">
        <w:trPr>
          <w:trHeight w:val="53"/>
        </w:trPr>
        <w:tc>
          <w:tcPr>
            <w:cnfStyle w:val="001000000000" w:firstRow="0" w:lastRow="0" w:firstColumn="1" w:lastColumn="0" w:oddVBand="0" w:evenVBand="0" w:oddHBand="0" w:evenHBand="0" w:firstRowFirstColumn="0" w:firstRowLastColumn="0" w:lastRowFirstColumn="0" w:lastRowLastColumn="0"/>
            <w:tcW w:w="4120" w:type="pct"/>
            <w:gridSpan w:val="3"/>
            <w:tcBorders>
              <w:top w:val="single" w:sz="4" w:space="0" w:color="auto"/>
              <w:left w:val="single" w:sz="4" w:space="0" w:color="auto"/>
              <w:bottom w:val="single" w:sz="4" w:space="0" w:color="auto"/>
            </w:tcBorders>
            <w:vAlign w:val="center"/>
            <w:hideMark/>
          </w:tcPr>
          <w:p w14:paraId="4C584F09" w14:textId="77777777" w:rsidR="000D01AA" w:rsidRPr="00CF4A62" w:rsidRDefault="000D01AA" w:rsidP="0010008E">
            <w:pPr>
              <w:pStyle w:val="TableBody"/>
              <w:rPr>
                <w:b w:val="0"/>
                <w:color w:val="3F3F3F"/>
              </w:rPr>
            </w:pPr>
            <w:r w:rsidRPr="00EA709A">
              <w:rPr>
                <w:color w:val="3F3F3F"/>
              </w:rPr>
              <w:t>Total</w:t>
            </w:r>
          </w:p>
        </w:tc>
        <w:tc>
          <w:tcPr>
            <w:tcW w:w="880" w:type="pct"/>
            <w:tcBorders>
              <w:top w:val="single" w:sz="4" w:space="0" w:color="auto"/>
              <w:bottom w:val="single" w:sz="4" w:space="0" w:color="auto"/>
            </w:tcBorders>
            <w:vAlign w:val="center"/>
          </w:tcPr>
          <w:p w14:paraId="72DCF697" w14:textId="77777777" w:rsidR="000D01AA" w:rsidRPr="00CF4A62" w:rsidRDefault="000D01AA" w:rsidP="004750D0">
            <w:pPr>
              <w:pStyle w:val="TableBody"/>
              <w:jc w:val="center"/>
              <w:cnfStyle w:val="000000000000" w:firstRow="0" w:lastRow="0" w:firstColumn="0" w:lastColumn="0" w:oddVBand="0" w:evenVBand="0" w:oddHBand="0" w:evenHBand="0" w:firstRowFirstColumn="0" w:firstRowLastColumn="0" w:lastRowFirstColumn="0" w:lastRowLastColumn="0"/>
              <w:rPr>
                <w:b/>
                <w:color w:val="3F3F3F"/>
              </w:rPr>
            </w:pPr>
            <w:r w:rsidRPr="00CF4A62">
              <w:rPr>
                <w:b/>
                <w:color w:val="3F3F3F"/>
              </w:rPr>
              <w:t>51</w:t>
            </w:r>
          </w:p>
        </w:tc>
      </w:tr>
    </w:tbl>
    <w:p w14:paraId="3888A3DA" w14:textId="77777777" w:rsidR="00CD113C" w:rsidRDefault="00CD113C">
      <w:pPr>
        <w:spacing w:after="200" w:line="276" w:lineRule="auto"/>
      </w:pPr>
    </w:p>
    <w:p w14:paraId="35F67CDD" w14:textId="352B46B4" w:rsidR="001E3C18" w:rsidRDefault="009E7B64">
      <w:pPr>
        <w:spacing w:after="200" w:line="276" w:lineRule="auto"/>
        <w:rPr>
          <w:rFonts w:ascii="Century" w:hAnsi="Century"/>
          <w:bCs/>
          <w:color w:val="000000" w:themeColor="text2"/>
          <w:spacing w:val="6"/>
          <w:sz w:val="18"/>
          <w:szCs w:val="18"/>
          <w:lang w:bidi="hi-IN"/>
        </w:rPr>
      </w:pPr>
      <w:r>
        <w:fldChar w:fldCharType="begin"/>
      </w:r>
      <w:r>
        <w:instrText xml:space="preserve"> REF _Ref383695979 \h </w:instrText>
      </w:r>
      <w:r>
        <w:fldChar w:fldCharType="separate"/>
      </w:r>
      <w:r>
        <w:t xml:space="preserve">Table </w:t>
      </w:r>
      <w:r>
        <w:rPr>
          <w:noProof/>
        </w:rPr>
        <w:t>2</w:t>
      </w:r>
      <w:r>
        <w:fldChar w:fldCharType="end"/>
      </w:r>
      <w:r>
        <w:t xml:space="preserve"> gives a detailed </w:t>
      </w:r>
      <w:r w:rsidR="00CD113C">
        <w:t>specification of the test bench in terms of the defect sub-type classification. This depicts the fact th</w:t>
      </w:r>
      <w:r w:rsidR="007B57A8">
        <w:t>at the test bench not only supports defects, but also supports defect-free variation to evaluate the false-positive scenarios.</w:t>
      </w:r>
    </w:p>
    <w:p w14:paraId="0BAE151D" w14:textId="1434503A" w:rsidR="0010008E" w:rsidRDefault="0010008E" w:rsidP="004750D0">
      <w:pPr>
        <w:pStyle w:val="Caption"/>
      </w:pPr>
      <w:bookmarkStart w:id="250" w:name="_Ref383695979"/>
      <w:bookmarkStart w:id="251" w:name="_Toc384046414"/>
      <w:r>
        <w:t xml:space="preserve">Table </w:t>
      </w:r>
      <w:r w:rsidR="00FD56D6">
        <w:fldChar w:fldCharType="begin"/>
      </w:r>
      <w:r w:rsidR="00FD56D6">
        <w:instrText xml:space="preserve"> SEQ Table \* ARABIC </w:instrText>
      </w:r>
      <w:r w:rsidR="00FD56D6">
        <w:fldChar w:fldCharType="separate"/>
      </w:r>
      <w:r w:rsidR="00901C5C">
        <w:rPr>
          <w:noProof/>
        </w:rPr>
        <w:t>2</w:t>
      </w:r>
      <w:r w:rsidR="00FD56D6">
        <w:rPr>
          <w:noProof/>
        </w:rPr>
        <w:fldChar w:fldCharType="end"/>
      </w:r>
      <w:bookmarkEnd w:id="250"/>
      <w:r>
        <w:t xml:space="preserve"> </w:t>
      </w:r>
      <w:r w:rsidRPr="00840B34">
        <w:t>Specification of Test Bench</w:t>
      </w:r>
      <w:bookmarkEnd w:id="251"/>
    </w:p>
    <w:tbl>
      <w:tblPr>
        <w:tblStyle w:val="LightList"/>
        <w:tblW w:w="5000" w:type="pct"/>
        <w:tblLook w:val="04A0" w:firstRow="1" w:lastRow="0" w:firstColumn="1" w:lastColumn="0" w:noHBand="0" w:noVBand="1"/>
      </w:tblPr>
      <w:tblGrid>
        <w:gridCol w:w="680"/>
        <w:gridCol w:w="4794"/>
        <w:gridCol w:w="2256"/>
        <w:gridCol w:w="1017"/>
        <w:gridCol w:w="1106"/>
      </w:tblGrid>
      <w:tr w:rsidR="0010008E" w:rsidRPr="00200DEB" w14:paraId="092A2D64" w14:textId="77777777" w:rsidTr="004750D0">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45" w:type="pct"/>
            <w:tcBorders>
              <w:bottom w:val="single" w:sz="4" w:space="0" w:color="auto"/>
              <w:right w:val="single" w:sz="4" w:space="0" w:color="FFFFFF" w:themeColor="background1"/>
            </w:tcBorders>
            <w:vAlign w:val="center"/>
            <w:hideMark/>
          </w:tcPr>
          <w:p w14:paraId="3B05ACF7" w14:textId="77777777" w:rsidR="0010008E" w:rsidRPr="00200DEB" w:rsidRDefault="0010008E" w:rsidP="0010008E">
            <w:pPr>
              <w:pStyle w:val="TableHeading"/>
            </w:pPr>
            <w:r w:rsidRPr="00200DEB">
              <w:t>#</w:t>
            </w:r>
          </w:p>
        </w:tc>
        <w:tc>
          <w:tcPr>
            <w:tcW w:w="2433" w:type="pct"/>
            <w:tcBorders>
              <w:left w:val="single" w:sz="4" w:space="0" w:color="FFFFFF" w:themeColor="background1"/>
              <w:bottom w:val="single" w:sz="4" w:space="0" w:color="auto"/>
              <w:right w:val="single" w:sz="4" w:space="0" w:color="FFFFFF" w:themeColor="background1"/>
            </w:tcBorders>
            <w:vAlign w:val="center"/>
            <w:hideMark/>
          </w:tcPr>
          <w:p w14:paraId="63C96302" w14:textId="77777777" w:rsidR="0010008E" w:rsidRPr="00200DEB" w:rsidRDefault="0010008E" w:rsidP="0010008E">
            <w:pPr>
              <w:pStyle w:val="TableHeading"/>
              <w:cnfStyle w:val="100000000000" w:firstRow="1" w:lastRow="0" w:firstColumn="0" w:lastColumn="0" w:oddVBand="0" w:evenVBand="0" w:oddHBand="0" w:evenHBand="0" w:firstRowFirstColumn="0" w:firstRowLastColumn="0" w:lastRowFirstColumn="0" w:lastRowLastColumn="0"/>
            </w:pPr>
            <w:r w:rsidRPr="00200DEB">
              <w:t>Defect</w:t>
            </w:r>
            <w:r>
              <w:t xml:space="preserve"> Subtype</w:t>
            </w:r>
          </w:p>
        </w:tc>
        <w:tc>
          <w:tcPr>
            <w:tcW w:w="1145" w:type="pct"/>
            <w:tcBorders>
              <w:left w:val="single" w:sz="4" w:space="0" w:color="FFFFFF" w:themeColor="background1"/>
              <w:bottom w:val="single" w:sz="4" w:space="0" w:color="auto"/>
              <w:right w:val="single" w:sz="4" w:space="0" w:color="FFFFFF" w:themeColor="background1"/>
            </w:tcBorders>
            <w:vAlign w:val="center"/>
            <w:hideMark/>
          </w:tcPr>
          <w:p w14:paraId="3FE8376B" w14:textId="77777777" w:rsidR="0010008E" w:rsidRPr="00200DEB" w:rsidRDefault="0010008E" w:rsidP="0010008E">
            <w:pPr>
              <w:pStyle w:val="TableHeading"/>
              <w:cnfStyle w:val="100000000000" w:firstRow="1" w:lastRow="0" w:firstColumn="0" w:lastColumn="0" w:oddVBand="0" w:evenVBand="0" w:oddHBand="0" w:evenHBand="0" w:firstRowFirstColumn="0" w:firstRowLastColumn="0" w:lastRowFirstColumn="0" w:lastRowLastColumn="0"/>
            </w:pPr>
            <w:r>
              <w:t>Defect Type</w:t>
            </w:r>
          </w:p>
        </w:tc>
        <w:tc>
          <w:tcPr>
            <w:tcW w:w="516" w:type="pct"/>
            <w:tcBorders>
              <w:left w:val="single" w:sz="4" w:space="0" w:color="FFFFFF" w:themeColor="background1"/>
              <w:bottom w:val="single" w:sz="4" w:space="0" w:color="auto"/>
              <w:right w:val="single" w:sz="4" w:space="0" w:color="FFFFFF" w:themeColor="background1"/>
            </w:tcBorders>
            <w:vAlign w:val="center"/>
            <w:hideMark/>
          </w:tcPr>
          <w:p w14:paraId="4AA2C8BB" w14:textId="77777777" w:rsidR="0010008E" w:rsidRPr="00200DEB" w:rsidRDefault="0010008E" w:rsidP="0010008E">
            <w:pPr>
              <w:pStyle w:val="TableHeading"/>
              <w:cnfStyle w:val="100000000000" w:firstRow="1" w:lastRow="0" w:firstColumn="0" w:lastColumn="0" w:oddVBand="0" w:evenVBand="0" w:oddHBand="0" w:evenHBand="0" w:firstRowFirstColumn="0" w:firstRowLastColumn="0" w:lastRowFirstColumn="0" w:lastRowLastColumn="0"/>
            </w:pPr>
            <w:r w:rsidRPr="00200DEB">
              <w:t>w/ Defect</w:t>
            </w:r>
          </w:p>
        </w:tc>
        <w:tc>
          <w:tcPr>
            <w:tcW w:w="561" w:type="pct"/>
            <w:tcBorders>
              <w:left w:val="single" w:sz="4" w:space="0" w:color="FFFFFF" w:themeColor="background1"/>
              <w:bottom w:val="single" w:sz="4" w:space="0" w:color="auto"/>
            </w:tcBorders>
            <w:vAlign w:val="center"/>
            <w:hideMark/>
          </w:tcPr>
          <w:p w14:paraId="61FB8500" w14:textId="77777777" w:rsidR="0010008E" w:rsidRPr="00200DEB" w:rsidRDefault="0010008E" w:rsidP="0010008E">
            <w:pPr>
              <w:pStyle w:val="TableHeading"/>
              <w:cnfStyle w:val="100000000000" w:firstRow="1" w:lastRow="0" w:firstColumn="0" w:lastColumn="0" w:oddVBand="0" w:evenVBand="0" w:oddHBand="0" w:evenHBand="0" w:firstRowFirstColumn="0" w:firstRowLastColumn="0" w:lastRowFirstColumn="0" w:lastRowLastColumn="0"/>
            </w:pPr>
            <w:r w:rsidRPr="00200DEB">
              <w:t>w/o Defect</w:t>
            </w:r>
          </w:p>
        </w:tc>
      </w:tr>
      <w:tr w:rsidR="000D01AA" w:rsidRPr="00200DEB" w14:paraId="4F438CEF" w14:textId="77777777" w:rsidTr="000D01AA">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45" w:type="pct"/>
            <w:hideMark/>
          </w:tcPr>
          <w:p w14:paraId="5D15A2AD" w14:textId="1FB12B45" w:rsidR="000D01AA" w:rsidRPr="004750D0" w:rsidRDefault="001E3C18" w:rsidP="00692003">
            <w:pPr>
              <w:pStyle w:val="TableBody"/>
              <w:rPr>
                <w:b w:val="0"/>
                <w:sz w:val="36"/>
                <w:szCs w:val="36"/>
              </w:rPr>
            </w:pPr>
            <w:r w:rsidRPr="004750D0">
              <w:rPr>
                <w:b w:val="0"/>
              </w:rPr>
              <w:t>1</w:t>
            </w:r>
          </w:p>
        </w:tc>
        <w:tc>
          <w:tcPr>
            <w:tcW w:w="2433" w:type="pct"/>
            <w:hideMark/>
          </w:tcPr>
          <w:p w14:paraId="220EBF42"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Bit shift bigger than integral type or negative</w:t>
            </w:r>
          </w:p>
        </w:tc>
        <w:tc>
          <w:tcPr>
            <w:tcW w:w="1145" w:type="pct"/>
            <w:hideMark/>
          </w:tcPr>
          <w:p w14:paraId="2ACC1CD9"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 xml:space="preserve">Numerical </w:t>
            </w:r>
          </w:p>
        </w:tc>
        <w:tc>
          <w:tcPr>
            <w:tcW w:w="516" w:type="pct"/>
            <w:hideMark/>
          </w:tcPr>
          <w:p w14:paraId="737B6A73"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17</w:t>
            </w:r>
          </w:p>
        </w:tc>
        <w:tc>
          <w:tcPr>
            <w:tcW w:w="561" w:type="pct"/>
            <w:hideMark/>
          </w:tcPr>
          <w:p w14:paraId="60AFB1C4"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17</w:t>
            </w:r>
          </w:p>
        </w:tc>
      </w:tr>
      <w:tr w:rsidR="000D01AA" w:rsidRPr="00200DEB" w14:paraId="7D61E2F9" w14:textId="77777777" w:rsidTr="000D01AA">
        <w:trPr>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69436410" w14:textId="26CF71E1" w:rsidR="000D01AA" w:rsidRPr="004750D0" w:rsidRDefault="001E3C18" w:rsidP="00692003">
            <w:pPr>
              <w:pStyle w:val="TableBody"/>
              <w:rPr>
                <w:b w:val="0"/>
                <w:sz w:val="36"/>
                <w:szCs w:val="36"/>
              </w:rPr>
            </w:pPr>
            <w:r w:rsidRPr="004750D0">
              <w:rPr>
                <w:b w:val="0"/>
              </w:rPr>
              <w:t>2</w:t>
            </w:r>
          </w:p>
        </w:tc>
        <w:tc>
          <w:tcPr>
            <w:tcW w:w="2433" w:type="pct"/>
            <w:hideMark/>
          </w:tcPr>
          <w:p w14:paraId="59629D2B" w14:textId="6FE1D073"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Dynamic buffer over</w:t>
            </w:r>
            <w:r w:rsidR="004A2187">
              <w:t>run</w:t>
            </w:r>
          </w:p>
        </w:tc>
        <w:tc>
          <w:tcPr>
            <w:tcW w:w="1145" w:type="pct"/>
            <w:hideMark/>
          </w:tcPr>
          <w:p w14:paraId="37344EEB"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 xml:space="preserve">Dynamic memory </w:t>
            </w:r>
          </w:p>
        </w:tc>
        <w:tc>
          <w:tcPr>
            <w:tcW w:w="516" w:type="pct"/>
            <w:hideMark/>
          </w:tcPr>
          <w:p w14:paraId="6CC44E1B"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32</w:t>
            </w:r>
          </w:p>
        </w:tc>
        <w:tc>
          <w:tcPr>
            <w:tcW w:w="561" w:type="pct"/>
            <w:hideMark/>
          </w:tcPr>
          <w:p w14:paraId="41F55F9D"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32</w:t>
            </w:r>
          </w:p>
        </w:tc>
      </w:tr>
      <w:tr w:rsidR="000D01AA" w:rsidRPr="00200DEB" w14:paraId="11F22737" w14:textId="77777777" w:rsidTr="000D01A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2F4D5B9A" w14:textId="4F70CD03" w:rsidR="000D01AA" w:rsidRPr="004750D0" w:rsidRDefault="001E3C18" w:rsidP="00692003">
            <w:pPr>
              <w:pStyle w:val="TableBody"/>
              <w:rPr>
                <w:b w:val="0"/>
                <w:sz w:val="36"/>
                <w:szCs w:val="36"/>
              </w:rPr>
            </w:pPr>
            <w:r w:rsidRPr="004750D0">
              <w:rPr>
                <w:b w:val="0"/>
              </w:rPr>
              <w:t>3</w:t>
            </w:r>
          </w:p>
        </w:tc>
        <w:tc>
          <w:tcPr>
            <w:tcW w:w="2433" w:type="pct"/>
            <w:hideMark/>
          </w:tcPr>
          <w:p w14:paraId="45BFE110"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Dynamic buffer underrun</w:t>
            </w:r>
          </w:p>
        </w:tc>
        <w:tc>
          <w:tcPr>
            <w:tcW w:w="1145" w:type="pct"/>
            <w:hideMark/>
          </w:tcPr>
          <w:p w14:paraId="6D29EC8A"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 xml:space="preserve">Dynamic memory </w:t>
            </w:r>
          </w:p>
        </w:tc>
        <w:tc>
          <w:tcPr>
            <w:tcW w:w="516" w:type="pct"/>
            <w:hideMark/>
          </w:tcPr>
          <w:p w14:paraId="7C646024"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39</w:t>
            </w:r>
          </w:p>
        </w:tc>
        <w:tc>
          <w:tcPr>
            <w:tcW w:w="561" w:type="pct"/>
            <w:hideMark/>
          </w:tcPr>
          <w:p w14:paraId="31C94894"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39</w:t>
            </w:r>
          </w:p>
        </w:tc>
      </w:tr>
      <w:tr w:rsidR="000D01AA" w:rsidRPr="00200DEB" w14:paraId="4479D6CA" w14:textId="77777777" w:rsidTr="000D01AA">
        <w:trPr>
          <w:trHeight w:val="299"/>
        </w:trPr>
        <w:tc>
          <w:tcPr>
            <w:cnfStyle w:val="001000000000" w:firstRow="0" w:lastRow="0" w:firstColumn="1" w:lastColumn="0" w:oddVBand="0" w:evenVBand="0" w:oddHBand="0" w:evenHBand="0" w:firstRowFirstColumn="0" w:firstRowLastColumn="0" w:lastRowFirstColumn="0" w:lastRowLastColumn="0"/>
            <w:tcW w:w="345" w:type="pct"/>
            <w:hideMark/>
          </w:tcPr>
          <w:p w14:paraId="23C8D735" w14:textId="01681673" w:rsidR="000D01AA" w:rsidRPr="004750D0" w:rsidRDefault="001E3C18" w:rsidP="00692003">
            <w:pPr>
              <w:pStyle w:val="TableBody"/>
              <w:rPr>
                <w:b w:val="0"/>
                <w:sz w:val="36"/>
                <w:szCs w:val="36"/>
              </w:rPr>
            </w:pPr>
            <w:r w:rsidRPr="004750D0">
              <w:rPr>
                <w:b w:val="0"/>
              </w:rPr>
              <w:t>4</w:t>
            </w:r>
          </w:p>
        </w:tc>
        <w:tc>
          <w:tcPr>
            <w:tcW w:w="2433" w:type="pct"/>
            <w:hideMark/>
          </w:tcPr>
          <w:p w14:paraId="6AF4C6EC"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Comparison NULL with function pointer</w:t>
            </w:r>
          </w:p>
        </w:tc>
        <w:tc>
          <w:tcPr>
            <w:tcW w:w="1145" w:type="pct"/>
            <w:hideMark/>
          </w:tcPr>
          <w:p w14:paraId="4B802E31"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 xml:space="preserve">Pointer related </w:t>
            </w:r>
          </w:p>
        </w:tc>
        <w:tc>
          <w:tcPr>
            <w:tcW w:w="516" w:type="pct"/>
            <w:hideMark/>
          </w:tcPr>
          <w:p w14:paraId="0F78DB34"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2</w:t>
            </w:r>
          </w:p>
        </w:tc>
        <w:tc>
          <w:tcPr>
            <w:tcW w:w="561" w:type="pct"/>
            <w:hideMark/>
          </w:tcPr>
          <w:p w14:paraId="2A7E25B8"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2</w:t>
            </w:r>
          </w:p>
        </w:tc>
      </w:tr>
      <w:tr w:rsidR="000D01AA" w:rsidRPr="00200DEB" w14:paraId="6BAAB8B8" w14:textId="77777777" w:rsidTr="000D01A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41F6EB2A" w14:textId="41CF7AA7" w:rsidR="000D01AA" w:rsidRPr="004750D0" w:rsidRDefault="001E3C18" w:rsidP="00692003">
            <w:pPr>
              <w:pStyle w:val="TableBody"/>
              <w:rPr>
                <w:b w:val="0"/>
                <w:sz w:val="36"/>
                <w:szCs w:val="36"/>
              </w:rPr>
            </w:pPr>
            <w:r w:rsidRPr="004750D0">
              <w:rPr>
                <w:b w:val="0"/>
              </w:rPr>
              <w:t>5</w:t>
            </w:r>
          </w:p>
        </w:tc>
        <w:tc>
          <w:tcPr>
            <w:tcW w:w="2433" w:type="pct"/>
            <w:hideMark/>
          </w:tcPr>
          <w:p w14:paraId="38A88F30"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Contradict conditions</w:t>
            </w:r>
          </w:p>
        </w:tc>
        <w:tc>
          <w:tcPr>
            <w:tcW w:w="1145" w:type="pct"/>
            <w:hideMark/>
          </w:tcPr>
          <w:p w14:paraId="3589F19D"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Inappropriate code</w:t>
            </w:r>
          </w:p>
        </w:tc>
        <w:tc>
          <w:tcPr>
            <w:tcW w:w="516" w:type="pct"/>
            <w:hideMark/>
          </w:tcPr>
          <w:p w14:paraId="0806F153"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10</w:t>
            </w:r>
          </w:p>
        </w:tc>
        <w:tc>
          <w:tcPr>
            <w:tcW w:w="561" w:type="pct"/>
            <w:hideMark/>
          </w:tcPr>
          <w:p w14:paraId="0D64B61A"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10</w:t>
            </w:r>
          </w:p>
        </w:tc>
      </w:tr>
      <w:tr w:rsidR="000D01AA" w:rsidRPr="00200DEB" w14:paraId="29F6678C" w14:textId="77777777" w:rsidTr="000D01AA">
        <w:trPr>
          <w:trHeight w:val="366"/>
        </w:trPr>
        <w:tc>
          <w:tcPr>
            <w:cnfStyle w:val="001000000000" w:firstRow="0" w:lastRow="0" w:firstColumn="1" w:lastColumn="0" w:oddVBand="0" w:evenVBand="0" w:oddHBand="0" w:evenHBand="0" w:firstRowFirstColumn="0" w:firstRowLastColumn="0" w:lastRowFirstColumn="0" w:lastRowLastColumn="0"/>
            <w:tcW w:w="345" w:type="pct"/>
            <w:hideMark/>
          </w:tcPr>
          <w:p w14:paraId="7FEB1D97" w14:textId="73796543" w:rsidR="000D01AA" w:rsidRPr="004750D0" w:rsidRDefault="001E3C18" w:rsidP="00692003">
            <w:pPr>
              <w:pStyle w:val="TableBody"/>
              <w:rPr>
                <w:b w:val="0"/>
                <w:sz w:val="36"/>
                <w:szCs w:val="36"/>
              </w:rPr>
            </w:pPr>
            <w:r w:rsidRPr="004750D0">
              <w:rPr>
                <w:b w:val="0"/>
              </w:rPr>
              <w:t>6</w:t>
            </w:r>
          </w:p>
        </w:tc>
        <w:tc>
          <w:tcPr>
            <w:tcW w:w="2433" w:type="pct"/>
            <w:hideMark/>
          </w:tcPr>
          <w:p w14:paraId="79DB209D"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Integer precision lost because of cast</w:t>
            </w:r>
          </w:p>
        </w:tc>
        <w:tc>
          <w:tcPr>
            <w:tcW w:w="1145" w:type="pct"/>
            <w:hideMark/>
          </w:tcPr>
          <w:p w14:paraId="667F237D"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 xml:space="preserve">Numerical </w:t>
            </w:r>
          </w:p>
        </w:tc>
        <w:tc>
          <w:tcPr>
            <w:tcW w:w="516" w:type="pct"/>
            <w:hideMark/>
          </w:tcPr>
          <w:p w14:paraId="36816760"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19</w:t>
            </w:r>
          </w:p>
        </w:tc>
        <w:tc>
          <w:tcPr>
            <w:tcW w:w="561" w:type="pct"/>
            <w:hideMark/>
          </w:tcPr>
          <w:p w14:paraId="1D67961C"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19</w:t>
            </w:r>
          </w:p>
        </w:tc>
      </w:tr>
      <w:tr w:rsidR="000D01AA" w:rsidRPr="00200DEB" w14:paraId="4D91B29D" w14:textId="77777777" w:rsidTr="000D01AA">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45" w:type="pct"/>
            <w:hideMark/>
          </w:tcPr>
          <w:p w14:paraId="5C6CEF92" w14:textId="7EAA859B" w:rsidR="000D01AA" w:rsidRPr="004750D0" w:rsidRDefault="001E3C18" w:rsidP="00692003">
            <w:pPr>
              <w:pStyle w:val="TableBody"/>
              <w:rPr>
                <w:b w:val="0"/>
                <w:sz w:val="36"/>
                <w:szCs w:val="36"/>
              </w:rPr>
            </w:pPr>
            <w:r w:rsidRPr="004750D0">
              <w:rPr>
                <w:b w:val="0"/>
              </w:rPr>
              <w:t>7</w:t>
            </w:r>
          </w:p>
        </w:tc>
        <w:tc>
          <w:tcPr>
            <w:tcW w:w="2433" w:type="pct"/>
            <w:hideMark/>
          </w:tcPr>
          <w:p w14:paraId="5A2F8FC0" w14:textId="4506C65C"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Data over</w:t>
            </w:r>
            <w:r w:rsidR="00F54895">
              <w:t>flow</w:t>
            </w:r>
          </w:p>
        </w:tc>
        <w:tc>
          <w:tcPr>
            <w:tcW w:w="1145" w:type="pct"/>
            <w:hideMark/>
          </w:tcPr>
          <w:p w14:paraId="6DAA9F2D"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 xml:space="preserve">Numerical </w:t>
            </w:r>
          </w:p>
        </w:tc>
        <w:tc>
          <w:tcPr>
            <w:tcW w:w="516" w:type="pct"/>
            <w:hideMark/>
          </w:tcPr>
          <w:p w14:paraId="45A966CD"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25</w:t>
            </w:r>
          </w:p>
        </w:tc>
        <w:tc>
          <w:tcPr>
            <w:tcW w:w="561" w:type="pct"/>
            <w:hideMark/>
          </w:tcPr>
          <w:p w14:paraId="0ED99E11"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25</w:t>
            </w:r>
          </w:p>
        </w:tc>
      </w:tr>
      <w:tr w:rsidR="000D01AA" w:rsidRPr="00200DEB" w14:paraId="666CC046" w14:textId="77777777" w:rsidTr="000D01AA">
        <w:trPr>
          <w:trHeight w:val="366"/>
        </w:trPr>
        <w:tc>
          <w:tcPr>
            <w:cnfStyle w:val="001000000000" w:firstRow="0" w:lastRow="0" w:firstColumn="1" w:lastColumn="0" w:oddVBand="0" w:evenVBand="0" w:oddHBand="0" w:evenHBand="0" w:firstRowFirstColumn="0" w:firstRowLastColumn="0" w:lastRowFirstColumn="0" w:lastRowLastColumn="0"/>
            <w:tcW w:w="345" w:type="pct"/>
            <w:hideMark/>
          </w:tcPr>
          <w:p w14:paraId="697E12F7" w14:textId="6CF5BB5E" w:rsidR="000D01AA" w:rsidRPr="004750D0" w:rsidRDefault="001E3C18" w:rsidP="00692003">
            <w:pPr>
              <w:pStyle w:val="TableBody"/>
              <w:rPr>
                <w:b w:val="0"/>
                <w:sz w:val="36"/>
                <w:szCs w:val="36"/>
              </w:rPr>
            </w:pPr>
            <w:r w:rsidRPr="004750D0">
              <w:rPr>
                <w:b w:val="0"/>
              </w:rPr>
              <w:t>8</w:t>
            </w:r>
          </w:p>
        </w:tc>
        <w:tc>
          <w:tcPr>
            <w:tcW w:w="2433" w:type="pct"/>
            <w:hideMark/>
          </w:tcPr>
          <w:p w14:paraId="24AA7715" w14:textId="5566FE26"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Data unde</w:t>
            </w:r>
            <w:r w:rsidR="002550AA">
              <w:t>rflow</w:t>
            </w:r>
          </w:p>
        </w:tc>
        <w:tc>
          <w:tcPr>
            <w:tcW w:w="1145" w:type="pct"/>
            <w:hideMark/>
          </w:tcPr>
          <w:p w14:paraId="3AA722F1"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 xml:space="preserve">Numerical </w:t>
            </w:r>
          </w:p>
        </w:tc>
        <w:tc>
          <w:tcPr>
            <w:tcW w:w="516" w:type="pct"/>
            <w:hideMark/>
          </w:tcPr>
          <w:p w14:paraId="38F447E0"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12</w:t>
            </w:r>
          </w:p>
        </w:tc>
        <w:tc>
          <w:tcPr>
            <w:tcW w:w="561" w:type="pct"/>
            <w:hideMark/>
          </w:tcPr>
          <w:p w14:paraId="0E762B6D"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12</w:t>
            </w:r>
          </w:p>
        </w:tc>
      </w:tr>
      <w:tr w:rsidR="000D01AA" w:rsidRPr="00200DEB" w14:paraId="65BEBA94" w14:textId="77777777" w:rsidTr="000D01A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342B1D54" w14:textId="7611A0FE" w:rsidR="000D01AA" w:rsidRPr="004750D0" w:rsidRDefault="001E3C18" w:rsidP="00692003">
            <w:pPr>
              <w:pStyle w:val="TableBody"/>
              <w:rPr>
                <w:b w:val="0"/>
                <w:sz w:val="36"/>
                <w:szCs w:val="36"/>
              </w:rPr>
            </w:pPr>
            <w:r w:rsidRPr="004750D0">
              <w:rPr>
                <w:b w:val="0"/>
              </w:rPr>
              <w:lastRenderedPageBreak/>
              <w:t>9</w:t>
            </w:r>
          </w:p>
        </w:tc>
        <w:tc>
          <w:tcPr>
            <w:tcW w:w="2433" w:type="pct"/>
            <w:hideMark/>
          </w:tcPr>
          <w:p w14:paraId="7510DF47"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Dead code</w:t>
            </w:r>
          </w:p>
        </w:tc>
        <w:tc>
          <w:tcPr>
            <w:tcW w:w="1145" w:type="pct"/>
            <w:hideMark/>
          </w:tcPr>
          <w:p w14:paraId="235296BD"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Inappropriate code</w:t>
            </w:r>
          </w:p>
        </w:tc>
        <w:tc>
          <w:tcPr>
            <w:tcW w:w="516" w:type="pct"/>
            <w:hideMark/>
          </w:tcPr>
          <w:p w14:paraId="326D9260"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13</w:t>
            </w:r>
          </w:p>
        </w:tc>
        <w:tc>
          <w:tcPr>
            <w:tcW w:w="561" w:type="pct"/>
            <w:hideMark/>
          </w:tcPr>
          <w:p w14:paraId="30952BD1"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13</w:t>
            </w:r>
          </w:p>
        </w:tc>
      </w:tr>
      <w:tr w:rsidR="000D01AA" w:rsidRPr="00200DEB" w14:paraId="4135D2C9" w14:textId="77777777" w:rsidTr="000D01AA">
        <w:trPr>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583B7C8A" w14:textId="24E64DD1" w:rsidR="000D01AA" w:rsidRPr="004750D0" w:rsidRDefault="001E3C18" w:rsidP="00692003">
            <w:pPr>
              <w:pStyle w:val="TableBody"/>
              <w:rPr>
                <w:b w:val="0"/>
                <w:sz w:val="36"/>
                <w:szCs w:val="36"/>
              </w:rPr>
            </w:pPr>
            <w:r w:rsidRPr="004750D0">
              <w:rPr>
                <w:b w:val="0"/>
              </w:rPr>
              <w:t>10</w:t>
            </w:r>
          </w:p>
        </w:tc>
        <w:tc>
          <w:tcPr>
            <w:tcW w:w="2433" w:type="pct"/>
            <w:hideMark/>
          </w:tcPr>
          <w:p w14:paraId="7D259CE3"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Dead lock</w:t>
            </w:r>
          </w:p>
        </w:tc>
        <w:tc>
          <w:tcPr>
            <w:tcW w:w="1145" w:type="pct"/>
            <w:hideMark/>
          </w:tcPr>
          <w:p w14:paraId="270099BE"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 xml:space="preserve">Concurrency </w:t>
            </w:r>
          </w:p>
        </w:tc>
        <w:tc>
          <w:tcPr>
            <w:tcW w:w="516" w:type="pct"/>
            <w:hideMark/>
          </w:tcPr>
          <w:p w14:paraId="5D16C971"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5</w:t>
            </w:r>
          </w:p>
        </w:tc>
        <w:tc>
          <w:tcPr>
            <w:tcW w:w="561" w:type="pct"/>
            <w:hideMark/>
          </w:tcPr>
          <w:p w14:paraId="4E3ACF76"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5</w:t>
            </w:r>
          </w:p>
        </w:tc>
      </w:tr>
      <w:tr w:rsidR="000D01AA" w:rsidRPr="00200DEB" w14:paraId="0884AD96" w14:textId="77777777" w:rsidTr="000D01A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2AF29CE3" w14:textId="79CAB5D0" w:rsidR="000D01AA" w:rsidRPr="004750D0" w:rsidRDefault="001E3C18" w:rsidP="00692003">
            <w:pPr>
              <w:pStyle w:val="TableBody"/>
              <w:rPr>
                <w:b w:val="0"/>
                <w:sz w:val="36"/>
                <w:szCs w:val="36"/>
              </w:rPr>
            </w:pPr>
            <w:r w:rsidRPr="004750D0">
              <w:rPr>
                <w:b w:val="0"/>
              </w:rPr>
              <w:t>11</w:t>
            </w:r>
          </w:p>
        </w:tc>
        <w:tc>
          <w:tcPr>
            <w:tcW w:w="2433" w:type="pct"/>
            <w:hideMark/>
          </w:tcPr>
          <w:p w14:paraId="38797506"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Deletion of data structure sentinel</w:t>
            </w:r>
          </w:p>
        </w:tc>
        <w:tc>
          <w:tcPr>
            <w:tcW w:w="1145" w:type="pct"/>
            <w:hideMark/>
          </w:tcPr>
          <w:p w14:paraId="268B48BD"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 xml:space="preserve">Dynamic memory </w:t>
            </w:r>
          </w:p>
        </w:tc>
        <w:tc>
          <w:tcPr>
            <w:tcW w:w="516" w:type="pct"/>
            <w:hideMark/>
          </w:tcPr>
          <w:p w14:paraId="4872412B"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3</w:t>
            </w:r>
          </w:p>
        </w:tc>
        <w:tc>
          <w:tcPr>
            <w:tcW w:w="561" w:type="pct"/>
            <w:hideMark/>
          </w:tcPr>
          <w:p w14:paraId="623AE589"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3</w:t>
            </w:r>
          </w:p>
        </w:tc>
      </w:tr>
      <w:tr w:rsidR="000D01AA" w:rsidRPr="00200DEB" w14:paraId="58BE0B2E" w14:textId="77777777" w:rsidTr="000D01AA">
        <w:trPr>
          <w:trHeight w:val="299"/>
        </w:trPr>
        <w:tc>
          <w:tcPr>
            <w:cnfStyle w:val="001000000000" w:firstRow="0" w:lastRow="0" w:firstColumn="1" w:lastColumn="0" w:oddVBand="0" w:evenVBand="0" w:oddHBand="0" w:evenHBand="0" w:firstRowFirstColumn="0" w:firstRowLastColumn="0" w:lastRowFirstColumn="0" w:lastRowLastColumn="0"/>
            <w:tcW w:w="345" w:type="pct"/>
            <w:hideMark/>
          </w:tcPr>
          <w:p w14:paraId="505A44F0" w14:textId="5BBA08DD" w:rsidR="000D01AA" w:rsidRPr="004750D0" w:rsidRDefault="001E3C18" w:rsidP="00692003">
            <w:pPr>
              <w:pStyle w:val="TableBody"/>
              <w:rPr>
                <w:b w:val="0"/>
                <w:sz w:val="36"/>
                <w:szCs w:val="36"/>
              </w:rPr>
            </w:pPr>
            <w:r w:rsidRPr="004750D0">
              <w:rPr>
                <w:b w:val="0"/>
              </w:rPr>
              <w:t>12</w:t>
            </w:r>
          </w:p>
        </w:tc>
        <w:tc>
          <w:tcPr>
            <w:tcW w:w="2433" w:type="pct"/>
            <w:hideMark/>
          </w:tcPr>
          <w:p w14:paraId="32137B70"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Double free</w:t>
            </w:r>
          </w:p>
        </w:tc>
        <w:tc>
          <w:tcPr>
            <w:tcW w:w="1145" w:type="pct"/>
            <w:hideMark/>
          </w:tcPr>
          <w:p w14:paraId="30733FC5"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 xml:space="preserve">Resource management </w:t>
            </w:r>
          </w:p>
        </w:tc>
        <w:tc>
          <w:tcPr>
            <w:tcW w:w="516" w:type="pct"/>
            <w:hideMark/>
          </w:tcPr>
          <w:p w14:paraId="5062385D"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12</w:t>
            </w:r>
          </w:p>
        </w:tc>
        <w:tc>
          <w:tcPr>
            <w:tcW w:w="561" w:type="pct"/>
            <w:hideMark/>
          </w:tcPr>
          <w:p w14:paraId="631932C8"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12</w:t>
            </w:r>
          </w:p>
        </w:tc>
      </w:tr>
      <w:tr w:rsidR="000D01AA" w:rsidRPr="00200DEB" w14:paraId="6F7C251D" w14:textId="77777777" w:rsidTr="000D01A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1021A625" w14:textId="26589196" w:rsidR="000D01AA" w:rsidRPr="004750D0" w:rsidRDefault="001E3C18" w:rsidP="00692003">
            <w:pPr>
              <w:pStyle w:val="TableBody"/>
              <w:rPr>
                <w:b w:val="0"/>
                <w:sz w:val="36"/>
                <w:szCs w:val="36"/>
              </w:rPr>
            </w:pPr>
            <w:r w:rsidRPr="004750D0">
              <w:rPr>
                <w:b w:val="0"/>
              </w:rPr>
              <w:t>13</w:t>
            </w:r>
          </w:p>
        </w:tc>
        <w:tc>
          <w:tcPr>
            <w:tcW w:w="2433" w:type="pct"/>
            <w:hideMark/>
          </w:tcPr>
          <w:p w14:paraId="75EF989A"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Double lock</w:t>
            </w:r>
          </w:p>
        </w:tc>
        <w:tc>
          <w:tcPr>
            <w:tcW w:w="1145" w:type="pct"/>
            <w:hideMark/>
          </w:tcPr>
          <w:p w14:paraId="03BE50DF"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 xml:space="preserve">Concurrency </w:t>
            </w:r>
          </w:p>
        </w:tc>
        <w:tc>
          <w:tcPr>
            <w:tcW w:w="516" w:type="pct"/>
            <w:hideMark/>
          </w:tcPr>
          <w:p w14:paraId="37313754"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4</w:t>
            </w:r>
          </w:p>
        </w:tc>
        <w:tc>
          <w:tcPr>
            <w:tcW w:w="561" w:type="pct"/>
            <w:hideMark/>
          </w:tcPr>
          <w:p w14:paraId="762473D2"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4</w:t>
            </w:r>
          </w:p>
        </w:tc>
      </w:tr>
      <w:tr w:rsidR="000D01AA" w:rsidRPr="00200DEB" w14:paraId="79807F74" w14:textId="77777777" w:rsidTr="000D01AA">
        <w:trPr>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08A8C40C" w14:textId="612680C2" w:rsidR="000D01AA" w:rsidRPr="004750D0" w:rsidRDefault="001E3C18" w:rsidP="00692003">
            <w:pPr>
              <w:pStyle w:val="TableBody"/>
              <w:rPr>
                <w:b w:val="0"/>
                <w:sz w:val="36"/>
                <w:szCs w:val="36"/>
              </w:rPr>
            </w:pPr>
            <w:r w:rsidRPr="004750D0">
              <w:rPr>
                <w:b w:val="0"/>
              </w:rPr>
              <w:t>14</w:t>
            </w:r>
          </w:p>
        </w:tc>
        <w:tc>
          <w:tcPr>
            <w:tcW w:w="2433" w:type="pct"/>
            <w:hideMark/>
          </w:tcPr>
          <w:p w14:paraId="4D75B33C"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Double release</w:t>
            </w:r>
          </w:p>
        </w:tc>
        <w:tc>
          <w:tcPr>
            <w:tcW w:w="1145" w:type="pct"/>
            <w:hideMark/>
          </w:tcPr>
          <w:p w14:paraId="3769EB73"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 xml:space="preserve">Concurrency </w:t>
            </w:r>
          </w:p>
        </w:tc>
        <w:tc>
          <w:tcPr>
            <w:tcW w:w="516" w:type="pct"/>
            <w:hideMark/>
          </w:tcPr>
          <w:p w14:paraId="757A6EC5"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6</w:t>
            </w:r>
          </w:p>
        </w:tc>
        <w:tc>
          <w:tcPr>
            <w:tcW w:w="561" w:type="pct"/>
            <w:hideMark/>
          </w:tcPr>
          <w:p w14:paraId="74F86D28"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6</w:t>
            </w:r>
          </w:p>
        </w:tc>
      </w:tr>
      <w:tr w:rsidR="000D01AA" w:rsidRPr="00200DEB" w14:paraId="5E1DF24A" w14:textId="77777777" w:rsidTr="000D01A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12CD4FED" w14:textId="69914901" w:rsidR="000D01AA" w:rsidRPr="004750D0" w:rsidRDefault="001E3C18" w:rsidP="00692003">
            <w:pPr>
              <w:pStyle w:val="TableBody"/>
              <w:rPr>
                <w:b w:val="0"/>
                <w:sz w:val="36"/>
                <w:szCs w:val="36"/>
              </w:rPr>
            </w:pPr>
            <w:r w:rsidRPr="004750D0">
              <w:rPr>
                <w:b w:val="0"/>
              </w:rPr>
              <w:t>15</w:t>
            </w:r>
          </w:p>
        </w:tc>
        <w:tc>
          <w:tcPr>
            <w:tcW w:w="2433" w:type="pct"/>
            <w:hideMark/>
          </w:tcPr>
          <w:p w14:paraId="697FF570" w14:textId="0142F98C"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 xml:space="preserve">Unintentional </w:t>
            </w:r>
            <w:r w:rsidR="00692003" w:rsidRPr="00200DEB">
              <w:t>endless</w:t>
            </w:r>
            <w:r w:rsidRPr="00200DEB">
              <w:t xml:space="preserve"> loop</w:t>
            </w:r>
          </w:p>
        </w:tc>
        <w:tc>
          <w:tcPr>
            <w:tcW w:w="1145" w:type="pct"/>
            <w:hideMark/>
          </w:tcPr>
          <w:p w14:paraId="6CF7A852"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proofErr w:type="spellStart"/>
            <w:r w:rsidRPr="00200DEB">
              <w:t>Misc</w:t>
            </w:r>
            <w:proofErr w:type="spellEnd"/>
            <w:r w:rsidRPr="00200DEB">
              <w:t xml:space="preserve">  </w:t>
            </w:r>
          </w:p>
        </w:tc>
        <w:tc>
          <w:tcPr>
            <w:tcW w:w="516" w:type="pct"/>
            <w:hideMark/>
          </w:tcPr>
          <w:p w14:paraId="74013B6F"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9</w:t>
            </w:r>
          </w:p>
        </w:tc>
        <w:tc>
          <w:tcPr>
            <w:tcW w:w="561" w:type="pct"/>
            <w:hideMark/>
          </w:tcPr>
          <w:p w14:paraId="6E5215DF"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9</w:t>
            </w:r>
          </w:p>
        </w:tc>
      </w:tr>
      <w:tr w:rsidR="000D01AA" w:rsidRPr="00200DEB" w14:paraId="3B2AF18E" w14:textId="77777777" w:rsidTr="000D01AA">
        <w:trPr>
          <w:trHeight w:val="299"/>
        </w:trPr>
        <w:tc>
          <w:tcPr>
            <w:cnfStyle w:val="001000000000" w:firstRow="0" w:lastRow="0" w:firstColumn="1" w:lastColumn="0" w:oddVBand="0" w:evenVBand="0" w:oddHBand="0" w:evenHBand="0" w:firstRowFirstColumn="0" w:firstRowLastColumn="0" w:lastRowFirstColumn="0" w:lastRowLastColumn="0"/>
            <w:tcW w:w="345" w:type="pct"/>
            <w:hideMark/>
          </w:tcPr>
          <w:p w14:paraId="25107C70" w14:textId="7DB8C009" w:rsidR="000D01AA" w:rsidRPr="004750D0" w:rsidRDefault="001E3C18" w:rsidP="00692003">
            <w:pPr>
              <w:pStyle w:val="TableBody"/>
              <w:rPr>
                <w:b w:val="0"/>
                <w:sz w:val="36"/>
                <w:szCs w:val="36"/>
              </w:rPr>
            </w:pPr>
            <w:r w:rsidRPr="004750D0">
              <w:rPr>
                <w:b w:val="0"/>
              </w:rPr>
              <w:t>16</w:t>
            </w:r>
          </w:p>
        </w:tc>
        <w:tc>
          <w:tcPr>
            <w:tcW w:w="2433" w:type="pct"/>
            <w:hideMark/>
          </w:tcPr>
          <w:p w14:paraId="04828D90"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Free non dynamically allocated memory</w:t>
            </w:r>
          </w:p>
        </w:tc>
        <w:tc>
          <w:tcPr>
            <w:tcW w:w="1145" w:type="pct"/>
            <w:hideMark/>
          </w:tcPr>
          <w:p w14:paraId="1F7D7B9F"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 xml:space="preserve">Resource management </w:t>
            </w:r>
          </w:p>
        </w:tc>
        <w:tc>
          <w:tcPr>
            <w:tcW w:w="516" w:type="pct"/>
            <w:hideMark/>
          </w:tcPr>
          <w:p w14:paraId="2BFC3FFB"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16</w:t>
            </w:r>
          </w:p>
        </w:tc>
        <w:tc>
          <w:tcPr>
            <w:tcW w:w="561" w:type="pct"/>
            <w:hideMark/>
          </w:tcPr>
          <w:p w14:paraId="072F4306"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16</w:t>
            </w:r>
          </w:p>
        </w:tc>
      </w:tr>
      <w:tr w:rsidR="000D01AA" w:rsidRPr="00200DEB" w14:paraId="7463A477" w14:textId="77777777" w:rsidTr="000D01AA">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45" w:type="pct"/>
            <w:hideMark/>
          </w:tcPr>
          <w:p w14:paraId="7981AD26" w14:textId="6D5CBD10" w:rsidR="000D01AA" w:rsidRPr="004750D0" w:rsidRDefault="001E3C18" w:rsidP="00692003">
            <w:pPr>
              <w:pStyle w:val="TableBody"/>
              <w:rPr>
                <w:b w:val="0"/>
                <w:sz w:val="36"/>
                <w:szCs w:val="36"/>
              </w:rPr>
            </w:pPr>
            <w:r w:rsidRPr="004750D0">
              <w:rPr>
                <w:b w:val="0"/>
                <w:iCs/>
              </w:rPr>
              <w:t>17</w:t>
            </w:r>
          </w:p>
        </w:tc>
        <w:tc>
          <w:tcPr>
            <w:tcW w:w="2433" w:type="pct"/>
            <w:hideMark/>
          </w:tcPr>
          <w:p w14:paraId="7EDC7F77"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Free NULL pointer</w:t>
            </w:r>
          </w:p>
        </w:tc>
        <w:tc>
          <w:tcPr>
            <w:tcW w:w="1145" w:type="pct"/>
            <w:hideMark/>
          </w:tcPr>
          <w:p w14:paraId="6C12F163"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 xml:space="preserve">Pointer related </w:t>
            </w:r>
          </w:p>
        </w:tc>
        <w:tc>
          <w:tcPr>
            <w:tcW w:w="516" w:type="pct"/>
            <w:hideMark/>
          </w:tcPr>
          <w:p w14:paraId="2DC3583B"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14</w:t>
            </w:r>
          </w:p>
        </w:tc>
        <w:tc>
          <w:tcPr>
            <w:tcW w:w="561" w:type="pct"/>
            <w:hideMark/>
          </w:tcPr>
          <w:p w14:paraId="3A1C8D40"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14</w:t>
            </w:r>
          </w:p>
        </w:tc>
      </w:tr>
      <w:tr w:rsidR="000D01AA" w:rsidRPr="00200DEB" w14:paraId="5DC934C2" w14:textId="77777777" w:rsidTr="000D01AA">
        <w:trPr>
          <w:trHeight w:val="299"/>
        </w:trPr>
        <w:tc>
          <w:tcPr>
            <w:cnfStyle w:val="001000000000" w:firstRow="0" w:lastRow="0" w:firstColumn="1" w:lastColumn="0" w:oddVBand="0" w:evenVBand="0" w:oddHBand="0" w:evenHBand="0" w:firstRowFirstColumn="0" w:firstRowLastColumn="0" w:lastRowFirstColumn="0" w:lastRowLastColumn="0"/>
            <w:tcW w:w="345" w:type="pct"/>
            <w:hideMark/>
          </w:tcPr>
          <w:p w14:paraId="689FE308" w14:textId="0E45DF1B" w:rsidR="000D01AA" w:rsidRPr="004750D0" w:rsidRDefault="001E3C18" w:rsidP="00692003">
            <w:pPr>
              <w:pStyle w:val="TableBody"/>
              <w:rPr>
                <w:b w:val="0"/>
                <w:sz w:val="36"/>
                <w:szCs w:val="36"/>
              </w:rPr>
            </w:pPr>
            <w:r w:rsidRPr="004750D0">
              <w:rPr>
                <w:b w:val="0"/>
              </w:rPr>
              <w:t>18</w:t>
            </w:r>
          </w:p>
        </w:tc>
        <w:tc>
          <w:tcPr>
            <w:tcW w:w="2433" w:type="pct"/>
            <w:hideMark/>
          </w:tcPr>
          <w:p w14:paraId="58D586D1"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Bad cast of a function pointer</w:t>
            </w:r>
          </w:p>
        </w:tc>
        <w:tc>
          <w:tcPr>
            <w:tcW w:w="1145" w:type="pct"/>
            <w:hideMark/>
          </w:tcPr>
          <w:p w14:paraId="12A1E2C2"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 xml:space="preserve">Pointer related </w:t>
            </w:r>
          </w:p>
        </w:tc>
        <w:tc>
          <w:tcPr>
            <w:tcW w:w="516" w:type="pct"/>
            <w:hideMark/>
          </w:tcPr>
          <w:p w14:paraId="6784F65B"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15</w:t>
            </w:r>
          </w:p>
        </w:tc>
        <w:tc>
          <w:tcPr>
            <w:tcW w:w="561" w:type="pct"/>
            <w:hideMark/>
          </w:tcPr>
          <w:p w14:paraId="72EBDEA4"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15</w:t>
            </w:r>
          </w:p>
        </w:tc>
      </w:tr>
      <w:tr w:rsidR="000D01AA" w:rsidRPr="00200DEB" w14:paraId="4989D2B2" w14:textId="77777777" w:rsidTr="000D01A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24651BA6" w14:textId="1A36C2FA" w:rsidR="000D01AA" w:rsidRPr="004750D0" w:rsidRDefault="001E3C18" w:rsidP="00692003">
            <w:pPr>
              <w:pStyle w:val="TableBody"/>
              <w:rPr>
                <w:b w:val="0"/>
                <w:sz w:val="36"/>
                <w:szCs w:val="36"/>
              </w:rPr>
            </w:pPr>
            <w:r w:rsidRPr="004750D0">
              <w:rPr>
                <w:b w:val="0"/>
                <w:iCs/>
              </w:rPr>
              <w:t>19</w:t>
            </w:r>
          </w:p>
        </w:tc>
        <w:tc>
          <w:tcPr>
            <w:tcW w:w="2433" w:type="pct"/>
            <w:hideMark/>
          </w:tcPr>
          <w:p w14:paraId="55E2712A"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Return value of function never checked</w:t>
            </w:r>
          </w:p>
        </w:tc>
        <w:tc>
          <w:tcPr>
            <w:tcW w:w="1145" w:type="pct"/>
            <w:hideMark/>
          </w:tcPr>
          <w:p w14:paraId="6B1C4B7F"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Inappropriate code</w:t>
            </w:r>
          </w:p>
        </w:tc>
        <w:tc>
          <w:tcPr>
            <w:tcW w:w="516" w:type="pct"/>
            <w:hideMark/>
          </w:tcPr>
          <w:p w14:paraId="37892EEA"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16</w:t>
            </w:r>
          </w:p>
        </w:tc>
        <w:tc>
          <w:tcPr>
            <w:tcW w:w="561" w:type="pct"/>
            <w:hideMark/>
          </w:tcPr>
          <w:p w14:paraId="24D99084"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16</w:t>
            </w:r>
          </w:p>
        </w:tc>
      </w:tr>
      <w:tr w:rsidR="000D01AA" w:rsidRPr="00200DEB" w14:paraId="4A942356" w14:textId="77777777" w:rsidTr="000D01AA">
        <w:trPr>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4764E017" w14:textId="2F022691" w:rsidR="000D01AA" w:rsidRPr="004750D0" w:rsidRDefault="001E3C18" w:rsidP="00692003">
            <w:pPr>
              <w:pStyle w:val="TableBody"/>
              <w:rPr>
                <w:b w:val="0"/>
                <w:sz w:val="36"/>
                <w:szCs w:val="36"/>
              </w:rPr>
            </w:pPr>
            <w:r w:rsidRPr="004750D0">
              <w:rPr>
                <w:b w:val="0"/>
              </w:rPr>
              <w:t>20</w:t>
            </w:r>
          </w:p>
        </w:tc>
        <w:tc>
          <w:tcPr>
            <w:tcW w:w="2433" w:type="pct"/>
            <w:hideMark/>
          </w:tcPr>
          <w:p w14:paraId="03F59BA4"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Improper error handling</w:t>
            </w:r>
          </w:p>
        </w:tc>
        <w:tc>
          <w:tcPr>
            <w:tcW w:w="1145" w:type="pct"/>
            <w:hideMark/>
          </w:tcPr>
          <w:p w14:paraId="0060886C"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Inappropriate code</w:t>
            </w:r>
          </w:p>
        </w:tc>
        <w:tc>
          <w:tcPr>
            <w:tcW w:w="516" w:type="pct"/>
            <w:hideMark/>
          </w:tcPr>
          <w:p w14:paraId="125E404C"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4</w:t>
            </w:r>
          </w:p>
        </w:tc>
        <w:tc>
          <w:tcPr>
            <w:tcW w:w="561" w:type="pct"/>
            <w:hideMark/>
          </w:tcPr>
          <w:p w14:paraId="44D56BC4"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4</w:t>
            </w:r>
          </w:p>
        </w:tc>
      </w:tr>
      <w:tr w:rsidR="000D01AA" w:rsidRPr="00200DEB" w14:paraId="561B0954" w14:textId="77777777" w:rsidTr="000D01A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301C8431" w14:textId="6FDC6557" w:rsidR="000D01AA" w:rsidRPr="004750D0" w:rsidRDefault="001E3C18" w:rsidP="00692003">
            <w:pPr>
              <w:pStyle w:val="TableBody"/>
              <w:rPr>
                <w:b w:val="0"/>
                <w:sz w:val="36"/>
                <w:szCs w:val="36"/>
              </w:rPr>
            </w:pPr>
            <w:r w:rsidRPr="004750D0">
              <w:rPr>
                <w:b w:val="0"/>
              </w:rPr>
              <w:t>21</w:t>
            </w:r>
          </w:p>
        </w:tc>
        <w:tc>
          <w:tcPr>
            <w:tcW w:w="2433" w:type="pct"/>
            <w:hideMark/>
          </w:tcPr>
          <w:p w14:paraId="51081F7F"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Improper termination of block</w:t>
            </w:r>
          </w:p>
        </w:tc>
        <w:tc>
          <w:tcPr>
            <w:tcW w:w="1145" w:type="pct"/>
            <w:hideMark/>
          </w:tcPr>
          <w:p w14:paraId="3FAD20DB"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Inappropriate code</w:t>
            </w:r>
          </w:p>
        </w:tc>
        <w:tc>
          <w:tcPr>
            <w:tcW w:w="516" w:type="pct"/>
            <w:hideMark/>
          </w:tcPr>
          <w:p w14:paraId="6FD2439A"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4</w:t>
            </w:r>
          </w:p>
        </w:tc>
        <w:tc>
          <w:tcPr>
            <w:tcW w:w="561" w:type="pct"/>
            <w:hideMark/>
          </w:tcPr>
          <w:p w14:paraId="7078672C"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4</w:t>
            </w:r>
          </w:p>
        </w:tc>
      </w:tr>
      <w:tr w:rsidR="000D01AA" w:rsidRPr="00200DEB" w14:paraId="18168589" w14:textId="77777777" w:rsidTr="000D01AA">
        <w:trPr>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21C7D613" w14:textId="34E167F0" w:rsidR="000D01AA" w:rsidRPr="004750D0" w:rsidRDefault="001E3C18" w:rsidP="00692003">
            <w:pPr>
              <w:pStyle w:val="TableBody"/>
              <w:rPr>
                <w:b w:val="0"/>
                <w:sz w:val="36"/>
                <w:szCs w:val="36"/>
              </w:rPr>
            </w:pPr>
            <w:r w:rsidRPr="004750D0">
              <w:rPr>
                <w:b w:val="0"/>
              </w:rPr>
              <w:t>22</w:t>
            </w:r>
          </w:p>
        </w:tc>
        <w:tc>
          <w:tcPr>
            <w:tcW w:w="2433" w:type="pct"/>
            <w:hideMark/>
          </w:tcPr>
          <w:p w14:paraId="0A6C59BE"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Useless assignment</w:t>
            </w:r>
          </w:p>
        </w:tc>
        <w:tc>
          <w:tcPr>
            <w:tcW w:w="1145" w:type="pct"/>
            <w:hideMark/>
          </w:tcPr>
          <w:p w14:paraId="79BB8265"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proofErr w:type="spellStart"/>
            <w:r w:rsidRPr="00200DEB">
              <w:t>Misc</w:t>
            </w:r>
            <w:proofErr w:type="spellEnd"/>
            <w:r w:rsidRPr="00200DEB">
              <w:t xml:space="preserve">  </w:t>
            </w:r>
          </w:p>
        </w:tc>
        <w:tc>
          <w:tcPr>
            <w:tcW w:w="516" w:type="pct"/>
            <w:hideMark/>
          </w:tcPr>
          <w:p w14:paraId="29865B9F"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w:t>
            </w:r>
          </w:p>
        </w:tc>
        <w:tc>
          <w:tcPr>
            <w:tcW w:w="561" w:type="pct"/>
            <w:hideMark/>
          </w:tcPr>
          <w:p w14:paraId="2275B110"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w:t>
            </w:r>
          </w:p>
        </w:tc>
      </w:tr>
      <w:tr w:rsidR="000D01AA" w:rsidRPr="00200DEB" w14:paraId="7A138192" w14:textId="77777777" w:rsidTr="000D01A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346F2674" w14:textId="02E2DE10" w:rsidR="000D01AA" w:rsidRPr="004750D0" w:rsidRDefault="001E3C18" w:rsidP="00692003">
            <w:pPr>
              <w:pStyle w:val="TableBody"/>
              <w:rPr>
                <w:b w:val="0"/>
                <w:sz w:val="36"/>
                <w:szCs w:val="36"/>
              </w:rPr>
            </w:pPr>
            <w:r w:rsidRPr="004750D0">
              <w:rPr>
                <w:b w:val="0"/>
              </w:rPr>
              <w:t>23</w:t>
            </w:r>
          </w:p>
        </w:tc>
        <w:tc>
          <w:tcPr>
            <w:tcW w:w="2433" w:type="pct"/>
            <w:hideMark/>
          </w:tcPr>
          <w:p w14:paraId="27230449"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Bad extern type for global variable</w:t>
            </w:r>
          </w:p>
        </w:tc>
        <w:tc>
          <w:tcPr>
            <w:tcW w:w="1145" w:type="pct"/>
            <w:hideMark/>
          </w:tcPr>
          <w:p w14:paraId="05683DB0"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proofErr w:type="spellStart"/>
            <w:r w:rsidRPr="00200DEB">
              <w:t>Misc</w:t>
            </w:r>
            <w:proofErr w:type="spellEnd"/>
            <w:r w:rsidRPr="00200DEB">
              <w:t xml:space="preserve">  </w:t>
            </w:r>
          </w:p>
        </w:tc>
        <w:tc>
          <w:tcPr>
            <w:tcW w:w="516" w:type="pct"/>
            <w:hideMark/>
          </w:tcPr>
          <w:p w14:paraId="0B134243"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6</w:t>
            </w:r>
          </w:p>
        </w:tc>
        <w:tc>
          <w:tcPr>
            <w:tcW w:w="561" w:type="pct"/>
            <w:hideMark/>
          </w:tcPr>
          <w:p w14:paraId="7CE1B617"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6</w:t>
            </w:r>
          </w:p>
        </w:tc>
      </w:tr>
      <w:tr w:rsidR="000D01AA" w:rsidRPr="00200DEB" w14:paraId="78778B85" w14:textId="77777777" w:rsidTr="000D01AA">
        <w:trPr>
          <w:trHeight w:val="422"/>
        </w:trPr>
        <w:tc>
          <w:tcPr>
            <w:cnfStyle w:val="001000000000" w:firstRow="0" w:lastRow="0" w:firstColumn="1" w:lastColumn="0" w:oddVBand="0" w:evenVBand="0" w:oddHBand="0" w:evenHBand="0" w:firstRowFirstColumn="0" w:firstRowLastColumn="0" w:lastRowFirstColumn="0" w:lastRowLastColumn="0"/>
            <w:tcW w:w="345" w:type="pct"/>
            <w:hideMark/>
          </w:tcPr>
          <w:p w14:paraId="09D5B9C1" w14:textId="10AF52CD" w:rsidR="000D01AA" w:rsidRPr="004750D0" w:rsidRDefault="001E3C18" w:rsidP="00692003">
            <w:pPr>
              <w:pStyle w:val="TableBody"/>
              <w:rPr>
                <w:b w:val="0"/>
                <w:sz w:val="36"/>
                <w:szCs w:val="36"/>
              </w:rPr>
            </w:pPr>
            <w:r w:rsidRPr="004750D0">
              <w:rPr>
                <w:b w:val="0"/>
                <w:iCs/>
              </w:rPr>
              <w:t>24</w:t>
            </w:r>
          </w:p>
        </w:tc>
        <w:tc>
          <w:tcPr>
            <w:tcW w:w="2433" w:type="pct"/>
            <w:hideMark/>
          </w:tcPr>
          <w:p w14:paraId="6743E525"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Invalid memory access to already freed area</w:t>
            </w:r>
          </w:p>
        </w:tc>
        <w:tc>
          <w:tcPr>
            <w:tcW w:w="1145" w:type="pct"/>
            <w:hideMark/>
          </w:tcPr>
          <w:p w14:paraId="32BAB9F3" w14:textId="77777777" w:rsidR="000D01AA" w:rsidRPr="00200DEB" w:rsidRDefault="000D01AA"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 xml:space="preserve">Resource management </w:t>
            </w:r>
          </w:p>
        </w:tc>
        <w:tc>
          <w:tcPr>
            <w:tcW w:w="516" w:type="pct"/>
            <w:hideMark/>
          </w:tcPr>
          <w:p w14:paraId="407C5C45"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17</w:t>
            </w:r>
          </w:p>
        </w:tc>
        <w:tc>
          <w:tcPr>
            <w:tcW w:w="561" w:type="pct"/>
            <w:hideMark/>
          </w:tcPr>
          <w:p w14:paraId="7DEC975B" w14:textId="77777777" w:rsidR="000D01AA" w:rsidRPr="00200DEB" w:rsidRDefault="000D01AA"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17</w:t>
            </w:r>
          </w:p>
        </w:tc>
      </w:tr>
      <w:tr w:rsidR="000D01AA" w:rsidRPr="00200DEB" w14:paraId="0BEAE221" w14:textId="77777777" w:rsidTr="000D01A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3B45EB4D" w14:textId="2682B4FD" w:rsidR="000D01AA" w:rsidRPr="004750D0" w:rsidRDefault="001E3C18" w:rsidP="00692003">
            <w:pPr>
              <w:pStyle w:val="TableBody"/>
              <w:rPr>
                <w:b w:val="0"/>
                <w:sz w:val="36"/>
                <w:szCs w:val="36"/>
              </w:rPr>
            </w:pPr>
            <w:r w:rsidRPr="004750D0">
              <w:rPr>
                <w:b w:val="0"/>
              </w:rPr>
              <w:t>25</w:t>
            </w:r>
          </w:p>
        </w:tc>
        <w:tc>
          <w:tcPr>
            <w:tcW w:w="2433" w:type="pct"/>
            <w:hideMark/>
          </w:tcPr>
          <w:p w14:paraId="0460C79C"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Assign small buffer for structure</w:t>
            </w:r>
          </w:p>
        </w:tc>
        <w:tc>
          <w:tcPr>
            <w:tcW w:w="1145" w:type="pct"/>
            <w:hideMark/>
          </w:tcPr>
          <w:p w14:paraId="0FD66EF6" w14:textId="77777777" w:rsidR="000D01AA" w:rsidRPr="00200DEB" w:rsidRDefault="000D01AA"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 xml:space="preserve">Dynamic memory </w:t>
            </w:r>
          </w:p>
        </w:tc>
        <w:tc>
          <w:tcPr>
            <w:tcW w:w="516" w:type="pct"/>
            <w:hideMark/>
          </w:tcPr>
          <w:p w14:paraId="306B8B31"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11</w:t>
            </w:r>
          </w:p>
        </w:tc>
        <w:tc>
          <w:tcPr>
            <w:tcW w:w="561" w:type="pct"/>
            <w:hideMark/>
          </w:tcPr>
          <w:p w14:paraId="28C796A4" w14:textId="77777777" w:rsidR="000D01AA" w:rsidRPr="00200DEB" w:rsidRDefault="000D01AA"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11</w:t>
            </w:r>
          </w:p>
        </w:tc>
      </w:tr>
      <w:tr w:rsidR="001E3C18" w:rsidRPr="00200DEB" w14:paraId="585D55A2" w14:textId="77777777" w:rsidTr="001E3C18">
        <w:trPr>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3CB7512B" w14:textId="0BE1F001" w:rsidR="001E3C18" w:rsidRPr="004750D0" w:rsidRDefault="001E3C18" w:rsidP="00692003">
            <w:pPr>
              <w:pStyle w:val="TableBody"/>
              <w:rPr>
                <w:b w:val="0"/>
                <w:sz w:val="36"/>
                <w:szCs w:val="36"/>
              </w:rPr>
            </w:pPr>
            <w:r w:rsidRPr="004750D0">
              <w:rPr>
                <w:b w:val="0"/>
              </w:rPr>
              <w:t>26</w:t>
            </w:r>
          </w:p>
        </w:tc>
        <w:tc>
          <w:tcPr>
            <w:tcW w:w="2433" w:type="pct"/>
            <w:hideMark/>
          </w:tcPr>
          <w:p w14:paraId="5FB1C62C" w14:textId="77777777" w:rsidR="001E3C18" w:rsidRPr="00200DEB" w:rsidRDefault="001E3C18"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Live lock</w:t>
            </w:r>
          </w:p>
        </w:tc>
        <w:tc>
          <w:tcPr>
            <w:tcW w:w="1145" w:type="pct"/>
            <w:hideMark/>
          </w:tcPr>
          <w:p w14:paraId="420C60DF" w14:textId="77777777" w:rsidR="001E3C18" w:rsidRPr="00200DEB" w:rsidRDefault="001E3C18"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 xml:space="preserve">Concurrency  </w:t>
            </w:r>
          </w:p>
        </w:tc>
        <w:tc>
          <w:tcPr>
            <w:tcW w:w="516" w:type="pct"/>
            <w:hideMark/>
          </w:tcPr>
          <w:p w14:paraId="6FED3183"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w:t>
            </w:r>
          </w:p>
        </w:tc>
        <w:tc>
          <w:tcPr>
            <w:tcW w:w="561" w:type="pct"/>
            <w:hideMark/>
          </w:tcPr>
          <w:p w14:paraId="79915B02"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w:t>
            </w:r>
          </w:p>
        </w:tc>
      </w:tr>
      <w:tr w:rsidR="001E3C18" w:rsidRPr="00200DEB" w14:paraId="0887126C" w14:textId="77777777" w:rsidTr="001E3C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1DCB2B42" w14:textId="0B2FFCEF" w:rsidR="001E3C18" w:rsidRPr="004750D0" w:rsidRDefault="001E3C18" w:rsidP="00692003">
            <w:pPr>
              <w:pStyle w:val="TableBody"/>
              <w:rPr>
                <w:b w:val="0"/>
                <w:sz w:val="36"/>
                <w:szCs w:val="36"/>
              </w:rPr>
            </w:pPr>
            <w:r w:rsidRPr="004750D0">
              <w:rPr>
                <w:b w:val="0"/>
                <w:iCs/>
              </w:rPr>
              <w:t>27</w:t>
            </w:r>
          </w:p>
        </w:tc>
        <w:tc>
          <w:tcPr>
            <w:tcW w:w="2433" w:type="pct"/>
            <w:hideMark/>
          </w:tcPr>
          <w:p w14:paraId="16473F99"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Locked but never unlock</w:t>
            </w:r>
          </w:p>
        </w:tc>
        <w:tc>
          <w:tcPr>
            <w:tcW w:w="1145" w:type="pct"/>
            <w:hideMark/>
          </w:tcPr>
          <w:p w14:paraId="465F8209"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 xml:space="preserve">Concurrency  </w:t>
            </w:r>
          </w:p>
        </w:tc>
        <w:tc>
          <w:tcPr>
            <w:tcW w:w="516" w:type="pct"/>
            <w:hideMark/>
          </w:tcPr>
          <w:p w14:paraId="590C689D"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9</w:t>
            </w:r>
          </w:p>
        </w:tc>
        <w:tc>
          <w:tcPr>
            <w:tcW w:w="561" w:type="pct"/>
            <w:hideMark/>
          </w:tcPr>
          <w:p w14:paraId="4C16249A"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9</w:t>
            </w:r>
          </w:p>
        </w:tc>
      </w:tr>
      <w:tr w:rsidR="001E3C18" w:rsidRPr="00200DEB" w14:paraId="00ADC8BD" w14:textId="77777777" w:rsidTr="001E3C18">
        <w:trPr>
          <w:trHeight w:val="299"/>
        </w:trPr>
        <w:tc>
          <w:tcPr>
            <w:cnfStyle w:val="001000000000" w:firstRow="0" w:lastRow="0" w:firstColumn="1" w:lastColumn="0" w:oddVBand="0" w:evenVBand="0" w:oddHBand="0" w:evenHBand="0" w:firstRowFirstColumn="0" w:firstRowLastColumn="0" w:lastRowFirstColumn="0" w:lastRowLastColumn="0"/>
            <w:tcW w:w="345" w:type="pct"/>
            <w:hideMark/>
          </w:tcPr>
          <w:p w14:paraId="7E9A49A5" w14:textId="69FAA0C7" w:rsidR="001E3C18" w:rsidRPr="004750D0" w:rsidRDefault="001E3C18" w:rsidP="00692003">
            <w:pPr>
              <w:pStyle w:val="TableBody"/>
              <w:rPr>
                <w:b w:val="0"/>
                <w:sz w:val="36"/>
                <w:szCs w:val="36"/>
              </w:rPr>
            </w:pPr>
            <w:r w:rsidRPr="004750D0">
              <w:rPr>
                <w:b w:val="0"/>
                <w:iCs/>
              </w:rPr>
              <w:t>28</w:t>
            </w:r>
          </w:p>
        </w:tc>
        <w:tc>
          <w:tcPr>
            <w:tcW w:w="2433" w:type="pct"/>
            <w:hideMark/>
          </w:tcPr>
          <w:p w14:paraId="00082838" w14:textId="77777777" w:rsidR="001E3C18" w:rsidRPr="00200DEB" w:rsidRDefault="001E3C18"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Memory allocation failure</w:t>
            </w:r>
          </w:p>
        </w:tc>
        <w:tc>
          <w:tcPr>
            <w:tcW w:w="1145" w:type="pct"/>
            <w:hideMark/>
          </w:tcPr>
          <w:p w14:paraId="53FBA7C3" w14:textId="77777777" w:rsidR="001E3C18" w:rsidRPr="00200DEB" w:rsidRDefault="001E3C18"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 xml:space="preserve">Resource management </w:t>
            </w:r>
          </w:p>
        </w:tc>
        <w:tc>
          <w:tcPr>
            <w:tcW w:w="516" w:type="pct"/>
            <w:hideMark/>
          </w:tcPr>
          <w:p w14:paraId="785FBF40"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16</w:t>
            </w:r>
          </w:p>
        </w:tc>
        <w:tc>
          <w:tcPr>
            <w:tcW w:w="561" w:type="pct"/>
            <w:hideMark/>
          </w:tcPr>
          <w:p w14:paraId="0C38F8CF"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16</w:t>
            </w:r>
          </w:p>
        </w:tc>
      </w:tr>
      <w:tr w:rsidR="001E3C18" w:rsidRPr="00200DEB" w14:paraId="555A9340" w14:textId="77777777" w:rsidTr="001E3C1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45" w:type="pct"/>
            <w:hideMark/>
          </w:tcPr>
          <w:p w14:paraId="660EAE04" w14:textId="728E0622" w:rsidR="001E3C18" w:rsidRPr="004750D0" w:rsidRDefault="001E3C18" w:rsidP="00692003">
            <w:pPr>
              <w:pStyle w:val="TableBody"/>
              <w:rPr>
                <w:b w:val="0"/>
                <w:sz w:val="36"/>
                <w:szCs w:val="36"/>
              </w:rPr>
            </w:pPr>
            <w:r w:rsidRPr="004750D0">
              <w:rPr>
                <w:b w:val="0"/>
                <w:iCs/>
              </w:rPr>
              <w:t>29</w:t>
            </w:r>
          </w:p>
        </w:tc>
        <w:tc>
          <w:tcPr>
            <w:tcW w:w="2433" w:type="pct"/>
            <w:hideMark/>
          </w:tcPr>
          <w:p w14:paraId="5C36CC48"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Memory leakage</w:t>
            </w:r>
          </w:p>
        </w:tc>
        <w:tc>
          <w:tcPr>
            <w:tcW w:w="1145" w:type="pct"/>
            <w:hideMark/>
          </w:tcPr>
          <w:p w14:paraId="3D47D786"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 xml:space="preserve">Resource management </w:t>
            </w:r>
          </w:p>
        </w:tc>
        <w:tc>
          <w:tcPr>
            <w:tcW w:w="516" w:type="pct"/>
            <w:hideMark/>
          </w:tcPr>
          <w:p w14:paraId="082402B4"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18</w:t>
            </w:r>
          </w:p>
        </w:tc>
        <w:tc>
          <w:tcPr>
            <w:tcW w:w="561" w:type="pct"/>
            <w:hideMark/>
          </w:tcPr>
          <w:p w14:paraId="688870C1"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18</w:t>
            </w:r>
          </w:p>
        </w:tc>
      </w:tr>
      <w:tr w:rsidR="001E3C18" w:rsidRPr="00200DEB" w14:paraId="0DB270CB" w14:textId="77777777" w:rsidTr="001E3C18">
        <w:trPr>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6E9AC2F0" w14:textId="77777777" w:rsidR="001E3C18" w:rsidRPr="004750D0" w:rsidRDefault="001E3C18" w:rsidP="00692003">
            <w:pPr>
              <w:pStyle w:val="TableBody"/>
              <w:rPr>
                <w:b w:val="0"/>
                <w:sz w:val="36"/>
                <w:szCs w:val="36"/>
              </w:rPr>
            </w:pPr>
            <w:r w:rsidRPr="004750D0">
              <w:rPr>
                <w:b w:val="0"/>
              </w:rPr>
              <w:t>30</w:t>
            </w:r>
          </w:p>
        </w:tc>
        <w:tc>
          <w:tcPr>
            <w:tcW w:w="2433" w:type="pct"/>
            <w:hideMark/>
          </w:tcPr>
          <w:p w14:paraId="423561CE" w14:textId="77777777" w:rsidR="001E3C18" w:rsidRPr="00200DEB" w:rsidRDefault="001E3C18"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Non void function does not return value</w:t>
            </w:r>
          </w:p>
        </w:tc>
        <w:tc>
          <w:tcPr>
            <w:tcW w:w="1145" w:type="pct"/>
            <w:hideMark/>
          </w:tcPr>
          <w:p w14:paraId="14F5F5FA" w14:textId="77777777" w:rsidR="001E3C18" w:rsidRPr="00200DEB" w:rsidRDefault="001E3C18"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proofErr w:type="spellStart"/>
            <w:r w:rsidRPr="00200DEB">
              <w:t>Misc</w:t>
            </w:r>
            <w:proofErr w:type="spellEnd"/>
            <w:r w:rsidRPr="00200DEB">
              <w:t xml:space="preserve">  </w:t>
            </w:r>
          </w:p>
        </w:tc>
        <w:tc>
          <w:tcPr>
            <w:tcW w:w="516" w:type="pct"/>
            <w:hideMark/>
          </w:tcPr>
          <w:p w14:paraId="3AEA3F01"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4</w:t>
            </w:r>
          </w:p>
        </w:tc>
        <w:tc>
          <w:tcPr>
            <w:tcW w:w="561" w:type="pct"/>
            <w:hideMark/>
          </w:tcPr>
          <w:p w14:paraId="477FD245"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4</w:t>
            </w:r>
          </w:p>
        </w:tc>
      </w:tr>
      <w:tr w:rsidR="001E3C18" w:rsidRPr="00200DEB" w14:paraId="55FFAB39" w14:textId="77777777" w:rsidTr="001E3C1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45" w:type="pct"/>
            <w:hideMark/>
          </w:tcPr>
          <w:p w14:paraId="697B3775" w14:textId="65C28C81" w:rsidR="001E3C18" w:rsidRPr="004750D0" w:rsidRDefault="001E3C18" w:rsidP="00692003">
            <w:pPr>
              <w:pStyle w:val="TableBody"/>
              <w:rPr>
                <w:b w:val="0"/>
                <w:sz w:val="36"/>
                <w:szCs w:val="36"/>
              </w:rPr>
            </w:pPr>
            <w:r w:rsidRPr="004750D0">
              <w:rPr>
                <w:b w:val="0"/>
              </w:rPr>
              <w:t>31</w:t>
            </w:r>
          </w:p>
        </w:tc>
        <w:tc>
          <w:tcPr>
            <w:tcW w:w="2433" w:type="pct"/>
            <w:hideMark/>
          </w:tcPr>
          <w:p w14:paraId="370B6AAE"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Dereferencing a NULL pointer</w:t>
            </w:r>
          </w:p>
        </w:tc>
        <w:tc>
          <w:tcPr>
            <w:tcW w:w="1145" w:type="pct"/>
            <w:hideMark/>
          </w:tcPr>
          <w:p w14:paraId="4C08739F"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 xml:space="preserve">Pointer related </w:t>
            </w:r>
          </w:p>
        </w:tc>
        <w:tc>
          <w:tcPr>
            <w:tcW w:w="516" w:type="pct"/>
            <w:hideMark/>
          </w:tcPr>
          <w:p w14:paraId="7B486F81"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17</w:t>
            </w:r>
          </w:p>
        </w:tc>
        <w:tc>
          <w:tcPr>
            <w:tcW w:w="561" w:type="pct"/>
            <w:hideMark/>
          </w:tcPr>
          <w:p w14:paraId="24EA926A"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17</w:t>
            </w:r>
          </w:p>
        </w:tc>
      </w:tr>
      <w:tr w:rsidR="0010008E" w:rsidRPr="00200DEB" w14:paraId="42346C7E" w14:textId="77777777" w:rsidTr="004750D0">
        <w:trPr>
          <w:trHeight w:val="299"/>
        </w:trPr>
        <w:tc>
          <w:tcPr>
            <w:cnfStyle w:val="001000000000" w:firstRow="0" w:lastRow="0" w:firstColumn="1" w:lastColumn="0" w:oddVBand="0" w:evenVBand="0" w:oddHBand="0" w:evenHBand="0" w:firstRowFirstColumn="0" w:firstRowLastColumn="0" w:lastRowFirstColumn="0" w:lastRowLastColumn="0"/>
            <w:tcW w:w="345" w:type="pct"/>
            <w:tcBorders>
              <w:top w:val="single" w:sz="4" w:space="0" w:color="auto"/>
              <w:left w:val="single" w:sz="4" w:space="0" w:color="auto"/>
              <w:bottom w:val="single" w:sz="4" w:space="0" w:color="auto"/>
              <w:right w:val="single" w:sz="4" w:space="0" w:color="auto"/>
            </w:tcBorders>
            <w:vAlign w:val="center"/>
            <w:hideMark/>
          </w:tcPr>
          <w:p w14:paraId="321C0762" w14:textId="3A776E27" w:rsidR="0010008E" w:rsidRPr="004750D0" w:rsidRDefault="001E3C18" w:rsidP="0010008E">
            <w:pPr>
              <w:pStyle w:val="TableBody"/>
              <w:rPr>
                <w:b w:val="0"/>
                <w:sz w:val="36"/>
                <w:szCs w:val="36"/>
              </w:rPr>
            </w:pPr>
            <w:r w:rsidRPr="004750D0">
              <w:rPr>
                <w:b w:val="0"/>
              </w:rPr>
              <w:t>32</w:t>
            </w:r>
          </w:p>
        </w:tc>
        <w:tc>
          <w:tcPr>
            <w:tcW w:w="2433" w:type="pct"/>
            <w:tcBorders>
              <w:top w:val="single" w:sz="4" w:space="0" w:color="auto"/>
              <w:left w:val="single" w:sz="4" w:space="0" w:color="auto"/>
              <w:bottom w:val="single" w:sz="4" w:space="0" w:color="auto"/>
              <w:right w:val="single" w:sz="4" w:space="0" w:color="auto"/>
            </w:tcBorders>
            <w:vAlign w:val="center"/>
            <w:hideMark/>
          </w:tcPr>
          <w:p w14:paraId="7853FAF6" w14:textId="77777777" w:rsidR="0010008E" w:rsidRPr="00200DEB" w:rsidRDefault="0010008E" w:rsidP="0010008E">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Static buffer overrun</w:t>
            </w:r>
          </w:p>
        </w:tc>
        <w:tc>
          <w:tcPr>
            <w:tcW w:w="1145" w:type="pct"/>
            <w:tcBorders>
              <w:top w:val="single" w:sz="4" w:space="0" w:color="auto"/>
              <w:left w:val="single" w:sz="4" w:space="0" w:color="auto"/>
              <w:bottom w:val="single" w:sz="4" w:space="0" w:color="auto"/>
              <w:right w:val="single" w:sz="4" w:space="0" w:color="auto"/>
            </w:tcBorders>
            <w:vAlign w:val="center"/>
            <w:hideMark/>
          </w:tcPr>
          <w:p w14:paraId="48CFB0B1" w14:textId="77777777" w:rsidR="0010008E" w:rsidRPr="00200DEB" w:rsidRDefault="0010008E" w:rsidP="0010008E">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 xml:space="preserve">Static memory </w:t>
            </w:r>
          </w:p>
        </w:tc>
        <w:tc>
          <w:tcPr>
            <w:tcW w:w="516" w:type="pct"/>
            <w:tcBorders>
              <w:top w:val="single" w:sz="4" w:space="0" w:color="auto"/>
              <w:left w:val="single" w:sz="4" w:space="0" w:color="auto"/>
              <w:bottom w:val="single" w:sz="4" w:space="0" w:color="auto"/>
              <w:right w:val="single" w:sz="4" w:space="0" w:color="auto"/>
            </w:tcBorders>
            <w:vAlign w:val="center"/>
            <w:hideMark/>
          </w:tcPr>
          <w:p w14:paraId="62BA63C5" w14:textId="77777777" w:rsidR="0010008E" w:rsidRPr="00200DEB" w:rsidRDefault="0010008E" w:rsidP="0010008E">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54</w:t>
            </w:r>
          </w:p>
        </w:tc>
        <w:tc>
          <w:tcPr>
            <w:tcW w:w="561" w:type="pct"/>
            <w:tcBorders>
              <w:top w:val="single" w:sz="4" w:space="0" w:color="auto"/>
              <w:left w:val="single" w:sz="4" w:space="0" w:color="auto"/>
              <w:bottom w:val="single" w:sz="4" w:space="0" w:color="auto"/>
            </w:tcBorders>
            <w:vAlign w:val="center"/>
            <w:hideMark/>
          </w:tcPr>
          <w:p w14:paraId="239264DE" w14:textId="77777777" w:rsidR="0010008E" w:rsidRPr="00200DEB" w:rsidRDefault="0010008E" w:rsidP="0010008E">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54</w:t>
            </w:r>
          </w:p>
        </w:tc>
      </w:tr>
      <w:tr w:rsidR="001E3C18" w:rsidRPr="00200DEB" w14:paraId="12F0264A" w14:textId="77777777" w:rsidTr="001E3C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7BE200D9" w14:textId="5F10D172" w:rsidR="001E3C18" w:rsidRPr="004750D0" w:rsidRDefault="001E3C18" w:rsidP="00692003">
            <w:pPr>
              <w:pStyle w:val="TableBody"/>
              <w:rPr>
                <w:b w:val="0"/>
                <w:sz w:val="36"/>
                <w:szCs w:val="36"/>
              </w:rPr>
            </w:pPr>
            <w:r w:rsidRPr="004750D0">
              <w:rPr>
                <w:b w:val="0"/>
              </w:rPr>
              <w:t>33</w:t>
            </w:r>
          </w:p>
        </w:tc>
        <w:tc>
          <w:tcPr>
            <w:tcW w:w="2433" w:type="pct"/>
            <w:hideMark/>
          </w:tcPr>
          <w:p w14:paraId="28476EB5"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Memory copy at overlapping areas</w:t>
            </w:r>
          </w:p>
        </w:tc>
        <w:tc>
          <w:tcPr>
            <w:tcW w:w="1145" w:type="pct"/>
            <w:hideMark/>
          </w:tcPr>
          <w:p w14:paraId="576EE28E"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 xml:space="preserve">Dynamic memory </w:t>
            </w:r>
          </w:p>
        </w:tc>
        <w:tc>
          <w:tcPr>
            <w:tcW w:w="516" w:type="pct"/>
            <w:hideMark/>
          </w:tcPr>
          <w:p w14:paraId="53F64264"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2</w:t>
            </w:r>
          </w:p>
        </w:tc>
        <w:tc>
          <w:tcPr>
            <w:tcW w:w="561" w:type="pct"/>
            <w:hideMark/>
          </w:tcPr>
          <w:p w14:paraId="295DEA3E"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2</w:t>
            </w:r>
          </w:p>
        </w:tc>
      </w:tr>
      <w:tr w:rsidR="001E3C18" w:rsidRPr="00200DEB" w14:paraId="6F7F1B7C" w14:textId="77777777" w:rsidTr="001E3C18">
        <w:trPr>
          <w:trHeight w:val="299"/>
        </w:trPr>
        <w:tc>
          <w:tcPr>
            <w:cnfStyle w:val="001000000000" w:firstRow="0" w:lastRow="0" w:firstColumn="1" w:lastColumn="0" w:oddVBand="0" w:evenVBand="0" w:oddHBand="0" w:evenHBand="0" w:firstRowFirstColumn="0" w:firstRowLastColumn="0" w:lastRowFirstColumn="0" w:lastRowLastColumn="0"/>
            <w:tcW w:w="345" w:type="pct"/>
            <w:hideMark/>
          </w:tcPr>
          <w:p w14:paraId="656C2444" w14:textId="674FD47C" w:rsidR="001E3C18" w:rsidRPr="004750D0" w:rsidRDefault="001E3C18" w:rsidP="00692003">
            <w:pPr>
              <w:pStyle w:val="TableBody"/>
              <w:rPr>
                <w:b w:val="0"/>
                <w:sz w:val="36"/>
                <w:szCs w:val="36"/>
              </w:rPr>
            </w:pPr>
            <w:r w:rsidRPr="004750D0">
              <w:rPr>
                <w:b w:val="0"/>
              </w:rPr>
              <w:t>34</w:t>
            </w:r>
          </w:p>
        </w:tc>
        <w:tc>
          <w:tcPr>
            <w:tcW w:w="2433" w:type="pct"/>
            <w:hideMark/>
          </w:tcPr>
          <w:p w14:paraId="00B82702" w14:textId="77777777" w:rsidR="001E3C18" w:rsidRPr="00200DEB" w:rsidRDefault="001E3C18"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Power related errors</w:t>
            </w:r>
          </w:p>
        </w:tc>
        <w:tc>
          <w:tcPr>
            <w:tcW w:w="1145" w:type="pct"/>
            <w:hideMark/>
          </w:tcPr>
          <w:p w14:paraId="33BD2F8D" w14:textId="77777777" w:rsidR="001E3C18" w:rsidRPr="00200DEB" w:rsidRDefault="001E3C18"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 xml:space="preserve">Numerical  </w:t>
            </w:r>
          </w:p>
        </w:tc>
        <w:tc>
          <w:tcPr>
            <w:tcW w:w="516" w:type="pct"/>
            <w:hideMark/>
          </w:tcPr>
          <w:p w14:paraId="7BD5F40F"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29</w:t>
            </w:r>
          </w:p>
        </w:tc>
        <w:tc>
          <w:tcPr>
            <w:tcW w:w="561" w:type="pct"/>
            <w:hideMark/>
          </w:tcPr>
          <w:p w14:paraId="5A00E5DC"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29</w:t>
            </w:r>
          </w:p>
        </w:tc>
      </w:tr>
      <w:tr w:rsidR="001E3C18" w:rsidRPr="00200DEB" w14:paraId="3BD4856B" w14:textId="77777777" w:rsidTr="001E3C1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45" w:type="pct"/>
            <w:hideMark/>
          </w:tcPr>
          <w:p w14:paraId="7A2AAD6E" w14:textId="5D804DB3" w:rsidR="001E3C18" w:rsidRPr="004750D0" w:rsidRDefault="001E3C18" w:rsidP="00692003">
            <w:pPr>
              <w:pStyle w:val="TableBody"/>
              <w:rPr>
                <w:b w:val="0"/>
                <w:sz w:val="36"/>
                <w:szCs w:val="36"/>
              </w:rPr>
            </w:pPr>
            <w:r w:rsidRPr="004750D0">
              <w:rPr>
                <w:b w:val="0"/>
              </w:rPr>
              <w:t>35</w:t>
            </w:r>
          </w:p>
        </w:tc>
        <w:tc>
          <w:tcPr>
            <w:tcW w:w="2433" w:type="pct"/>
            <w:hideMark/>
          </w:tcPr>
          <w:p w14:paraId="524C46C7"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Incorrect pointer arithmetic</w:t>
            </w:r>
          </w:p>
        </w:tc>
        <w:tc>
          <w:tcPr>
            <w:tcW w:w="1145" w:type="pct"/>
            <w:hideMark/>
          </w:tcPr>
          <w:p w14:paraId="534416D6"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 xml:space="preserve">Pointer related </w:t>
            </w:r>
          </w:p>
        </w:tc>
        <w:tc>
          <w:tcPr>
            <w:tcW w:w="516" w:type="pct"/>
            <w:hideMark/>
          </w:tcPr>
          <w:p w14:paraId="762CE1B6"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2</w:t>
            </w:r>
          </w:p>
        </w:tc>
        <w:tc>
          <w:tcPr>
            <w:tcW w:w="561" w:type="pct"/>
            <w:hideMark/>
          </w:tcPr>
          <w:p w14:paraId="32DBF862"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2</w:t>
            </w:r>
          </w:p>
        </w:tc>
      </w:tr>
      <w:tr w:rsidR="001E3C18" w:rsidRPr="00200DEB" w14:paraId="635693BF" w14:textId="77777777" w:rsidTr="001E3C18">
        <w:trPr>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41EDBBBB" w14:textId="723F011C" w:rsidR="001E3C18" w:rsidRPr="004750D0" w:rsidRDefault="001E3C18" w:rsidP="00692003">
            <w:pPr>
              <w:pStyle w:val="TableBody"/>
              <w:rPr>
                <w:b w:val="0"/>
                <w:sz w:val="36"/>
                <w:szCs w:val="36"/>
              </w:rPr>
            </w:pPr>
            <w:r w:rsidRPr="004750D0">
              <w:rPr>
                <w:b w:val="0"/>
              </w:rPr>
              <w:t>36</w:t>
            </w:r>
          </w:p>
        </w:tc>
        <w:tc>
          <w:tcPr>
            <w:tcW w:w="2433" w:type="pct"/>
            <w:hideMark/>
          </w:tcPr>
          <w:p w14:paraId="5847D31E" w14:textId="77777777" w:rsidR="001E3C18" w:rsidRPr="00200DEB" w:rsidRDefault="001E3C18"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Race condition</w:t>
            </w:r>
          </w:p>
        </w:tc>
        <w:tc>
          <w:tcPr>
            <w:tcW w:w="1145" w:type="pct"/>
            <w:hideMark/>
          </w:tcPr>
          <w:p w14:paraId="567B0C19" w14:textId="77777777" w:rsidR="001E3C18" w:rsidRPr="00200DEB" w:rsidRDefault="001E3C18"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 xml:space="preserve">Concurrency  </w:t>
            </w:r>
          </w:p>
        </w:tc>
        <w:tc>
          <w:tcPr>
            <w:tcW w:w="516" w:type="pct"/>
            <w:hideMark/>
          </w:tcPr>
          <w:p w14:paraId="498C11FE"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8</w:t>
            </w:r>
          </w:p>
        </w:tc>
        <w:tc>
          <w:tcPr>
            <w:tcW w:w="561" w:type="pct"/>
            <w:hideMark/>
          </w:tcPr>
          <w:p w14:paraId="1D9B213B"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8</w:t>
            </w:r>
          </w:p>
        </w:tc>
      </w:tr>
      <w:tr w:rsidR="001E3C18" w:rsidRPr="00200DEB" w14:paraId="3865A2FC" w14:textId="77777777" w:rsidTr="001E3C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4AF841BC" w14:textId="77777777" w:rsidR="001E3C18" w:rsidRPr="004750D0" w:rsidRDefault="001E3C18" w:rsidP="00692003">
            <w:pPr>
              <w:pStyle w:val="TableBody"/>
              <w:rPr>
                <w:b w:val="0"/>
                <w:sz w:val="36"/>
                <w:szCs w:val="36"/>
              </w:rPr>
            </w:pPr>
            <w:r w:rsidRPr="004750D0">
              <w:rPr>
                <w:b w:val="0"/>
              </w:rPr>
              <w:t>37</w:t>
            </w:r>
          </w:p>
        </w:tc>
        <w:tc>
          <w:tcPr>
            <w:tcW w:w="2433" w:type="pct"/>
            <w:hideMark/>
          </w:tcPr>
          <w:p w14:paraId="30FE98B9"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Redundant conditions</w:t>
            </w:r>
          </w:p>
        </w:tc>
        <w:tc>
          <w:tcPr>
            <w:tcW w:w="1145" w:type="pct"/>
            <w:hideMark/>
          </w:tcPr>
          <w:p w14:paraId="3235B95D"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Inappropriate code</w:t>
            </w:r>
          </w:p>
        </w:tc>
        <w:tc>
          <w:tcPr>
            <w:tcW w:w="516" w:type="pct"/>
            <w:hideMark/>
          </w:tcPr>
          <w:p w14:paraId="5214FB8D"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14</w:t>
            </w:r>
          </w:p>
        </w:tc>
        <w:tc>
          <w:tcPr>
            <w:tcW w:w="561" w:type="pct"/>
            <w:hideMark/>
          </w:tcPr>
          <w:p w14:paraId="0A03371A"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14</w:t>
            </w:r>
          </w:p>
        </w:tc>
      </w:tr>
      <w:tr w:rsidR="001E3C18" w:rsidRPr="00200DEB" w14:paraId="2E3467BE" w14:textId="77777777" w:rsidTr="001E3C18">
        <w:trPr>
          <w:trHeight w:val="299"/>
        </w:trPr>
        <w:tc>
          <w:tcPr>
            <w:cnfStyle w:val="001000000000" w:firstRow="0" w:lastRow="0" w:firstColumn="1" w:lastColumn="0" w:oddVBand="0" w:evenVBand="0" w:oddHBand="0" w:evenHBand="0" w:firstRowFirstColumn="0" w:firstRowLastColumn="0" w:lastRowFirstColumn="0" w:lastRowLastColumn="0"/>
            <w:tcW w:w="345" w:type="pct"/>
            <w:hideMark/>
          </w:tcPr>
          <w:p w14:paraId="7C334C2D" w14:textId="7303F2BE" w:rsidR="001E3C18" w:rsidRPr="004750D0" w:rsidRDefault="001E3C18" w:rsidP="00692003">
            <w:pPr>
              <w:pStyle w:val="TableBody"/>
              <w:rPr>
                <w:b w:val="0"/>
                <w:sz w:val="36"/>
                <w:szCs w:val="36"/>
              </w:rPr>
            </w:pPr>
            <w:r w:rsidRPr="004750D0">
              <w:rPr>
                <w:b w:val="0"/>
              </w:rPr>
              <w:t>38</w:t>
            </w:r>
          </w:p>
        </w:tc>
        <w:tc>
          <w:tcPr>
            <w:tcW w:w="2433" w:type="pct"/>
            <w:hideMark/>
          </w:tcPr>
          <w:p w14:paraId="56FE4A4A" w14:textId="77777777" w:rsidR="001E3C18" w:rsidRPr="00200DEB" w:rsidRDefault="001E3C18"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Return of a pointer to a local variable</w:t>
            </w:r>
          </w:p>
        </w:tc>
        <w:tc>
          <w:tcPr>
            <w:tcW w:w="1145" w:type="pct"/>
            <w:hideMark/>
          </w:tcPr>
          <w:p w14:paraId="7474E0F5" w14:textId="77777777" w:rsidR="001E3C18" w:rsidRPr="00200DEB" w:rsidRDefault="001E3C18"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 xml:space="preserve">Resource management </w:t>
            </w:r>
          </w:p>
        </w:tc>
        <w:tc>
          <w:tcPr>
            <w:tcW w:w="516" w:type="pct"/>
            <w:hideMark/>
          </w:tcPr>
          <w:p w14:paraId="42E6FC4F"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2</w:t>
            </w:r>
          </w:p>
        </w:tc>
        <w:tc>
          <w:tcPr>
            <w:tcW w:w="561" w:type="pct"/>
            <w:hideMark/>
          </w:tcPr>
          <w:p w14:paraId="326A2C5B"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2</w:t>
            </w:r>
          </w:p>
        </w:tc>
      </w:tr>
      <w:tr w:rsidR="001E3C18" w:rsidRPr="00200DEB" w14:paraId="356DB65A" w14:textId="77777777" w:rsidTr="001E3C1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45" w:type="pct"/>
            <w:hideMark/>
          </w:tcPr>
          <w:p w14:paraId="2214D9F2" w14:textId="637B60DF" w:rsidR="001E3C18" w:rsidRPr="004750D0" w:rsidRDefault="001E3C18" w:rsidP="00692003">
            <w:pPr>
              <w:pStyle w:val="TableBody"/>
              <w:rPr>
                <w:b w:val="0"/>
                <w:sz w:val="36"/>
                <w:szCs w:val="36"/>
              </w:rPr>
            </w:pPr>
            <w:r w:rsidRPr="004750D0">
              <w:rPr>
                <w:b w:val="0"/>
              </w:rPr>
              <w:t>39</w:t>
            </w:r>
          </w:p>
        </w:tc>
        <w:tc>
          <w:tcPr>
            <w:tcW w:w="2433" w:type="pct"/>
            <w:hideMark/>
          </w:tcPr>
          <w:p w14:paraId="14F9DBD4"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Integer sign lost because of unsigned cast</w:t>
            </w:r>
          </w:p>
        </w:tc>
        <w:tc>
          <w:tcPr>
            <w:tcW w:w="1145" w:type="pct"/>
            <w:hideMark/>
          </w:tcPr>
          <w:p w14:paraId="50730F5C"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 xml:space="preserve">Numerical  </w:t>
            </w:r>
          </w:p>
        </w:tc>
        <w:tc>
          <w:tcPr>
            <w:tcW w:w="516" w:type="pct"/>
            <w:hideMark/>
          </w:tcPr>
          <w:p w14:paraId="692110DD"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19</w:t>
            </w:r>
          </w:p>
        </w:tc>
        <w:tc>
          <w:tcPr>
            <w:tcW w:w="561" w:type="pct"/>
            <w:hideMark/>
          </w:tcPr>
          <w:p w14:paraId="3490E353"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19</w:t>
            </w:r>
          </w:p>
        </w:tc>
      </w:tr>
      <w:tr w:rsidR="001E3C18" w:rsidRPr="00200DEB" w14:paraId="6B496652" w14:textId="77777777" w:rsidTr="001E3C18">
        <w:trPr>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6196AC79" w14:textId="2E592843" w:rsidR="001E3C18" w:rsidRPr="004750D0" w:rsidRDefault="001E3C18" w:rsidP="00692003">
            <w:pPr>
              <w:pStyle w:val="TableBody"/>
              <w:rPr>
                <w:b w:val="0"/>
                <w:sz w:val="36"/>
                <w:szCs w:val="36"/>
              </w:rPr>
            </w:pPr>
            <w:r w:rsidRPr="004750D0">
              <w:rPr>
                <w:b w:val="0"/>
              </w:rPr>
              <w:t>40</w:t>
            </w:r>
          </w:p>
        </w:tc>
        <w:tc>
          <w:tcPr>
            <w:tcW w:w="2433" w:type="pct"/>
            <w:hideMark/>
          </w:tcPr>
          <w:p w14:paraId="6C638FC5" w14:textId="77777777" w:rsidR="001E3C18" w:rsidRPr="00200DEB" w:rsidRDefault="001E3C18"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Long lock</w:t>
            </w:r>
          </w:p>
        </w:tc>
        <w:tc>
          <w:tcPr>
            <w:tcW w:w="1145" w:type="pct"/>
            <w:hideMark/>
          </w:tcPr>
          <w:p w14:paraId="428F7566" w14:textId="34BD5511" w:rsidR="001E3C18" w:rsidRPr="00200DEB" w:rsidRDefault="006A050F"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t>Concurrency</w:t>
            </w:r>
          </w:p>
        </w:tc>
        <w:tc>
          <w:tcPr>
            <w:tcW w:w="516" w:type="pct"/>
            <w:hideMark/>
          </w:tcPr>
          <w:p w14:paraId="14979510"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3</w:t>
            </w:r>
          </w:p>
        </w:tc>
        <w:tc>
          <w:tcPr>
            <w:tcW w:w="561" w:type="pct"/>
            <w:hideMark/>
          </w:tcPr>
          <w:p w14:paraId="163E3379"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3</w:t>
            </w:r>
          </w:p>
        </w:tc>
      </w:tr>
      <w:tr w:rsidR="001E3C18" w:rsidRPr="00200DEB" w14:paraId="39B066CE" w14:textId="77777777" w:rsidTr="001E3C1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45" w:type="pct"/>
            <w:hideMark/>
          </w:tcPr>
          <w:p w14:paraId="75B0A225" w14:textId="6280A386" w:rsidR="001E3C18" w:rsidRPr="004750D0" w:rsidRDefault="001E3C18" w:rsidP="00692003">
            <w:pPr>
              <w:pStyle w:val="TableBody"/>
              <w:rPr>
                <w:b w:val="0"/>
                <w:sz w:val="36"/>
                <w:szCs w:val="36"/>
              </w:rPr>
            </w:pPr>
            <w:r w:rsidRPr="004750D0">
              <w:rPr>
                <w:b w:val="0"/>
                <w:iCs/>
              </w:rPr>
              <w:t>41</w:t>
            </w:r>
          </w:p>
        </w:tc>
        <w:tc>
          <w:tcPr>
            <w:tcW w:w="2433" w:type="pct"/>
            <w:hideMark/>
          </w:tcPr>
          <w:p w14:paraId="14495CF4"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Cross thread stack access</w:t>
            </w:r>
          </w:p>
        </w:tc>
        <w:tc>
          <w:tcPr>
            <w:tcW w:w="1145" w:type="pct"/>
            <w:hideMark/>
          </w:tcPr>
          <w:p w14:paraId="5D7FCBB0" w14:textId="5DDDF262" w:rsidR="001E3C18" w:rsidRPr="00200DEB" w:rsidRDefault="006A050F"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Pr>
                <w:iCs/>
              </w:rPr>
              <w:t>Stack related</w:t>
            </w:r>
          </w:p>
        </w:tc>
        <w:tc>
          <w:tcPr>
            <w:tcW w:w="516" w:type="pct"/>
            <w:hideMark/>
          </w:tcPr>
          <w:p w14:paraId="0AB610FB"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6</w:t>
            </w:r>
          </w:p>
        </w:tc>
        <w:tc>
          <w:tcPr>
            <w:tcW w:w="561" w:type="pct"/>
            <w:hideMark/>
          </w:tcPr>
          <w:p w14:paraId="05B63232"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6</w:t>
            </w:r>
          </w:p>
        </w:tc>
      </w:tr>
      <w:tr w:rsidR="001E3C18" w:rsidRPr="00200DEB" w14:paraId="2FA3E138" w14:textId="77777777" w:rsidTr="001E3C18">
        <w:trPr>
          <w:trHeight w:val="299"/>
        </w:trPr>
        <w:tc>
          <w:tcPr>
            <w:cnfStyle w:val="001000000000" w:firstRow="0" w:lastRow="0" w:firstColumn="1" w:lastColumn="0" w:oddVBand="0" w:evenVBand="0" w:oddHBand="0" w:evenHBand="0" w:firstRowFirstColumn="0" w:firstRowLastColumn="0" w:lastRowFirstColumn="0" w:lastRowLastColumn="0"/>
            <w:tcW w:w="345" w:type="pct"/>
            <w:hideMark/>
          </w:tcPr>
          <w:p w14:paraId="7CDB7FE2" w14:textId="4A683B72" w:rsidR="001E3C18" w:rsidRPr="004750D0" w:rsidRDefault="001E3C18" w:rsidP="00692003">
            <w:pPr>
              <w:pStyle w:val="TableBody"/>
              <w:rPr>
                <w:b w:val="0"/>
                <w:sz w:val="36"/>
                <w:szCs w:val="36"/>
              </w:rPr>
            </w:pPr>
            <w:r w:rsidRPr="004750D0">
              <w:rPr>
                <w:b w:val="0"/>
              </w:rPr>
              <w:t>42</w:t>
            </w:r>
          </w:p>
        </w:tc>
        <w:tc>
          <w:tcPr>
            <w:tcW w:w="2433" w:type="pct"/>
            <w:hideMark/>
          </w:tcPr>
          <w:p w14:paraId="0BC608F3" w14:textId="77777777" w:rsidR="001E3C18" w:rsidRPr="00200DEB" w:rsidRDefault="001E3C18"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Stack overflow</w:t>
            </w:r>
          </w:p>
        </w:tc>
        <w:tc>
          <w:tcPr>
            <w:tcW w:w="1145" w:type="pct"/>
            <w:hideMark/>
          </w:tcPr>
          <w:p w14:paraId="475211E4" w14:textId="440CFCF5" w:rsidR="001E3C18" w:rsidRPr="00200DEB" w:rsidRDefault="006A050F"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t>Stack related</w:t>
            </w:r>
          </w:p>
        </w:tc>
        <w:tc>
          <w:tcPr>
            <w:tcW w:w="516" w:type="pct"/>
            <w:hideMark/>
          </w:tcPr>
          <w:p w14:paraId="328539D6"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7</w:t>
            </w:r>
          </w:p>
        </w:tc>
        <w:tc>
          <w:tcPr>
            <w:tcW w:w="561" w:type="pct"/>
            <w:hideMark/>
          </w:tcPr>
          <w:p w14:paraId="3C0890B2"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7</w:t>
            </w:r>
          </w:p>
        </w:tc>
      </w:tr>
      <w:tr w:rsidR="001E3C18" w:rsidRPr="00200DEB" w14:paraId="6EB820EE" w14:textId="77777777" w:rsidTr="001E3C1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45" w:type="pct"/>
            <w:hideMark/>
          </w:tcPr>
          <w:p w14:paraId="3D03F20B" w14:textId="4DCC9324" w:rsidR="001E3C18" w:rsidRPr="004750D0" w:rsidRDefault="001E3C18" w:rsidP="00692003">
            <w:pPr>
              <w:pStyle w:val="TableBody"/>
              <w:rPr>
                <w:b w:val="0"/>
                <w:sz w:val="36"/>
                <w:szCs w:val="36"/>
              </w:rPr>
            </w:pPr>
            <w:r w:rsidRPr="004750D0">
              <w:rPr>
                <w:b w:val="0"/>
                <w:iCs/>
              </w:rPr>
              <w:t>43</w:t>
            </w:r>
          </w:p>
        </w:tc>
        <w:tc>
          <w:tcPr>
            <w:tcW w:w="2433" w:type="pct"/>
            <w:hideMark/>
          </w:tcPr>
          <w:p w14:paraId="5B695B86"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Stack underrun</w:t>
            </w:r>
          </w:p>
        </w:tc>
        <w:tc>
          <w:tcPr>
            <w:tcW w:w="1145" w:type="pct"/>
            <w:hideMark/>
          </w:tcPr>
          <w:p w14:paraId="73E9011D" w14:textId="3685F113" w:rsidR="001E3C18" w:rsidRPr="00200DEB" w:rsidRDefault="006A050F"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Pr>
                <w:iCs/>
              </w:rPr>
              <w:t>Stack related</w:t>
            </w:r>
          </w:p>
        </w:tc>
        <w:tc>
          <w:tcPr>
            <w:tcW w:w="516" w:type="pct"/>
            <w:hideMark/>
          </w:tcPr>
          <w:p w14:paraId="4CDCA2C8"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7</w:t>
            </w:r>
          </w:p>
        </w:tc>
        <w:tc>
          <w:tcPr>
            <w:tcW w:w="561" w:type="pct"/>
            <w:hideMark/>
          </w:tcPr>
          <w:p w14:paraId="475DA60D"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rPr>
                <w:iCs/>
              </w:rPr>
              <w:t>7</w:t>
            </w:r>
          </w:p>
        </w:tc>
      </w:tr>
      <w:tr w:rsidR="0010008E" w:rsidRPr="00200DEB" w14:paraId="51FF7430" w14:textId="77777777" w:rsidTr="004750D0">
        <w:trPr>
          <w:trHeight w:val="299"/>
        </w:trPr>
        <w:tc>
          <w:tcPr>
            <w:cnfStyle w:val="001000000000" w:firstRow="0" w:lastRow="0" w:firstColumn="1" w:lastColumn="0" w:oddVBand="0" w:evenVBand="0" w:oddHBand="0" w:evenHBand="0" w:firstRowFirstColumn="0" w:firstRowLastColumn="0" w:lastRowFirstColumn="0" w:lastRowLastColumn="0"/>
            <w:tcW w:w="345" w:type="pct"/>
            <w:tcBorders>
              <w:top w:val="single" w:sz="4" w:space="0" w:color="auto"/>
              <w:bottom w:val="single" w:sz="4" w:space="0" w:color="auto"/>
              <w:right w:val="single" w:sz="4" w:space="0" w:color="auto"/>
            </w:tcBorders>
            <w:vAlign w:val="center"/>
            <w:hideMark/>
          </w:tcPr>
          <w:p w14:paraId="7033016D" w14:textId="74C89066" w:rsidR="0010008E" w:rsidRPr="004750D0" w:rsidRDefault="001E3C18" w:rsidP="0010008E">
            <w:pPr>
              <w:pStyle w:val="TableBody"/>
              <w:rPr>
                <w:b w:val="0"/>
              </w:rPr>
            </w:pPr>
            <w:r w:rsidRPr="004750D0">
              <w:rPr>
                <w:b w:val="0"/>
              </w:rPr>
              <w:t>44</w:t>
            </w:r>
          </w:p>
        </w:tc>
        <w:tc>
          <w:tcPr>
            <w:tcW w:w="2433" w:type="pct"/>
            <w:tcBorders>
              <w:top w:val="single" w:sz="4" w:space="0" w:color="auto"/>
              <w:left w:val="single" w:sz="4" w:space="0" w:color="auto"/>
              <w:bottom w:val="single" w:sz="4" w:space="0" w:color="auto"/>
              <w:right w:val="single" w:sz="4" w:space="0" w:color="auto"/>
            </w:tcBorders>
            <w:vAlign w:val="center"/>
            <w:hideMark/>
          </w:tcPr>
          <w:p w14:paraId="6FCAA2C3" w14:textId="77777777" w:rsidR="0010008E" w:rsidRPr="00200DEB" w:rsidRDefault="0010008E" w:rsidP="0010008E">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t>Static buffer underrun</w:t>
            </w:r>
          </w:p>
        </w:tc>
        <w:tc>
          <w:tcPr>
            <w:tcW w:w="1145" w:type="pct"/>
            <w:tcBorders>
              <w:top w:val="single" w:sz="4" w:space="0" w:color="auto"/>
              <w:left w:val="single" w:sz="4" w:space="0" w:color="auto"/>
              <w:bottom w:val="single" w:sz="4" w:space="0" w:color="auto"/>
              <w:right w:val="single" w:sz="4" w:space="0" w:color="auto"/>
            </w:tcBorders>
            <w:vAlign w:val="center"/>
            <w:hideMark/>
          </w:tcPr>
          <w:p w14:paraId="4BD30FE5" w14:textId="14C8D232" w:rsidR="0010008E" w:rsidRPr="00200DEB" w:rsidRDefault="006A050F" w:rsidP="0010008E">
            <w:pPr>
              <w:pStyle w:val="TableBody"/>
              <w:cnfStyle w:val="000000000000" w:firstRow="0" w:lastRow="0" w:firstColumn="0" w:lastColumn="0" w:oddVBand="0" w:evenVBand="0" w:oddHBand="0" w:evenHBand="0" w:firstRowFirstColumn="0" w:firstRowLastColumn="0" w:lastRowFirstColumn="0" w:lastRowLastColumn="0"/>
              <w:rPr>
                <w:sz w:val="36"/>
                <w:szCs w:val="36"/>
              </w:rPr>
            </w:pPr>
            <w:r>
              <w:t>Static memory</w:t>
            </w:r>
          </w:p>
        </w:tc>
        <w:tc>
          <w:tcPr>
            <w:tcW w:w="516" w:type="pct"/>
            <w:tcBorders>
              <w:top w:val="single" w:sz="4" w:space="0" w:color="auto"/>
              <w:left w:val="single" w:sz="4" w:space="0" w:color="auto"/>
              <w:bottom w:val="single" w:sz="4" w:space="0" w:color="auto"/>
              <w:right w:val="single" w:sz="4" w:space="0" w:color="auto"/>
            </w:tcBorders>
            <w:vAlign w:val="center"/>
            <w:hideMark/>
          </w:tcPr>
          <w:p w14:paraId="7B15A42C" w14:textId="77777777" w:rsidR="0010008E" w:rsidRPr="00200DEB" w:rsidRDefault="0010008E" w:rsidP="0010008E">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13</w:t>
            </w:r>
          </w:p>
        </w:tc>
        <w:tc>
          <w:tcPr>
            <w:tcW w:w="561" w:type="pct"/>
            <w:tcBorders>
              <w:top w:val="single" w:sz="4" w:space="0" w:color="auto"/>
              <w:left w:val="single" w:sz="4" w:space="0" w:color="auto"/>
              <w:bottom w:val="single" w:sz="4" w:space="0" w:color="auto"/>
            </w:tcBorders>
            <w:vAlign w:val="center"/>
            <w:hideMark/>
          </w:tcPr>
          <w:p w14:paraId="08481FFA" w14:textId="77777777" w:rsidR="0010008E" w:rsidRPr="00200DEB" w:rsidRDefault="0010008E" w:rsidP="0010008E">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t>13</w:t>
            </w:r>
          </w:p>
        </w:tc>
      </w:tr>
      <w:tr w:rsidR="0010008E" w:rsidRPr="004750D0" w14:paraId="7FB70C9A" w14:textId="77777777" w:rsidTr="004750D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45" w:type="pct"/>
            <w:tcBorders>
              <w:top w:val="single" w:sz="4" w:space="0" w:color="auto"/>
              <w:bottom w:val="single" w:sz="4" w:space="0" w:color="auto"/>
              <w:right w:val="single" w:sz="4" w:space="0" w:color="auto"/>
            </w:tcBorders>
            <w:shd w:val="clear" w:color="auto" w:fill="auto"/>
            <w:vAlign w:val="center"/>
            <w:hideMark/>
          </w:tcPr>
          <w:p w14:paraId="2C315FB8" w14:textId="5786F28E" w:rsidR="0010008E" w:rsidRPr="004750D0" w:rsidRDefault="001E3C18" w:rsidP="0010008E">
            <w:pPr>
              <w:pStyle w:val="TableBody"/>
              <w:rPr>
                <w:b w:val="0"/>
              </w:rPr>
            </w:pPr>
            <w:r w:rsidRPr="004750D0">
              <w:rPr>
                <w:b w:val="0"/>
              </w:rPr>
              <w:t>45</w:t>
            </w:r>
          </w:p>
        </w:tc>
        <w:tc>
          <w:tcPr>
            <w:tcW w:w="24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1F0BA" w14:textId="77777777" w:rsidR="0010008E" w:rsidRPr="004750D0" w:rsidRDefault="0010008E" w:rsidP="0010008E">
            <w:pPr>
              <w:pStyle w:val="TableBody"/>
              <w:cnfStyle w:val="000000100000" w:firstRow="0" w:lastRow="0" w:firstColumn="0" w:lastColumn="0" w:oddVBand="0" w:evenVBand="0" w:oddHBand="1" w:evenHBand="0" w:firstRowFirstColumn="0" w:firstRowLastColumn="0" w:lastRowFirstColumn="0" w:lastRowLastColumn="0"/>
            </w:pPr>
            <w:r w:rsidRPr="004750D0">
              <w:t xml:space="preserve">Uninitialized memory access </w:t>
            </w:r>
          </w:p>
        </w:tc>
        <w:tc>
          <w:tcPr>
            <w:tcW w:w="114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ED1C6F" w14:textId="083ED60A" w:rsidR="0010008E" w:rsidRPr="004750D0" w:rsidRDefault="006A050F" w:rsidP="0010008E">
            <w:pPr>
              <w:pStyle w:val="TableBody"/>
              <w:cnfStyle w:val="000000100000" w:firstRow="0" w:lastRow="0" w:firstColumn="0" w:lastColumn="0" w:oddVBand="0" w:evenVBand="0" w:oddHBand="1" w:evenHBand="0" w:firstRowFirstColumn="0" w:firstRowLastColumn="0" w:lastRowFirstColumn="0" w:lastRowLastColumn="0"/>
            </w:pPr>
            <w:r w:rsidRPr="004750D0">
              <w:t>Resource management</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68BABF" w14:textId="77777777" w:rsidR="0010008E" w:rsidRPr="004750D0" w:rsidRDefault="0010008E" w:rsidP="004750D0">
            <w:pPr>
              <w:pStyle w:val="TableBody"/>
              <w:jc w:val="right"/>
              <w:cnfStyle w:val="000000100000" w:firstRow="0" w:lastRow="0" w:firstColumn="0" w:lastColumn="0" w:oddVBand="0" w:evenVBand="0" w:oddHBand="1" w:evenHBand="0" w:firstRowFirstColumn="0" w:firstRowLastColumn="0" w:lastRowFirstColumn="0" w:lastRowLastColumn="0"/>
            </w:pPr>
            <w:r w:rsidRPr="004750D0">
              <w:t>15</w:t>
            </w:r>
          </w:p>
        </w:tc>
        <w:tc>
          <w:tcPr>
            <w:tcW w:w="561" w:type="pct"/>
            <w:tcBorders>
              <w:top w:val="single" w:sz="4" w:space="0" w:color="auto"/>
              <w:left w:val="single" w:sz="4" w:space="0" w:color="auto"/>
              <w:bottom w:val="single" w:sz="4" w:space="0" w:color="auto"/>
            </w:tcBorders>
            <w:shd w:val="clear" w:color="auto" w:fill="auto"/>
            <w:vAlign w:val="center"/>
            <w:hideMark/>
          </w:tcPr>
          <w:p w14:paraId="3AD104EF" w14:textId="77777777" w:rsidR="0010008E" w:rsidRPr="004750D0" w:rsidRDefault="0010008E" w:rsidP="004750D0">
            <w:pPr>
              <w:pStyle w:val="TableBody"/>
              <w:jc w:val="right"/>
              <w:cnfStyle w:val="000000100000" w:firstRow="0" w:lastRow="0" w:firstColumn="0" w:lastColumn="0" w:oddVBand="0" w:evenVBand="0" w:oddHBand="1" w:evenHBand="0" w:firstRowFirstColumn="0" w:firstRowLastColumn="0" w:lastRowFirstColumn="0" w:lastRowLastColumn="0"/>
            </w:pPr>
            <w:r w:rsidRPr="004750D0">
              <w:t>15</w:t>
            </w:r>
          </w:p>
        </w:tc>
      </w:tr>
      <w:tr w:rsidR="0010008E" w:rsidRPr="00200DEB" w14:paraId="7CE2AB14" w14:textId="77777777" w:rsidTr="004750D0">
        <w:trPr>
          <w:trHeight w:val="299"/>
        </w:trPr>
        <w:tc>
          <w:tcPr>
            <w:cnfStyle w:val="001000000000" w:firstRow="0" w:lastRow="0" w:firstColumn="1" w:lastColumn="0" w:oddVBand="0" w:evenVBand="0" w:oddHBand="0" w:evenHBand="0" w:firstRowFirstColumn="0" w:firstRowLastColumn="0" w:lastRowFirstColumn="0" w:lastRowLastColumn="0"/>
            <w:tcW w:w="34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863C94" w14:textId="707FB553" w:rsidR="0010008E" w:rsidRPr="004750D0" w:rsidRDefault="001E3C18" w:rsidP="0010008E">
            <w:pPr>
              <w:pStyle w:val="TableBody"/>
              <w:rPr>
                <w:b w:val="0"/>
                <w:sz w:val="36"/>
                <w:szCs w:val="36"/>
              </w:rPr>
            </w:pPr>
            <w:r w:rsidRPr="004750D0">
              <w:rPr>
                <w:b w:val="0"/>
                <w:iCs/>
              </w:rPr>
              <w:t>46</w:t>
            </w:r>
          </w:p>
        </w:tc>
        <w:tc>
          <w:tcPr>
            <w:tcW w:w="24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CEDD58" w14:textId="77777777" w:rsidR="0010008E" w:rsidRPr="00200DEB" w:rsidRDefault="0010008E" w:rsidP="0010008E">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Uninitialized pointer</w:t>
            </w:r>
          </w:p>
        </w:tc>
        <w:tc>
          <w:tcPr>
            <w:tcW w:w="114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0E622A" w14:textId="7548FD6D" w:rsidR="0010008E" w:rsidRPr="00200DEB" w:rsidRDefault="0010008E" w:rsidP="0010008E">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Pointer relat</w:t>
            </w:r>
            <w:r w:rsidR="006A050F">
              <w:rPr>
                <w:iCs/>
              </w:rPr>
              <w:t>ed</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D8E65C" w14:textId="77777777" w:rsidR="0010008E" w:rsidRPr="00200DEB" w:rsidRDefault="0010008E" w:rsidP="0010008E">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16</w:t>
            </w:r>
          </w:p>
        </w:tc>
        <w:tc>
          <w:tcPr>
            <w:tcW w:w="561" w:type="pct"/>
            <w:tcBorders>
              <w:top w:val="single" w:sz="4" w:space="0" w:color="auto"/>
              <w:left w:val="single" w:sz="4" w:space="0" w:color="auto"/>
              <w:bottom w:val="single" w:sz="4" w:space="0" w:color="auto"/>
            </w:tcBorders>
            <w:shd w:val="clear" w:color="auto" w:fill="auto"/>
            <w:vAlign w:val="center"/>
            <w:hideMark/>
          </w:tcPr>
          <w:p w14:paraId="170A3011" w14:textId="77777777" w:rsidR="0010008E" w:rsidRPr="00200DEB" w:rsidRDefault="0010008E" w:rsidP="0010008E">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16</w:t>
            </w:r>
          </w:p>
        </w:tc>
      </w:tr>
      <w:tr w:rsidR="001E3C18" w:rsidRPr="00200DEB" w14:paraId="397740E8" w14:textId="77777777" w:rsidTr="001E3C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7E385989" w14:textId="6165873C" w:rsidR="001E3C18" w:rsidRPr="004750D0" w:rsidRDefault="001E3C18" w:rsidP="00692003">
            <w:pPr>
              <w:pStyle w:val="TableBody"/>
              <w:rPr>
                <w:b w:val="0"/>
                <w:sz w:val="36"/>
                <w:szCs w:val="36"/>
              </w:rPr>
            </w:pPr>
            <w:r w:rsidRPr="004750D0">
              <w:rPr>
                <w:b w:val="0"/>
              </w:rPr>
              <w:t>47</w:t>
            </w:r>
          </w:p>
        </w:tc>
        <w:tc>
          <w:tcPr>
            <w:tcW w:w="2433" w:type="pct"/>
            <w:hideMark/>
          </w:tcPr>
          <w:p w14:paraId="52CFD3FB"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Uninitialized variable</w:t>
            </w:r>
          </w:p>
        </w:tc>
        <w:tc>
          <w:tcPr>
            <w:tcW w:w="1145" w:type="pct"/>
            <w:hideMark/>
          </w:tcPr>
          <w:p w14:paraId="0A041DBA" w14:textId="608DD961" w:rsidR="001E3C18" w:rsidRPr="00200DEB" w:rsidRDefault="006A050F"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proofErr w:type="spellStart"/>
            <w:r>
              <w:t>Misc</w:t>
            </w:r>
            <w:proofErr w:type="spellEnd"/>
          </w:p>
        </w:tc>
        <w:tc>
          <w:tcPr>
            <w:tcW w:w="516" w:type="pct"/>
            <w:hideMark/>
          </w:tcPr>
          <w:p w14:paraId="5AF51E5E"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15</w:t>
            </w:r>
          </w:p>
        </w:tc>
        <w:tc>
          <w:tcPr>
            <w:tcW w:w="561" w:type="pct"/>
            <w:hideMark/>
          </w:tcPr>
          <w:p w14:paraId="089AE607"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15</w:t>
            </w:r>
          </w:p>
        </w:tc>
      </w:tr>
      <w:tr w:rsidR="001E3C18" w:rsidRPr="00200DEB" w14:paraId="1F540E96" w14:textId="77777777" w:rsidTr="001E3C18">
        <w:trPr>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7F54DD8C" w14:textId="77777777" w:rsidR="001E3C18" w:rsidRPr="004750D0" w:rsidRDefault="001E3C18" w:rsidP="00692003">
            <w:pPr>
              <w:pStyle w:val="TableBody"/>
              <w:rPr>
                <w:b w:val="0"/>
                <w:sz w:val="36"/>
                <w:szCs w:val="36"/>
              </w:rPr>
            </w:pPr>
            <w:r w:rsidRPr="004750D0">
              <w:rPr>
                <w:b w:val="0"/>
                <w:iCs/>
              </w:rPr>
              <w:t>48</w:t>
            </w:r>
          </w:p>
        </w:tc>
        <w:tc>
          <w:tcPr>
            <w:tcW w:w="2433" w:type="pct"/>
            <w:hideMark/>
          </w:tcPr>
          <w:p w14:paraId="75C450CC" w14:textId="77777777" w:rsidR="001E3C18" w:rsidRPr="00200DEB" w:rsidRDefault="001E3C18"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Unlock without lock</w:t>
            </w:r>
          </w:p>
        </w:tc>
        <w:tc>
          <w:tcPr>
            <w:tcW w:w="1145" w:type="pct"/>
            <w:hideMark/>
          </w:tcPr>
          <w:p w14:paraId="075C9594" w14:textId="6F795FC0" w:rsidR="001E3C18" w:rsidRPr="00200DEB" w:rsidRDefault="006A050F" w:rsidP="00692003">
            <w:pPr>
              <w:pStyle w:val="TableBody"/>
              <w:cnfStyle w:val="000000000000" w:firstRow="0" w:lastRow="0" w:firstColumn="0" w:lastColumn="0" w:oddVBand="0" w:evenVBand="0" w:oddHBand="0" w:evenHBand="0" w:firstRowFirstColumn="0" w:firstRowLastColumn="0" w:lastRowFirstColumn="0" w:lastRowLastColumn="0"/>
              <w:rPr>
                <w:sz w:val="36"/>
                <w:szCs w:val="36"/>
              </w:rPr>
            </w:pPr>
            <w:r>
              <w:rPr>
                <w:iCs/>
              </w:rPr>
              <w:t>Concurrency</w:t>
            </w:r>
          </w:p>
        </w:tc>
        <w:tc>
          <w:tcPr>
            <w:tcW w:w="516" w:type="pct"/>
            <w:hideMark/>
          </w:tcPr>
          <w:p w14:paraId="05E2FECC"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8</w:t>
            </w:r>
          </w:p>
        </w:tc>
        <w:tc>
          <w:tcPr>
            <w:tcW w:w="561" w:type="pct"/>
            <w:hideMark/>
          </w:tcPr>
          <w:p w14:paraId="70559C24" w14:textId="77777777" w:rsidR="001E3C18" w:rsidRPr="00200DEB" w:rsidRDefault="001E3C18" w:rsidP="00692003">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8</w:t>
            </w:r>
          </w:p>
        </w:tc>
      </w:tr>
      <w:tr w:rsidR="001E3C18" w:rsidRPr="00200DEB" w14:paraId="15FF7F76" w14:textId="77777777" w:rsidTr="001E3C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5" w:type="pct"/>
            <w:hideMark/>
          </w:tcPr>
          <w:p w14:paraId="6B4936CD" w14:textId="5A4E6B9F" w:rsidR="001E3C18" w:rsidRPr="004750D0" w:rsidRDefault="001E3C18" w:rsidP="00692003">
            <w:pPr>
              <w:pStyle w:val="TableBody"/>
              <w:rPr>
                <w:b w:val="0"/>
                <w:sz w:val="36"/>
                <w:szCs w:val="36"/>
              </w:rPr>
            </w:pPr>
            <w:r w:rsidRPr="004750D0">
              <w:rPr>
                <w:b w:val="0"/>
              </w:rPr>
              <w:t>49</w:t>
            </w:r>
          </w:p>
        </w:tc>
        <w:tc>
          <w:tcPr>
            <w:tcW w:w="2433" w:type="pct"/>
            <w:hideMark/>
          </w:tcPr>
          <w:p w14:paraId="72C85792"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Unused variable</w:t>
            </w:r>
          </w:p>
        </w:tc>
        <w:tc>
          <w:tcPr>
            <w:tcW w:w="1145" w:type="pct"/>
            <w:hideMark/>
          </w:tcPr>
          <w:p w14:paraId="0AD47B0C" w14:textId="77777777" w:rsidR="001E3C18" w:rsidRPr="00200DEB" w:rsidRDefault="001E3C18" w:rsidP="00692003">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Inappropriate code</w:t>
            </w:r>
          </w:p>
        </w:tc>
        <w:tc>
          <w:tcPr>
            <w:tcW w:w="516" w:type="pct"/>
            <w:hideMark/>
          </w:tcPr>
          <w:p w14:paraId="14812A58"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7</w:t>
            </w:r>
          </w:p>
        </w:tc>
        <w:tc>
          <w:tcPr>
            <w:tcW w:w="561" w:type="pct"/>
            <w:hideMark/>
          </w:tcPr>
          <w:p w14:paraId="3A42212D" w14:textId="77777777" w:rsidR="001E3C18" w:rsidRPr="00200DEB" w:rsidRDefault="001E3C18" w:rsidP="00692003">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7</w:t>
            </w:r>
          </w:p>
        </w:tc>
      </w:tr>
      <w:tr w:rsidR="0010008E" w:rsidRPr="00200DEB" w14:paraId="151FED81" w14:textId="77777777" w:rsidTr="004750D0">
        <w:trPr>
          <w:trHeight w:val="101"/>
        </w:trPr>
        <w:tc>
          <w:tcPr>
            <w:cnfStyle w:val="001000000000" w:firstRow="0" w:lastRow="0" w:firstColumn="1" w:lastColumn="0" w:oddVBand="0" w:evenVBand="0" w:oddHBand="0" w:evenHBand="0" w:firstRowFirstColumn="0" w:firstRowLastColumn="0" w:lastRowFirstColumn="0" w:lastRowLastColumn="0"/>
            <w:tcW w:w="345" w:type="pct"/>
            <w:tcBorders>
              <w:top w:val="single" w:sz="4" w:space="0" w:color="auto"/>
              <w:bottom w:val="single" w:sz="4" w:space="0" w:color="auto"/>
              <w:right w:val="single" w:sz="4" w:space="0" w:color="auto"/>
            </w:tcBorders>
            <w:shd w:val="clear" w:color="auto" w:fill="auto"/>
            <w:vAlign w:val="center"/>
            <w:hideMark/>
          </w:tcPr>
          <w:p w14:paraId="1ECA133B" w14:textId="0CF4A7C1" w:rsidR="0010008E" w:rsidRPr="004750D0" w:rsidRDefault="001E3C18" w:rsidP="0010008E">
            <w:pPr>
              <w:pStyle w:val="TableBody"/>
              <w:rPr>
                <w:b w:val="0"/>
                <w:sz w:val="36"/>
                <w:szCs w:val="36"/>
              </w:rPr>
            </w:pPr>
            <w:r w:rsidRPr="004750D0">
              <w:rPr>
                <w:b w:val="0"/>
                <w:iCs/>
              </w:rPr>
              <w:lastRenderedPageBreak/>
              <w:t>50</w:t>
            </w:r>
          </w:p>
        </w:tc>
        <w:tc>
          <w:tcPr>
            <w:tcW w:w="24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5086BD" w14:textId="77777777" w:rsidR="0010008E" w:rsidRPr="00200DEB" w:rsidRDefault="0010008E" w:rsidP="0010008E">
            <w:pPr>
              <w:pStyle w:val="TableBody"/>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Wrong arguments passed to a function pointer</w:t>
            </w:r>
          </w:p>
        </w:tc>
        <w:tc>
          <w:tcPr>
            <w:tcW w:w="114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4DE55D" w14:textId="12B63E77" w:rsidR="0010008E" w:rsidRPr="00200DEB" w:rsidRDefault="006A050F" w:rsidP="0010008E">
            <w:pPr>
              <w:pStyle w:val="TableBody"/>
              <w:cnfStyle w:val="000000000000" w:firstRow="0" w:lastRow="0" w:firstColumn="0" w:lastColumn="0" w:oddVBand="0" w:evenVBand="0" w:oddHBand="0" w:evenHBand="0" w:firstRowFirstColumn="0" w:firstRowLastColumn="0" w:lastRowFirstColumn="0" w:lastRowLastColumn="0"/>
              <w:rPr>
                <w:sz w:val="36"/>
                <w:szCs w:val="36"/>
              </w:rPr>
            </w:pPr>
            <w:r>
              <w:rPr>
                <w:iCs/>
              </w:rPr>
              <w:t>Pointer related</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64FF6C" w14:textId="77777777" w:rsidR="0010008E" w:rsidRPr="00200DEB" w:rsidRDefault="0010008E" w:rsidP="0010008E">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18</w:t>
            </w:r>
          </w:p>
        </w:tc>
        <w:tc>
          <w:tcPr>
            <w:tcW w:w="561" w:type="pct"/>
            <w:tcBorders>
              <w:top w:val="single" w:sz="4" w:space="0" w:color="auto"/>
              <w:left w:val="single" w:sz="4" w:space="0" w:color="auto"/>
              <w:bottom w:val="single" w:sz="4" w:space="0" w:color="auto"/>
            </w:tcBorders>
            <w:shd w:val="clear" w:color="auto" w:fill="auto"/>
            <w:vAlign w:val="center"/>
            <w:hideMark/>
          </w:tcPr>
          <w:p w14:paraId="01A79586" w14:textId="77777777" w:rsidR="0010008E" w:rsidRPr="00200DEB" w:rsidRDefault="0010008E" w:rsidP="0010008E">
            <w:pPr>
              <w:pStyle w:val="TableBody"/>
              <w:jc w:val="right"/>
              <w:cnfStyle w:val="000000000000" w:firstRow="0" w:lastRow="0" w:firstColumn="0" w:lastColumn="0" w:oddVBand="0" w:evenVBand="0" w:oddHBand="0" w:evenHBand="0" w:firstRowFirstColumn="0" w:firstRowLastColumn="0" w:lastRowFirstColumn="0" w:lastRowLastColumn="0"/>
              <w:rPr>
                <w:sz w:val="36"/>
                <w:szCs w:val="36"/>
              </w:rPr>
            </w:pPr>
            <w:r w:rsidRPr="00200DEB">
              <w:rPr>
                <w:iCs/>
              </w:rPr>
              <w:t>18</w:t>
            </w:r>
          </w:p>
        </w:tc>
      </w:tr>
      <w:tr w:rsidR="0010008E" w:rsidRPr="00200DEB" w14:paraId="493E1267" w14:textId="77777777" w:rsidTr="004750D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45" w:type="pct"/>
            <w:tcBorders>
              <w:top w:val="single" w:sz="4" w:space="0" w:color="auto"/>
              <w:bottom w:val="single" w:sz="4" w:space="0" w:color="auto"/>
              <w:right w:val="single" w:sz="4" w:space="0" w:color="auto"/>
            </w:tcBorders>
            <w:vAlign w:val="center"/>
            <w:hideMark/>
          </w:tcPr>
          <w:p w14:paraId="25FFA73B" w14:textId="0E23F32A" w:rsidR="0010008E" w:rsidRPr="004750D0" w:rsidRDefault="001E3C18" w:rsidP="0010008E">
            <w:pPr>
              <w:pStyle w:val="TableBody"/>
              <w:rPr>
                <w:b w:val="0"/>
                <w:sz w:val="36"/>
                <w:szCs w:val="36"/>
              </w:rPr>
            </w:pPr>
            <w:r w:rsidRPr="004750D0">
              <w:rPr>
                <w:b w:val="0"/>
              </w:rPr>
              <w:t>51</w:t>
            </w:r>
          </w:p>
        </w:tc>
        <w:tc>
          <w:tcPr>
            <w:tcW w:w="2433" w:type="pct"/>
            <w:tcBorders>
              <w:top w:val="single" w:sz="4" w:space="0" w:color="auto"/>
              <w:left w:val="single" w:sz="4" w:space="0" w:color="auto"/>
              <w:bottom w:val="single" w:sz="4" w:space="0" w:color="auto"/>
              <w:right w:val="single" w:sz="4" w:space="0" w:color="auto"/>
            </w:tcBorders>
            <w:vAlign w:val="center"/>
            <w:hideMark/>
          </w:tcPr>
          <w:p w14:paraId="5BBF523B" w14:textId="77777777" w:rsidR="0010008E" w:rsidRPr="00200DEB" w:rsidRDefault="0010008E" w:rsidP="0010008E">
            <w:pPr>
              <w:pStyle w:val="TableBody"/>
              <w:cnfStyle w:val="000000100000" w:firstRow="0" w:lastRow="0" w:firstColumn="0" w:lastColumn="0" w:oddVBand="0" w:evenVBand="0" w:oddHBand="1" w:evenHBand="0" w:firstRowFirstColumn="0" w:firstRowLastColumn="0" w:lastRowFirstColumn="0" w:lastRowLastColumn="0"/>
              <w:rPr>
                <w:sz w:val="36"/>
                <w:szCs w:val="36"/>
              </w:rPr>
            </w:pPr>
            <w:r w:rsidRPr="00200DEB">
              <w:t>Division by zero</w:t>
            </w:r>
          </w:p>
        </w:tc>
        <w:tc>
          <w:tcPr>
            <w:tcW w:w="1145" w:type="pct"/>
            <w:tcBorders>
              <w:top w:val="single" w:sz="4" w:space="0" w:color="auto"/>
              <w:left w:val="single" w:sz="4" w:space="0" w:color="auto"/>
              <w:bottom w:val="single" w:sz="4" w:space="0" w:color="auto"/>
              <w:right w:val="single" w:sz="4" w:space="0" w:color="auto"/>
            </w:tcBorders>
            <w:vAlign w:val="center"/>
            <w:hideMark/>
          </w:tcPr>
          <w:p w14:paraId="55C28C6E" w14:textId="5D196DE0" w:rsidR="0010008E" w:rsidRPr="00200DEB" w:rsidRDefault="006A050F" w:rsidP="004750D0">
            <w:pPr>
              <w:pStyle w:val="TableBody"/>
              <w:cnfStyle w:val="000000100000" w:firstRow="0" w:lastRow="0" w:firstColumn="0" w:lastColumn="0" w:oddVBand="0" w:evenVBand="0" w:oddHBand="1" w:evenHBand="0" w:firstRowFirstColumn="0" w:firstRowLastColumn="0" w:lastRowFirstColumn="0" w:lastRowLastColumn="0"/>
              <w:rPr>
                <w:sz w:val="36"/>
                <w:szCs w:val="36"/>
              </w:rPr>
            </w:pPr>
            <w:r>
              <w:t>Numerical</w:t>
            </w:r>
          </w:p>
        </w:tc>
        <w:tc>
          <w:tcPr>
            <w:tcW w:w="516" w:type="pct"/>
            <w:tcBorders>
              <w:top w:val="single" w:sz="4" w:space="0" w:color="auto"/>
              <w:left w:val="single" w:sz="4" w:space="0" w:color="auto"/>
              <w:bottom w:val="single" w:sz="4" w:space="0" w:color="auto"/>
              <w:right w:val="single" w:sz="4" w:space="0" w:color="auto"/>
            </w:tcBorders>
            <w:vAlign w:val="center"/>
            <w:hideMark/>
          </w:tcPr>
          <w:p w14:paraId="2392407D" w14:textId="77777777" w:rsidR="0010008E" w:rsidRPr="00200DEB" w:rsidRDefault="0010008E" w:rsidP="0010008E">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16</w:t>
            </w:r>
          </w:p>
        </w:tc>
        <w:tc>
          <w:tcPr>
            <w:tcW w:w="561" w:type="pct"/>
            <w:tcBorders>
              <w:top w:val="single" w:sz="4" w:space="0" w:color="auto"/>
              <w:left w:val="single" w:sz="4" w:space="0" w:color="auto"/>
              <w:bottom w:val="single" w:sz="4" w:space="0" w:color="auto"/>
            </w:tcBorders>
            <w:vAlign w:val="center"/>
            <w:hideMark/>
          </w:tcPr>
          <w:p w14:paraId="3CC0BDCC" w14:textId="77777777" w:rsidR="0010008E" w:rsidRPr="00200DEB" w:rsidRDefault="0010008E" w:rsidP="0010008E">
            <w:pPr>
              <w:pStyle w:val="TableBody"/>
              <w:jc w:val="right"/>
              <w:cnfStyle w:val="000000100000" w:firstRow="0" w:lastRow="0" w:firstColumn="0" w:lastColumn="0" w:oddVBand="0" w:evenVBand="0" w:oddHBand="1" w:evenHBand="0" w:firstRowFirstColumn="0" w:firstRowLastColumn="0" w:lastRowFirstColumn="0" w:lastRowLastColumn="0"/>
              <w:rPr>
                <w:sz w:val="36"/>
                <w:szCs w:val="36"/>
              </w:rPr>
            </w:pPr>
            <w:r w:rsidRPr="00200DEB">
              <w:t>16</w:t>
            </w:r>
          </w:p>
        </w:tc>
      </w:tr>
      <w:tr w:rsidR="0010008E" w:rsidRPr="00200DEB" w14:paraId="42098028" w14:textId="77777777" w:rsidTr="004750D0">
        <w:trPr>
          <w:trHeight w:val="312"/>
        </w:trPr>
        <w:tc>
          <w:tcPr>
            <w:cnfStyle w:val="001000000000" w:firstRow="0" w:lastRow="0" w:firstColumn="1" w:lastColumn="0" w:oddVBand="0" w:evenVBand="0" w:oddHBand="0" w:evenHBand="0" w:firstRowFirstColumn="0" w:firstRowLastColumn="0" w:lastRowFirstColumn="0" w:lastRowLastColumn="0"/>
            <w:tcW w:w="3923" w:type="pct"/>
            <w:gridSpan w:val="3"/>
            <w:tcBorders>
              <w:top w:val="single" w:sz="4" w:space="0" w:color="auto"/>
              <w:left w:val="single" w:sz="4" w:space="0" w:color="auto"/>
              <w:bottom w:val="single" w:sz="4" w:space="0" w:color="auto"/>
              <w:right w:val="single" w:sz="4" w:space="0" w:color="auto"/>
            </w:tcBorders>
            <w:vAlign w:val="center"/>
          </w:tcPr>
          <w:p w14:paraId="367D8A94" w14:textId="77777777" w:rsidR="0010008E" w:rsidRPr="00200DEB" w:rsidRDefault="0010008E" w:rsidP="0010008E">
            <w:pPr>
              <w:pStyle w:val="TableBody"/>
            </w:pPr>
            <w:r w:rsidRPr="00200DEB">
              <w:t>Subtotal</w:t>
            </w:r>
          </w:p>
        </w:tc>
        <w:tc>
          <w:tcPr>
            <w:tcW w:w="516" w:type="pct"/>
            <w:tcBorders>
              <w:top w:val="single" w:sz="4" w:space="0" w:color="auto"/>
              <w:left w:val="single" w:sz="4" w:space="0" w:color="auto"/>
              <w:bottom w:val="single" w:sz="4" w:space="0" w:color="auto"/>
              <w:right w:val="single" w:sz="4" w:space="0" w:color="auto"/>
            </w:tcBorders>
            <w:vAlign w:val="center"/>
          </w:tcPr>
          <w:p w14:paraId="093A2F61" w14:textId="77777777" w:rsidR="0010008E" w:rsidRPr="00EA709A" w:rsidRDefault="0010008E" w:rsidP="0010008E">
            <w:pPr>
              <w:pStyle w:val="TableBody"/>
              <w:jc w:val="right"/>
              <w:cnfStyle w:val="000000000000" w:firstRow="0" w:lastRow="0" w:firstColumn="0" w:lastColumn="0" w:oddVBand="0" w:evenVBand="0" w:oddHBand="0" w:evenHBand="0" w:firstRowFirstColumn="0" w:firstRowLastColumn="0" w:lastRowFirstColumn="0" w:lastRowLastColumn="0"/>
              <w:rPr>
                <w:b/>
              </w:rPr>
            </w:pPr>
            <w:r>
              <w:rPr>
                <w:b/>
              </w:rPr>
              <w:fldChar w:fldCharType="begin"/>
            </w:r>
            <w:r>
              <w:rPr>
                <w:b/>
              </w:rPr>
              <w:instrText xml:space="preserve"> =SUM(ABOVE) </w:instrText>
            </w:r>
            <w:r>
              <w:rPr>
                <w:b/>
              </w:rPr>
              <w:fldChar w:fldCharType="separate"/>
            </w:r>
            <w:r>
              <w:rPr>
                <w:b/>
                <w:noProof/>
              </w:rPr>
              <w:t>638</w:t>
            </w:r>
            <w:r>
              <w:rPr>
                <w:b/>
              </w:rPr>
              <w:fldChar w:fldCharType="end"/>
            </w:r>
          </w:p>
        </w:tc>
        <w:tc>
          <w:tcPr>
            <w:tcW w:w="561" w:type="pct"/>
            <w:tcBorders>
              <w:top w:val="single" w:sz="4" w:space="0" w:color="auto"/>
              <w:left w:val="single" w:sz="4" w:space="0" w:color="auto"/>
              <w:bottom w:val="single" w:sz="4" w:space="0" w:color="auto"/>
              <w:right w:val="single" w:sz="4" w:space="0" w:color="auto"/>
            </w:tcBorders>
            <w:vAlign w:val="center"/>
          </w:tcPr>
          <w:p w14:paraId="18384706" w14:textId="77777777" w:rsidR="0010008E" w:rsidRPr="00EA709A" w:rsidRDefault="0010008E" w:rsidP="0010008E">
            <w:pPr>
              <w:pStyle w:val="TableBody"/>
              <w:jc w:val="right"/>
              <w:cnfStyle w:val="000000000000" w:firstRow="0" w:lastRow="0" w:firstColumn="0" w:lastColumn="0" w:oddVBand="0" w:evenVBand="0" w:oddHBand="0" w:evenHBand="0" w:firstRowFirstColumn="0" w:firstRowLastColumn="0" w:lastRowFirstColumn="0" w:lastRowLastColumn="0"/>
              <w:rPr>
                <w:b/>
              </w:rPr>
            </w:pPr>
            <w:r>
              <w:rPr>
                <w:b/>
              </w:rPr>
              <w:fldChar w:fldCharType="begin"/>
            </w:r>
            <w:r>
              <w:rPr>
                <w:b/>
              </w:rPr>
              <w:instrText xml:space="preserve"> =SUM(ABOVE) </w:instrText>
            </w:r>
            <w:r>
              <w:rPr>
                <w:b/>
              </w:rPr>
              <w:fldChar w:fldCharType="separate"/>
            </w:r>
            <w:r>
              <w:rPr>
                <w:b/>
                <w:noProof/>
              </w:rPr>
              <w:t>638</w:t>
            </w:r>
            <w:r>
              <w:rPr>
                <w:b/>
              </w:rPr>
              <w:fldChar w:fldCharType="end"/>
            </w:r>
          </w:p>
        </w:tc>
      </w:tr>
      <w:tr w:rsidR="0010008E" w:rsidRPr="00200DEB" w14:paraId="07DE6D4D" w14:textId="77777777" w:rsidTr="004750D0">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3923" w:type="pct"/>
            <w:gridSpan w:val="3"/>
            <w:tcBorders>
              <w:top w:val="single" w:sz="4" w:space="0" w:color="auto"/>
              <w:left w:val="single" w:sz="4" w:space="0" w:color="auto"/>
              <w:bottom w:val="single" w:sz="4" w:space="0" w:color="auto"/>
              <w:right w:val="single" w:sz="4" w:space="0" w:color="auto"/>
            </w:tcBorders>
            <w:vAlign w:val="center"/>
          </w:tcPr>
          <w:p w14:paraId="0186433F" w14:textId="77777777" w:rsidR="0010008E" w:rsidRPr="00200DEB" w:rsidRDefault="0010008E" w:rsidP="0010008E">
            <w:pPr>
              <w:pStyle w:val="TableBody"/>
            </w:pPr>
            <w:r w:rsidRPr="00200DEB">
              <w:t>Total</w:t>
            </w:r>
          </w:p>
        </w:tc>
        <w:tc>
          <w:tcPr>
            <w:tcW w:w="1077" w:type="pct"/>
            <w:gridSpan w:val="2"/>
            <w:tcBorders>
              <w:top w:val="single" w:sz="4" w:space="0" w:color="auto"/>
              <w:left w:val="single" w:sz="4" w:space="0" w:color="auto"/>
              <w:bottom w:val="single" w:sz="4" w:space="0" w:color="auto"/>
              <w:right w:val="single" w:sz="4" w:space="0" w:color="auto"/>
            </w:tcBorders>
            <w:vAlign w:val="center"/>
          </w:tcPr>
          <w:p w14:paraId="16CE6AA8" w14:textId="77777777" w:rsidR="0010008E" w:rsidRPr="00EA709A" w:rsidRDefault="0010008E" w:rsidP="0010008E">
            <w:pPr>
              <w:pStyle w:val="TableBody"/>
              <w:jc w:val="right"/>
              <w:cnfStyle w:val="000000100000" w:firstRow="0" w:lastRow="0" w:firstColumn="0" w:lastColumn="0" w:oddVBand="0" w:evenVBand="0" w:oddHBand="1" w:evenHBand="0" w:firstRowFirstColumn="0" w:firstRowLastColumn="0" w:lastRowFirstColumn="0" w:lastRowLastColumn="0"/>
              <w:rPr>
                <w:b/>
              </w:rPr>
            </w:pPr>
            <w:r w:rsidRPr="00EA709A">
              <w:rPr>
                <w:b/>
              </w:rPr>
              <w:t>1</w:t>
            </w:r>
            <w:r>
              <w:rPr>
                <w:b/>
              </w:rPr>
              <w:t>,</w:t>
            </w:r>
            <w:r w:rsidRPr="00EA709A">
              <w:rPr>
                <w:b/>
              </w:rPr>
              <w:t>276</w:t>
            </w:r>
          </w:p>
        </w:tc>
      </w:tr>
    </w:tbl>
    <w:p w14:paraId="4D1AFB4D" w14:textId="77777777" w:rsidR="00692003" w:rsidRDefault="00692003"/>
    <w:p w14:paraId="2DC2FC63" w14:textId="7ED8D7CC" w:rsidR="008E55FE" w:rsidRDefault="008E55FE">
      <w:r>
        <w:fldChar w:fldCharType="begin"/>
      </w:r>
      <w:r>
        <w:instrText xml:space="preserve"> REF _Ref383677024 \h </w:instrText>
      </w:r>
      <w:r>
        <w:fldChar w:fldCharType="separate"/>
      </w:r>
      <w:r>
        <w:t xml:space="preserve">Table </w:t>
      </w:r>
      <w:r>
        <w:rPr>
          <w:noProof/>
        </w:rPr>
        <w:t>3</w:t>
      </w:r>
      <w:r>
        <w:fldChar w:fldCharType="end"/>
      </w:r>
      <w:r>
        <w:t xml:space="preserve"> shows the relation between the various defect sub-types used for analysis </w:t>
      </w:r>
      <w:r w:rsidR="00E35C9F">
        <w:t>the file names as specified in the test suite.</w:t>
      </w:r>
    </w:p>
    <w:p w14:paraId="080069F0" w14:textId="49C00BF5" w:rsidR="00901C5C" w:rsidRDefault="00901C5C" w:rsidP="004750D0">
      <w:pPr>
        <w:pStyle w:val="Caption"/>
      </w:pPr>
      <w:bookmarkStart w:id="252" w:name="_Ref383677024"/>
      <w:bookmarkStart w:id="253" w:name="_Toc384046415"/>
      <w:r>
        <w:t xml:space="preserve">Table </w:t>
      </w:r>
      <w:r w:rsidR="00FD56D6">
        <w:fldChar w:fldCharType="begin"/>
      </w:r>
      <w:r w:rsidR="00FD56D6">
        <w:instrText xml:space="preserve"> SEQ Table \* ARABIC </w:instrText>
      </w:r>
      <w:r w:rsidR="00FD56D6">
        <w:fldChar w:fldCharType="separate"/>
      </w:r>
      <w:r>
        <w:rPr>
          <w:noProof/>
        </w:rPr>
        <w:t>3</w:t>
      </w:r>
      <w:r w:rsidR="00FD56D6">
        <w:rPr>
          <w:noProof/>
        </w:rPr>
        <w:fldChar w:fldCharType="end"/>
      </w:r>
      <w:bookmarkEnd w:id="252"/>
      <w:r>
        <w:t xml:space="preserve"> Relation between Defect Sub-Type and Test Suite Files</w:t>
      </w:r>
      <w:bookmarkEnd w:id="253"/>
    </w:p>
    <w:tbl>
      <w:tblPr>
        <w:tblStyle w:val="LightList"/>
        <w:tblW w:w="4841" w:type="pct"/>
        <w:tblLook w:val="04A0" w:firstRow="1" w:lastRow="0" w:firstColumn="1" w:lastColumn="0" w:noHBand="0" w:noVBand="1"/>
      </w:tblPr>
      <w:tblGrid>
        <w:gridCol w:w="395"/>
        <w:gridCol w:w="3583"/>
        <w:gridCol w:w="2524"/>
        <w:gridCol w:w="3038"/>
      </w:tblGrid>
      <w:tr w:rsidR="00E35C9F" w:rsidRPr="004750D0" w14:paraId="69720859" w14:textId="77777777" w:rsidTr="004B2C0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06" w:type="pct"/>
            <w:noWrap/>
            <w:hideMark/>
          </w:tcPr>
          <w:p w14:paraId="0B9D1D0C" w14:textId="77777777" w:rsidR="00901C5C" w:rsidRPr="004750D0" w:rsidRDefault="00901C5C" w:rsidP="00692003">
            <w:pPr>
              <w:spacing w:line="240" w:lineRule="auto"/>
              <w:jc w:val="center"/>
              <w:rPr>
                <w:rFonts w:ascii="Calibri" w:eastAsia="Times New Roman" w:hAnsi="Calibri"/>
                <w:sz w:val="16"/>
                <w:szCs w:val="16"/>
              </w:rPr>
            </w:pPr>
            <w:r w:rsidRPr="004750D0">
              <w:rPr>
                <w:rFonts w:ascii="Calibri" w:eastAsia="Times New Roman" w:hAnsi="Calibri"/>
                <w:sz w:val="16"/>
                <w:szCs w:val="16"/>
              </w:rPr>
              <w:t>#</w:t>
            </w:r>
          </w:p>
        </w:tc>
        <w:tc>
          <w:tcPr>
            <w:tcW w:w="1878" w:type="pct"/>
          </w:tcPr>
          <w:p w14:paraId="2CB93162" w14:textId="225B9392" w:rsidR="00901C5C" w:rsidRPr="004750D0" w:rsidRDefault="006A050F" w:rsidP="0069200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16"/>
                <w:szCs w:val="16"/>
              </w:rPr>
            </w:pPr>
            <w:r w:rsidRPr="004750D0">
              <w:rPr>
                <w:rFonts w:ascii="Calibri" w:eastAsia="Times New Roman" w:hAnsi="Calibri"/>
                <w:sz w:val="16"/>
                <w:szCs w:val="16"/>
              </w:rPr>
              <w:t>Defect</w:t>
            </w:r>
            <w:r>
              <w:rPr>
                <w:rFonts w:ascii="Calibri" w:eastAsia="Times New Roman" w:hAnsi="Calibri"/>
                <w:sz w:val="16"/>
                <w:szCs w:val="16"/>
              </w:rPr>
              <w:t xml:space="preserve"> Sub-type</w:t>
            </w:r>
          </w:p>
        </w:tc>
        <w:tc>
          <w:tcPr>
            <w:tcW w:w="1323" w:type="pct"/>
            <w:noWrap/>
            <w:hideMark/>
          </w:tcPr>
          <w:p w14:paraId="256FFD39" w14:textId="76CD123D" w:rsidR="00901C5C" w:rsidRPr="004750D0" w:rsidRDefault="006A050F" w:rsidP="0069200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16"/>
                <w:szCs w:val="16"/>
              </w:rPr>
            </w:pPr>
            <w:r w:rsidRPr="004750D0">
              <w:rPr>
                <w:rFonts w:ascii="Calibri" w:eastAsia="Times New Roman" w:hAnsi="Calibri"/>
                <w:sz w:val="16"/>
                <w:szCs w:val="16"/>
              </w:rPr>
              <w:t>Defect Type</w:t>
            </w:r>
          </w:p>
        </w:tc>
        <w:tc>
          <w:tcPr>
            <w:tcW w:w="1592" w:type="pct"/>
            <w:noWrap/>
            <w:hideMark/>
          </w:tcPr>
          <w:p w14:paraId="72595DD7" w14:textId="77777777" w:rsidR="00901C5C" w:rsidRPr="004750D0" w:rsidRDefault="00901C5C" w:rsidP="0069200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sz w:val="16"/>
                <w:szCs w:val="16"/>
              </w:rPr>
            </w:pPr>
            <w:r w:rsidRPr="004750D0">
              <w:rPr>
                <w:rFonts w:ascii="Calibri" w:eastAsia="Times New Roman" w:hAnsi="Calibri"/>
                <w:sz w:val="16"/>
                <w:szCs w:val="16"/>
              </w:rPr>
              <w:t>File Name</w:t>
            </w:r>
          </w:p>
        </w:tc>
      </w:tr>
      <w:tr w:rsidR="00901C5C" w:rsidRPr="004750D0" w14:paraId="43BC97B7"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56B7394A" w14:textId="77777777" w:rsidR="00901C5C" w:rsidRPr="004750D0" w:rsidRDefault="00901C5C" w:rsidP="004B2C01">
            <w:pPr>
              <w:pStyle w:val="TableBody"/>
              <w:rPr>
                <w:rFonts w:asciiTheme="majorHAnsi" w:eastAsiaTheme="majorEastAsia" w:hAnsiTheme="majorHAnsi" w:cstheme="majorBidi"/>
                <w:b w:val="0"/>
                <w:bCs w:val="0"/>
                <w:szCs w:val="22"/>
                <w:lang w:eastAsia="en-US"/>
              </w:rPr>
            </w:pPr>
            <w:r w:rsidRPr="004750D0">
              <w:t>1</w:t>
            </w:r>
          </w:p>
        </w:tc>
        <w:tc>
          <w:tcPr>
            <w:tcW w:w="1878" w:type="pct"/>
          </w:tcPr>
          <w:p w14:paraId="6E0C359C" w14:textId="050229AC"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Bit shift bigger than integral type or negative</w:t>
            </w:r>
          </w:p>
        </w:tc>
        <w:tc>
          <w:tcPr>
            <w:tcW w:w="1323" w:type="pct"/>
            <w:noWrap/>
            <w:hideMark/>
          </w:tcPr>
          <w:p w14:paraId="4E1DA87E" w14:textId="57A8492D"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Numerical defects</w:t>
            </w:r>
          </w:p>
        </w:tc>
        <w:tc>
          <w:tcPr>
            <w:tcW w:w="1592" w:type="pct"/>
            <w:noWrap/>
            <w:hideMark/>
          </w:tcPr>
          <w:p w14:paraId="40A98E15"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bit_shift</w:t>
            </w:r>
            <w:proofErr w:type="spellEnd"/>
          </w:p>
        </w:tc>
      </w:tr>
      <w:tr w:rsidR="00901C5C" w:rsidRPr="004750D0" w14:paraId="1C424C4B"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35152A63"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2</w:t>
            </w:r>
          </w:p>
        </w:tc>
        <w:tc>
          <w:tcPr>
            <w:tcW w:w="1878" w:type="pct"/>
          </w:tcPr>
          <w:p w14:paraId="535EBFEB" w14:textId="6B30D04B"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Dynamic buffer over</w:t>
            </w:r>
            <w:r w:rsidR="007B7B6D">
              <w:t>run</w:t>
            </w:r>
          </w:p>
        </w:tc>
        <w:tc>
          <w:tcPr>
            <w:tcW w:w="1323" w:type="pct"/>
            <w:noWrap/>
            <w:hideMark/>
          </w:tcPr>
          <w:p w14:paraId="0807E8D1" w14:textId="6571A1F2"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Dynamic memory defects</w:t>
            </w:r>
          </w:p>
        </w:tc>
        <w:tc>
          <w:tcPr>
            <w:tcW w:w="1592" w:type="pct"/>
            <w:noWrap/>
            <w:hideMark/>
          </w:tcPr>
          <w:p w14:paraId="3F46DABD" w14:textId="4AB3BAF1"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buffer_over</w:t>
            </w:r>
            <w:r w:rsidR="007B7B6D">
              <w:rPr>
                <w:rFonts w:ascii="Calibri" w:eastAsia="Times New Roman" w:hAnsi="Calibri"/>
                <w:color w:val="000000"/>
                <w:sz w:val="16"/>
                <w:szCs w:val="16"/>
              </w:rPr>
              <w:t>run</w:t>
            </w:r>
            <w:r w:rsidRPr="004750D0">
              <w:rPr>
                <w:rFonts w:ascii="Calibri" w:eastAsia="Times New Roman" w:hAnsi="Calibri"/>
                <w:color w:val="000000"/>
                <w:sz w:val="16"/>
                <w:szCs w:val="16"/>
              </w:rPr>
              <w:t>_dynamic</w:t>
            </w:r>
            <w:proofErr w:type="spellEnd"/>
          </w:p>
        </w:tc>
      </w:tr>
      <w:tr w:rsidR="00901C5C" w:rsidRPr="004750D0" w14:paraId="4621EF3D"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3675A599"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3</w:t>
            </w:r>
          </w:p>
        </w:tc>
        <w:tc>
          <w:tcPr>
            <w:tcW w:w="1878" w:type="pct"/>
          </w:tcPr>
          <w:p w14:paraId="06C8B52F" w14:textId="49CB8F8D"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Dynamic buffer underrun</w:t>
            </w:r>
          </w:p>
        </w:tc>
        <w:tc>
          <w:tcPr>
            <w:tcW w:w="1323" w:type="pct"/>
            <w:noWrap/>
            <w:hideMark/>
          </w:tcPr>
          <w:p w14:paraId="5A5EBBF1" w14:textId="74F56FA3"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Dynamic memory defects</w:t>
            </w:r>
          </w:p>
        </w:tc>
        <w:tc>
          <w:tcPr>
            <w:tcW w:w="1592" w:type="pct"/>
            <w:noWrap/>
            <w:hideMark/>
          </w:tcPr>
          <w:p w14:paraId="2BDC8689"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buffer_underrun_dynamic</w:t>
            </w:r>
            <w:proofErr w:type="spellEnd"/>
          </w:p>
        </w:tc>
      </w:tr>
      <w:tr w:rsidR="00901C5C" w:rsidRPr="004750D0" w14:paraId="59D210EB"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1EE3DD37"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4</w:t>
            </w:r>
          </w:p>
        </w:tc>
        <w:tc>
          <w:tcPr>
            <w:tcW w:w="1878" w:type="pct"/>
          </w:tcPr>
          <w:p w14:paraId="69187428" w14:textId="214EEE70"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Comparison NULL with function pointer</w:t>
            </w:r>
          </w:p>
        </w:tc>
        <w:tc>
          <w:tcPr>
            <w:tcW w:w="1323" w:type="pct"/>
            <w:noWrap/>
            <w:hideMark/>
          </w:tcPr>
          <w:p w14:paraId="26AA4998" w14:textId="5CDB6E04"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Pointer related defects</w:t>
            </w:r>
          </w:p>
        </w:tc>
        <w:tc>
          <w:tcPr>
            <w:tcW w:w="1592" w:type="pct"/>
            <w:noWrap/>
            <w:hideMark/>
          </w:tcPr>
          <w:p w14:paraId="487F61A7"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cmp_funcadr</w:t>
            </w:r>
            <w:proofErr w:type="spellEnd"/>
          </w:p>
        </w:tc>
      </w:tr>
      <w:tr w:rsidR="00901C5C" w:rsidRPr="004750D0" w14:paraId="4E133FF7"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6ADFEB9F" w14:textId="77777777" w:rsidR="00901C5C" w:rsidRPr="004750D0" w:rsidRDefault="00901C5C" w:rsidP="004B2C01">
            <w:pPr>
              <w:pStyle w:val="TableBody"/>
              <w:rPr>
                <w:rFonts w:ascii="MS PGothic" w:eastAsia="MS PGothic" w:hAnsi="MS PGothic" w:cs="MS PGothic"/>
                <w:b w:val="0"/>
                <w:bCs w:val="0"/>
                <w:color w:val="000000"/>
                <w:szCs w:val="22"/>
                <w:lang w:eastAsia="en-US"/>
              </w:rPr>
            </w:pPr>
            <w:r w:rsidRPr="004750D0">
              <w:rPr>
                <w:color w:val="000000"/>
              </w:rPr>
              <w:t>5</w:t>
            </w:r>
          </w:p>
        </w:tc>
        <w:tc>
          <w:tcPr>
            <w:tcW w:w="1878" w:type="pct"/>
          </w:tcPr>
          <w:p w14:paraId="5B9291E8" w14:textId="6C1E0CD6"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Contradict conditions</w:t>
            </w:r>
          </w:p>
        </w:tc>
        <w:tc>
          <w:tcPr>
            <w:tcW w:w="1323" w:type="pct"/>
            <w:noWrap/>
            <w:hideMark/>
          </w:tcPr>
          <w:p w14:paraId="2B5F3450" w14:textId="6A2D012A"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Inappropriate code</w:t>
            </w:r>
          </w:p>
        </w:tc>
        <w:tc>
          <w:tcPr>
            <w:tcW w:w="1592" w:type="pct"/>
            <w:noWrap/>
            <w:hideMark/>
          </w:tcPr>
          <w:p w14:paraId="46733DB6"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conflicting_cond</w:t>
            </w:r>
            <w:proofErr w:type="spellEnd"/>
          </w:p>
        </w:tc>
      </w:tr>
      <w:tr w:rsidR="00901C5C" w:rsidRPr="004750D0" w14:paraId="2A610F20"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5389C032"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6</w:t>
            </w:r>
          </w:p>
        </w:tc>
        <w:tc>
          <w:tcPr>
            <w:tcW w:w="1878" w:type="pct"/>
          </w:tcPr>
          <w:p w14:paraId="57996E6E" w14:textId="57DF58E3"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Integer precision lost because of cast</w:t>
            </w:r>
          </w:p>
        </w:tc>
        <w:tc>
          <w:tcPr>
            <w:tcW w:w="1323" w:type="pct"/>
            <w:noWrap/>
            <w:hideMark/>
          </w:tcPr>
          <w:p w14:paraId="669F135B" w14:textId="20F44F78"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Numerical defects</w:t>
            </w:r>
          </w:p>
        </w:tc>
        <w:tc>
          <w:tcPr>
            <w:tcW w:w="1592" w:type="pct"/>
            <w:noWrap/>
            <w:hideMark/>
          </w:tcPr>
          <w:p w14:paraId="16287D71"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data_lost</w:t>
            </w:r>
            <w:proofErr w:type="spellEnd"/>
          </w:p>
        </w:tc>
      </w:tr>
      <w:tr w:rsidR="00901C5C" w:rsidRPr="004750D0" w14:paraId="0D995093"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688E0581"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7</w:t>
            </w:r>
          </w:p>
        </w:tc>
        <w:tc>
          <w:tcPr>
            <w:tcW w:w="1878" w:type="pct"/>
          </w:tcPr>
          <w:p w14:paraId="737A16F7" w14:textId="6C178664"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Data over</w:t>
            </w:r>
            <w:r w:rsidR="00F54895">
              <w:t>flow</w:t>
            </w:r>
          </w:p>
        </w:tc>
        <w:tc>
          <w:tcPr>
            <w:tcW w:w="1323" w:type="pct"/>
            <w:noWrap/>
            <w:hideMark/>
          </w:tcPr>
          <w:p w14:paraId="2B761FA0" w14:textId="342E68E0"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Numerical defects</w:t>
            </w:r>
          </w:p>
        </w:tc>
        <w:tc>
          <w:tcPr>
            <w:tcW w:w="1592" w:type="pct"/>
            <w:noWrap/>
            <w:hideMark/>
          </w:tcPr>
          <w:p w14:paraId="5FBA6A9F" w14:textId="5D8B982C"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data_over</w:t>
            </w:r>
            <w:r w:rsidR="00F54895">
              <w:rPr>
                <w:rFonts w:ascii="Calibri" w:eastAsia="Times New Roman" w:hAnsi="Calibri"/>
                <w:color w:val="000000"/>
                <w:sz w:val="16"/>
                <w:szCs w:val="16"/>
              </w:rPr>
              <w:t>flow</w:t>
            </w:r>
            <w:proofErr w:type="spellEnd"/>
          </w:p>
        </w:tc>
      </w:tr>
      <w:tr w:rsidR="00901C5C" w:rsidRPr="004750D0" w14:paraId="57911D68"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4DB4BFB7"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8</w:t>
            </w:r>
          </w:p>
        </w:tc>
        <w:tc>
          <w:tcPr>
            <w:tcW w:w="1878" w:type="pct"/>
          </w:tcPr>
          <w:p w14:paraId="1BED6D5B" w14:textId="4F59B4EA"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Data under</w:t>
            </w:r>
            <w:r w:rsidR="002A0896">
              <w:t>flow</w:t>
            </w:r>
          </w:p>
        </w:tc>
        <w:tc>
          <w:tcPr>
            <w:tcW w:w="1323" w:type="pct"/>
            <w:noWrap/>
            <w:hideMark/>
          </w:tcPr>
          <w:p w14:paraId="2A2B9EAE" w14:textId="2DCFE769"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Numerical defects</w:t>
            </w:r>
          </w:p>
        </w:tc>
        <w:tc>
          <w:tcPr>
            <w:tcW w:w="1592" w:type="pct"/>
            <w:noWrap/>
            <w:hideMark/>
          </w:tcPr>
          <w:p w14:paraId="713D4BC8" w14:textId="3F7E422F"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data_under</w:t>
            </w:r>
            <w:r w:rsidR="002A0896">
              <w:rPr>
                <w:rFonts w:ascii="Calibri" w:eastAsia="Times New Roman" w:hAnsi="Calibri"/>
                <w:color w:val="000000"/>
                <w:sz w:val="16"/>
                <w:szCs w:val="16"/>
              </w:rPr>
              <w:t>flow</w:t>
            </w:r>
            <w:proofErr w:type="spellEnd"/>
          </w:p>
        </w:tc>
      </w:tr>
      <w:tr w:rsidR="00901C5C" w:rsidRPr="004750D0" w14:paraId="1257F9B5"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7522123E" w14:textId="77777777" w:rsidR="00901C5C" w:rsidRPr="004750D0" w:rsidRDefault="00901C5C" w:rsidP="004B2C01">
            <w:pPr>
              <w:pStyle w:val="TableBody"/>
              <w:rPr>
                <w:rFonts w:ascii="MS PGothic" w:eastAsia="MS PGothic" w:hAnsi="MS PGothic" w:cs="MS PGothic"/>
                <w:b w:val="0"/>
                <w:bCs w:val="0"/>
                <w:color w:val="000000"/>
                <w:szCs w:val="22"/>
                <w:lang w:eastAsia="en-US"/>
              </w:rPr>
            </w:pPr>
            <w:r w:rsidRPr="004750D0">
              <w:rPr>
                <w:color w:val="000000"/>
              </w:rPr>
              <w:t>9</w:t>
            </w:r>
          </w:p>
        </w:tc>
        <w:tc>
          <w:tcPr>
            <w:tcW w:w="1878" w:type="pct"/>
          </w:tcPr>
          <w:p w14:paraId="677C7F61" w14:textId="73216859"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Dead code</w:t>
            </w:r>
          </w:p>
        </w:tc>
        <w:tc>
          <w:tcPr>
            <w:tcW w:w="1323" w:type="pct"/>
            <w:noWrap/>
            <w:hideMark/>
          </w:tcPr>
          <w:p w14:paraId="3722D134" w14:textId="7E88F719"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Inappropriate code</w:t>
            </w:r>
          </w:p>
        </w:tc>
        <w:tc>
          <w:tcPr>
            <w:tcW w:w="1592" w:type="pct"/>
            <w:noWrap/>
            <w:hideMark/>
          </w:tcPr>
          <w:p w14:paraId="7113740D"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dead_code</w:t>
            </w:r>
            <w:proofErr w:type="spellEnd"/>
          </w:p>
        </w:tc>
      </w:tr>
      <w:tr w:rsidR="00901C5C" w:rsidRPr="004750D0" w14:paraId="06AC3B34"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54134648"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10</w:t>
            </w:r>
          </w:p>
        </w:tc>
        <w:tc>
          <w:tcPr>
            <w:tcW w:w="1878" w:type="pct"/>
          </w:tcPr>
          <w:p w14:paraId="710675A0" w14:textId="63AD08A7"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Dead lock</w:t>
            </w:r>
          </w:p>
        </w:tc>
        <w:tc>
          <w:tcPr>
            <w:tcW w:w="1323" w:type="pct"/>
            <w:noWrap/>
            <w:hideMark/>
          </w:tcPr>
          <w:p w14:paraId="027C1479" w14:textId="2E2F8B79"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Concurrency defects</w:t>
            </w:r>
          </w:p>
        </w:tc>
        <w:tc>
          <w:tcPr>
            <w:tcW w:w="1592" w:type="pct"/>
            <w:noWrap/>
            <w:hideMark/>
          </w:tcPr>
          <w:p w14:paraId="01DC977D"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dead_lock</w:t>
            </w:r>
            <w:proofErr w:type="spellEnd"/>
          </w:p>
        </w:tc>
      </w:tr>
      <w:tr w:rsidR="00901C5C" w:rsidRPr="004750D0" w14:paraId="3002B7E4"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1867F47D"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11</w:t>
            </w:r>
          </w:p>
        </w:tc>
        <w:tc>
          <w:tcPr>
            <w:tcW w:w="1878" w:type="pct"/>
          </w:tcPr>
          <w:p w14:paraId="3DCD08AA" w14:textId="0031E549"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Deletion of data structure sentinel</w:t>
            </w:r>
          </w:p>
        </w:tc>
        <w:tc>
          <w:tcPr>
            <w:tcW w:w="1323" w:type="pct"/>
            <w:noWrap/>
            <w:hideMark/>
          </w:tcPr>
          <w:p w14:paraId="671B2B87" w14:textId="1FDB5EB5"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Dynamic memory defects</w:t>
            </w:r>
          </w:p>
        </w:tc>
        <w:tc>
          <w:tcPr>
            <w:tcW w:w="1592" w:type="pct"/>
            <w:noWrap/>
            <w:hideMark/>
          </w:tcPr>
          <w:p w14:paraId="781A9CEA"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deletion_of_data_structure_sentinel</w:t>
            </w:r>
            <w:proofErr w:type="spellEnd"/>
          </w:p>
        </w:tc>
      </w:tr>
      <w:tr w:rsidR="00901C5C" w:rsidRPr="004750D0" w14:paraId="0F3039A5"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73557B78"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12</w:t>
            </w:r>
          </w:p>
        </w:tc>
        <w:tc>
          <w:tcPr>
            <w:tcW w:w="1878" w:type="pct"/>
          </w:tcPr>
          <w:p w14:paraId="067300AE" w14:textId="1535C33D"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Double free</w:t>
            </w:r>
          </w:p>
        </w:tc>
        <w:tc>
          <w:tcPr>
            <w:tcW w:w="1323" w:type="pct"/>
            <w:noWrap/>
            <w:hideMark/>
          </w:tcPr>
          <w:p w14:paraId="316E9C09" w14:textId="7DD24376"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Resource management defects</w:t>
            </w:r>
          </w:p>
        </w:tc>
        <w:tc>
          <w:tcPr>
            <w:tcW w:w="1592" w:type="pct"/>
            <w:noWrap/>
            <w:hideMark/>
          </w:tcPr>
          <w:p w14:paraId="67D5C695"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double_free</w:t>
            </w:r>
            <w:proofErr w:type="spellEnd"/>
          </w:p>
        </w:tc>
      </w:tr>
      <w:tr w:rsidR="00901C5C" w:rsidRPr="004750D0" w14:paraId="3A2F78A0"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4820178D"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13</w:t>
            </w:r>
          </w:p>
        </w:tc>
        <w:tc>
          <w:tcPr>
            <w:tcW w:w="1878" w:type="pct"/>
          </w:tcPr>
          <w:p w14:paraId="2F42B2C0" w14:textId="4A8FCAF6"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Double lock</w:t>
            </w:r>
          </w:p>
        </w:tc>
        <w:tc>
          <w:tcPr>
            <w:tcW w:w="1323" w:type="pct"/>
            <w:noWrap/>
            <w:hideMark/>
          </w:tcPr>
          <w:p w14:paraId="1234674C" w14:textId="04EDBB9A"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Concurrency defects</w:t>
            </w:r>
          </w:p>
        </w:tc>
        <w:tc>
          <w:tcPr>
            <w:tcW w:w="1592" w:type="pct"/>
            <w:noWrap/>
            <w:hideMark/>
          </w:tcPr>
          <w:p w14:paraId="5DA9124A"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double_lock</w:t>
            </w:r>
            <w:proofErr w:type="spellEnd"/>
          </w:p>
        </w:tc>
      </w:tr>
      <w:tr w:rsidR="00901C5C" w:rsidRPr="004750D0" w14:paraId="10FF1CE6"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4A336080"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14</w:t>
            </w:r>
          </w:p>
        </w:tc>
        <w:tc>
          <w:tcPr>
            <w:tcW w:w="1878" w:type="pct"/>
          </w:tcPr>
          <w:p w14:paraId="4CFD3F07" w14:textId="096A125F"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Double release</w:t>
            </w:r>
          </w:p>
        </w:tc>
        <w:tc>
          <w:tcPr>
            <w:tcW w:w="1323" w:type="pct"/>
            <w:noWrap/>
            <w:hideMark/>
          </w:tcPr>
          <w:p w14:paraId="3009E831" w14:textId="2CD0453F"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Concurrency defects</w:t>
            </w:r>
          </w:p>
        </w:tc>
        <w:tc>
          <w:tcPr>
            <w:tcW w:w="1592" w:type="pct"/>
            <w:noWrap/>
            <w:hideMark/>
          </w:tcPr>
          <w:p w14:paraId="0D806068"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double_release</w:t>
            </w:r>
            <w:proofErr w:type="spellEnd"/>
          </w:p>
        </w:tc>
      </w:tr>
      <w:tr w:rsidR="00901C5C" w:rsidRPr="004750D0" w14:paraId="1ED47F8C"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26044FFD" w14:textId="77777777" w:rsidR="00901C5C" w:rsidRPr="004750D0" w:rsidRDefault="00901C5C" w:rsidP="004B2C01">
            <w:pPr>
              <w:pStyle w:val="TableBody"/>
              <w:rPr>
                <w:rFonts w:ascii="MS PGothic" w:eastAsia="MS PGothic" w:hAnsi="MS PGothic" w:cs="MS PGothic"/>
                <w:b w:val="0"/>
                <w:bCs w:val="0"/>
                <w:color w:val="000000"/>
                <w:szCs w:val="22"/>
                <w:lang w:eastAsia="en-US"/>
              </w:rPr>
            </w:pPr>
            <w:r w:rsidRPr="004750D0">
              <w:rPr>
                <w:color w:val="000000"/>
              </w:rPr>
              <w:t>15</w:t>
            </w:r>
          </w:p>
        </w:tc>
        <w:tc>
          <w:tcPr>
            <w:tcW w:w="1878" w:type="pct"/>
          </w:tcPr>
          <w:p w14:paraId="6BE777C9" w14:textId="7106C53F"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 xml:space="preserve">Unintentional </w:t>
            </w:r>
            <w:r w:rsidR="00E35C9F" w:rsidRPr="004750D0">
              <w:t>endless</w:t>
            </w:r>
            <w:r w:rsidRPr="004750D0">
              <w:t xml:space="preserve"> loop</w:t>
            </w:r>
          </w:p>
        </w:tc>
        <w:tc>
          <w:tcPr>
            <w:tcW w:w="1323" w:type="pct"/>
            <w:noWrap/>
            <w:hideMark/>
          </w:tcPr>
          <w:p w14:paraId="0E7D6BBD" w14:textId="2A67D1C7"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proofErr w:type="spellStart"/>
            <w:r w:rsidRPr="004750D0">
              <w:t>Misc</w:t>
            </w:r>
            <w:proofErr w:type="spellEnd"/>
            <w:r w:rsidRPr="004750D0">
              <w:t xml:space="preserve"> defects</w:t>
            </w:r>
          </w:p>
        </w:tc>
        <w:tc>
          <w:tcPr>
            <w:tcW w:w="1592" w:type="pct"/>
            <w:noWrap/>
            <w:hideMark/>
          </w:tcPr>
          <w:p w14:paraId="5DD3BBB2"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endless_loop</w:t>
            </w:r>
            <w:proofErr w:type="spellEnd"/>
          </w:p>
        </w:tc>
      </w:tr>
      <w:tr w:rsidR="00901C5C" w:rsidRPr="004750D0" w14:paraId="728C7EE4"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592DD634"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16</w:t>
            </w:r>
          </w:p>
        </w:tc>
        <w:tc>
          <w:tcPr>
            <w:tcW w:w="1878" w:type="pct"/>
          </w:tcPr>
          <w:p w14:paraId="44B1D14D" w14:textId="17B0F1EF"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Free non dynamically allocated memory</w:t>
            </w:r>
          </w:p>
        </w:tc>
        <w:tc>
          <w:tcPr>
            <w:tcW w:w="1323" w:type="pct"/>
            <w:noWrap/>
            <w:hideMark/>
          </w:tcPr>
          <w:p w14:paraId="4E7F7982" w14:textId="29EB5893"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Resource management defects</w:t>
            </w:r>
          </w:p>
        </w:tc>
        <w:tc>
          <w:tcPr>
            <w:tcW w:w="1592" w:type="pct"/>
            <w:noWrap/>
            <w:hideMark/>
          </w:tcPr>
          <w:p w14:paraId="47DFDF76"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free_nondynamic_allocated_memory</w:t>
            </w:r>
            <w:proofErr w:type="spellEnd"/>
          </w:p>
        </w:tc>
      </w:tr>
      <w:tr w:rsidR="00901C5C" w:rsidRPr="004750D0" w14:paraId="3115D6C6"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12ECE68B"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17</w:t>
            </w:r>
          </w:p>
        </w:tc>
        <w:tc>
          <w:tcPr>
            <w:tcW w:w="1878" w:type="pct"/>
          </w:tcPr>
          <w:p w14:paraId="34F50C25" w14:textId="7A3E259A"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Free NULL  pointer</w:t>
            </w:r>
          </w:p>
        </w:tc>
        <w:tc>
          <w:tcPr>
            <w:tcW w:w="1323" w:type="pct"/>
            <w:noWrap/>
            <w:hideMark/>
          </w:tcPr>
          <w:p w14:paraId="255523C3" w14:textId="74B73EE7"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Pointer related defects</w:t>
            </w:r>
          </w:p>
        </w:tc>
        <w:tc>
          <w:tcPr>
            <w:tcW w:w="1592" w:type="pct"/>
            <w:noWrap/>
            <w:hideMark/>
          </w:tcPr>
          <w:p w14:paraId="7B3EBE42"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free_null_pointer</w:t>
            </w:r>
            <w:proofErr w:type="spellEnd"/>
          </w:p>
        </w:tc>
      </w:tr>
      <w:tr w:rsidR="00901C5C" w:rsidRPr="004750D0" w14:paraId="006DD8D4"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2DDD39E1"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18</w:t>
            </w:r>
          </w:p>
        </w:tc>
        <w:tc>
          <w:tcPr>
            <w:tcW w:w="1878" w:type="pct"/>
          </w:tcPr>
          <w:p w14:paraId="1C184F13" w14:textId="3D358599"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Bad cast of a function pointer</w:t>
            </w:r>
          </w:p>
        </w:tc>
        <w:tc>
          <w:tcPr>
            <w:tcW w:w="1323" w:type="pct"/>
            <w:noWrap/>
            <w:hideMark/>
          </w:tcPr>
          <w:p w14:paraId="1B023F50" w14:textId="37DFB465"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Pointer related defects</w:t>
            </w:r>
          </w:p>
        </w:tc>
        <w:tc>
          <w:tcPr>
            <w:tcW w:w="1592" w:type="pct"/>
            <w:noWrap/>
            <w:hideMark/>
          </w:tcPr>
          <w:p w14:paraId="7C771BAE"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func_pointer</w:t>
            </w:r>
            <w:proofErr w:type="spellEnd"/>
          </w:p>
        </w:tc>
      </w:tr>
      <w:tr w:rsidR="00901C5C" w:rsidRPr="004750D0" w14:paraId="36204AB3"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1123DED0" w14:textId="77777777" w:rsidR="00901C5C" w:rsidRPr="004750D0" w:rsidRDefault="00901C5C" w:rsidP="004B2C01">
            <w:pPr>
              <w:pStyle w:val="TableBody"/>
              <w:rPr>
                <w:rFonts w:ascii="MS PGothic" w:eastAsia="MS PGothic" w:hAnsi="MS PGothic" w:cs="MS PGothic"/>
                <w:b w:val="0"/>
                <w:bCs w:val="0"/>
                <w:color w:val="000000"/>
                <w:szCs w:val="22"/>
                <w:lang w:eastAsia="en-US"/>
              </w:rPr>
            </w:pPr>
            <w:r w:rsidRPr="004750D0">
              <w:rPr>
                <w:color w:val="000000"/>
              </w:rPr>
              <w:t>19</w:t>
            </w:r>
          </w:p>
        </w:tc>
        <w:tc>
          <w:tcPr>
            <w:tcW w:w="1878" w:type="pct"/>
          </w:tcPr>
          <w:p w14:paraId="339E5F22" w14:textId="495313C6"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Return value of function never checked</w:t>
            </w:r>
          </w:p>
        </w:tc>
        <w:tc>
          <w:tcPr>
            <w:tcW w:w="1323" w:type="pct"/>
            <w:noWrap/>
            <w:hideMark/>
          </w:tcPr>
          <w:p w14:paraId="282781F8" w14:textId="6B9E5135"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Inappropriate code</w:t>
            </w:r>
          </w:p>
        </w:tc>
        <w:tc>
          <w:tcPr>
            <w:tcW w:w="1592" w:type="pct"/>
            <w:noWrap/>
            <w:hideMark/>
          </w:tcPr>
          <w:p w14:paraId="56FCAA5B"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function_return_value_unchecked</w:t>
            </w:r>
            <w:proofErr w:type="spellEnd"/>
          </w:p>
        </w:tc>
      </w:tr>
      <w:tr w:rsidR="00901C5C" w:rsidRPr="004750D0" w14:paraId="5BF5AD62"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0FDE8AE6" w14:textId="77777777" w:rsidR="00901C5C" w:rsidRPr="004750D0" w:rsidRDefault="00901C5C" w:rsidP="004B2C01">
            <w:pPr>
              <w:pStyle w:val="TableBody"/>
              <w:rPr>
                <w:rFonts w:ascii="MS PGothic" w:eastAsia="MS PGothic" w:hAnsi="MS PGothic" w:cs="MS PGothic"/>
                <w:b w:val="0"/>
                <w:bCs w:val="0"/>
                <w:color w:val="000000"/>
                <w:szCs w:val="22"/>
                <w:lang w:eastAsia="en-US"/>
              </w:rPr>
            </w:pPr>
            <w:r w:rsidRPr="004750D0">
              <w:rPr>
                <w:color w:val="000000"/>
              </w:rPr>
              <w:t>20</w:t>
            </w:r>
          </w:p>
        </w:tc>
        <w:tc>
          <w:tcPr>
            <w:tcW w:w="1878" w:type="pct"/>
          </w:tcPr>
          <w:p w14:paraId="6BADD0C0" w14:textId="132A80ED"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Improper error handling</w:t>
            </w:r>
          </w:p>
        </w:tc>
        <w:tc>
          <w:tcPr>
            <w:tcW w:w="1323" w:type="pct"/>
            <w:noWrap/>
            <w:hideMark/>
          </w:tcPr>
          <w:p w14:paraId="6783532C" w14:textId="5DB45F03"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Inappropriate code</w:t>
            </w:r>
          </w:p>
        </w:tc>
        <w:tc>
          <w:tcPr>
            <w:tcW w:w="1592" w:type="pct"/>
            <w:noWrap/>
            <w:hideMark/>
          </w:tcPr>
          <w:p w14:paraId="7F50DB30"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improper_error_handling</w:t>
            </w:r>
            <w:proofErr w:type="spellEnd"/>
          </w:p>
        </w:tc>
      </w:tr>
      <w:tr w:rsidR="00901C5C" w:rsidRPr="004750D0" w14:paraId="5E2691E0"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7B09667C" w14:textId="77777777" w:rsidR="00901C5C" w:rsidRPr="004750D0" w:rsidRDefault="00901C5C" w:rsidP="004B2C01">
            <w:pPr>
              <w:pStyle w:val="TableBody"/>
              <w:rPr>
                <w:rFonts w:ascii="MS PGothic" w:eastAsia="MS PGothic" w:hAnsi="MS PGothic" w:cs="MS PGothic"/>
                <w:b w:val="0"/>
                <w:bCs w:val="0"/>
                <w:color w:val="000000"/>
                <w:szCs w:val="22"/>
                <w:lang w:eastAsia="en-US"/>
              </w:rPr>
            </w:pPr>
            <w:r w:rsidRPr="004750D0">
              <w:rPr>
                <w:color w:val="000000"/>
              </w:rPr>
              <w:t>21</w:t>
            </w:r>
          </w:p>
        </w:tc>
        <w:tc>
          <w:tcPr>
            <w:tcW w:w="1878" w:type="pct"/>
          </w:tcPr>
          <w:p w14:paraId="3968119D" w14:textId="60A0D073"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Improper termination of block</w:t>
            </w:r>
          </w:p>
        </w:tc>
        <w:tc>
          <w:tcPr>
            <w:tcW w:w="1323" w:type="pct"/>
            <w:noWrap/>
            <w:hideMark/>
          </w:tcPr>
          <w:p w14:paraId="32AD93BD" w14:textId="062E4DB7"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Inappropriate code</w:t>
            </w:r>
          </w:p>
        </w:tc>
        <w:tc>
          <w:tcPr>
            <w:tcW w:w="1592" w:type="pct"/>
            <w:noWrap/>
            <w:hideMark/>
          </w:tcPr>
          <w:p w14:paraId="33805AC2"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improper_termination_of_block</w:t>
            </w:r>
            <w:proofErr w:type="spellEnd"/>
          </w:p>
        </w:tc>
      </w:tr>
      <w:tr w:rsidR="00901C5C" w:rsidRPr="004750D0" w14:paraId="1D1E9F9A"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08B73092" w14:textId="77777777" w:rsidR="00901C5C" w:rsidRPr="004750D0" w:rsidRDefault="00901C5C" w:rsidP="004B2C01">
            <w:pPr>
              <w:pStyle w:val="TableBody"/>
              <w:rPr>
                <w:rFonts w:ascii="MS PGothic" w:eastAsia="MS PGothic" w:hAnsi="MS PGothic" w:cs="MS PGothic"/>
                <w:b w:val="0"/>
                <w:bCs w:val="0"/>
                <w:color w:val="000000"/>
                <w:szCs w:val="22"/>
                <w:lang w:eastAsia="en-US"/>
              </w:rPr>
            </w:pPr>
            <w:r w:rsidRPr="004750D0">
              <w:rPr>
                <w:color w:val="000000"/>
              </w:rPr>
              <w:t>22</w:t>
            </w:r>
          </w:p>
        </w:tc>
        <w:tc>
          <w:tcPr>
            <w:tcW w:w="1878" w:type="pct"/>
          </w:tcPr>
          <w:p w14:paraId="73D37CF3" w14:textId="1469A924"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Useless assignment</w:t>
            </w:r>
          </w:p>
        </w:tc>
        <w:tc>
          <w:tcPr>
            <w:tcW w:w="1323" w:type="pct"/>
            <w:noWrap/>
            <w:hideMark/>
          </w:tcPr>
          <w:p w14:paraId="76CEFD9E" w14:textId="68788D59"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proofErr w:type="spellStart"/>
            <w:r w:rsidRPr="004750D0">
              <w:t>Misc</w:t>
            </w:r>
            <w:proofErr w:type="spellEnd"/>
            <w:r w:rsidRPr="004750D0">
              <w:t xml:space="preserve"> defects</w:t>
            </w:r>
          </w:p>
        </w:tc>
        <w:tc>
          <w:tcPr>
            <w:tcW w:w="1592" w:type="pct"/>
            <w:noWrap/>
            <w:hideMark/>
          </w:tcPr>
          <w:p w14:paraId="45E27E93"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insign_code</w:t>
            </w:r>
            <w:proofErr w:type="spellEnd"/>
          </w:p>
        </w:tc>
      </w:tr>
      <w:tr w:rsidR="00901C5C" w:rsidRPr="004750D0" w14:paraId="66F3A8F2"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3ADD9463" w14:textId="77777777" w:rsidR="00901C5C" w:rsidRPr="004750D0" w:rsidRDefault="00901C5C" w:rsidP="004B2C01">
            <w:pPr>
              <w:pStyle w:val="TableBody"/>
              <w:rPr>
                <w:rFonts w:ascii="MS PGothic" w:eastAsia="MS PGothic" w:hAnsi="MS PGothic" w:cs="MS PGothic"/>
                <w:b w:val="0"/>
                <w:bCs w:val="0"/>
                <w:color w:val="000000"/>
                <w:szCs w:val="22"/>
                <w:lang w:eastAsia="en-US"/>
              </w:rPr>
            </w:pPr>
            <w:r w:rsidRPr="004750D0">
              <w:rPr>
                <w:color w:val="000000"/>
              </w:rPr>
              <w:t>23</w:t>
            </w:r>
          </w:p>
        </w:tc>
        <w:tc>
          <w:tcPr>
            <w:tcW w:w="1878" w:type="pct"/>
          </w:tcPr>
          <w:p w14:paraId="67E8CF8E" w14:textId="348A89FE"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Bad extern type for global variable</w:t>
            </w:r>
          </w:p>
        </w:tc>
        <w:tc>
          <w:tcPr>
            <w:tcW w:w="1323" w:type="pct"/>
            <w:noWrap/>
            <w:hideMark/>
          </w:tcPr>
          <w:p w14:paraId="619271B4" w14:textId="136D6C84"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proofErr w:type="spellStart"/>
            <w:r w:rsidRPr="004750D0">
              <w:t>Misc</w:t>
            </w:r>
            <w:proofErr w:type="spellEnd"/>
            <w:r w:rsidRPr="004750D0">
              <w:t xml:space="preserve"> defects</w:t>
            </w:r>
          </w:p>
        </w:tc>
        <w:tc>
          <w:tcPr>
            <w:tcW w:w="1592" w:type="pct"/>
            <w:noWrap/>
            <w:hideMark/>
          </w:tcPr>
          <w:p w14:paraId="6E4EFAAD"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invalid_extern</w:t>
            </w:r>
            <w:proofErr w:type="spellEnd"/>
          </w:p>
        </w:tc>
      </w:tr>
      <w:tr w:rsidR="00901C5C" w:rsidRPr="004750D0" w14:paraId="675046A3"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2CA52D8C"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24</w:t>
            </w:r>
          </w:p>
        </w:tc>
        <w:tc>
          <w:tcPr>
            <w:tcW w:w="1878" w:type="pct"/>
          </w:tcPr>
          <w:p w14:paraId="709BF908" w14:textId="41DCACCA"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Invalid memory access to already freed area</w:t>
            </w:r>
          </w:p>
        </w:tc>
        <w:tc>
          <w:tcPr>
            <w:tcW w:w="1323" w:type="pct"/>
            <w:noWrap/>
            <w:hideMark/>
          </w:tcPr>
          <w:p w14:paraId="57D12156" w14:textId="696F5EFD"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Resource management defects</w:t>
            </w:r>
          </w:p>
        </w:tc>
        <w:tc>
          <w:tcPr>
            <w:tcW w:w="1592" w:type="pct"/>
            <w:noWrap/>
            <w:hideMark/>
          </w:tcPr>
          <w:p w14:paraId="3BF95575"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invalid_memory_access</w:t>
            </w:r>
            <w:proofErr w:type="spellEnd"/>
          </w:p>
        </w:tc>
      </w:tr>
      <w:tr w:rsidR="00901C5C" w:rsidRPr="004750D0" w14:paraId="03826D5C"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0DB2D2F4"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25</w:t>
            </w:r>
          </w:p>
        </w:tc>
        <w:tc>
          <w:tcPr>
            <w:tcW w:w="1878" w:type="pct"/>
          </w:tcPr>
          <w:p w14:paraId="622E3651" w14:textId="49DDA137"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Assign small buffer for structure</w:t>
            </w:r>
          </w:p>
        </w:tc>
        <w:tc>
          <w:tcPr>
            <w:tcW w:w="1323" w:type="pct"/>
            <w:noWrap/>
            <w:hideMark/>
          </w:tcPr>
          <w:p w14:paraId="20539829" w14:textId="2AADA20A"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Dynamic memory defects</w:t>
            </w:r>
          </w:p>
        </w:tc>
        <w:tc>
          <w:tcPr>
            <w:tcW w:w="1592" w:type="pct"/>
            <w:noWrap/>
            <w:hideMark/>
          </w:tcPr>
          <w:p w14:paraId="3E98B5C7"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littlemem_st</w:t>
            </w:r>
            <w:proofErr w:type="spellEnd"/>
          </w:p>
        </w:tc>
      </w:tr>
      <w:tr w:rsidR="00901C5C" w:rsidRPr="004750D0" w14:paraId="0D8EBE34"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3DAA22A3"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26</w:t>
            </w:r>
          </w:p>
        </w:tc>
        <w:tc>
          <w:tcPr>
            <w:tcW w:w="1878" w:type="pct"/>
          </w:tcPr>
          <w:p w14:paraId="2AD603B9" w14:textId="567EA108"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Live lock</w:t>
            </w:r>
          </w:p>
        </w:tc>
        <w:tc>
          <w:tcPr>
            <w:tcW w:w="1323" w:type="pct"/>
            <w:noWrap/>
            <w:hideMark/>
          </w:tcPr>
          <w:p w14:paraId="42FF943E" w14:textId="21E6B5B7"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Concurrency defects</w:t>
            </w:r>
          </w:p>
        </w:tc>
        <w:tc>
          <w:tcPr>
            <w:tcW w:w="1592" w:type="pct"/>
            <w:noWrap/>
            <w:hideMark/>
          </w:tcPr>
          <w:p w14:paraId="70DA9B8F"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livelock</w:t>
            </w:r>
            <w:proofErr w:type="spellEnd"/>
          </w:p>
        </w:tc>
      </w:tr>
      <w:tr w:rsidR="00901C5C" w:rsidRPr="004750D0" w14:paraId="3124362C"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3823911B"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27</w:t>
            </w:r>
          </w:p>
        </w:tc>
        <w:tc>
          <w:tcPr>
            <w:tcW w:w="1878" w:type="pct"/>
          </w:tcPr>
          <w:p w14:paraId="5E41FB81" w14:textId="52F498E1"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Locked but never unlock</w:t>
            </w:r>
          </w:p>
        </w:tc>
        <w:tc>
          <w:tcPr>
            <w:tcW w:w="1323" w:type="pct"/>
            <w:noWrap/>
            <w:hideMark/>
          </w:tcPr>
          <w:p w14:paraId="478285D6" w14:textId="6F59ACAA"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Concurrency defects</w:t>
            </w:r>
          </w:p>
        </w:tc>
        <w:tc>
          <w:tcPr>
            <w:tcW w:w="1592" w:type="pct"/>
            <w:noWrap/>
            <w:hideMark/>
          </w:tcPr>
          <w:p w14:paraId="606F83E8"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lock_never_unlock</w:t>
            </w:r>
            <w:proofErr w:type="spellEnd"/>
          </w:p>
        </w:tc>
      </w:tr>
      <w:tr w:rsidR="00901C5C" w:rsidRPr="004750D0" w14:paraId="628D8F65"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553EF61F"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28</w:t>
            </w:r>
          </w:p>
        </w:tc>
        <w:tc>
          <w:tcPr>
            <w:tcW w:w="1878" w:type="pct"/>
          </w:tcPr>
          <w:p w14:paraId="3B1CC4CD" w14:textId="0C99DBF0"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Memory allocation failure</w:t>
            </w:r>
          </w:p>
        </w:tc>
        <w:tc>
          <w:tcPr>
            <w:tcW w:w="1323" w:type="pct"/>
            <w:noWrap/>
            <w:hideMark/>
          </w:tcPr>
          <w:p w14:paraId="6B74EFAE" w14:textId="245A668C"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Resource management defects</w:t>
            </w:r>
          </w:p>
        </w:tc>
        <w:tc>
          <w:tcPr>
            <w:tcW w:w="1592" w:type="pct"/>
            <w:noWrap/>
            <w:hideMark/>
          </w:tcPr>
          <w:p w14:paraId="486EED2C"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memory_allocation_failure</w:t>
            </w:r>
            <w:proofErr w:type="spellEnd"/>
          </w:p>
        </w:tc>
      </w:tr>
      <w:tr w:rsidR="00901C5C" w:rsidRPr="004750D0" w14:paraId="33C1E67C"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6BC2F8D2"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29</w:t>
            </w:r>
          </w:p>
        </w:tc>
        <w:tc>
          <w:tcPr>
            <w:tcW w:w="1878" w:type="pct"/>
          </w:tcPr>
          <w:p w14:paraId="55AEA80B" w14:textId="059744C2"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Memory leakage</w:t>
            </w:r>
          </w:p>
        </w:tc>
        <w:tc>
          <w:tcPr>
            <w:tcW w:w="1323" w:type="pct"/>
            <w:noWrap/>
            <w:hideMark/>
          </w:tcPr>
          <w:p w14:paraId="31D0760B" w14:textId="59B6D24D"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Resource management defects</w:t>
            </w:r>
          </w:p>
        </w:tc>
        <w:tc>
          <w:tcPr>
            <w:tcW w:w="1592" w:type="pct"/>
            <w:noWrap/>
            <w:hideMark/>
          </w:tcPr>
          <w:p w14:paraId="222D0267"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memory_leak</w:t>
            </w:r>
            <w:proofErr w:type="spellEnd"/>
          </w:p>
        </w:tc>
      </w:tr>
      <w:tr w:rsidR="00901C5C" w:rsidRPr="004750D0" w14:paraId="21D51509"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30B3FE50" w14:textId="77777777" w:rsidR="00901C5C" w:rsidRPr="004750D0" w:rsidRDefault="00901C5C" w:rsidP="004B2C01">
            <w:pPr>
              <w:pStyle w:val="TableBody"/>
              <w:rPr>
                <w:rFonts w:ascii="MS PGothic" w:eastAsia="MS PGothic" w:hAnsi="MS PGothic" w:cs="MS PGothic"/>
                <w:b w:val="0"/>
                <w:bCs w:val="0"/>
                <w:color w:val="000000"/>
                <w:szCs w:val="22"/>
                <w:lang w:eastAsia="en-US"/>
              </w:rPr>
            </w:pPr>
            <w:r w:rsidRPr="004750D0">
              <w:rPr>
                <w:color w:val="000000"/>
              </w:rPr>
              <w:t>30</w:t>
            </w:r>
          </w:p>
        </w:tc>
        <w:tc>
          <w:tcPr>
            <w:tcW w:w="1878" w:type="pct"/>
          </w:tcPr>
          <w:p w14:paraId="254FBB9B" w14:textId="17356D4B"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Non void function does not return value</w:t>
            </w:r>
          </w:p>
        </w:tc>
        <w:tc>
          <w:tcPr>
            <w:tcW w:w="1323" w:type="pct"/>
            <w:noWrap/>
            <w:hideMark/>
          </w:tcPr>
          <w:p w14:paraId="042FFFAF" w14:textId="28718032"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proofErr w:type="spellStart"/>
            <w:r w:rsidRPr="004750D0">
              <w:t>Misc</w:t>
            </w:r>
            <w:proofErr w:type="spellEnd"/>
            <w:r w:rsidRPr="004750D0">
              <w:t xml:space="preserve"> defects</w:t>
            </w:r>
          </w:p>
        </w:tc>
        <w:tc>
          <w:tcPr>
            <w:tcW w:w="1592" w:type="pct"/>
            <w:noWrap/>
            <w:hideMark/>
          </w:tcPr>
          <w:p w14:paraId="390577E3"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not_return</w:t>
            </w:r>
            <w:proofErr w:type="spellEnd"/>
          </w:p>
        </w:tc>
      </w:tr>
      <w:tr w:rsidR="00901C5C" w:rsidRPr="004750D0" w14:paraId="1078C48D"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0694BE62"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31</w:t>
            </w:r>
          </w:p>
        </w:tc>
        <w:tc>
          <w:tcPr>
            <w:tcW w:w="1878" w:type="pct"/>
          </w:tcPr>
          <w:p w14:paraId="7F7E1E18" w14:textId="77AE8D2A"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Dereferencing a NULL pointer</w:t>
            </w:r>
          </w:p>
        </w:tc>
        <w:tc>
          <w:tcPr>
            <w:tcW w:w="1323" w:type="pct"/>
            <w:noWrap/>
            <w:hideMark/>
          </w:tcPr>
          <w:p w14:paraId="13586D5A" w14:textId="7EDD010C"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Pointer related defects</w:t>
            </w:r>
          </w:p>
        </w:tc>
        <w:tc>
          <w:tcPr>
            <w:tcW w:w="1592" w:type="pct"/>
            <w:noWrap/>
            <w:hideMark/>
          </w:tcPr>
          <w:p w14:paraId="236C6559"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null_pointer</w:t>
            </w:r>
            <w:proofErr w:type="spellEnd"/>
          </w:p>
        </w:tc>
      </w:tr>
      <w:tr w:rsidR="00901C5C" w:rsidRPr="004750D0" w14:paraId="11F0E47B"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04191810"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32</w:t>
            </w:r>
          </w:p>
        </w:tc>
        <w:tc>
          <w:tcPr>
            <w:tcW w:w="1878" w:type="pct"/>
          </w:tcPr>
          <w:p w14:paraId="7EED35BC" w14:textId="7E6A89ED"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Static buffer overrun</w:t>
            </w:r>
          </w:p>
        </w:tc>
        <w:tc>
          <w:tcPr>
            <w:tcW w:w="1323" w:type="pct"/>
            <w:noWrap/>
            <w:hideMark/>
          </w:tcPr>
          <w:p w14:paraId="51BCD230" w14:textId="24557EC6"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Static memory defects</w:t>
            </w:r>
          </w:p>
        </w:tc>
        <w:tc>
          <w:tcPr>
            <w:tcW w:w="1592" w:type="pct"/>
            <w:noWrap/>
            <w:hideMark/>
          </w:tcPr>
          <w:p w14:paraId="2D1B78AA"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overrun_st</w:t>
            </w:r>
            <w:proofErr w:type="spellEnd"/>
          </w:p>
        </w:tc>
      </w:tr>
      <w:tr w:rsidR="00901C5C" w:rsidRPr="004750D0" w14:paraId="0375998B"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617A0A8A"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33</w:t>
            </w:r>
          </w:p>
        </w:tc>
        <w:tc>
          <w:tcPr>
            <w:tcW w:w="1878" w:type="pct"/>
          </w:tcPr>
          <w:p w14:paraId="6B32DFB1" w14:textId="583A4B19"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Memory copy at overlapping areas</w:t>
            </w:r>
          </w:p>
        </w:tc>
        <w:tc>
          <w:tcPr>
            <w:tcW w:w="1323" w:type="pct"/>
            <w:noWrap/>
            <w:hideMark/>
          </w:tcPr>
          <w:p w14:paraId="21F33164" w14:textId="6D337C42"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Dynamic memory defects</w:t>
            </w:r>
          </w:p>
        </w:tc>
        <w:tc>
          <w:tcPr>
            <w:tcW w:w="1592" w:type="pct"/>
            <w:noWrap/>
            <w:hideMark/>
          </w:tcPr>
          <w:p w14:paraId="56BF498D"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ow_memcpy</w:t>
            </w:r>
            <w:proofErr w:type="spellEnd"/>
          </w:p>
        </w:tc>
      </w:tr>
      <w:tr w:rsidR="00901C5C" w:rsidRPr="004750D0" w14:paraId="1DE02002"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51900B83"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lastRenderedPageBreak/>
              <w:t>34</w:t>
            </w:r>
          </w:p>
        </w:tc>
        <w:tc>
          <w:tcPr>
            <w:tcW w:w="1878" w:type="pct"/>
          </w:tcPr>
          <w:p w14:paraId="6FF6F6FD" w14:textId="4F5FDD9D"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Power related errors</w:t>
            </w:r>
          </w:p>
        </w:tc>
        <w:tc>
          <w:tcPr>
            <w:tcW w:w="1323" w:type="pct"/>
            <w:noWrap/>
            <w:hideMark/>
          </w:tcPr>
          <w:p w14:paraId="1E168C44" w14:textId="19BC82E9"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Numerical defects</w:t>
            </w:r>
          </w:p>
        </w:tc>
        <w:tc>
          <w:tcPr>
            <w:tcW w:w="1592" w:type="pct"/>
            <w:noWrap/>
            <w:hideMark/>
          </w:tcPr>
          <w:p w14:paraId="11665539"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pow_related_errors</w:t>
            </w:r>
            <w:proofErr w:type="spellEnd"/>
          </w:p>
        </w:tc>
      </w:tr>
      <w:tr w:rsidR="00901C5C" w:rsidRPr="004750D0" w14:paraId="5A16377C"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3A38BE53"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35</w:t>
            </w:r>
          </w:p>
        </w:tc>
        <w:tc>
          <w:tcPr>
            <w:tcW w:w="1878" w:type="pct"/>
          </w:tcPr>
          <w:p w14:paraId="4FA68B2B" w14:textId="2BC5C094"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rPr>
                <w:color w:val="000000"/>
              </w:rPr>
              <w:t>Incorrect pointer arithmetic</w:t>
            </w:r>
          </w:p>
        </w:tc>
        <w:tc>
          <w:tcPr>
            <w:tcW w:w="1323" w:type="pct"/>
            <w:noWrap/>
            <w:hideMark/>
          </w:tcPr>
          <w:p w14:paraId="2DEA4893" w14:textId="706E39A6"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Pointer related defects</w:t>
            </w:r>
          </w:p>
        </w:tc>
        <w:tc>
          <w:tcPr>
            <w:tcW w:w="1592" w:type="pct"/>
            <w:noWrap/>
            <w:hideMark/>
          </w:tcPr>
          <w:p w14:paraId="5F22EE20"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ptr_subtraction</w:t>
            </w:r>
            <w:proofErr w:type="spellEnd"/>
          </w:p>
        </w:tc>
      </w:tr>
      <w:tr w:rsidR="00901C5C" w:rsidRPr="004750D0" w14:paraId="2746852F"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215B8589"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36</w:t>
            </w:r>
          </w:p>
        </w:tc>
        <w:tc>
          <w:tcPr>
            <w:tcW w:w="1878" w:type="pct"/>
          </w:tcPr>
          <w:p w14:paraId="000CB4E8" w14:textId="5C79C0DC"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rPr>
                <w:color w:val="000000"/>
              </w:rPr>
              <w:t>Race condition</w:t>
            </w:r>
          </w:p>
        </w:tc>
        <w:tc>
          <w:tcPr>
            <w:tcW w:w="1323" w:type="pct"/>
            <w:noWrap/>
            <w:hideMark/>
          </w:tcPr>
          <w:p w14:paraId="4F1EAB6A" w14:textId="4335BFD2"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Concurrency defects</w:t>
            </w:r>
          </w:p>
        </w:tc>
        <w:tc>
          <w:tcPr>
            <w:tcW w:w="1592" w:type="pct"/>
            <w:noWrap/>
            <w:hideMark/>
          </w:tcPr>
          <w:p w14:paraId="12C83FDC"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race_condition</w:t>
            </w:r>
            <w:proofErr w:type="spellEnd"/>
          </w:p>
        </w:tc>
      </w:tr>
      <w:tr w:rsidR="00901C5C" w:rsidRPr="004750D0" w14:paraId="70728BF1"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577020A2" w14:textId="77777777" w:rsidR="00901C5C" w:rsidRPr="004750D0" w:rsidRDefault="00901C5C" w:rsidP="004B2C01">
            <w:pPr>
              <w:pStyle w:val="TableBody"/>
              <w:rPr>
                <w:rFonts w:ascii="MS PGothic" w:eastAsia="MS PGothic" w:hAnsi="MS PGothic" w:cs="MS PGothic"/>
                <w:b w:val="0"/>
                <w:bCs w:val="0"/>
                <w:color w:val="000000"/>
                <w:szCs w:val="22"/>
                <w:lang w:eastAsia="en-US"/>
              </w:rPr>
            </w:pPr>
            <w:r w:rsidRPr="004750D0">
              <w:rPr>
                <w:color w:val="000000"/>
              </w:rPr>
              <w:t>37</w:t>
            </w:r>
          </w:p>
        </w:tc>
        <w:tc>
          <w:tcPr>
            <w:tcW w:w="1878" w:type="pct"/>
          </w:tcPr>
          <w:p w14:paraId="3F53E31D" w14:textId="45E8A29F"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color w:val="000000"/>
                <w:szCs w:val="22"/>
                <w:lang w:eastAsia="en-US"/>
              </w:rPr>
            </w:pPr>
            <w:r w:rsidRPr="004750D0">
              <w:rPr>
                <w:color w:val="000000"/>
              </w:rPr>
              <w:t>Redundant conditions</w:t>
            </w:r>
          </w:p>
        </w:tc>
        <w:tc>
          <w:tcPr>
            <w:tcW w:w="1323" w:type="pct"/>
            <w:noWrap/>
            <w:hideMark/>
          </w:tcPr>
          <w:p w14:paraId="03A0C86A" w14:textId="0284E50D"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color w:val="000000"/>
                <w:szCs w:val="22"/>
                <w:lang w:eastAsia="en-US"/>
              </w:rPr>
            </w:pPr>
            <w:r w:rsidRPr="004750D0">
              <w:rPr>
                <w:color w:val="000000"/>
              </w:rPr>
              <w:t>Inappropriate code</w:t>
            </w:r>
          </w:p>
        </w:tc>
        <w:tc>
          <w:tcPr>
            <w:tcW w:w="1592" w:type="pct"/>
            <w:noWrap/>
            <w:hideMark/>
          </w:tcPr>
          <w:p w14:paraId="74B21F95"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redundant_cond</w:t>
            </w:r>
            <w:proofErr w:type="spellEnd"/>
          </w:p>
        </w:tc>
      </w:tr>
      <w:tr w:rsidR="00901C5C" w:rsidRPr="004750D0" w14:paraId="0AD65262"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756F7D48"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38</w:t>
            </w:r>
          </w:p>
        </w:tc>
        <w:tc>
          <w:tcPr>
            <w:tcW w:w="1878" w:type="pct"/>
          </w:tcPr>
          <w:p w14:paraId="025DCFF3" w14:textId="08B37A6B"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rPr>
                <w:color w:val="000000"/>
              </w:rPr>
              <w:t>Return of a pointer to a local variable</w:t>
            </w:r>
          </w:p>
        </w:tc>
        <w:tc>
          <w:tcPr>
            <w:tcW w:w="1323" w:type="pct"/>
            <w:noWrap/>
            <w:hideMark/>
          </w:tcPr>
          <w:p w14:paraId="5126202D" w14:textId="103CAA4C"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Resource management defects</w:t>
            </w:r>
          </w:p>
        </w:tc>
        <w:tc>
          <w:tcPr>
            <w:tcW w:w="1592" w:type="pct"/>
            <w:noWrap/>
            <w:hideMark/>
          </w:tcPr>
          <w:p w14:paraId="17FAC7F9"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return_local</w:t>
            </w:r>
            <w:proofErr w:type="spellEnd"/>
          </w:p>
        </w:tc>
      </w:tr>
      <w:tr w:rsidR="00901C5C" w:rsidRPr="004750D0" w14:paraId="1F8C91F7"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5B23328C"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39</w:t>
            </w:r>
          </w:p>
        </w:tc>
        <w:tc>
          <w:tcPr>
            <w:tcW w:w="1878" w:type="pct"/>
          </w:tcPr>
          <w:p w14:paraId="52A4C67D" w14:textId="686C0760"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rPr>
                <w:color w:val="000000"/>
              </w:rPr>
              <w:t>Integer sign lost because of unsigned cast</w:t>
            </w:r>
          </w:p>
        </w:tc>
        <w:tc>
          <w:tcPr>
            <w:tcW w:w="1323" w:type="pct"/>
            <w:noWrap/>
            <w:hideMark/>
          </w:tcPr>
          <w:p w14:paraId="7057007E" w14:textId="63FF4271"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Numerical defects</w:t>
            </w:r>
          </w:p>
        </w:tc>
        <w:tc>
          <w:tcPr>
            <w:tcW w:w="1592" w:type="pct"/>
            <w:noWrap/>
            <w:hideMark/>
          </w:tcPr>
          <w:p w14:paraId="21539BCB"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sign_conv</w:t>
            </w:r>
            <w:proofErr w:type="spellEnd"/>
          </w:p>
        </w:tc>
      </w:tr>
      <w:tr w:rsidR="00901C5C" w:rsidRPr="004750D0" w14:paraId="7D988625"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6EC874B0"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40</w:t>
            </w:r>
          </w:p>
        </w:tc>
        <w:tc>
          <w:tcPr>
            <w:tcW w:w="1878" w:type="pct"/>
          </w:tcPr>
          <w:p w14:paraId="69D638F0" w14:textId="1363EA09"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rPr>
                <w:color w:val="000000"/>
              </w:rPr>
              <w:t>Long lock</w:t>
            </w:r>
          </w:p>
        </w:tc>
        <w:tc>
          <w:tcPr>
            <w:tcW w:w="1323" w:type="pct"/>
            <w:noWrap/>
            <w:hideMark/>
          </w:tcPr>
          <w:p w14:paraId="1B317A7A" w14:textId="165F874C"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Concurrency defects</w:t>
            </w:r>
          </w:p>
        </w:tc>
        <w:tc>
          <w:tcPr>
            <w:tcW w:w="1592" w:type="pct"/>
            <w:noWrap/>
            <w:hideMark/>
          </w:tcPr>
          <w:p w14:paraId="77A4853E"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sleep_lock</w:t>
            </w:r>
            <w:proofErr w:type="spellEnd"/>
          </w:p>
        </w:tc>
      </w:tr>
      <w:tr w:rsidR="00901C5C" w:rsidRPr="004750D0" w14:paraId="5F4E9AB7"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5F5F2590"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41</w:t>
            </w:r>
          </w:p>
        </w:tc>
        <w:tc>
          <w:tcPr>
            <w:tcW w:w="1878" w:type="pct"/>
          </w:tcPr>
          <w:p w14:paraId="446DB6CD" w14:textId="7B160DEB"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rPr>
                <w:color w:val="000000"/>
              </w:rPr>
              <w:t>Cross thread stack access</w:t>
            </w:r>
          </w:p>
        </w:tc>
        <w:tc>
          <w:tcPr>
            <w:tcW w:w="1323" w:type="pct"/>
            <w:noWrap/>
            <w:hideMark/>
          </w:tcPr>
          <w:p w14:paraId="6030E359" w14:textId="5A533038"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Stack related defects</w:t>
            </w:r>
          </w:p>
        </w:tc>
        <w:tc>
          <w:tcPr>
            <w:tcW w:w="1592" w:type="pct"/>
            <w:noWrap/>
            <w:hideMark/>
          </w:tcPr>
          <w:p w14:paraId="5173B75F"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st_cross_thread_access</w:t>
            </w:r>
            <w:proofErr w:type="spellEnd"/>
          </w:p>
        </w:tc>
      </w:tr>
      <w:tr w:rsidR="00901C5C" w:rsidRPr="004750D0" w14:paraId="4AF148A1"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65924B33"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42</w:t>
            </w:r>
          </w:p>
        </w:tc>
        <w:tc>
          <w:tcPr>
            <w:tcW w:w="1878" w:type="pct"/>
          </w:tcPr>
          <w:p w14:paraId="733D9433" w14:textId="1820E87C"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rPr>
                <w:color w:val="000000"/>
              </w:rPr>
              <w:t>Stack overflow</w:t>
            </w:r>
          </w:p>
        </w:tc>
        <w:tc>
          <w:tcPr>
            <w:tcW w:w="1323" w:type="pct"/>
            <w:noWrap/>
            <w:hideMark/>
          </w:tcPr>
          <w:p w14:paraId="385BD2DF" w14:textId="400AA3E0"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Stack related defects</w:t>
            </w:r>
          </w:p>
        </w:tc>
        <w:tc>
          <w:tcPr>
            <w:tcW w:w="1592" w:type="pct"/>
            <w:noWrap/>
            <w:hideMark/>
          </w:tcPr>
          <w:p w14:paraId="10BD584D"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st_overflow</w:t>
            </w:r>
            <w:proofErr w:type="spellEnd"/>
          </w:p>
        </w:tc>
      </w:tr>
      <w:tr w:rsidR="00901C5C" w:rsidRPr="004750D0" w14:paraId="4F57CC98"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257C2D58"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43</w:t>
            </w:r>
          </w:p>
        </w:tc>
        <w:tc>
          <w:tcPr>
            <w:tcW w:w="1878" w:type="pct"/>
          </w:tcPr>
          <w:p w14:paraId="5E952B94" w14:textId="4183971E"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rPr>
                <w:color w:val="000000"/>
              </w:rPr>
              <w:t>Stack underrun</w:t>
            </w:r>
          </w:p>
        </w:tc>
        <w:tc>
          <w:tcPr>
            <w:tcW w:w="1323" w:type="pct"/>
            <w:noWrap/>
            <w:hideMark/>
          </w:tcPr>
          <w:p w14:paraId="27E44F2E" w14:textId="1C6B61D7"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Stack related defects</w:t>
            </w:r>
          </w:p>
        </w:tc>
        <w:tc>
          <w:tcPr>
            <w:tcW w:w="1592" w:type="pct"/>
            <w:noWrap/>
            <w:hideMark/>
          </w:tcPr>
          <w:p w14:paraId="2C79950D"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st_underrun</w:t>
            </w:r>
            <w:proofErr w:type="spellEnd"/>
          </w:p>
        </w:tc>
      </w:tr>
      <w:tr w:rsidR="00901C5C" w:rsidRPr="004750D0" w14:paraId="6A9C0E5F"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7650B7E2"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44</w:t>
            </w:r>
          </w:p>
        </w:tc>
        <w:tc>
          <w:tcPr>
            <w:tcW w:w="1878" w:type="pct"/>
          </w:tcPr>
          <w:p w14:paraId="2312F67E" w14:textId="70492AF8"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rPr>
                <w:color w:val="000000"/>
              </w:rPr>
              <w:t>Static buffer underrun</w:t>
            </w:r>
          </w:p>
        </w:tc>
        <w:tc>
          <w:tcPr>
            <w:tcW w:w="1323" w:type="pct"/>
            <w:noWrap/>
            <w:hideMark/>
          </w:tcPr>
          <w:p w14:paraId="11AB630C" w14:textId="1BB5A8A1"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Static memory defects</w:t>
            </w:r>
          </w:p>
        </w:tc>
        <w:tc>
          <w:tcPr>
            <w:tcW w:w="1592" w:type="pct"/>
            <w:noWrap/>
            <w:hideMark/>
          </w:tcPr>
          <w:p w14:paraId="5D42E6C5"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underrun_st</w:t>
            </w:r>
            <w:proofErr w:type="spellEnd"/>
          </w:p>
        </w:tc>
      </w:tr>
      <w:tr w:rsidR="00901C5C" w:rsidRPr="004750D0" w14:paraId="34C88703"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7FE0478C"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45</w:t>
            </w:r>
          </w:p>
        </w:tc>
        <w:tc>
          <w:tcPr>
            <w:tcW w:w="1878" w:type="pct"/>
          </w:tcPr>
          <w:p w14:paraId="39B00A1A" w14:textId="42025A77"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rPr>
                <w:color w:val="000000"/>
              </w:rPr>
              <w:t xml:space="preserve">Uninitialized memory access </w:t>
            </w:r>
          </w:p>
        </w:tc>
        <w:tc>
          <w:tcPr>
            <w:tcW w:w="1323" w:type="pct"/>
            <w:noWrap/>
            <w:hideMark/>
          </w:tcPr>
          <w:p w14:paraId="5A25BB6C" w14:textId="2986F69F"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Resource management defects</w:t>
            </w:r>
          </w:p>
        </w:tc>
        <w:tc>
          <w:tcPr>
            <w:tcW w:w="1592" w:type="pct"/>
            <w:noWrap/>
            <w:hideMark/>
          </w:tcPr>
          <w:p w14:paraId="6B9B02D5"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uninit_memory_access</w:t>
            </w:r>
            <w:proofErr w:type="spellEnd"/>
          </w:p>
        </w:tc>
      </w:tr>
      <w:tr w:rsidR="00901C5C" w:rsidRPr="004750D0" w14:paraId="18A2E17D"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0BF04BA5"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46</w:t>
            </w:r>
          </w:p>
        </w:tc>
        <w:tc>
          <w:tcPr>
            <w:tcW w:w="1878" w:type="pct"/>
          </w:tcPr>
          <w:p w14:paraId="260414FA" w14:textId="6F555022"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rPr>
                <w:color w:val="000000"/>
              </w:rPr>
              <w:t>Uninitialized pointer</w:t>
            </w:r>
          </w:p>
        </w:tc>
        <w:tc>
          <w:tcPr>
            <w:tcW w:w="1323" w:type="pct"/>
            <w:noWrap/>
            <w:hideMark/>
          </w:tcPr>
          <w:p w14:paraId="1C92AC58" w14:textId="31806734"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Pointer related defects</w:t>
            </w:r>
          </w:p>
        </w:tc>
        <w:tc>
          <w:tcPr>
            <w:tcW w:w="1592" w:type="pct"/>
            <w:noWrap/>
            <w:hideMark/>
          </w:tcPr>
          <w:p w14:paraId="5AD781FE"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uninit_pointer</w:t>
            </w:r>
            <w:proofErr w:type="spellEnd"/>
          </w:p>
        </w:tc>
      </w:tr>
      <w:tr w:rsidR="00901C5C" w:rsidRPr="004750D0" w14:paraId="759995FE"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3BB147AF" w14:textId="77777777" w:rsidR="00901C5C" w:rsidRPr="004750D0" w:rsidRDefault="00901C5C" w:rsidP="004B2C01">
            <w:pPr>
              <w:pStyle w:val="TableBody"/>
              <w:rPr>
                <w:rFonts w:ascii="MS PGothic" w:eastAsia="MS PGothic" w:hAnsi="MS PGothic" w:cs="MS PGothic"/>
                <w:b w:val="0"/>
                <w:bCs w:val="0"/>
                <w:color w:val="000000"/>
                <w:szCs w:val="22"/>
                <w:lang w:eastAsia="en-US"/>
              </w:rPr>
            </w:pPr>
            <w:r w:rsidRPr="004750D0">
              <w:rPr>
                <w:color w:val="000000"/>
              </w:rPr>
              <w:t>47</w:t>
            </w:r>
          </w:p>
        </w:tc>
        <w:tc>
          <w:tcPr>
            <w:tcW w:w="1878" w:type="pct"/>
          </w:tcPr>
          <w:p w14:paraId="3967EA0C" w14:textId="36F01E70"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color w:val="000000"/>
                <w:szCs w:val="22"/>
                <w:lang w:eastAsia="en-US"/>
              </w:rPr>
            </w:pPr>
            <w:r w:rsidRPr="004750D0">
              <w:rPr>
                <w:color w:val="000000"/>
              </w:rPr>
              <w:t>Uninitialized variable</w:t>
            </w:r>
          </w:p>
        </w:tc>
        <w:tc>
          <w:tcPr>
            <w:tcW w:w="1323" w:type="pct"/>
            <w:noWrap/>
            <w:hideMark/>
          </w:tcPr>
          <w:p w14:paraId="1B17E529" w14:textId="05A5818E"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color w:val="000000"/>
                <w:szCs w:val="22"/>
                <w:lang w:eastAsia="en-US"/>
              </w:rPr>
            </w:pPr>
            <w:proofErr w:type="spellStart"/>
            <w:r w:rsidRPr="004750D0">
              <w:rPr>
                <w:color w:val="000000"/>
              </w:rPr>
              <w:t>Misc</w:t>
            </w:r>
            <w:proofErr w:type="spellEnd"/>
            <w:r w:rsidRPr="004750D0">
              <w:rPr>
                <w:color w:val="000000"/>
              </w:rPr>
              <w:t xml:space="preserve"> defects</w:t>
            </w:r>
          </w:p>
        </w:tc>
        <w:tc>
          <w:tcPr>
            <w:tcW w:w="1592" w:type="pct"/>
            <w:noWrap/>
            <w:hideMark/>
          </w:tcPr>
          <w:p w14:paraId="029DAA44"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uninit_var</w:t>
            </w:r>
            <w:proofErr w:type="spellEnd"/>
          </w:p>
        </w:tc>
      </w:tr>
      <w:tr w:rsidR="00901C5C" w:rsidRPr="004750D0" w14:paraId="0ED7FFD9"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201C2052"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48</w:t>
            </w:r>
          </w:p>
        </w:tc>
        <w:tc>
          <w:tcPr>
            <w:tcW w:w="1878" w:type="pct"/>
          </w:tcPr>
          <w:p w14:paraId="78D44731" w14:textId="34CC92B8"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rPr>
                <w:color w:val="000000"/>
              </w:rPr>
              <w:t>Unlock without lock</w:t>
            </w:r>
          </w:p>
        </w:tc>
        <w:tc>
          <w:tcPr>
            <w:tcW w:w="1323" w:type="pct"/>
            <w:noWrap/>
            <w:hideMark/>
          </w:tcPr>
          <w:p w14:paraId="7210BB88" w14:textId="628A9072"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Concurrency defects</w:t>
            </w:r>
          </w:p>
        </w:tc>
        <w:tc>
          <w:tcPr>
            <w:tcW w:w="1592" w:type="pct"/>
            <w:noWrap/>
            <w:hideMark/>
          </w:tcPr>
          <w:p w14:paraId="59D65717"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unlock_without_lock</w:t>
            </w:r>
            <w:proofErr w:type="spellEnd"/>
          </w:p>
        </w:tc>
      </w:tr>
      <w:tr w:rsidR="00901C5C" w:rsidRPr="004750D0" w14:paraId="0A6DB284"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0F7EF04A" w14:textId="77777777" w:rsidR="00901C5C" w:rsidRPr="004750D0" w:rsidRDefault="00901C5C" w:rsidP="004B2C01">
            <w:pPr>
              <w:pStyle w:val="TableBody"/>
              <w:rPr>
                <w:rFonts w:ascii="MS PGothic" w:eastAsia="MS PGothic" w:hAnsi="MS PGothic" w:cs="MS PGothic"/>
                <w:b w:val="0"/>
                <w:bCs w:val="0"/>
                <w:color w:val="000000"/>
                <w:szCs w:val="22"/>
                <w:lang w:eastAsia="en-US"/>
              </w:rPr>
            </w:pPr>
            <w:r w:rsidRPr="004750D0">
              <w:rPr>
                <w:color w:val="000000"/>
              </w:rPr>
              <w:t>49</w:t>
            </w:r>
          </w:p>
        </w:tc>
        <w:tc>
          <w:tcPr>
            <w:tcW w:w="1878" w:type="pct"/>
          </w:tcPr>
          <w:p w14:paraId="06D40C53" w14:textId="27256321"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color w:val="000000"/>
                <w:szCs w:val="22"/>
                <w:lang w:eastAsia="en-US"/>
              </w:rPr>
            </w:pPr>
            <w:r w:rsidRPr="004750D0">
              <w:rPr>
                <w:color w:val="000000"/>
              </w:rPr>
              <w:t>Unused variable</w:t>
            </w:r>
          </w:p>
        </w:tc>
        <w:tc>
          <w:tcPr>
            <w:tcW w:w="1323" w:type="pct"/>
            <w:noWrap/>
            <w:hideMark/>
          </w:tcPr>
          <w:p w14:paraId="13D5132A" w14:textId="02BC2495"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color w:val="000000"/>
                <w:szCs w:val="22"/>
                <w:lang w:eastAsia="en-US"/>
              </w:rPr>
            </w:pPr>
            <w:r w:rsidRPr="004750D0">
              <w:rPr>
                <w:color w:val="000000"/>
              </w:rPr>
              <w:t>Inappropriate code</w:t>
            </w:r>
          </w:p>
        </w:tc>
        <w:tc>
          <w:tcPr>
            <w:tcW w:w="1592" w:type="pct"/>
            <w:noWrap/>
            <w:hideMark/>
          </w:tcPr>
          <w:p w14:paraId="5091F4EB"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unused_var</w:t>
            </w:r>
            <w:proofErr w:type="spellEnd"/>
          </w:p>
        </w:tc>
      </w:tr>
      <w:tr w:rsidR="00901C5C" w:rsidRPr="004750D0" w14:paraId="4852F75D" w14:textId="77777777" w:rsidTr="004B2C01">
        <w:trPr>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2D662EF2"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50</w:t>
            </w:r>
          </w:p>
        </w:tc>
        <w:tc>
          <w:tcPr>
            <w:tcW w:w="1878" w:type="pct"/>
          </w:tcPr>
          <w:p w14:paraId="0A485DE0" w14:textId="6058AB00"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rPr>
                <w:color w:val="000000"/>
              </w:rPr>
              <w:t>Wrong arguments passed to a function pointer</w:t>
            </w:r>
          </w:p>
        </w:tc>
        <w:tc>
          <w:tcPr>
            <w:tcW w:w="1323" w:type="pct"/>
            <w:noWrap/>
            <w:hideMark/>
          </w:tcPr>
          <w:p w14:paraId="4423CE35" w14:textId="0FE9755E" w:rsidR="00901C5C" w:rsidRPr="004750D0" w:rsidRDefault="00901C5C" w:rsidP="004B2C01">
            <w:pPr>
              <w:pStyle w:val="TableBody"/>
              <w:cnfStyle w:val="000000000000" w:firstRow="0" w:lastRow="0" w:firstColumn="0" w:lastColumn="0" w:oddVBand="0" w:evenVBand="0" w:oddHBand="0" w:evenHBand="0" w:firstRowFirstColumn="0" w:firstRowLastColumn="0" w:lastRowFirstColumn="0" w:lastRowLastColumn="0"/>
              <w:rPr>
                <w:rFonts w:ascii="MS PGothic" w:eastAsia="MS PGothic" w:hAnsi="MS PGothic" w:cs="MS PGothic"/>
                <w:b/>
                <w:bCs/>
                <w:szCs w:val="22"/>
                <w:lang w:eastAsia="en-US"/>
              </w:rPr>
            </w:pPr>
            <w:r w:rsidRPr="004750D0">
              <w:t>Pointer related defects</w:t>
            </w:r>
          </w:p>
        </w:tc>
        <w:tc>
          <w:tcPr>
            <w:tcW w:w="1592" w:type="pct"/>
            <w:noWrap/>
            <w:hideMark/>
          </w:tcPr>
          <w:p w14:paraId="2AEFB080" w14:textId="77777777" w:rsidR="00901C5C" w:rsidRPr="004750D0" w:rsidRDefault="00901C5C" w:rsidP="0069200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wrong_arguments_func_pointer</w:t>
            </w:r>
            <w:proofErr w:type="spellEnd"/>
          </w:p>
        </w:tc>
      </w:tr>
      <w:tr w:rsidR="00901C5C" w:rsidRPr="004750D0" w14:paraId="757C5BC3" w14:textId="77777777" w:rsidTr="004B2C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6" w:type="pct"/>
            <w:noWrap/>
            <w:hideMark/>
          </w:tcPr>
          <w:p w14:paraId="31E894F6" w14:textId="77777777" w:rsidR="00901C5C" w:rsidRPr="004750D0" w:rsidRDefault="00901C5C" w:rsidP="004B2C01">
            <w:pPr>
              <w:pStyle w:val="TableBody"/>
              <w:rPr>
                <w:rFonts w:ascii="MS PGothic" w:eastAsia="MS PGothic" w:hAnsi="MS PGothic" w:cs="MS PGothic"/>
                <w:b w:val="0"/>
                <w:bCs w:val="0"/>
                <w:szCs w:val="22"/>
                <w:lang w:eastAsia="en-US"/>
              </w:rPr>
            </w:pPr>
            <w:r w:rsidRPr="004750D0">
              <w:t>51</w:t>
            </w:r>
          </w:p>
        </w:tc>
        <w:tc>
          <w:tcPr>
            <w:tcW w:w="1878" w:type="pct"/>
          </w:tcPr>
          <w:p w14:paraId="3BF72126" w14:textId="44A4F9D0"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rPr>
                <w:color w:val="000000"/>
              </w:rPr>
              <w:t>Division by zero</w:t>
            </w:r>
          </w:p>
        </w:tc>
        <w:tc>
          <w:tcPr>
            <w:tcW w:w="1323" w:type="pct"/>
            <w:noWrap/>
            <w:hideMark/>
          </w:tcPr>
          <w:p w14:paraId="42A7639B" w14:textId="15461097" w:rsidR="00901C5C" w:rsidRPr="004750D0" w:rsidRDefault="00901C5C" w:rsidP="004B2C01">
            <w:pPr>
              <w:pStyle w:val="TableBody"/>
              <w:cnfStyle w:val="000000100000" w:firstRow="0" w:lastRow="0" w:firstColumn="0" w:lastColumn="0" w:oddVBand="0" w:evenVBand="0" w:oddHBand="1" w:evenHBand="0" w:firstRowFirstColumn="0" w:firstRowLastColumn="0" w:lastRowFirstColumn="0" w:lastRowLastColumn="0"/>
              <w:rPr>
                <w:rFonts w:ascii="MS PGothic" w:eastAsia="MS PGothic" w:hAnsi="MS PGothic" w:cs="MS PGothic"/>
                <w:b/>
                <w:bCs/>
                <w:szCs w:val="22"/>
                <w:lang w:eastAsia="en-US"/>
              </w:rPr>
            </w:pPr>
            <w:r w:rsidRPr="004750D0">
              <w:t>Numerical defects</w:t>
            </w:r>
          </w:p>
        </w:tc>
        <w:tc>
          <w:tcPr>
            <w:tcW w:w="1592" w:type="pct"/>
            <w:noWrap/>
            <w:hideMark/>
          </w:tcPr>
          <w:p w14:paraId="16311EEE" w14:textId="77777777" w:rsidR="00901C5C" w:rsidRPr="004750D0" w:rsidRDefault="00901C5C" w:rsidP="0069200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4750D0">
              <w:rPr>
                <w:rFonts w:ascii="Calibri" w:eastAsia="Times New Roman" w:hAnsi="Calibri"/>
                <w:color w:val="000000"/>
                <w:sz w:val="16"/>
                <w:szCs w:val="16"/>
              </w:rPr>
              <w:t>zero_division</w:t>
            </w:r>
            <w:proofErr w:type="spellEnd"/>
          </w:p>
        </w:tc>
      </w:tr>
    </w:tbl>
    <w:p w14:paraId="1F2798F6" w14:textId="77777777" w:rsidR="00692003" w:rsidRDefault="00692003"/>
    <w:p w14:paraId="11FF31B1" w14:textId="2E539FF0" w:rsidR="00DE5020" w:rsidRDefault="00DE5020">
      <w:r>
        <w:br w:type="page"/>
      </w:r>
    </w:p>
    <w:p w14:paraId="0F53B389" w14:textId="54BF4ED8" w:rsidR="00032084" w:rsidRDefault="00264D35" w:rsidP="0010008E">
      <w:pPr>
        <w:pStyle w:val="Heading1"/>
      </w:pPr>
      <w:bookmarkStart w:id="254" w:name="_Toc383694606"/>
      <w:bookmarkStart w:id="255" w:name="_Toc383695982"/>
      <w:bookmarkStart w:id="256" w:name="_Toc381006085"/>
      <w:bookmarkStart w:id="257" w:name="_Toc381006653"/>
      <w:bookmarkStart w:id="258" w:name="_Toc381007224"/>
      <w:bookmarkStart w:id="259" w:name="_Toc381007822"/>
      <w:bookmarkStart w:id="260" w:name="_Toc381008474"/>
      <w:bookmarkStart w:id="261" w:name="_Toc381013085"/>
      <w:bookmarkStart w:id="262" w:name="_Toc381013736"/>
      <w:bookmarkStart w:id="263" w:name="_Toc381016682"/>
      <w:bookmarkStart w:id="264" w:name="_Toc381017416"/>
      <w:bookmarkStart w:id="265" w:name="_Toc381019949"/>
      <w:bookmarkStart w:id="266" w:name="_Toc381022282"/>
      <w:bookmarkStart w:id="267" w:name="_Toc381366304"/>
      <w:bookmarkStart w:id="268" w:name="_Toc381006086"/>
      <w:bookmarkStart w:id="269" w:name="_Toc381006654"/>
      <w:bookmarkStart w:id="270" w:name="_Toc381007225"/>
      <w:bookmarkStart w:id="271" w:name="_Toc381007823"/>
      <w:bookmarkStart w:id="272" w:name="_Toc381008475"/>
      <w:bookmarkStart w:id="273" w:name="_Toc381013086"/>
      <w:bookmarkStart w:id="274" w:name="_Toc381013737"/>
      <w:bookmarkStart w:id="275" w:name="_Toc381016683"/>
      <w:bookmarkStart w:id="276" w:name="_Toc381017417"/>
      <w:bookmarkStart w:id="277" w:name="_Toc381019950"/>
      <w:bookmarkStart w:id="278" w:name="_Toc381022283"/>
      <w:bookmarkStart w:id="279" w:name="_Toc381366305"/>
      <w:bookmarkStart w:id="280" w:name="_Toc381006087"/>
      <w:bookmarkStart w:id="281" w:name="_Toc381006655"/>
      <w:bookmarkStart w:id="282" w:name="_Toc381007226"/>
      <w:bookmarkStart w:id="283" w:name="_Toc381007824"/>
      <w:bookmarkStart w:id="284" w:name="_Toc381008476"/>
      <w:bookmarkStart w:id="285" w:name="_Toc381013087"/>
      <w:bookmarkStart w:id="286" w:name="_Toc381013738"/>
      <w:bookmarkStart w:id="287" w:name="_Toc381016684"/>
      <w:bookmarkStart w:id="288" w:name="_Toc381017418"/>
      <w:bookmarkStart w:id="289" w:name="_Toc381019951"/>
      <w:bookmarkStart w:id="290" w:name="_Toc381022284"/>
      <w:bookmarkStart w:id="291" w:name="_Toc381366306"/>
      <w:bookmarkStart w:id="292" w:name="_Toc381006088"/>
      <w:bookmarkStart w:id="293" w:name="_Toc381006656"/>
      <w:bookmarkStart w:id="294" w:name="_Toc381007227"/>
      <w:bookmarkStart w:id="295" w:name="_Toc381007825"/>
      <w:bookmarkStart w:id="296" w:name="_Toc381008477"/>
      <w:bookmarkStart w:id="297" w:name="_Toc381013088"/>
      <w:bookmarkStart w:id="298" w:name="_Toc381013739"/>
      <w:bookmarkStart w:id="299" w:name="_Toc381016685"/>
      <w:bookmarkStart w:id="300" w:name="_Toc381017419"/>
      <w:bookmarkStart w:id="301" w:name="_Toc381019952"/>
      <w:bookmarkStart w:id="302" w:name="_Toc381022285"/>
      <w:bookmarkStart w:id="303" w:name="_Toc381366307"/>
      <w:bookmarkStart w:id="304" w:name="_Toc381006089"/>
      <w:bookmarkStart w:id="305" w:name="_Toc381006657"/>
      <w:bookmarkStart w:id="306" w:name="_Toc381007228"/>
      <w:bookmarkStart w:id="307" w:name="_Toc381007826"/>
      <w:bookmarkStart w:id="308" w:name="_Toc381008478"/>
      <w:bookmarkStart w:id="309" w:name="_Toc381013089"/>
      <w:bookmarkStart w:id="310" w:name="_Toc381013740"/>
      <w:bookmarkStart w:id="311" w:name="_Toc381016686"/>
      <w:bookmarkStart w:id="312" w:name="_Toc381017420"/>
      <w:bookmarkStart w:id="313" w:name="_Toc381019953"/>
      <w:bookmarkStart w:id="314" w:name="_Toc381022286"/>
      <w:bookmarkStart w:id="315" w:name="_Toc381366308"/>
      <w:bookmarkStart w:id="316" w:name="_Toc381006090"/>
      <w:bookmarkStart w:id="317" w:name="_Toc381006658"/>
      <w:bookmarkStart w:id="318" w:name="_Toc381007229"/>
      <w:bookmarkStart w:id="319" w:name="_Toc381007827"/>
      <w:bookmarkStart w:id="320" w:name="_Toc381008479"/>
      <w:bookmarkStart w:id="321" w:name="_Toc381013090"/>
      <w:bookmarkStart w:id="322" w:name="_Toc381013741"/>
      <w:bookmarkStart w:id="323" w:name="_Toc381016687"/>
      <w:bookmarkStart w:id="324" w:name="_Toc381017421"/>
      <w:bookmarkStart w:id="325" w:name="_Toc381019954"/>
      <w:bookmarkStart w:id="326" w:name="_Toc381022287"/>
      <w:bookmarkStart w:id="327" w:name="_Toc381366309"/>
      <w:bookmarkStart w:id="328" w:name="_Toc381006091"/>
      <w:bookmarkStart w:id="329" w:name="_Toc381006659"/>
      <w:bookmarkStart w:id="330" w:name="_Toc381007230"/>
      <w:bookmarkStart w:id="331" w:name="_Toc381007828"/>
      <w:bookmarkStart w:id="332" w:name="_Toc381008480"/>
      <w:bookmarkStart w:id="333" w:name="_Toc381013091"/>
      <w:bookmarkStart w:id="334" w:name="_Toc381013742"/>
      <w:bookmarkStart w:id="335" w:name="_Toc381016688"/>
      <w:bookmarkStart w:id="336" w:name="_Toc381017422"/>
      <w:bookmarkStart w:id="337" w:name="_Toc381019955"/>
      <w:bookmarkStart w:id="338" w:name="_Toc381022288"/>
      <w:bookmarkStart w:id="339" w:name="_Toc381366310"/>
      <w:bookmarkStart w:id="340" w:name="_Toc381006092"/>
      <w:bookmarkStart w:id="341" w:name="_Toc381006660"/>
      <w:bookmarkStart w:id="342" w:name="_Toc381007231"/>
      <w:bookmarkStart w:id="343" w:name="_Toc381007829"/>
      <w:bookmarkStart w:id="344" w:name="_Toc381008481"/>
      <w:bookmarkStart w:id="345" w:name="_Toc381013092"/>
      <w:bookmarkStart w:id="346" w:name="_Toc381013743"/>
      <w:bookmarkStart w:id="347" w:name="_Toc381016689"/>
      <w:bookmarkStart w:id="348" w:name="_Toc381017423"/>
      <w:bookmarkStart w:id="349" w:name="_Toc381019956"/>
      <w:bookmarkStart w:id="350" w:name="_Toc381022289"/>
      <w:bookmarkStart w:id="351" w:name="_Toc381366311"/>
      <w:bookmarkStart w:id="352" w:name="_Toc381006093"/>
      <w:bookmarkStart w:id="353" w:name="_Toc381006661"/>
      <w:bookmarkStart w:id="354" w:name="_Toc381007232"/>
      <w:bookmarkStart w:id="355" w:name="_Toc381007830"/>
      <w:bookmarkStart w:id="356" w:name="_Toc381008482"/>
      <w:bookmarkStart w:id="357" w:name="_Toc381013093"/>
      <w:bookmarkStart w:id="358" w:name="_Toc381013744"/>
      <w:bookmarkStart w:id="359" w:name="_Toc381016690"/>
      <w:bookmarkStart w:id="360" w:name="_Toc381017424"/>
      <w:bookmarkStart w:id="361" w:name="_Toc381019957"/>
      <w:bookmarkStart w:id="362" w:name="_Toc381022290"/>
      <w:bookmarkStart w:id="363" w:name="_Toc381366312"/>
      <w:bookmarkStart w:id="364" w:name="_Toc381006094"/>
      <w:bookmarkStart w:id="365" w:name="_Toc381006662"/>
      <w:bookmarkStart w:id="366" w:name="_Toc381007233"/>
      <w:bookmarkStart w:id="367" w:name="_Toc381007831"/>
      <w:bookmarkStart w:id="368" w:name="_Toc381008483"/>
      <w:bookmarkStart w:id="369" w:name="_Toc381013094"/>
      <w:bookmarkStart w:id="370" w:name="_Toc381013745"/>
      <w:bookmarkStart w:id="371" w:name="_Toc381016691"/>
      <w:bookmarkStart w:id="372" w:name="_Toc381017425"/>
      <w:bookmarkStart w:id="373" w:name="_Toc381019958"/>
      <w:bookmarkStart w:id="374" w:name="_Toc381022291"/>
      <w:bookmarkStart w:id="375" w:name="_Toc381366313"/>
      <w:bookmarkStart w:id="376" w:name="_Toc381006095"/>
      <w:bookmarkStart w:id="377" w:name="_Toc381006663"/>
      <w:bookmarkStart w:id="378" w:name="_Toc381007234"/>
      <w:bookmarkStart w:id="379" w:name="_Toc381007832"/>
      <w:bookmarkStart w:id="380" w:name="_Toc381008484"/>
      <w:bookmarkStart w:id="381" w:name="_Toc381013095"/>
      <w:bookmarkStart w:id="382" w:name="_Toc381013746"/>
      <w:bookmarkStart w:id="383" w:name="_Toc381016692"/>
      <w:bookmarkStart w:id="384" w:name="_Toc381017426"/>
      <w:bookmarkStart w:id="385" w:name="_Toc381019959"/>
      <w:bookmarkStart w:id="386" w:name="_Toc381022292"/>
      <w:bookmarkStart w:id="387" w:name="_Toc381366314"/>
      <w:bookmarkStart w:id="388" w:name="_Toc381006096"/>
      <w:bookmarkStart w:id="389" w:name="_Toc381006664"/>
      <w:bookmarkStart w:id="390" w:name="_Toc381007235"/>
      <w:bookmarkStart w:id="391" w:name="_Toc381007833"/>
      <w:bookmarkStart w:id="392" w:name="_Toc381008485"/>
      <w:bookmarkStart w:id="393" w:name="_Toc381013096"/>
      <w:bookmarkStart w:id="394" w:name="_Toc381013747"/>
      <w:bookmarkStart w:id="395" w:name="_Toc381016693"/>
      <w:bookmarkStart w:id="396" w:name="_Toc381017427"/>
      <w:bookmarkStart w:id="397" w:name="_Toc381019960"/>
      <w:bookmarkStart w:id="398" w:name="_Toc381022293"/>
      <w:bookmarkStart w:id="399" w:name="_Toc381366315"/>
      <w:bookmarkStart w:id="400" w:name="_Toc381006097"/>
      <w:bookmarkStart w:id="401" w:name="_Toc381006665"/>
      <w:bookmarkStart w:id="402" w:name="_Toc381007236"/>
      <w:bookmarkStart w:id="403" w:name="_Toc381007834"/>
      <w:bookmarkStart w:id="404" w:name="_Toc381008486"/>
      <w:bookmarkStart w:id="405" w:name="_Toc381013097"/>
      <w:bookmarkStart w:id="406" w:name="_Toc381013748"/>
      <w:bookmarkStart w:id="407" w:name="_Toc381016694"/>
      <w:bookmarkStart w:id="408" w:name="_Toc381017428"/>
      <w:bookmarkStart w:id="409" w:name="_Toc381019961"/>
      <w:bookmarkStart w:id="410" w:name="_Toc381022294"/>
      <w:bookmarkStart w:id="411" w:name="_Toc381366316"/>
      <w:bookmarkStart w:id="412" w:name="_Toc381006098"/>
      <w:bookmarkStart w:id="413" w:name="_Toc381006666"/>
      <w:bookmarkStart w:id="414" w:name="_Toc381007237"/>
      <w:bookmarkStart w:id="415" w:name="_Toc381007835"/>
      <w:bookmarkStart w:id="416" w:name="_Toc381008487"/>
      <w:bookmarkStart w:id="417" w:name="_Toc381013098"/>
      <w:bookmarkStart w:id="418" w:name="_Toc381013749"/>
      <w:bookmarkStart w:id="419" w:name="_Toc381016695"/>
      <w:bookmarkStart w:id="420" w:name="_Toc381017429"/>
      <w:bookmarkStart w:id="421" w:name="_Toc381019962"/>
      <w:bookmarkStart w:id="422" w:name="_Toc381022295"/>
      <w:bookmarkStart w:id="423" w:name="_Toc381366317"/>
      <w:bookmarkStart w:id="424" w:name="_Toc381006099"/>
      <w:bookmarkStart w:id="425" w:name="_Toc381006667"/>
      <w:bookmarkStart w:id="426" w:name="_Toc381007238"/>
      <w:bookmarkStart w:id="427" w:name="_Toc381007836"/>
      <w:bookmarkStart w:id="428" w:name="_Toc381008488"/>
      <w:bookmarkStart w:id="429" w:name="_Toc381013099"/>
      <w:bookmarkStart w:id="430" w:name="_Toc381013750"/>
      <w:bookmarkStart w:id="431" w:name="_Toc381016696"/>
      <w:bookmarkStart w:id="432" w:name="_Toc381017430"/>
      <w:bookmarkStart w:id="433" w:name="_Toc381019963"/>
      <w:bookmarkStart w:id="434" w:name="_Toc381022296"/>
      <w:bookmarkStart w:id="435" w:name="_Toc381366318"/>
      <w:bookmarkStart w:id="436" w:name="_Toc381006100"/>
      <w:bookmarkStart w:id="437" w:name="_Toc381006668"/>
      <w:bookmarkStart w:id="438" w:name="_Toc381007239"/>
      <w:bookmarkStart w:id="439" w:name="_Toc381007837"/>
      <w:bookmarkStart w:id="440" w:name="_Toc381008489"/>
      <w:bookmarkStart w:id="441" w:name="_Toc381013100"/>
      <w:bookmarkStart w:id="442" w:name="_Toc381013751"/>
      <w:bookmarkStart w:id="443" w:name="_Toc381016697"/>
      <w:bookmarkStart w:id="444" w:name="_Toc381017431"/>
      <w:bookmarkStart w:id="445" w:name="_Toc381019964"/>
      <w:bookmarkStart w:id="446" w:name="_Toc381022297"/>
      <w:bookmarkStart w:id="447" w:name="_Toc381366319"/>
      <w:bookmarkStart w:id="448" w:name="_Toc381006101"/>
      <w:bookmarkStart w:id="449" w:name="_Toc381006669"/>
      <w:bookmarkStart w:id="450" w:name="_Toc381007240"/>
      <w:bookmarkStart w:id="451" w:name="_Toc381007838"/>
      <w:bookmarkStart w:id="452" w:name="_Toc381008490"/>
      <w:bookmarkStart w:id="453" w:name="_Toc381013101"/>
      <w:bookmarkStart w:id="454" w:name="_Toc381013752"/>
      <w:bookmarkStart w:id="455" w:name="_Toc381016698"/>
      <w:bookmarkStart w:id="456" w:name="_Toc381017432"/>
      <w:bookmarkStart w:id="457" w:name="_Toc381019965"/>
      <w:bookmarkStart w:id="458" w:name="_Toc381022298"/>
      <w:bookmarkStart w:id="459" w:name="_Toc381366320"/>
      <w:bookmarkStart w:id="460" w:name="_Toc381006102"/>
      <w:bookmarkStart w:id="461" w:name="_Toc381006670"/>
      <w:bookmarkStart w:id="462" w:name="_Toc381007241"/>
      <w:bookmarkStart w:id="463" w:name="_Toc381007839"/>
      <w:bookmarkStart w:id="464" w:name="_Toc381008491"/>
      <w:bookmarkStart w:id="465" w:name="_Toc381013102"/>
      <w:bookmarkStart w:id="466" w:name="_Toc381013753"/>
      <w:bookmarkStart w:id="467" w:name="_Toc381016699"/>
      <w:bookmarkStart w:id="468" w:name="_Toc381017433"/>
      <w:bookmarkStart w:id="469" w:name="_Toc381019966"/>
      <w:bookmarkStart w:id="470" w:name="_Toc381022299"/>
      <w:bookmarkStart w:id="471" w:name="_Toc381366321"/>
      <w:bookmarkStart w:id="472" w:name="_Toc381006103"/>
      <w:bookmarkStart w:id="473" w:name="_Toc381006671"/>
      <w:bookmarkStart w:id="474" w:name="_Toc381007242"/>
      <w:bookmarkStart w:id="475" w:name="_Toc381007840"/>
      <w:bookmarkStart w:id="476" w:name="_Toc381008492"/>
      <w:bookmarkStart w:id="477" w:name="_Toc381013103"/>
      <w:bookmarkStart w:id="478" w:name="_Toc381013754"/>
      <w:bookmarkStart w:id="479" w:name="_Toc381016700"/>
      <w:bookmarkStart w:id="480" w:name="_Toc381017434"/>
      <w:bookmarkStart w:id="481" w:name="_Toc381019967"/>
      <w:bookmarkStart w:id="482" w:name="_Toc381022300"/>
      <w:bookmarkStart w:id="483" w:name="_Toc381366322"/>
      <w:bookmarkStart w:id="484" w:name="_Toc381006104"/>
      <w:bookmarkStart w:id="485" w:name="_Toc381006672"/>
      <w:bookmarkStart w:id="486" w:name="_Toc381007243"/>
      <w:bookmarkStart w:id="487" w:name="_Toc381007841"/>
      <w:bookmarkStart w:id="488" w:name="_Toc381008493"/>
      <w:bookmarkStart w:id="489" w:name="_Toc381013104"/>
      <w:bookmarkStart w:id="490" w:name="_Toc381013755"/>
      <w:bookmarkStart w:id="491" w:name="_Toc381016701"/>
      <w:bookmarkStart w:id="492" w:name="_Toc381017435"/>
      <w:bookmarkStart w:id="493" w:name="_Toc381019968"/>
      <w:bookmarkStart w:id="494" w:name="_Toc381022301"/>
      <w:bookmarkStart w:id="495" w:name="_Toc381366323"/>
      <w:bookmarkStart w:id="496" w:name="_Toc381006105"/>
      <w:bookmarkStart w:id="497" w:name="_Toc381006673"/>
      <w:bookmarkStart w:id="498" w:name="_Toc381007244"/>
      <w:bookmarkStart w:id="499" w:name="_Toc381007842"/>
      <w:bookmarkStart w:id="500" w:name="_Toc381008494"/>
      <w:bookmarkStart w:id="501" w:name="_Toc381013105"/>
      <w:bookmarkStart w:id="502" w:name="_Toc381013756"/>
      <w:bookmarkStart w:id="503" w:name="_Toc381016702"/>
      <w:bookmarkStart w:id="504" w:name="_Toc381017436"/>
      <w:bookmarkStart w:id="505" w:name="_Toc381019969"/>
      <w:bookmarkStart w:id="506" w:name="_Toc381022302"/>
      <w:bookmarkStart w:id="507" w:name="_Toc381366324"/>
      <w:bookmarkStart w:id="508" w:name="_Toc381006106"/>
      <w:bookmarkStart w:id="509" w:name="_Toc381006674"/>
      <w:bookmarkStart w:id="510" w:name="_Toc381007245"/>
      <w:bookmarkStart w:id="511" w:name="_Toc381007843"/>
      <w:bookmarkStart w:id="512" w:name="_Toc381008495"/>
      <w:bookmarkStart w:id="513" w:name="_Toc381013106"/>
      <w:bookmarkStart w:id="514" w:name="_Toc381013757"/>
      <w:bookmarkStart w:id="515" w:name="_Toc381016703"/>
      <w:bookmarkStart w:id="516" w:name="_Toc381017437"/>
      <w:bookmarkStart w:id="517" w:name="_Toc381019970"/>
      <w:bookmarkStart w:id="518" w:name="_Toc381022303"/>
      <w:bookmarkStart w:id="519" w:name="_Toc381366325"/>
      <w:bookmarkStart w:id="520" w:name="_Toc381006107"/>
      <w:bookmarkStart w:id="521" w:name="_Toc381006675"/>
      <w:bookmarkStart w:id="522" w:name="_Toc381007246"/>
      <w:bookmarkStart w:id="523" w:name="_Toc381007844"/>
      <w:bookmarkStart w:id="524" w:name="_Toc381008496"/>
      <w:bookmarkStart w:id="525" w:name="_Toc381013107"/>
      <w:bookmarkStart w:id="526" w:name="_Toc381013758"/>
      <w:bookmarkStart w:id="527" w:name="_Toc381016704"/>
      <w:bookmarkStart w:id="528" w:name="_Toc381017438"/>
      <w:bookmarkStart w:id="529" w:name="_Toc381019971"/>
      <w:bookmarkStart w:id="530" w:name="_Toc381022304"/>
      <w:bookmarkStart w:id="531" w:name="_Toc381366326"/>
      <w:bookmarkStart w:id="532" w:name="_Toc384046360"/>
      <w:bookmarkStart w:id="533" w:name="_Toc205985848"/>
      <w:bookmarkStart w:id="534" w:name="_Ref189885549"/>
      <w:bookmarkStart w:id="535" w:name="_Toc192077421"/>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r>
        <w:lastRenderedPageBreak/>
        <w:t>Detail</w:t>
      </w:r>
      <w:r w:rsidR="00BC317A">
        <w:t>e</w:t>
      </w:r>
      <w:r>
        <w:t>d Specification</w:t>
      </w:r>
      <w:bookmarkEnd w:id="532"/>
    </w:p>
    <w:p w14:paraId="2079E513" w14:textId="69BDE25C" w:rsidR="004F6CE0" w:rsidRDefault="004F6CE0" w:rsidP="004750D0">
      <w:pPr>
        <w:pStyle w:val="Heading2"/>
      </w:pPr>
      <w:bookmarkStart w:id="536" w:name="_Toc383694608"/>
      <w:bookmarkStart w:id="537" w:name="_Toc383695984"/>
      <w:bookmarkStart w:id="538" w:name="_Toc384046361"/>
      <w:bookmarkStart w:id="539" w:name="_Toc192077422"/>
      <w:bookmarkStart w:id="540" w:name="_Toc205985849"/>
      <w:bookmarkStart w:id="541" w:name="_Ref207711128"/>
      <w:bookmarkStart w:id="542" w:name="_Ref208477505"/>
      <w:bookmarkStart w:id="543" w:name="_Ref208477712"/>
      <w:bookmarkStart w:id="544" w:name="_Ref334647426"/>
      <w:bookmarkEnd w:id="533"/>
      <w:bookmarkEnd w:id="534"/>
      <w:bookmarkEnd w:id="535"/>
      <w:bookmarkEnd w:id="536"/>
      <w:bookmarkEnd w:id="537"/>
      <w:r w:rsidRPr="00F70439">
        <w:t xml:space="preserve">Bit </w:t>
      </w:r>
      <w:r w:rsidR="00C75071" w:rsidRPr="00F70439">
        <w:t>Shift Bigger Than Integral Type or Negative</w:t>
      </w:r>
      <w:bookmarkEnd w:id="538"/>
    </w:p>
    <w:p w14:paraId="1A2C02EF" w14:textId="34A1C2BB" w:rsidR="004F6CE0" w:rsidRDefault="006A050F" w:rsidP="004F6CE0">
      <w:r>
        <w:t>This defect variation helps in identifying</w:t>
      </w:r>
      <w:r w:rsidR="00E00505">
        <w:t xml:space="preserve"> </w:t>
      </w:r>
      <w:r w:rsidR="00FB3FE6" w:rsidRPr="004B2C01">
        <w:rPr>
          <w:i/>
        </w:rPr>
        <w:t>N</w:t>
      </w:r>
      <w:r w:rsidR="00E00505" w:rsidRPr="004B2C01">
        <w:rPr>
          <w:i/>
        </w:rPr>
        <w:t>umerical defects</w:t>
      </w:r>
      <w:r w:rsidR="00E00505">
        <w:t>, which are related to t</w:t>
      </w:r>
      <w:r w:rsidR="004F6CE0">
        <w:rPr>
          <w:rFonts w:hint="eastAsia"/>
        </w:rPr>
        <w:t xml:space="preserve">he size of bit shift operation </w:t>
      </w:r>
      <w:r w:rsidR="00E00505">
        <w:t xml:space="preserve">being </w:t>
      </w:r>
      <w:r w:rsidR="004F6CE0">
        <w:rPr>
          <w:rFonts w:hint="eastAsia"/>
        </w:rPr>
        <w:t>larger than the size of operands.</w:t>
      </w:r>
    </w:p>
    <w:p w14:paraId="7DA63DE3" w14:textId="3CB85B92" w:rsidR="004F6CE0" w:rsidRDefault="004F6CE0" w:rsidP="004750D0">
      <w:pPr>
        <w:pStyle w:val="Heading2"/>
      </w:pPr>
      <w:bookmarkStart w:id="545" w:name="_Toc383694610"/>
      <w:bookmarkStart w:id="546" w:name="_Toc383695986"/>
      <w:bookmarkStart w:id="547" w:name="_Toc383694614"/>
      <w:bookmarkStart w:id="548" w:name="_Toc383695990"/>
      <w:bookmarkStart w:id="549" w:name="_Toc383694615"/>
      <w:bookmarkStart w:id="550" w:name="_Toc383695991"/>
      <w:bookmarkStart w:id="551" w:name="_Toc383694616"/>
      <w:bookmarkStart w:id="552" w:name="_Toc383695992"/>
      <w:bookmarkStart w:id="553" w:name="_Toc383694617"/>
      <w:bookmarkStart w:id="554" w:name="_Toc383695993"/>
      <w:bookmarkStart w:id="555" w:name="_Toc383694618"/>
      <w:bookmarkStart w:id="556" w:name="_Toc383695994"/>
      <w:bookmarkStart w:id="557" w:name="_Toc383694619"/>
      <w:bookmarkStart w:id="558" w:name="_Toc383695995"/>
      <w:bookmarkStart w:id="559" w:name="_Toc383694620"/>
      <w:bookmarkStart w:id="560" w:name="_Toc383695996"/>
      <w:bookmarkStart w:id="561" w:name="_Toc383694621"/>
      <w:bookmarkStart w:id="562" w:name="_Toc383695997"/>
      <w:bookmarkStart w:id="563" w:name="_Toc383694622"/>
      <w:bookmarkStart w:id="564" w:name="_Toc383695998"/>
      <w:bookmarkStart w:id="565" w:name="_Toc383694623"/>
      <w:bookmarkStart w:id="566" w:name="_Toc383695999"/>
      <w:bookmarkStart w:id="567" w:name="_Toc383694624"/>
      <w:bookmarkStart w:id="568" w:name="_Toc383696000"/>
      <w:bookmarkStart w:id="569" w:name="_Toc383694625"/>
      <w:bookmarkStart w:id="570" w:name="_Toc383696001"/>
      <w:bookmarkStart w:id="571" w:name="_Toc383694626"/>
      <w:bookmarkStart w:id="572" w:name="_Toc383696002"/>
      <w:bookmarkStart w:id="573" w:name="_Toc383694627"/>
      <w:bookmarkStart w:id="574" w:name="_Toc383696003"/>
      <w:bookmarkStart w:id="575" w:name="_Toc383694628"/>
      <w:bookmarkStart w:id="576" w:name="_Toc383696004"/>
      <w:bookmarkStart w:id="577" w:name="_Toc383694629"/>
      <w:bookmarkStart w:id="578" w:name="_Toc383696005"/>
      <w:bookmarkStart w:id="579" w:name="_Toc383694630"/>
      <w:bookmarkStart w:id="580" w:name="_Toc383696006"/>
      <w:bookmarkStart w:id="581" w:name="_Toc383694632"/>
      <w:bookmarkStart w:id="582" w:name="_Toc383696008"/>
      <w:bookmarkStart w:id="583" w:name="_Toc384046362"/>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r w:rsidRPr="00F70439">
        <w:t xml:space="preserve">Dynamic </w:t>
      </w:r>
      <w:r w:rsidR="00C75071" w:rsidRPr="00F70439">
        <w:t>Buffer Over</w:t>
      </w:r>
      <w:r w:rsidR="00356308">
        <w:t>run</w:t>
      </w:r>
      <w:bookmarkEnd w:id="583"/>
    </w:p>
    <w:p w14:paraId="5C58FFBF" w14:textId="75CDB84F" w:rsidR="004F6CE0" w:rsidRDefault="00E00505" w:rsidP="004F6CE0">
      <w:r>
        <w:t xml:space="preserve">This defect variation </w:t>
      </w:r>
      <w:r w:rsidR="00D74CB1">
        <w:t>identifies</w:t>
      </w:r>
      <w:r>
        <w:t xml:space="preserve"> </w:t>
      </w:r>
      <w:r w:rsidRPr="004B2C01">
        <w:rPr>
          <w:i/>
        </w:rPr>
        <w:t>Dynamic Memory defects</w:t>
      </w:r>
      <w:r>
        <w:t>, which are related to memory a</w:t>
      </w:r>
      <w:r w:rsidR="004F6CE0">
        <w:t xml:space="preserve">ccess outside </w:t>
      </w:r>
      <w:r>
        <w:t xml:space="preserve">dynamically </w:t>
      </w:r>
      <w:r w:rsidR="004F6CE0">
        <w:t>allocated</w:t>
      </w:r>
      <w:r>
        <w:t xml:space="preserve"> memory space.</w:t>
      </w:r>
    </w:p>
    <w:p w14:paraId="10C0AD1E" w14:textId="03A55285" w:rsidR="004F6CE0" w:rsidRDefault="004F6CE0" w:rsidP="004750D0">
      <w:pPr>
        <w:pStyle w:val="Heading2"/>
      </w:pPr>
      <w:bookmarkStart w:id="584" w:name="_Toc383694639"/>
      <w:bookmarkStart w:id="585" w:name="_Toc383696015"/>
      <w:bookmarkStart w:id="586" w:name="_Toc383694641"/>
      <w:bookmarkStart w:id="587" w:name="_Toc383696017"/>
      <w:bookmarkStart w:id="588" w:name="_Toc383694642"/>
      <w:bookmarkStart w:id="589" w:name="_Toc383696018"/>
      <w:bookmarkStart w:id="590" w:name="_Toc383694643"/>
      <w:bookmarkStart w:id="591" w:name="_Toc383696019"/>
      <w:bookmarkStart w:id="592" w:name="_Toc383694644"/>
      <w:bookmarkStart w:id="593" w:name="_Toc383696020"/>
      <w:bookmarkStart w:id="594" w:name="_Toc383694645"/>
      <w:bookmarkStart w:id="595" w:name="_Toc383696021"/>
      <w:bookmarkStart w:id="596" w:name="_Toc383694646"/>
      <w:bookmarkStart w:id="597" w:name="_Toc383696022"/>
      <w:bookmarkStart w:id="598" w:name="_Toc383694647"/>
      <w:bookmarkStart w:id="599" w:name="_Toc383696023"/>
      <w:bookmarkStart w:id="600" w:name="_Toc383694648"/>
      <w:bookmarkStart w:id="601" w:name="_Toc383696024"/>
      <w:bookmarkStart w:id="602" w:name="_Toc383694649"/>
      <w:bookmarkStart w:id="603" w:name="_Toc383696025"/>
      <w:bookmarkStart w:id="604" w:name="_Toc383694650"/>
      <w:bookmarkStart w:id="605" w:name="_Toc383696026"/>
      <w:bookmarkStart w:id="606" w:name="_Toc383694651"/>
      <w:bookmarkStart w:id="607" w:name="_Toc383696027"/>
      <w:bookmarkStart w:id="608" w:name="_Toc383694652"/>
      <w:bookmarkStart w:id="609" w:name="_Toc383696028"/>
      <w:bookmarkStart w:id="610" w:name="_Toc383694653"/>
      <w:bookmarkStart w:id="611" w:name="_Toc383696029"/>
      <w:bookmarkStart w:id="612" w:name="_Toc383694654"/>
      <w:bookmarkStart w:id="613" w:name="_Toc383696030"/>
      <w:bookmarkStart w:id="614" w:name="_Toc383694655"/>
      <w:bookmarkStart w:id="615" w:name="_Toc383696031"/>
      <w:bookmarkStart w:id="616" w:name="_Toc383694656"/>
      <w:bookmarkStart w:id="617" w:name="_Toc383696032"/>
      <w:bookmarkStart w:id="618" w:name="_Toc383694657"/>
      <w:bookmarkStart w:id="619" w:name="_Toc383696033"/>
      <w:bookmarkStart w:id="620" w:name="_Toc383694658"/>
      <w:bookmarkStart w:id="621" w:name="_Toc383696034"/>
      <w:bookmarkStart w:id="622" w:name="_Toc38404636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r w:rsidRPr="00F70439">
        <w:t xml:space="preserve">Dynamic </w:t>
      </w:r>
      <w:r w:rsidR="00C75071" w:rsidRPr="00F70439">
        <w:t>Buffer Underrun</w:t>
      </w:r>
      <w:bookmarkEnd w:id="622"/>
    </w:p>
    <w:p w14:paraId="78962A3B" w14:textId="6E353983" w:rsidR="004F6CE0" w:rsidRDefault="00E00505" w:rsidP="004F6CE0">
      <w:r>
        <w:t xml:space="preserve">This defect variation </w:t>
      </w:r>
      <w:r w:rsidR="00D74CB1">
        <w:t xml:space="preserve">identifies </w:t>
      </w:r>
      <w:r w:rsidRPr="004B2C01">
        <w:rPr>
          <w:i/>
        </w:rPr>
        <w:t>Dynamic Memory defects</w:t>
      </w:r>
      <w:r>
        <w:t>, which are related to memory a</w:t>
      </w:r>
      <w:r w:rsidR="004F6CE0">
        <w:t xml:space="preserve">ccess lower than the bounds of the </w:t>
      </w:r>
      <w:r>
        <w:t xml:space="preserve">dynamic </w:t>
      </w:r>
      <w:r w:rsidR="004F6CE0">
        <w:t xml:space="preserve">allocated memory </w:t>
      </w:r>
      <w:r>
        <w:t>space.</w:t>
      </w:r>
    </w:p>
    <w:p w14:paraId="07979B78" w14:textId="079DCF80" w:rsidR="004F6CE0" w:rsidRDefault="004F6CE0" w:rsidP="004750D0">
      <w:pPr>
        <w:pStyle w:val="Heading2"/>
      </w:pPr>
      <w:bookmarkStart w:id="623" w:name="_Toc383694661"/>
      <w:bookmarkStart w:id="624" w:name="_Toc383696037"/>
      <w:bookmarkStart w:id="625" w:name="_Toc383694673"/>
      <w:bookmarkStart w:id="626" w:name="_Toc383696049"/>
      <w:bookmarkStart w:id="627" w:name="_Toc383694674"/>
      <w:bookmarkStart w:id="628" w:name="_Toc383696050"/>
      <w:bookmarkStart w:id="629" w:name="_Toc383694675"/>
      <w:bookmarkStart w:id="630" w:name="_Toc383696051"/>
      <w:bookmarkStart w:id="631" w:name="_Toc383694676"/>
      <w:bookmarkStart w:id="632" w:name="_Toc383696052"/>
      <w:bookmarkStart w:id="633" w:name="_Toc383694677"/>
      <w:bookmarkStart w:id="634" w:name="_Toc383696053"/>
      <w:bookmarkStart w:id="635" w:name="_Toc383694678"/>
      <w:bookmarkStart w:id="636" w:name="_Toc383696054"/>
      <w:bookmarkStart w:id="637" w:name="_Toc383694679"/>
      <w:bookmarkStart w:id="638" w:name="_Toc383696055"/>
      <w:bookmarkStart w:id="639" w:name="_Toc383694680"/>
      <w:bookmarkStart w:id="640" w:name="_Toc383696056"/>
      <w:bookmarkStart w:id="641" w:name="_Toc383694681"/>
      <w:bookmarkStart w:id="642" w:name="_Toc383696057"/>
      <w:bookmarkStart w:id="643" w:name="_Toc383694682"/>
      <w:bookmarkStart w:id="644" w:name="_Toc383696058"/>
      <w:bookmarkStart w:id="645" w:name="_Toc383694683"/>
      <w:bookmarkStart w:id="646" w:name="_Toc383696059"/>
      <w:bookmarkStart w:id="647" w:name="_Toc383694684"/>
      <w:bookmarkStart w:id="648" w:name="_Toc383696060"/>
      <w:bookmarkStart w:id="649" w:name="_Toc384046364"/>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r w:rsidRPr="001A74A1">
        <w:t xml:space="preserve">Comparison NULL </w:t>
      </w:r>
      <w:r w:rsidR="00C75071">
        <w:t>w</w:t>
      </w:r>
      <w:r w:rsidR="00C75071" w:rsidRPr="001A74A1">
        <w:t>ith Function Pointer</w:t>
      </w:r>
      <w:bookmarkEnd w:id="649"/>
    </w:p>
    <w:p w14:paraId="0A173C31" w14:textId="272DBEC6" w:rsidR="004F6CE0" w:rsidRDefault="00D74CB1" w:rsidP="004F6CE0">
      <w:r>
        <w:t xml:space="preserve">This defect variation identifies </w:t>
      </w:r>
      <w:r w:rsidR="00857EBF" w:rsidRPr="004B2C01">
        <w:rPr>
          <w:i/>
        </w:rPr>
        <w:t>Pointer related defects</w:t>
      </w:r>
      <w:r w:rsidR="00857EBF">
        <w:t xml:space="preserve">, which are related to </w:t>
      </w:r>
      <w:r w:rsidR="004F6CE0">
        <w:rPr>
          <w:rFonts w:hint="eastAsia"/>
        </w:rPr>
        <w:t xml:space="preserve">a function address </w:t>
      </w:r>
      <w:r w:rsidR="00857EBF">
        <w:t xml:space="preserve">comparison </w:t>
      </w:r>
      <w:r w:rsidR="004F6CE0">
        <w:rPr>
          <w:rFonts w:hint="eastAsia"/>
        </w:rPr>
        <w:t xml:space="preserve">with NULL. Usually, this operation is a </w:t>
      </w:r>
      <w:r w:rsidR="004F6CE0">
        <w:t>misuse case</w:t>
      </w:r>
      <w:r w:rsidR="004F6CE0">
        <w:rPr>
          <w:rFonts w:hint="eastAsia"/>
        </w:rPr>
        <w:t xml:space="preserve"> that </w:t>
      </w:r>
      <w:r w:rsidR="00210C2C">
        <w:t>is</w:t>
      </w:r>
      <w:r w:rsidR="004F6CE0">
        <w:rPr>
          <w:rFonts w:hint="eastAsia"/>
        </w:rPr>
        <w:t xml:space="preserve"> supposed to be a coding error of a function call </w:t>
      </w:r>
      <w:r w:rsidR="00210C2C">
        <w:t>with a</w:t>
      </w:r>
      <w:r w:rsidR="004F6CE0">
        <w:rPr>
          <w:rFonts w:hint="eastAsia"/>
        </w:rPr>
        <w:t xml:space="preserve"> missing ().</w:t>
      </w:r>
    </w:p>
    <w:p w14:paraId="49F79202" w14:textId="38C1C777" w:rsidR="004F6CE0" w:rsidRDefault="004F6CE0" w:rsidP="004750D0">
      <w:pPr>
        <w:pStyle w:val="Heading2"/>
      </w:pPr>
      <w:bookmarkStart w:id="650" w:name="_Toc383694686"/>
      <w:bookmarkStart w:id="651" w:name="_Toc383696062"/>
      <w:bookmarkStart w:id="652" w:name="_Toc383694687"/>
      <w:bookmarkStart w:id="653" w:name="_Toc383696063"/>
      <w:bookmarkStart w:id="654" w:name="_Toc383694690"/>
      <w:bookmarkStart w:id="655" w:name="_Toc383696066"/>
      <w:bookmarkStart w:id="656" w:name="_Toc383694691"/>
      <w:bookmarkStart w:id="657" w:name="_Toc383696067"/>
      <w:bookmarkStart w:id="658" w:name="_Toc383694692"/>
      <w:bookmarkStart w:id="659" w:name="_Toc383696068"/>
      <w:bookmarkStart w:id="660" w:name="_Toc383694693"/>
      <w:bookmarkStart w:id="661" w:name="_Toc383696069"/>
      <w:bookmarkStart w:id="662" w:name="_Toc383694694"/>
      <w:bookmarkStart w:id="663" w:name="_Toc383696070"/>
      <w:bookmarkStart w:id="664" w:name="_Toc383694695"/>
      <w:bookmarkStart w:id="665" w:name="_Toc383696071"/>
      <w:bookmarkStart w:id="666" w:name="_Toc383694696"/>
      <w:bookmarkStart w:id="667" w:name="_Toc383696072"/>
      <w:bookmarkStart w:id="668" w:name="_Toc383694697"/>
      <w:bookmarkStart w:id="669" w:name="_Toc383696073"/>
      <w:bookmarkStart w:id="670" w:name="_Toc383694698"/>
      <w:bookmarkStart w:id="671" w:name="_Toc383696074"/>
      <w:bookmarkStart w:id="672" w:name="_Toc383694699"/>
      <w:bookmarkStart w:id="673" w:name="_Toc383696075"/>
      <w:bookmarkStart w:id="674" w:name="_Toc383694700"/>
      <w:bookmarkStart w:id="675" w:name="_Toc383696076"/>
      <w:bookmarkStart w:id="676" w:name="_Toc383694701"/>
      <w:bookmarkStart w:id="677" w:name="_Toc383696077"/>
      <w:bookmarkStart w:id="678" w:name="_Toc384046365"/>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r w:rsidRPr="0002665C">
        <w:t xml:space="preserve">Contradict </w:t>
      </w:r>
      <w:r w:rsidR="00C75071" w:rsidRPr="0002665C">
        <w:t>Conditions</w:t>
      </w:r>
      <w:bookmarkEnd w:id="678"/>
    </w:p>
    <w:p w14:paraId="2A2C22B0" w14:textId="21433156" w:rsidR="004F6CE0" w:rsidRDefault="00857EBF" w:rsidP="004F6CE0">
      <w:r>
        <w:t xml:space="preserve">This defect variation identifies </w:t>
      </w:r>
      <w:proofErr w:type="gramStart"/>
      <w:r w:rsidR="00FB3FE6" w:rsidRPr="004B2C01">
        <w:rPr>
          <w:i/>
        </w:rPr>
        <w:t>I</w:t>
      </w:r>
      <w:r w:rsidR="005D7960" w:rsidRPr="004B2C01">
        <w:rPr>
          <w:i/>
        </w:rPr>
        <w:t>nappropriate</w:t>
      </w:r>
      <w:proofErr w:type="gramEnd"/>
      <w:r w:rsidRPr="004B2C01">
        <w:rPr>
          <w:i/>
        </w:rPr>
        <w:t xml:space="preserve"> code</w:t>
      </w:r>
      <w:r>
        <w:t>, which are related to validating the c</w:t>
      </w:r>
      <w:r w:rsidR="004F6CE0">
        <w:t>onditions</w:t>
      </w:r>
      <w:r w:rsidR="004F6CE0">
        <w:rPr>
          <w:rFonts w:hint="eastAsia"/>
        </w:rPr>
        <w:t xml:space="preserve"> </w:t>
      </w:r>
      <w:r>
        <w:t xml:space="preserve">that </w:t>
      </w:r>
      <w:r w:rsidR="004F6CE0">
        <w:rPr>
          <w:rFonts w:hint="eastAsia"/>
        </w:rPr>
        <w:t>conflict each other.</w:t>
      </w:r>
    </w:p>
    <w:p w14:paraId="155E9367" w14:textId="29C87434" w:rsidR="004F6CE0" w:rsidRDefault="004F6CE0" w:rsidP="004750D0">
      <w:pPr>
        <w:pStyle w:val="Heading2"/>
      </w:pPr>
      <w:bookmarkStart w:id="679" w:name="_Toc383694703"/>
      <w:bookmarkStart w:id="680" w:name="_Toc383696079"/>
      <w:bookmarkStart w:id="681" w:name="_Toc383694704"/>
      <w:bookmarkStart w:id="682" w:name="_Toc383696080"/>
      <w:bookmarkStart w:id="683" w:name="_Toc383694710"/>
      <w:bookmarkStart w:id="684" w:name="_Toc383696086"/>
      <w:bookmarkStart w:id="685" w:name="_Toc383694711"/>
      <w:bookmarkStart w:id="686" w:name="_Toc383696087"/>
      <w:bookmarkStart w:id="687" w:name="_Toc383694712"/>
      <w:bookmarkStart w:id="688" w:name="_Toc383696088"/>
      <w:bookmarkStart w:id="689" w:name="_Toc383694713"/>
      <w:bookmarkStart w:id="690" w:name="_Toc383696089"/>
      <w:bookmarkStart w:id="691" w:name="_Toc383694714"/>
      <w:bookmarkStart w:id="692" w:name="_Toc383696090"/>
      <w:bookmarkStart w:id="693" w:name="_Toc383694715"/>
      <w:bookmarkStart w:id="694" w:name="_Toc383696091"/>
      <w:bookmarkStart w:id="695" w:name="_Toc383694716"/>
      <w:bookmarkStart w:id="696" w:name="_Toc383696092"/>
      <w:bookmarkStart w:id="697" w:name="_Toc383694717"/>
      <w:bookmarkStart w:id="698" w:name="_Toc383696093"/>
      <w:bookmarkStart w:id="699" w:name="_Toc383694718"/>
      <w:bookmarkStart w:id="700" w:name="_Toc383696094"/>
      <w:bookmarkStart w:id="701" w:name="_Toc383694719"/>
      <w:bookmarkStart w:id="702" w:name="_Toc383696095"/>
      <w:bookmarkStart w:id="703" w:name="_Toc383694720"/>
      <w:bookmarkStart w:id="704" w:name="_Toc383696096"/>
      <w:bookmarkStart w:id="705" w:name="_Toc383694721"/>
      <w:bookmarkStart w:id="706" w:name="_Toc383696097"/>
      <w:bookmarkStart w:id="707" w:name="_Toc383694722"/>
      <w:bookmarkStart w:id="708" w:name="_Toc383696098"/>
      <w:bookmarkStart w:id="709" w:name="_Toc383694723"/>
      <w:bookmarkStart w:id="710" w:name="_Toc383696099"/>
      <w:bookmarkStart w:id="711" w:name="_Toc383694724"/>
      <w:bookmarkStart w:id="712" w:name="_Toc383696100"/>
      <w:bookmarkStart w:id="713" w:name="_Toc383694725"/>
      <w:bookmarkStart w:id="714" w:name="_Toc383696101"/>
      <w:bookmarkStart w:id="715" w:name="_Toc383694726"/>
      <w:bookmarkStart w:id="716" w:name="_Toc383696102"/>
      <w:bookmarkStart w:id="717" w:name="_Toc383694727"/>
      <w:bookmarkStart w:id="718" w:name="_Toc383696103"/>
      <w:bookmarkStart w:id="719" w:name="_Toc383694728"/>
      <w:bookmarkStart w:id="720" w:name="_Toc383696104"/>
      <w:bookmarkStart w:id="721" w:name="_Toc383694729"/>
      <w:bookmarkStart w:id="722" w:name="_Toc383696105"/>
      <w:bookmarkStart w:id="723" w:name="_Toc383694730"/>
      <w:bookmarkStart w:id="724" w:name="_Toc383696106"/>
      <w:bookmarkStart w:id="725" w:name="_Toc383694731"/>
      <w:bookmarkStart w:id="726" w:name="_Toc383696107"/>
      <w:bookmarkStart w:id="727" w:name="_Toc383694732"/>
      <w:bookmarkStart w:id="728" w:name="_Toc383696108"/>
      <w:bookmarkStart w:id="729" w:name="_Toc383694733"/>
      <w:bookmarkStart w:id="730" w:name="_Toc383696109"/>
      <w:bookmarkStart w:id="731" w:name="_Toc383694734"/>
      <w:bookmarkStart w:id="732" w:name="_Toc383696110"/>
      <w:bookmarkStart w:id="733" w:name="_Toc383694735"/>
      <w:bookmarkStart w:id="734" w:name="_Toc383696111"/>
      <w:bookmarkStart w:id="735" w:name="_Toc383694736"/>
      <w:bookmarkStart w:id="736" w:name="_Toc383696112"/>
      <w:bookmarkStart w:id="737" w:name="_Toc383694738"/>
      <w:bookmarkStart w:id="738" w:name="_Toc383696114"/>
      <w:bookmarkStart w:id="739" w:name="_Toc384046366"/>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r w:rsidRPr="00D05021">
        <w:t xml:space="preserve">Integer </w:t>
      </w:r>
      <w:r w:rsidR="00C75071" w:rsidRPr="00D05021">
        <w:t xml:space="preserve">Precision Lost Because </w:t>
      </w:r>
      <w:r w:rsidR="00C75071">
        <w:t>o</w:t>
      </w:r>
      <w:r w:rsidR="00C75071" w:rsidRPr="00D05021">
        <w:t>f Cast</w:t>
      </w:r>
      <w:bookmarkEnd w:id="739"/>
    </w:p>
    <w:p w14:paraId="67D74C63" w14:textId="0D98CD93" w:rsidR="004F6CE0" w:rsidRDefault="00084EA4" w:rsidP="004F6CE0">
      <w:r>
        <w:t xml:space="preserve">This defect variation identifies </w:t>
      </w:r>
      <w:r w:rsidRPr="004B2C01">
        <w:rPr>
          <w:i/>
        </w:rPr>
        <w:t>Numerical defects</w:t>
      </w:r>
      <w:r>
        <w:t>, which a</w:t>
      </w:r>
      <w:r w:rsidR="004F6CE0">
        <w:rPr>
          <w:rFonts w:hint="eastAsia"/>
        </w:rPr>
        <w:t xml:space="preserve">ssign a variable </w:t>
      </w:r>
      <w:r>
        <w:t xml:space="preserve">of a larger variable type </w:t>
      </w:r>
      <w:r w:rsidR="004F6CE0">
        <w:rPr>
          <w:rFonts w:hint="eastAsia"/>
        </w:rPr>
        <w:t>to another variable with smaller data size</w:t>
      </w:r>
      <w:r>
        <w:t xml:space="preserve">. The result of which is </w:t>
      </w:r>
      <w:r w:rsidR="004F6CE0">
        <w:rPr>
          <w:rFonts w:hint="eastAsia"/>
        </w:rPr>
        <w:t xml:space="preserve">some information of </w:t>
      </w:r>
      <w:r>
        <w:t xml:space="preserve">assigned </w:t>
      </w:r>
      <w:r w:rsidR="004F6CE0">
        <w:rPr>
          <w:rFonts w:hint="eastAsia"/>
        </w:rPr>
        <w:t>variable is lost.</w:t>
      </w:r>
    </w:p>
    <w:p w14:paraId="4CEED13C" w14:textId="0A1EBF11" w:rsidR="004F6CE0" w:rsidRDefault="004F6CE0" w:rsidP="004750D0">
      <w:pPr>
        <w:pStyle w:val="Heading2"/>
      </w:pPr>
      <w:bookmarkStart w:id="740" w:name="_Toc383694740"/>
      <w:bookmarkStart w:id="741" w:name="_Toc383696116"/>
      <w:bookmarkStart w:id="742" w:name="_Toc383694745"/>
      <w:bookmarkStart w:id="743" w:name="_Toc383696121"/>
      <w:bookmarkStart w:id="744" w:name="_Toc383694746"/>
      <w:bookmarkStart w:id="745" w:name="_Toc383696122"/>
      <w:bookmarkStart w:id="746" w:name="_Toc383694747"/>
      <w:bookmarkStart w:id="747" w:name="_Toc383696123"/>
      <w:bookmarkStart w:id="748" w:name="_Toc383694748"/>
      <w:bookmarkStart w:id="749" w:name="_Toc383696124"/>
      <w:bookmarkStart w:id="750" w:name="_Toc383694749"/>
      <w:bookmarkStart w:id="751" w:name="_Toc383696125"/>
      <w:bookmarkStart w:id="752" w:name="_Toc383694750"/>
      <w:bookmarkStart w:id="753" w:name="_Toc383696126"/>
      <w:bookmarkStart w:id="754" w:name="_Toc383694751"/>
      <w:bookmarkStart w:id="755" w:name="_Toc383696127"/>
      <w:bookmarkStart w:id="756" w:name="_Toc383694752"/>
      <w:bookmarkStart w:id="757" w:name="_Toc383696128"/>
      <w:bookmarkStart w:id="758" w:name="_Toc383694753"/>
      <w:bookmarkStart w:id="759" w:name="_Toc383696129"/>
      <w:bookmarkStart w:id="760" w:name="_Toc383694754"/>
      <w:bookmarkStart w:id="761" w:name="_Toc383696130"/>
      <w:bookmarkStart w:id="762" w:name="_Toc383694755"/>
      <w:bookmarkStart w:id="763" w:name="_Toc383696131"/>
      <w:bookmarkStart w:id="764" w:name="_Toc383694756"/>
      <w:bookmarkStart w:id="765" w:name="_Toc383696132"/>
      <w:bookmarkStart w:id="766" w:name="_Toc383694757"/>
      <w:bookmarkStart w:id="767" w:name="_Toc383696133"/>
      <w:bookmarkStart w:id="768" w:name="_Toc383694758"/>
      <w:bookmarkStart w:id="769" w:name="_Toc383696134"/>
      <w:bookmarkStart w:id="770" w:name="_Toc383694759"/>
      <w:bookmarkStart w:id="771" w:name="_Toc383696135"/>
      <w:bookmarkStart w:id="772" w:name="_Toc383694760"/>
      <w:bookmarkStart w:id="773" w:name="_Toc383696136"/>
      <w:bookmarkStart w:id="774" w:name="_Toc383694761"/>
      <w:bookmarkStart w:id="775" w:name="_Toc383696137"/>
      <w:bookmarkStart w:id="776" w:name="_Toc383694762"/>
      <w:bookmarkStart w:id="777" w:name="_Toc383696138"/>
      <w:bookmarkStart w:id="778" w:name="_Toc383694763"/>
      <w:bookmarkStart w:id="779" w:name="_Toc383696139"/>
      <w:bookmarkStart w:id="780" w:name="_Toc383694764"/>
      <w:bookmarkStart w:id="781" w:name="_Toc383696140"/>
      <w:bookmarkStart w:id="782" w:name="_Toc383694765"/>
      <w:bookmarkStart w:id="783" w:name="_Toc383696141"/>
      <w:bookmarkStart w:id="784" w:name="_Toc383694766"/>
      <w:bookmarkStart w:id="785" w:name="_Toc383696142"/>
      <w:bookmarkStart w:id="786" w:name="_Toc383694767"/>
      <w:bookmarkStart w:id="787" w:name="_Toc383696143"/>
      <w:bookmarkStart w:id="788" w:name="_Toc383694768"/>
      <w:bookmarkStart w:id="789" w:name="_Toc383696144"/>
      <w:bookmarkStart w:id="790" w:name="_Toc384046367"/>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r w:rsidRPr="00F70439">
        <w:t xml:space="preserve">Data </w:t>
      </w:r>
      <w:r w:rsidR="00C75071" w:rsidRPr="00F70439">
        <w:t>Over</w:t>
      </w:r>
      <w:r w:rsidR="00F54895">
        <w:t>flow</w:t>
      </w:r>
      <w:bookmarkEnd w:id="790"/>
    </w:p>
    <w:p w14:paraId="7349DD7D" w14:textId="7C706CCB" w:rsidR="00084EA4" w:rsidRPr="004750D0" w:rsidRDefault="00084EA4" w:rsidP="004750D0">
      <w:r>
        <w:t xml:space="preserve">This defect variation identifies </w:t>
      </w:r>
      <w:r w:rsidRPr="004B2C01">
        <w:rPr>
          <w:i/>
        </w:rPr>
        <w:t>Numerical defects</w:t>
      </w:r>
      <w:r>
        <w:t>, which are illustrated in brief below.</w:t>
      </w:r>
    </w:p>
    <w:p w14:paraId="55AB1FF3" w14:textId="5894B04A" w:rsidR="004F6CE0" w:rsidRDefault="004F6CE0" w:rsidP="004F6CE0">
      <w:pPr>
        <w:pStyle w:val="ListParagraph"/>
      </w:pPr>
      <w:r>
        <w:rPr>
          <w:rFonts w:hint="eastAsia"/>
        </w:rPr>
        <w:t>Intege</w:t>
      </w:r>
      <w:r>
        <w:t xml:space="preserve">r - </w:t>
      </w:r>
      <w:r>
        <w:rPr>
          <w:rFonts w:hint="eastAsia"/>
        </w:rPr>
        <w:t>the result value of an operation exceed the maximum value of operands. As a result, the result value is incorrect.</w:t>
      </w:r>
    </w:p>
    <w:p w14:paraId="20F580E7" w14:textId="77777777" w:rsidR="004F6CE0" w:rsidRDefault="004F6CE0" w:rsidP="004F6CE0">
      <w:pPr>
        <w:pStyle w:val="ListParagraph"/>
        <w:numPr>
          <w:ilvl w:val="1"/>
          <w:numId w:val="121"/>
        </w:numPr>
      </w:pPr>
      <w:r>
        <w:t>Signed:</w:t>
      </w:r>
      <w:r>
        <w:rPr>
          <w:rFonts w:hint="eastAsia"/>
        </w:rPr>
        <w:t xml:space="preserve"> </w:t>
      </w:r>
      <w:r>
        <w:t>Maximum</w:t>
      </w:r>
      <w:r>
        <w:rPr>
          <w:rFonts w:hint="eastAsia"/>
        </w:rPr>
        <w:t xml:space="preserve"> Value</w:t>
      </w:r>
      <w:r>
        <w:t>+1→</w:t>
      </w:r>
      <w:r>
        <w:rPr>
          <w:rFonts w:hint="eastAsia"/>
        </w:rPr>
        <w:t xml:space="preserve">Minimum </w:t>
      </w:r>
      <w:r>
        <w:t>Value (</w:t>
      </w:r>
      <w:r>
        <w:rPr>
          <w:rFonts w:hint="eastAsia"/>
        </w:rPr>
        <w:t>Alternate Sign</w:t>
      </w:r>
      <w:r>
        <w:t>)</w:t>
      </w:r>
    </w:p>
    <w:p w14:paraId="055ED1C6" w14:textId="77777777" w:rsidR="004F6CE0" w:rsidRDefault="004F6CE0" w:rsidP="004F6CE0">
      <w:pPr>
        <w:pStyle w:val="ListParagraph"/>
        <w:numPr>
          <w:ilvl w:val="1"/>
          <w:numId w:val="121"/>
        </w:numPr>
      </w:pPr>
      <w:r>
        <w:t>Unsigned:</w:t>
      </w:r>
      <w:r>
        <w:rPr>
          <w:rFonts w:hint="eastAsia"/>
        </w:rPr>
        <w:t xml:space="preserve"> </w:t>
      </w:r>
      <w:r>
        <w:t>Maximum</w:t>
      </w:r>
      <w:r>
        <w:rPr>
          <w:rFonts w:hint="eastAsia"/>
        </w:rPr>
        <w:t xml:space="preserve"> Value</w:t>
      </w:r>
      <w:r>
        <w:t>+1→0</w:t>
      </w:r>
    </w:p>
    <w:p w14:paraId="21A240B8" w14:textId="77777777" w:rsidR="004F6CE0" w:rsidRDefault="004F6CE0" w:rsidP="004F6CE0">
      <w:pPr>
        <w:pStyle w:val="ListParagraph"/>
      </w:pPr>
      <w:r>
        <w:rPr>
          <w:rFonts w:hint="eastAsia"/>
        </w:rPr>
        <w:t>Floating Poin</w:t>
      </w:r>
      <w:r>
        <w:t xml:space="preserve">t - </w:t>
      </w:r>
      <w:r>
        <w:rPr>
          <w:rFonts w:hint="eastAsia"/>
        </w:rPr>
        <w:t>the result value of an operation exceed the maximum value of operands. As a result, the result value is infinite.</w:t>
      </w:r>
    </w:p>
    <w:p w14:paraId="689997A0" w14:textId="77777777" w:rsidR="004F6CE0" w:rsidRDefault="004F6CE0" w:rsidP="004F6CE0">
      <w:pPr>
        <w:pStyle w:val="ListParagraph"/>
      </w:pPr>
      <w:r w:rsidRPr="00A25A3D">
        <w:rPr>
          <w:rFonts w:hint="eastAsia"/>
        </w:rPr>
        <w:t>Positive</w:t>
      </w:r>
      <w:r>
        <w:rPr>
          <w:rFonts w:hint="eastAsia"/>
        </w:rPr>
        <w:t xml:space="preserve"> Overflow: Maximum Value + Positive Value -&gt; Infinite Positive</w:t>
      </w:r>
    </w:p>
    <w:p w14:paraId="675ACB96" w14:textId="4F0401D8" w:rsidR="004F6CE0" w:rsidRDefault="004F6CE0" w:rsidP="004F6CE0">
      <w:pPr>
        <w:pStyle w:val="ListParagraph"/>
      </w:pPr>
      <w:r>
        <w:rPr>
          <w:rFonts w:hint="eastAsia"/>
        </w:rPr>
        <w:t xml:space="preserve">Negative Overflow: Minimum Value </w:t>
      </w:r>
      <w:r>
        <w:t>–</w:t>
      </w:r>
      <w:r>
        <w:rPr>
          <w:rFonts w:hint="eastAsia"/>
        </w:rPr>
        <w:t xml:space="preserve"> Positive Value -&gt; Infinite Negative</w:t>
      </w:r>
    </w:p>
    <w:p w14:paraId="0CE5558F" w14:textId="5B3BDACD" w:rsidR="004F6CE0" w:rsidRDefault="004F6CE0" w:rsidP="004750D0">
      <w:pPr>
        <w:pStyle w:val="Heading2"/>
      </w:pPr>
      <w:bookmarkStart w:id="791" w:name="_Toc383694771"/>
      <w:bookmarkStart w:id="792" w:name="_Toc383696147"/>
      <w:bookmarkStart w:id="793" w:name="_Toc383694772"/>
      <w:bookmarkStart w:id="794" w:name="_Toc383696148"/>
      <w:bookmarkStart w:id="795" w:name="_Toc383694776"/>
      <w:bookmarkStart w:id="796" w:name="_Toc383696152"/>
      <w:bookmarkStart w:id="797" w:name="_Toc383694777"/>
      <w:bookmarkStart w:id="798" w:name="_Toc383696153"/>
      <w:bookmarkStart w:id="799" w:name="_Toc383694778"/>
      <w:bookmarkStart w:id="800" w:name="_Toc383696154"/>
      <w:bookmarkStart w:id="801" w:name="_Toc383694779"/>
      <w:bookmarkStart w:id="802" w:name="_Toc383696155"/>
      <w:bookmarkStart w:id="803" w:name="_Toc383694780"/>
      <w:bookmarkStart w:id="804" w:name="_Toc383696156"/>
      <w:bookmarkStart w:id="805" w:name="_Toc383694781"/>
      <w:bookmarkStart w:id="806" w:name="_Toc383696157"/>
      <w:bookmarkStart w:id="807" w:name="_Toc383694782"/>
      <w:bookmarkStart w:id="808" w:name="_Toc383696158"/>
      <w:bookmarkStart w:id="809" w:name="_Toc383694783"/>
      <w:bookmarkStart w:id="810" w:name="_Toc383696159"/>
      <w:bookmarkStart w:id="811" w:name="_Toc383694784"/>
      <w:bookmarkStart w:id="812" w:name="_Toc383696160"/>
      <w:bookmarkStart w:id="813" w:name="_Toc383694785"/>
      <w:bookmarkStart w:id="814" w:name="_Toc383696161"/>
      <w:bookmarkStart w:id="815" w:name="_Toc383694786"/>
      <w:bookmarkStart w:id="816" w:name="_Toc383696162"/>
      <w:bookmarkStart w:id="817" w:name="_Toc383694787"/>
      <w:bookmarkStart w:id="818" w:name="_Toc383696163"/>
      <w:bookmarkStart w:id="819" w:name="_Toc383694788"/>
      <w:bookmarkStart w:id="820" w:name="_Toc383696164"/>
      <w:bookmarkStart w:id="821" w:name="_Toc383694789"/>
      <w:bookmarkStart w:id="822" w:name="_Toc383696165"/>
      <w:bookmarkStart w:id="823" w:name="_Toc383694790"/>
      <w:bookmarkStart w:id="824" w:name="_Toc383696166"/>
      <w:bookmarkStart w:id="825" w:name="_Toc383694791"/>
      <w:bookmarkStart w:id="826" w:name="_Toc383696167"/>
      <w:bookmarkStart w:id="827" w:name="_Toc383694792"/>
      <w:bookmarkStart w:id="828" w:name="_Toc383696168"/>
      <w:bookmarkStart w:id="829" w:name="_Toc383694793"/>
      <w:bookmarkStart w:id="830" w:name="_Toc383696169"/>
      <w:bookmarkStart w:id="831" w:name="_Toc383694794"/>
      <w:bookmarkStart w:id="832" w:name="_Toc383696170"/>
      <w:bookmarkStart w:id="833" w:name="_Toc383694795"/>
      <w:bookmarkStart w:id="834" w:name="_Toc383696171"/>
      <w:bookmarkStart w:id="835" w:name="_Toc383694796"/>
      <w:bookmarkStart w:id="836" w:name="_Toc383696172"/>
      <w:bookmarkStart w:id="837" w:name="_Toc383694798"/>
      <w:bookmarkStart w:id="838" w:name="_Toc383696174"/>
      <w:bookmarkStart w:id="839" w:name="_Toc383694799"/>
      <w:bookmarkStart w:id="840" w:name="_Toc383696175"/>
      <w:bookmarkStart w:id="841" w:name="_Toc383694800"/>
      <w:bookmarkStart w:id="842" w:name="_Toc383696176"/>
      <w:bookmarkStart w:id="843" w:name="_Toc383694806"/>
      <w:bookmarkStart w:id="844" w:name="_Toc383696182"/>
      <w:bookmarkStart w:id="845" w:name="_Toc384046368"/>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r w:rsidRPr="00F70439">
        <w:t xml:space="preserve">Data </w:t>
      </w:r>
      <w:r w:rsidR="00C75071" w:rsidRPr="00F70439">
        <w:t>Under</w:t>
      </w:r>
      <w:r w:rsidR="002A0896">
        <w:t>flow</w:t>
      </w:r>
      <w:bookmarkEnd w:id="845"/>
    </w:p>
    <w:p w14:paraId="67E2F856" w14:textId="77777777" w:rsidR="00084EA4" w:rsidRPr="003E07C7" w:rsidRDefault="00084EA4" w:rsidP="00084EA4">
      <w:r>
        <w:t xml:space="preserve">This defect variation identifies </w:t>
      </w:r>
      <w:r w:rsidRPr="004B2C01">
        <w:rPr>
          <w:i/>
        </w:rPr>
        <w:t>Numerical defects</w:t>
      </w:r>
      <w:r>
        <w:t>, which are illustrated in brief below.</w:t>
      </w:r>
    </w:p>
    <w:p w14:paraId="61624AF8" w14:textId="77777777" w:rsidR="004F6CE0" w:rsidRDefault="004F6CE0" w:rsidP="004B2C01">
      <w:pPr>
        <w:pStyle w:val="ListParagraph"/>
      </w:pPr>
      <w:r>
        <w:rPr>
          <w:rFonts w:hint="eastAsia"/>
        </w:rPr>
        <w:lastRenderedPageBreak/>
        <w:t>Integer</w:t>
      </w:r>
      <w:r>
        <w:rPr>
          <w:rFonts w:hint="eastAsia"/>
        </w:rPr>
        <w:t>…</w:t>
      </w:r>
      <w:r>
        <w:rPr>
          <w:rFonts w:hint="eastAsia"/>
        </w:rPr>
        <w:t xml:space="preserve">the result value is under the minimum value of </w:t>
      </w:r>
      <w:r>
        <w:t>operands</w:t>
      </w:r>
      <w:r>
        <w:rPr>
          <w:rFonts w:hint="eastAsia"/>
        </w:rPr>
        <w:t>. As a result, the result value is incorrect.</w:t>
      </w:r>
    </w:p>
    <w:p w14:paraId="57F0DAF4" w14:textId="2245D519" w:rsidR="005D7960" w:rsidRDefault="004F6CE0" w:rsidP="004B2C01">
      <w:pPr>
        <w:pStyle w:val="ListParagraph"/>
        <w:numPr>
          <w:ilvl w:val="1"/>
          <w:numId w:val="121"/>
        </w:numPr>
      </w:pPr>
      <w:r>
        <w:t>Signed:</w:t>
      </w:r>
      <w:r>
        <w:rPr>
          <w:rFonts w:hint="eastAsia"/>
        </w:rPr>
        <w:t xml:space="preserve"> </w:t>
      </w:r>
      <w:r>
        <w:t>Minimum</w:t>
      </w:r>
      <w:r>
        <w:rPr>
          <w:rFonts w:hint="eastAsia"/>
        </w:rPr>
        <w:t xml:space="preserve"> Value</w:t>
      </w:r>
      <w:r>
        <w:t>-1→</w:t>
      </w:r>
      <w:r>
        <w:rPr>
          <w:rFonts w:hint="eastAsia"/>
        </w:rPr>
        <w:t xml:space="preserve">Maximum </w:t>
      </w:r>
      <w:r>
        <w:t>Value (</w:t>
      </w:r>
      <w:r>
        <w:rPr>
          <w:rFonts w:hint="eastAsia"/>
        </w:rPr>
        <w:t>Alternate Sign</w:t>
      </w:r>
      <w:r>
        <w:t>)</w:t>
      </w:r>
    </w:p>
    <w:p w14:paraId="1395A623" w14:textId="6C0CE5C3" w:rsidR="005D7960" w:rsidRDefault="004F6CE0" w:rsidP="004B2C01">
      <w:pPr>
        <w:pStyle w:val="ListParagraph"/>
        <w:numPr>
          <w:ilvl w:val="1"/>
          <w:numId w:val="121"/>
        </w:numPr>
      </w:pPr>
      <w:r>
        <w:rPr>
          <w:rFonts w:hint="eastAsia"/>
        </w:rPr>
        <w:t>Unsigned</w:t>
      </w:r>
      <w:r>
        <w:rPr>
          <w:rFonts w:hint="eastAsia"/>
        </w:rPr>
        <w:t>：</w:t>
      </w:r>
      <w:r>
        <w:t>0-1→</w:t>
      </w:r>
      <w:r>
        <w:rPr>
          <w:rFonts w:hint="eastAsia"/>
        </w:rPr>
        <w:t>Maximum Value</w:t>
      </w:r>
      <w:r w:rsidR="005D7960">
        <w:tab/>
      </w:r>
    </w:p>
    <w:p w14:paraId="32734959" w14:textId="45D76732" w:rsidR="005D7960" w:rsidRDefault="004F6CE0" w:rsidP="004B2C01">
      <w:pPr>
        <w:pStyle w:val="ListParagraph"/>
      </w:pPr>
      <w:r>
        <w:rPr>
          <w:rFonts w:hint="eastAsia"/>
        </w:rPr>
        <w:t>Floating point</w:t>
      </w:r>
      <w:r>
        <w:rPr>
          <w:rFonts w:hint="eastAsia"/>
        </w:rPr>
        <w:t>…</w:t>
      </w:r>
      <w:r w:rsidRPr="00A54FB3">
        <w:t>the result value is under the minimum value of operands. As a result, the result value is incorrect.</w:t>
      </w:r>
      <w:r w:rsidR="005D7960">
        <w:tab/>
      </w:r>
    </w:p>
    <w:p w14:paraId="169653DC" w14:textId="739EBEA8" w:rsidR="005D7960" w:rsidRDefault="004F6CE0" w:rsidP="004B2C01">
      <w:pPr>
        <w:pStyle w:val="ListParagraph"/>
        <w:numPr>
          <w:ilvl w:val="1"/>
          <w:numId w:val="121"/>
        </w:numPr>
      </w:pPr>
      <w:r>
        <w:rPr>
          <w:rFonts w:hint="eastAsia"/>
        </w:rPr>
        <w:t>Positive Underflow</w:t>
      </w:r>
      <w:r>
        <w:t xml:space="preserve">: </w:t>
      </w:r>
      <w:r>
        <w:rPr>
          <w:rFonts w:hint="eastAsia"/>
        </w:rPr>
        <w:t>Maximum Value</w:t>
      </w:r>
      <w:r>
        <w:t>/</w:t>
      </w:r>
      <w:r>
        <w:rPr>
          <w:rFonts w:hint="eastAsia"/>
        </w:rPr>
        <w:t>2</w:t>
      </w:r>
      <w:r>
        <w:t>→0</w:t>
      </w:r>
    </w:p>
    <w:p w14:paraId="56DBAFE1" w14:textId="2C05168A" w:rsidR="004F6CE0" w:rsidRDefault="004F6CE0" w:rsidP="004B2C01">
      <w:pPr>
        <w:pStyle w:val="ListParagraph"/>
        <w:numPr>
          <w:ilvl w:val="1"/>
          <w:numId w:val="121"/>
        </w:numPr>
      </w:pPr>
      <w:r>
        <w:rPr>
          <w:rFonts w:hint="eastAsia"/>
        </w:rPr>
        <w:t>Negative Underflow:</w:t>
      </w:r>
      <w:r>
        <w:t xml:space="preserve"> </w:t>
      </w:r>
      <w:r>
        <w:rPr>
          <w:rFonts w:hint="eastAsia"/>
        </w:rPr>
        <w:t>Minimum Value</w:t>
      </w:r>
      <w:r>
        <w:t>2→0</w:t>
      </w:r>
    </w:p>
    <w:p w14:paraId="6B981AC1" w14:textId="77777777" w:rsidR="004F6CE0" w:rsidRDefault="004F6CE0" w:rsidP="004750D0">
      <w:pPr>
        <w:pStyle w:val="Heading2"/>
      </w:pPr>
      <w:bookmarkStart w:id="846" w:name="_Toc383694808"/>
      <w:bookmarkStart w:id="847" w:name="_Toc383696184"/>
      <w:bookmarkStart w:id="848" w:name="_Toc383694816"/>
      <w:bookmarkStart w:id="849" w:name="_Toc383696192"/>
      <w:bookmarkStart w:id="850" w:name="_Toc383694817"/>
      <w:bookmarkStart w:id="851" w:name="_Toc383696193"/>
      <w:bookmarkStart w:id="852" w:name="_Toc383694818"/>
      <w:bookmarkStart w:id="853" w:name="_Toc383696194"/>
      <w:bookmarkStart w:id="854" w:name="_Toc383694819"/>
      <w:bookmarkStart w:id="855" w:name="_Toc383696195"/>
      <w:bookmarkStart w:id="856" w:name="_Toc383694820"/>
      <w:bookmarkStart w:id="857" w:name="_Toc383696196"/>
      <w:bookmarkStart w:id="858" w:name="_Toc383694821"/>
      <w:bookmarkStart w:id="859" w:name="_Toc383696197"/>
      <w:bookmarkStart w:id="860" w:name="_Toc383694822"/>
      <w:bookmarkStart w:id="861" w:name="_Toc383696198"/>
      <w:bookmarkStart w:id="862" w:name="_Toc383694823"/>
      <w:bookmarkStart w:id="863" w:name="_Toc383696199"/>
      <w:bookmarkStart w:id="864" w:name="_Toc383694824"/>
      <w:bookmarkStart w:id="865" w:name="_Toc383696200"/>
      <w:bookmarkStart w:id="866" w:name="_Toc383694825"/>
      <w:bookmarkStart w:id="867" w:name="_Toc383696201"/>
      <w:bookmarkStart w:id="868" w:name="_Toc383694826"/>
      <w:bookmarkStart w:id="869" w:name="_Toc383696202"/>
      <w:bookmarkStart w:id="870" w:name="_Toc383694827"/>
      <w:bookmarkStart w:id="871" w:name="_Toc383696203"/>
      <w:bookmarkStart w:id="872" w:name="_Toc383694828"/>
      <w:bookmarkStart w:id="873" w:name="_Toc383696204"/>
      <w:bookmarkStart w:id="874" w:name="_Toc383694829"/>
      <w:bookmarkStart w:id="875" w:name="_Toc383696205"/>
      <w:bookmarkStart w:id="876" w:name="_Toc383694830"/>
      <w:bookmarkStart w:id="877" w:name="_Toc383696206"/>
      <w:bookmarkStart w:id="878" w:name="_Toc383694831"/>
      <w:bookmarkStart w:id="879" w:name="_Toc383696207"/>
      <w:bookmarkStart w:id="880" w:name="_Toc383694832"/>
      <w:bookmarkStart w:id="881" w:name="_Toc383696208"/>
      <w:bookmarkStart w:id="882" w:name="_Toc383694833"/>
      <w:bookmarkStart w:id="883" w:name="_Toc383696209"/>
      <w:bookmarkStart w:id="884" w:name="_Toc383694835"/>
      <w:bookmarkStart w:id="885" w:name="_Toc383696211"/>
      <w:bookmarkStart w:id="886" w:name="_Toc383694836"/>
      <w:bookmarkStart w:id="887" w:name="_Toc383696212"/>
      <w:bookmarkStart w:id="888" w:name="_Toc384046369"/>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proofErr w:type="spellStart"/>
      <w:r>
        <w:rPr>
          <w:rFonts w:hint="eastAsia"/>
        </w:rPr>
        <w:t>Deadcode</w:t>
      </w:r>
      <w:bookmarkEnd w:id="888"/>
      <w:proofErr w:type="spellEnd"/>
    </w:p>
    <w:p w14:paraId="04AB8ED2" w14:textId="5D961E1C" w:rsidR="004F6CE0" w:rsidRDefault="00084EA4" w:rsidP="004F6CE0">
      <w:r>
        <w:t xml:space="preserve">This defect variation identifies </w:t>
      </w:r>
      <w:proofErr w:type="gramStart"/>
      <w:r w:rsidR="00FB3FE6" w:rsidRPr="004B2C01">
        <w:rPr>
          <w:i/>
        </w:rPr>
        <w:t>I</w:t>
      </w:r>
      <w:r w:rsidR="005D7960" w:rsidRPr="004B2C01">
        <w:rPr>
          <w:i/>
        </w:rPr>
        <w:t>nappropriate</w:t>
      </w:r>
      <w:proofErr w:type="gramEnd"/>
      <w:r w:rsidRPr="004B2C01">
        <w:rPr>
          <w:i/>
        </w:rPr>
        <w:t xml:space="preserve"> code</w:t>
      </w:r>
      <w:r>
        <w:t>, which validates</w:t>
      </w:r>
      <w:r w:rsidDel="0038314E">
        <w:rPr>
          <w:rFonts w:hint="eastAsia"/>
        </w:rPr>
        <w:t xml:space="preserve"> </w:t>
      </w:r>
      <w:r>
        <w:t>the existing</w:t>
      </w:r>
      <w:r w:rsidR="004F6CE0">
        <w:rPr>
          <w:rFonts w:hint="eastAsia"/>
        </w:rPr>
        <w:t xml:space="preserve"> code </w:t>
      </w:r>
      <w:r w:rsidR="004F6CE0">
        <w:t>that</w:t>
      </w:r>
      <w:r w:rsidR="004F6CE0">
        <w:rPr>
          <w:rFonts w:hint="eastAsia"/>
        </w:rPr>
        <w:t xml:space="preserve"> </w:t>
      </w:r>
      <w:r w:rsidR="004F6CE0">
        <w:t>is</w:t>
      </w:r>
      <w:r w:rsidR="004F6CE0">
        <w:rPr>
          <w:rFonts w:hint="eastAsia"/>
        </w:rPr>
        <w:t xml:space="preserve"> never executed.</w:t>
      </w:r>
    </w:p>
    <w:p w14:paraId="3414D7AD" w14:textId="77777777" w:rsidR="004F6CE0" w:rsidRDefault="004F6CE0" w:rsidP="004750D0">
      <w:pPr>
        <w:pStyle w:val="Heading2"/>
      </w:pPr>
      <w:bookmarkStart w:id="889" w:name="_Toc383694844"/>
      <w:bookmarkStart w:id="890" w:name="_Toc383696220"/>
      <w:bookmarkStart w:id="891" w:name="_Toc383694849"/>
      <w:bookmarkStart w:id="892" w:name="_Toc383696225"/>
      <w:bookmarkStart w:id="893" w:name="_Toc383694850"/>
      <w:bookmarkStart w:id="894" w:name="_Toc383696226"/>
      <w:bookmarkStart w:id="895" w:name="_Toc383694851"/>
      <w:bookmarkStart w:id="896" w:name="_Toc383696227"/>
      <w:bookmarkStart w:id="897" w:name="_Toc383694852"/>
      <w:bookmarkStart w:id="898" w:name="_Toc383696228"/>
      <w:bookmarkStart w:id="899" w:name="_Toc383694853"/>
      <w:bookmarkStart w:id="900" w:name="_Toc383696229"/>
      <w:bookmarkStart w:id="901" w:name="_Toc383694854"/>
      <w:bookmarkStart w:id="902" w:name="_Toc383696230"/>
      <w:bookmarkStart w:id="903" w:name="_Toc383694855"/>
      <w:bookmarkStart w:id="904" w:name="_Toc383696231"/>
      <w:bookmarkStart w:id="905" w:name="_Toc383694856"/>
      <w:bookmarkStart w:id="906" w:name="_Toc383696232"/>
      <w:bookmarkStart w:id="907" w:name="_Toc383694857"/>
      <w:bookmarkStart w:id="908" w:name="_Toc383696233"/>
      <w:bookmarkStart w:id="909" w:name="_Toc383694858"/>
      <w:bookmarkStart w:id="910" w:name="_Toc383696234"/>
      <w:bookmarkStart w:id="911" w:name="_Toc383694859"/>
      <w:bookmarkStart w:id="912" w:name="_Toc383696235"/>
      <w:bookmarkStart w:id="913" w:name="_Toc383694860"/>
      <w:bookmarkStart w:id="914" w:name="_Toc383696236"/>
      <w:bookmarkStart w:id="915" w:name="_Toc383694861"/>
      <w:bookmarkStart w:id="916" w:name="_Toc383696237"/>
      <w:bookmarkStart w:id="917" w:name="_Toc383694862"/>
      <w:bookmarkStart w:id="918" w:name="_Toc383696238"/>
      <w:bookmarkStart w:id="919" w:name="_Toc383694863"/>
      <w:bookmarkStart w:id="920" w:name="_Toc383696239"/>
      <w:bookmarkStart w:id="921" w:name="_Toc383694864"/>
      <w:bookmarkStart w:id="922" w:name="_Toc383696240"/>
      <w:bookmarkStart w:id="923" w:name="_Toc383694865"/>
      <w:bookmarkStart w:id="924" w:name="_Toc383696241"/>
      <w:bookmarkStart w:id="925" w:name="_Toc383694866"/>
      <w:bookmarkStart w:id="926" w:name="_Toc383696242"/>
      <w:bookmarkStart w:id="927" w:name="_Toc383694867"/>
      <w:bookmarkStart w:id="928" w:name="_Toc383696243"/>
      <w:bookmarkStart w:id="929" w:name="_Toc383694868"/>
      <w:bookmarkStart w:id="930" w:name="_Toc383696244"/>
      <w:bookmarkStart w:id="931" w:name="_Toc383694869"/>
      <w:bookmarkStart w:id="932" w:name="_Toc383696245"/>
      <w:bookmarkStart w:id="933" w:name="_Toc383694870"/>
      <w:bookmarkStart w:id="934" w:name="_Toc383696246"/>
      <w:bookmarkStart w:id="935" w:name="_Toc383694871"/>
      <w:bookmarkStart w:id="936" w:name="_Toc383696247"/>
      <w:bookmarkStart w:id="937" w:name="_Toc383694872"/>
      <w:bookmarkStart w:id="938" w:name="_Toc383696248"/>
      <w:bookmarkStart w:id="939" w:name="_Toc383694873"/>
      <w:bookmarkStart w:id="940" w:name="_Toc383696249"/>
      <w:bookmarkStart w:id="941" w:name="_Toc384046370"/>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r>
        <w:rPr>
          <w:rFonts w:hint="eastAsia"/>
        </w:rPr>
        <w:t>Deadlock</w:t>
      </w:r>
      <w:bookmarkEnd w:id="941"/>
    </w:p>
    <w:p w14:paraId="6599FE12" w14:textId="129869B7" w:rsidR="004F6CE0" w:rsidRDefault="00084EA4" w:rsidP="004F6CE0">
      <w:r>
        <w:t xml:space="preserve">This defect variation identifies </w:t>
      </w:r>
      <w:r w:rsidR="00A36A59" w:rsidRPr="004B2C01">
        <w:rPr>
          <w:i/>
        </w:rPr>
        <w:t>Concurrency defects</w:t>
      </w:r>
      <w:r w:rsidR="00A36A59">
        <w:t>.</w:t>
      </w:r>
      <w:r>
        <w:t xml:space="preserve"> </w:t>
      </w:r>
      <w:r w:rsidR="00A36A59">
        <w:t xml:space="preserve">Deadlock conditions occur </w:t>
      </w:r>
      <w:r>
        <w:t>wh</w:t>
      </w:r>
      <w:r w:rsidR="00A36A59">
        <w:t>en</w:t>
      </w:r>
      <w:r>
        <w:t xml:space="preserve"> </w:t>
      </w:r>
      <w:r w:rsidR="00AD3936">
        <w:t xml:space="preserve">resources </w:t>
      </w:r>
      <w:r w:rsidR="00A36A59">
        <w:t>with</w:t>
      </w:r>
      <w:r w:rsidR="004F6CE0">
        <w:rPr>
          <w:rFonts w:hint="eastAsia"/>
        </w:rPr>
        <w:t xml:space="preserve"> exclusive control </w:t>
      </w:r>
      <w:r w:rsidR="00A36A59">
        <w:t>are</w:t>
      </w:r>
      <w:r w:rsidR="004F6CE0">
        <w:rPr>
          <w:rFonts w:hint="eastAsia"/>
        </w:rPr>
        <w:t xml:space="preserve"> implemented inappropriately</w:t>
      </w:r>
      <w:r w:rsidR="00A36A59">
        <w:t xml:space="preserve"> i.e.</w:t>
      </w:r>
      <w:r w:rsidR="004F6CE0">
        <w:rPr>
          <w:rFonts w:hint="eastAsia"/>
        </w:rPr>
        <w:t xml:space="preserve"> </w:t>
      </w:r>
      <w:r w:rsidR="00A36A59">
        <w:t xml:space="preserve">if </w:t>
      </w:r>
      <w:r w:rsidR="004F6CE0">
        <w:rPr>
          <w:rFonts w:hint="eastAsia"/>
        </w:rPr>
        <w:t xml:space="preserve">different orders of locks </w:t>
      </w:r>
      <w:r w:rsidR="00A36A59">
        <w:t xml:space="preserve">are sequenced </w:t>
      </w:r>
      <w:r w:rsidR="004F6CE0">
        <w:rPr>
          <w:rFonts w:hint="eastAsia"/>
        </w:rPr>
        <w:t xml:space="preserve">among </w:t>
      </w:r>
      <w:r w:rsidR="004F6CE0">
        <w:t>tasks</w:t>
      </w:r>
      <w:r w:rsidR="004F6CE0">
        <w:rPr>
          <w:rFonts w:hint="eastAsia"/>
        </w:rPr>
        <w:t>.</w:t>
      </w:r>
    </w:p>
    <w:p w14:paraId="17A236F2" w14:textId="77777777" w:rsidR="004F6CE0" w:rsidRDefault="004F6CE0" w:rsidP="004750D0">
      <w:pPr>
        <w:pStyle w:val="Heading2"/>
      </w:pPr>
      <w:bookmarkStart w:id="942" w:name="_Toc383694875"/>
      <w:bookmarkStart w:id="943" w:name="_Toc383696251"/>
      <w:bookmarkStart w:id="944" w:name="_Toc383694889"/>
      <w:bookmarkStart w:id="945" w:name="_Toc383696265"/>
      <w:bookmarkStart w:id="946" w:name="_Toc383694890"/>
      <w:bookmarkStart w:id="947" w:name="_Toc383696266"/>
      <w:bookmarkStart w:id="948" w:name="_Toc383694891"/>
      <w:bookmarkStart w:id="949" w:name="_Toc383696267"/>
      <w:bookmarkStart w:id="950" w:name="_Toc383694892"/>
      <w:bookmarkStart w:id="951" w:name="_Toc383696268"/>
      <w:bookmarkStart w:id="952" w:name="_Toc383694893"/>
      <w:bookmarkStart w:id="953" w:name="_Toc383696269"/>
      <w:bookmarkStart w:id="954" w:name="_Toc383694894"/>
      <w:bookmarkStart w:id="955" w:name="_Toc383696270"/>
      <w:bookmarkStart w:id="956" w:name="_Toc383694895"/>
      <w:bookmarkStart w:id="957" w:name="_Toc383696271"/>
      <w:bookmarkStart w:id="958" w:name="_Toc383694896"/>
      <w:bookmarkStart w:id="959" w:name="_Toc383696272"/>
      <w:bookmarkStart w:id="960" w:name="_Toc383694897"/>
      <w:bookmarkStart w:id="961" w:name="_Toc383696273"/>
      <w:bookmarkStart w:id="962" w:name="_Toc383694898"/>
      <w:bookmarkStart w:id="963" w:name="_Toc383696274"/>
      <w:bookmarkStart w:id="964" w:name="_Toc38404637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r>
        <w:t>Deletion of Data Structure Sentinel</w:t>
      </w:r>
      <w:bookmarkEnd w:id="964"/>
    </w:p>
    <w:p w14:paraId="5EF73EE4" w14:textId="34D5D212" w:rsidR="004F6CE0" w:rsidRDefault="00A36A59" w:rsidP="004F6CE0">
      <w:pPr>
        <w:rPr>
          <w:rFonts w:cs="Verdana"/>
          <w:sz w:val="20"/>
          <w:szCs w:val="20"/>
          <w:u w:color="25347F"/>
        </w:rPr>
      </w:pPr>
      <w:r>
        <w:t xml:space="preserve">This defect variation identifies </w:t>
      </w:r>
      <w:r w:rsidRPr="004B2C01">
        <w:rPr>
          <w:i/>
        </w:rPr>
        <w:t>Dynamic memory defects</w:t>
      </w:r>
      <w:r>
        <w:t xml:space="preserve">. </w:t>
      </w:r>
      <w:r w:rsidR="004F6CE0" w:rsidRPr="00B635CD">
        <w:rPr>
          <w:u w:color="25347F"/>
        </w:rPr>
        <w:t>The accidental deletion of a data-structure sentinel can cause serious programming logic problems. Often</w:t>
      </w:r>
      <w:r w:rsidR="004F6CE0">
        <w:rPr>
          <w:u w:color="25347F"/>
        </w:rPr>
        <w:t xml:space="preserve"> </w:t>
      </w:r>
      <w:r w:rsidR="004F6CE0" w:rsidRPr="00B635CD">
        <w:rPr>
          <w:u w:color="25347F"/>
        </w:rPr>
        <w:t xml:space="preserve">data-structure sentinels are used to mark structure of </w:t>
      </w:r>
      <w:r w:rsidR="008E5D8B" w:rsidRPr="00B635CD">
        <w:rPr>
          <w:u w:color="25347F"/>
        </w:rPr>
        <w:t>data</w:t>
      </w:r>
      <w:r w:rsidR="004F6CE0" w:rsidRPr="00B635CD">
        <w:rPr>
          <w:u w:color="25347F"/>
        </w:rPr>
        <w:t xml:space="preserve">. A common example of this is the null character at the end of strings. Another common example is linked </w:t>
      </w:r>
      <w:r w:rsidR="004F6CE0" w:rsidRPr="006D0B10">
        <w:rPr>
          <w:u w:color="25347F"/>
        </w:rPr>
        <w:t>lists, which</w:t>
      </w:r>
      <w:r w:rsidR="004F6CE0" w:rsidRPr="00B635CD">
        <w:rPr>
          <w:u w:color="25347F"/>
        </w:rPr>
        <w:t xml:space="preserve"> may contain a sentinel to mark the end of the list. It is dangerous to allow this type of control data to be easily accessible. Therefore, it is important to protect from the deletion or modification outside of some wrapper </w:t>
      </w:r>
      <w:r w:rsidR="004F6CE0" w:rsidRPr="006D0B10">
        <w:rPr>
          <w:u w:color="25347F"/>
        </w:rPr>
        <w:t>interface, which</w:t>
      </w:r>
      <w:r w:rsidR="004F6CE0" w:rsidRPr="00B635CD">
        <w:rPr>
          <w:u w:color="25347F"/>
        </w:rPr>
        <w:t xml:space="preserve"> provides safety.</w:t>
      </w:r>
    </w:p>
    <w:p w14:paraId="08E4EF30" w14:textId="77777777" w:rsidR="004F6CE0" w:rsidRDefault="004F6CE0" w:rsidP="004750D0">
      <w:pPr>
        <w:pStyle w:val="Heading2"/>
      </w:pPr>
      <w:bookmarkStart w:id="965" w:name="_Toc383694900"/>
      <w:bookmarkStart w:id="966" w:name="_Toc383696276"/>
      <w:bookmarkStart w:id="967" w:name="_Toc383694901"/>
      <w:bookmarkStart w:id="968" w:name="_Toc383696277"/>
      <w:bookmarkStart w:id="969" w:name="_Toc383694902"/>
      <w:bookmarkStart w:id="970" w:name="_Toc383696278"/>
      <w:bookmarkStart w:id="971" w:name="_Toc383694903"/>
      <w:bookmarkStart w:id="972" w:name="_Toc383696279"/>
      <w:bookmarkStart w:id="973" w:name="_Toc383694904"/>
      <w:bookmarkStart w:id="974" w:name="_Toc383696280"/>
      <w:bookmarkStart w:id="975" w:name="_Toc383694905"/>
      <w:bookmarkStart w:id="976" w:name="_Toc383696281"/>
      <w:bookmarkStart w:id="977" w:name="_Toc383694906"/>
      <w:bookmarkStart w:id="978" w:name="_Toc383696282"/>
      <w:bookmarkStart w:id="979" w:name="_Toc383694907"/>
      <w:bookmarkStart w:id="980" w:name="_Toc383696283"/>
      <w:bookmarkStart w:id="981" w:name="_Toc383694908"/>
      <w:bookmarkStart w:id="982" w:name="_Toc383696284"/>
      <w:bookmarkStart w:id="983" w:name="_Toc383694909"/>
      <w:bookmarkStart w:id="984" w:name="_Toc383696285"/>
      <w:bookmarkStart w:id="985" w:name="_Toc383694912"/>
      <w:bookmarkStart w:id="986" w:name="_Toc383696288"/>
      <w:bookmarkStart w:id="987" w:name="_Toc384046372"/>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r>
        <w:t>Double Free</w:t>
      </w:r>
      <w:bookmarkEnd w:id="987"/>
    </w:p>
    <w:p w14:paraId="3418B8D7" w14:textId="33959B2E" w:rsidR="004F6CE0" w:rsidRDefault="008E5D8B" w:rsidP="004F6CE0">
      <w:r>
        <w:t xml:space="preserve">This defect variation identifies </w:t>
      </w:r>
      <w:r w:rsidRPr="004B2C01">
        <w:rPr>
          <w:i/>
        </w:rPr>
        <w:t>Resource Management defects</w:t>
      </w:r>
      <w:r>
        <w:t>, which validates an attempt to f</w:t>
      </w:r>
      <w:r w:rsidR="004F6CE0">
        <w:t xml:space="preserve">ree </w:t>
      </w:r>
      <w:r>
        <w:t xml:space="preserve">heap </w:t>
      </w:r>
      <w:r w:rsidR="004F6CE0">
        <w:t>memory, which is already “free”</w:t>
      </w:r>
      <w:r>
        <w:t>.</w:t>
      </w:r>
      <w:r w:rsidR="004F6CE0">
        <w:t xml:space="preserve"> </w:t>
      </w:r>
    </w:p>
    <w:p w14:paraId="221E2B22" w14:textId="77777777" w:rsidR="004F6CE0" w:rsidRDefault="004F6CE0" w:rsidP="004750D0">
      <w:pPr>
        <w:pStyle w:val="Heading2"/>
      </w:pPr>
      <w:bookmarkStart w:id="988" w:name="_Toc383694921"/>
      <w:bookmarkStart w:id="989" w:name="_Toc383696297"/>
      <w:bookmarkStart w:id="990" w:name="_Toc383694926"/>
      <w:bookmarkStart w:id="991" w:name="_Toc383696302"/>
      <w:bookmarkStart w:id="992" w:name="_Toc383694927"/>
      <w:bookmarkStart w:id="993" w:name="_Toc383696303"/>
      <w:bookmarkStart w:id="994" w:name="_Toc384046373"/>
      <w:bookmarkEnd w:id="988"/>
      <w:bookmarkEnd w:id="989"/>
      <w:bookmarkEnd w:id="990"/>
      <w:bookmarkEnd w:id="991"/>
      <w:bookmarkEnd w:id="992"/>
      <w:bookmarkEnd w:id="993"/>
      <w:r>
        <w:rPr>
          <w:rFonts w:hint="eastAsia"/>
        </w:rPr>
        <w:t>Double Lock</w:t>
      </w:r>
      <w:bookmarkEnd w:id="994"/>
    </w:p>
    <w:p w14:paraId="390EBA5F" w14:textId="082852BF" w:rsidR="004F6CE0" w:rsidRDefault="008E5D8B" w:rsidP="004F6CE0">
      <w:r>
        <w:t xml:space="preserve">This defect variation identifies </w:t>
      </w:r>
      <w:r w:rsidRPr="004B2C01">
        <w:rPr>
          <w:i/>
        </w:rPr>
        <w:t>Concurrency defects</w:t>
      </w:r>
      <w:r>
        <w:t>, which validates if i</w:t>
      </w:r>
      <w:r w:rsidR="004F6CE0">
        <w:rPr>
          <w:rFonts w:hint="eastAsia"/>
        </w:rPr>
        <w:t xml:space="preserve">n the same task, the same resource is locked twice, or </w:t>
      </w:r>
      <w:r>
        <w:t>is never</w:t>
      </w:r>
      <w:r w:rsidR="004F6CE0">
        <w:rPr>
          <w:rFonts w:hint="eastAsia"/>
        </w:rPr>
        <w:t xml:space="preserve"> unlock</w:t>
      </w:r>
      <w:r>
        <w:t>ed.</w:t>
      </w:r>
    </w:p>
    <w:p w14:paraId="7B4BF6E3" w14:textId="630E105B" w:rsidR="004F6CE0" w:rsidRDefault="004F6CE0" w:rsidP="004750D0">
      <w:pPr>
        <w:pStyle w:val="Heading2"/>
      </w:pPr>
      <w:bookmarkStart w:id="995" w:name="_Toc383694929"/>
      <w:bookmarkStart w:id="996" w:name="_Toc383696305"/>
      <w:bookmarkStart w:id="997" w:name="_Toc383694933"/>
      <w:bookmarkStart w:id="998" w:name="_Toc383696309"/>
      <w:bookmarkStart w:id="999" w:name="_Toc383694934"/>
      <w:bookmarkStart w:id="1000" w:name="_Toc383696310"/>
      <w:bookmarkStart w:id="1001" w:name="_Toc383694935"/>
      <w:bookmarkStart w:id="1002" w:name="_Toc383696311"/>
      <w:bookmarkStart w:id="1003" w:name="_Toc383694936"/>
      <w:bookmarkStart w:id="1004" w:name="_Toc383696312"/>
      <w:bookmarkStart w:id="1005" w:name="_Toc383694938"/>
      <w:bookmarkStart w:id="1006" w:name="_Toc383696314"/>
      <w:bookmarkStart w:id="1007" w:name="_Toc383694941"/>
      <w:bookmarkStart w:id="1008" w:name="_Toc383696317"/>
      <w:bookmarkStart w:id="1009" w:name="_Toc383694942"/>
      <w:bookmarkStart w:id="1010" w:name="_Toc383696318"/>
      <w:bookmarkStart w:id="1011" w:name="_Toc38404637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r w:rsidRPr="001A74A1">
        <w:t xml:space="preserve">Double </w:t>
      </w:r>
      <w:r w:rsidR="00C75071">
        <w:t>R</w:t>
      </w:r>
      <w:r w:rsidRPr="001A74A1">
        <w:t>elease</w:t>
      </w:r>
      <w:bookmarkEnd w:id="1011"/>
    </w:p>
    <w:p w14:paraId="5F91546C" w14:textId="1CC45008" w:rsidR="004F6CE0" w:rsidRDefault="008E5D8B" w:rsidP="004F6CE0">
      <w:r>
        <w:t>This defect variation identifies</w:t>
      </w:r>
      <w:r w:rsidDel="0038314E">
        <w:rPr>
          <w:rFonts w:hint="eastAsia"/>
        </w:rPr>
        <w:t xml:space="preserve"> </w:t>
      </w:r>
      <w:r w:rsidRPr="004B2C01">
        <w:rPr>
          <w:i/>
        </w:rPr>
        <w:t>Concurrency defects</w:t>
      </w:r>
      <w:r>
        <w:t>, which validates if i</w:t>
      </w:r>
      <w:r w:rsidR="004F6CE0">
        <w:rPr>
          <w:rFonts w:hint="eastAsia"/>
        </w:rPr>
        <w:t xml:space="preserve">n the same task, the same resource is </w:t>
      </w:r>
      <w:r w:rsidR="004F6CE0">
        <w:t>unlocked twice.</w:t>
      </w:r>
    </w:p>
    <w:p w14:paraId="0D7E2C9A" w14:textId="7C164DF2" w:rsidR="004F6CE0" w:rsidRDefault="004F6CE0" w:rsidP="004750D0">
      <w:pPr>
        <w:pStyle w:val="Heading2"/>
      </w:pPr>
      <w:bookmarkStart w:id="1012" w:name="_Toc383694944"/>
      <w:bookmarkStart w:id="1013" w:name="_Toc383696320"/>
      <w:bookmarkStart w:id="1014" w:name="_Toc383694948"/>
      <w:bookmarkStart w:id="1015" w:name="_Toc383696324"/>
      <w:bookmarkStart w:id="1016" w:name="_Toc383694949"/>
      <w:bookmarkStart w:id="1017" w:name="_Toc383696325"/>
      <w:bookmarkStart w:id="1018" w:name="_Toc383694950"/>
      <w:bookmarkStart w:id="1019" w:name="_Toc383696326"/>
      <w:bookmarkStart w:id="1020" w:name="_Toc383694951"/>
      <w:bookmarkStart w:id="1021" w:name="_Toc383696327"/>
      <w:bookmarkStart w:id="1022" w:name="_Toc383694952"/>
      <w:bookmarkStart w:id="1023" w:name="_Toc383696328"/>
      <w:bookmarkStart w:id="1024" w:name="_Toc383694954"/>
      <w:bookmarkStart w:id="1025" w:name="_Toc383696330"/>
      <w:bookmarkStart w:id="1026" w:name="_Toc383694955"/>
      <w:bookmarkStart w:id="1027" w:name="_Toc383696331"/>
      <w:bookmarkStart w:id="1028" w:name="_Toc383694956"/>
      <w:bookmarkStart w:id="1029" w:name="_Toc383696332"/>
      <w:bookmarkStart w:id="1030" w:name="_Toc384046375"/>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r w:rsidRPr="001A74A1">
        <w:t xml:space="preserve">Unintentional </w:t>
      </w:r>
      <w:r w:rsidR="00C75071">
        <w:t>E</w:t>
      </w:r>
      <w:r w:rsidRPr="001A74A1">
        <w:t xml:space="preserve">ndless </w:t>
      </w:r>
      <w:r w:rsidR="00C75071">
        <w:t>L</w:t>
      </w:r>
      <w:r w:rsidRPr="001A74A1">
        <w:t>oop</w:t>
      </w:r>
      <w:bookmarkEnd w:id="1030"/>
    </w:p>
    <w:p w14:paraId="51C96616" w14:textId="7EB92FC7" w:rsidR="004F6CE0" w:rsidRDefault="008E5D8B" w:rsidP="004F6CE0">
      <w:r>
        <w:t xml:space="preserve">This defect variation identifies some </w:t>
      </w:r>
      <w:proofErr w:type="gramStart"/>
      <w:r w:rsidR="00FB3FE6">
        <w:rPr>
          <w:i/>
        </w:rPr>
        <w:t>M</w:t>
      </w:r>
      <w:r w:rsidR="00FB3FE6" w:rsidRPr="003E0500">
        <w:rPr>
          <w:i/>
        </w:rPr>
        <w:t>iscellaneous</w:t>
      </w:r>
      <w:proofErr w:type="gramEnd"/>
      <w:r w:rsidRPr="004B2C01">
        <w:rPr>
          <w:i/>
        </w:rPr>
        <w:t xml:space="preserve"> defects</w:t>
      </w:r>
      <w:r>
        <w:t>, which validates n</w:t>
      </w:r>
      <w:r w:rsidR="004F6CE0">
        <w:rPr>
          <w:rFonts w:hint="eastAsia"/>
        </w:rPr>
        <w:t>o termination of a program due to an infinite loop.</w:t>
      </w:r>
    </w:p>
    <w:p w14:paraId="5C6B7666" w14:textId="4856BD1B" w:rsidR="004F6CE0" w:rsidRDefault="004F6CE0" w:rsidP="004750D0">
      <w:pPr>
        <w:pStyle w:val="Heading2"/>
      </w:pPr>
      <w:bookmarkStart w:id="1031" w:name="_Toc383694958"/>
      <w:bookmarkStart w:id="1032" w:name="_Toc383696334"/>
      <w:bookmarkStart w:id="1033" w:name="_Toc383694963"/>
      <w:bookmarkStart w:id="1034" w:name="_Toc383696339"/>
      <w:bookmarkStart w:id="1035" w:name="_Toc383694964"/>
      <w:bookmarkStart w:id="1036" w:name="_Toc383696340"/>
      <w:bookmarkStart w:id="1037" w:name="_Toc383694966"/>
      <w:bookmarkStart w:id="1038" w:name="_Toc383696342"/>
      <w:bookmarkStart w:id="1039" w:name="_Toc383694967"/>
      <w:bookmarkStart w:id="1040" w:name="_Toc383696343"/>
      <w:bookmarkStart w:id="1041" w:name="_Toc383694968"/>
      <w:bookmarkStart w:id="1042" w:name="_Toc383696344"/>
      <w:bookmarkStart w:id="1043" w:name="_Toc383694969"/>
      <w:bookmarkStart w:id="1044" w:name="_Toc383696345"/>
      <w:bookmarkStart w:id="1045" w:name="_Toc383694970"/>
      <w:bookmarkStart w:id="1046" w:name="_Toc383696346"/>
      <w:bookmarkStart w:id="1047" w:name="_Toc383694971"/>
      <w:bookmarkStart w:id="1048" w:name="_Toc383696347"/>
      <w:bookmarkStart w:id="1049" w:name="_Toc383694972"/>
      <w:bookmarkStart w:id="1050" w:name="_Toc383696348"/>
      <w:bookmarkStart w:id="1051" w:name="_Toc383694973"/>
      <w:bookmarkStart w:id="1052" w:name="_Toc383696349"/>
      <w:bookmarkStart w:id="1053" w:name="_Toc383694975"/>
      <w:bookmarkStart w:id="1054" w:name="_Toc383696351"/>
      <w:bookmarkStart w:id="1055" w:name="_Toc383694976"/>
      <w:bookmarkStart w:id="1056" w:name="_Toc383696352"/>
      <w:bookmarkStart w:id="1057" w:name="_Toc383694977"/>
      <w:bookmarkStart w:id="1058" w:name="_Toc383696353"/>
      <w:bookmarkStart w:id="1059" w:name="_Toc383694978"/>
      <w:bookmarkStart w:id="1060" w:name="_Toc383696354"/>
      <w:bookmarkStart w:id="1061" w:name="_Toc383694979"/>
      <w:bookmarkStart w:id="1062" w:name="_Toc383696355"/>
      <w:bookmarkStart w:id="1063" w:name="_Toc383694980"/>
      <w:bookmarkStart w:id="1064" w:name="_Toc383696356"/>
      <w:bookmarkStart w:id="1065" w:name="_Toc383694981"/>
      <w:bookmarkStart w:id="1066" w:name="_Toc383696357"/>
      <w:bookmarkStart w:id="1067" w:name="_Toc383694982"/>
      <w:bookmarkStart w:id="1068" w:name="_Toc383696358"/>
      <w:bookmarkStart w:id="1069" w:name="_Toc383694983"/>
      <w:bookmarkStart w:id="1070" w:name="_Toc383696359"/>
      <w:bookmarkStart w:id="1071" w:name="_Toc383694984"/>
      <w:bookmarkStart w:id="1072" w:name="_Toc383696360"/>
      <w:bookmarkStart w:id="1073" w:name="_Toc383694985"/>
      <w:bookmarkStart w:id="1074" w:name="_Toc383696361"/>
      <w:bookmarkStart w:id="1075" w:name="_Toc383694986"/>
      <w:bookmarkStart w:id="1076" w:name="_Toc383696362"/>
      <w:bookmarkStart w:id="1077" w:name="_Toc383694987"/>
      <w:bookmarkStart w:id="1078" w:name="_Toc383696363"/>
      <w:bookmarkStart w:id="1079" w:name="_Toc384046376"/>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r w:rsidRPr="001A74A1">
        <w:lastRenderedPageBreak/>
        <w:t xml:space="preserve">Free </w:t>
      </w:r>
      <w:r w:rsidR="00C75071" w:rsidRPr="001A74A1">
        <w:t>Non Dynamically Allocated Memory</w:t>
      </w:r>
      <w:bookmarkEnd w:id="1079"/>
    </w:p>
    <w:p w14:paraId="115309FB" w14:textId="2B599637" w:rsidR="004F6CE0" w:rsidRDefault="008E5D8B" w:rsidP="004F6CE0">
      <w:r>
        <w:t>This defect variation identifies</w:t>
      </w:r>
      <w:r w:rsidDel="0038314E">
        <w:t xml:space="preserve"> </w:t>
      </w:r>
      <w:r w:rsidRPr="004B2C01">
        <w:rPr>
          <w:i/>
        </w:rPr>
        <w:t>Resource Management defects</w:t>
      </w:r>
      <w:r>
        <w:t>, which validates an attempt to f</w:t>
      </w:r>
      <w:r w:rsidR="004F6CE0">
        <w:t>ree a memory location that was not allocated dynamically.</w:t>
      </w:r>
    </w:p>
    <w:p w14:paraId="0ED6A207" w14:textId="216AD0AB" w:rsidR="004F6CE0" w:rsidRDefault="004F6CE0" w:rsidP="004750D0">
      <w:pPr>
        <w:pStyle w:val="Heading2"/>
      </w:pPr>
      <w:bookmarkStart w:id="1080" w:name="_Toc383694995"/>
      <w:bookmarkStart w:id="1081" w:name="_Toc383696371"/>
      <w:bookmarkStart w:id="1082" w:name="_Toc383694996"/>
      <w:bookmarkStart w:id="1083" w:name="_Toc383696372"/>
      <w:bookmarkStart w:id="1084" w:name="_Toc383694997"/>
      <w:bookmarkStart w:id="1085" w:name="_Toc383696373"/>
      <w:bookmarkStart w:id="1086" w:name="_Toc383694998"/>
      <w:bookmarkStart w:id="1087" w:name="_Toc383696374"/>
      <w:bookmarkStart w:id="1088" w:name="_Toc383694999"/>
      <w:bookmarkStart w:id="1089" w:name="_Toc383696375"/>
      <w:bookmarkStart w:id="1090" w:name="_Toc383695000"/>
      <w:bookmarkStart w:id="1091" w:name="_Toc383696376"/>
      <w:bookmarkStart w:id="1092" w:name="_Toc383695001"/>
      <w:bookmarkStart w:id="1093" w:name="_Toc383696377"/>
      <w:bookmarkStart w:id="1094" w:name="_Toc383695002"/>
      <w:bookmarkStart w:id="1095" w:name="_Toc383696378"/>
      <w:bookmarkStart w:id="1096" w:name="_Toc383695003"/>
      <w:bookmarkStart w:id="1097" w:name="_Toc383696379"/>
      <w:bookmarkStart w:id="1098" w:name="_Toc383695004"/>
      <w:bookmarkStart w:id="1099" w:name="_Toc383696380"/>
      <w:bookmarkStart w:id="1100" w:name="_Toc383695005"/>
      <w:bookmarkStart w:id="1101" w:name="_Toc383696381"/>
      <w:bookmarkStart w:id="1102" w:name="_Toc384046377"/>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r>
        <w:t xml:space="preserve">Free NULL </w:t>
      </w:r>
      <w:r w:rsidR="00C75071">
        <w:t>P</w:t>
      </w:r>
      <w:r>
        <w:t>ointer</w:t>
      </w:r>
      <w:bookmarkEnd w:id="1102"/>
    </w:p>
    <w:p w14:paraId="76C4DFCB" w14:textId="19D3EED7" w:rsidR="004F6CE0" w:rsidRDefault="008E5D8B" w:rsidP="004F6CE0">
      <w:r>
        <w:t>This defect variation identifies</w:t>
      </w:r>
      <w:r w:rsidDel="0038314E">
        <w:t xml:space="preserve"> </w:t>
      </w:r>
      <w:r w:rsidRPr="004B2C01">
        <w:rPr>
          <w:i/>
        </w:rPr>
        <w:t>Pointer Related defects</w:t>
      </w:r>
      <w:r>
        <w:t>,</w:t>
      </w:r>
      <w:r w:rsidR="00003426">
        <w:t xml:space="preserve"> </w:t>
      </w:r>
      <w:r w:rsidR="00C857AE">
        <w:t xml:space="preserve">which validates an attempt to </w:t>
      </w:r>
      <w:r w:rsidR="00D222E5">
        <w:t>free</w:t>
      </w:r>
      <w:r w:rsidR="004F6CE0">
        <w:t xml:space="preserve"> a pointer which is NULL.</w:t>
      </w:r>
    </w:p>
    <w:p w14:paraId="72D54A64" w14:textId="75A34099" w:rsidR="004F6CE0" w:rsidRDefault="004F6CE0" w:rsidP="004750D0">
      <w:pPr>
        <w:pStyle w:val="Heading2"/>
      </w:pPr>
      <w:bookmarkStart w:id="1103" w:name="_Toc383695007"/>
      <w:bookmarkStart w:id="1104" w:name="_Toc383696383"/>
      <w:bookmarkStart w:id="1105" w:name="_Toc383695014"/>
      <w:bookmarkStart w:id="1106" w:name="_Toc383696390"/>
      <w:bookmarkStart w:id="1107" w:name="_Toc383695015"/>
      <w:bookmarkStart w:id="1108" w:name="_Toc383696391"/>
      <w:bookmarkStart w:id="1109" w:name="_Toc383695016"/>
      <w:bookmarkStart w:id="1110" w:name="_Toc383696392"/>
      <w:bookmarkStart w:id="1111" w:name="_Toc383695017"/>
      <w:bookmarkStart w:id="1112" w:name="_Toc383696393"/>
      <w:bookmarkStart w:id="1113" w:name="_Toc383695018"/>
      <w:bookmarkStart w:id="1114" w:name="_Toc383696394"/>
      <w:bookmarkStart w:id="1115" w:name="_Toc383695019"/>
      <w:bookmarkStart w:id="1116" w:name="_Toc383696395"/>
      <w:bookmarkStart w:id="1117" w:name="_Toc383695020"/>
      <w:bookmarkStart w:id="1118" w:name="_Toc383696396"/>
      <w:bookmarkStart w:id="1119" w:name="_Toc383695021"/>
      <w:bookmarkStart w:id="1120" w:name="_Toc383696397"/>
      <w:bookmarkStart w:id="1121" w:name="_Toc383695022"/>
      <w:bookmarkStart w:id="1122" w:name="_Toc383696398"/>
      <w:bookmarkStart w:id="1123" w:name="_Toc383695023"/>
      <w:bookmarkStart w:id="1124" w:name="_Toc383696399"/>
      <w:bookmarkStart w:id="1125" w:name="_Toc383695024"/>
      <w:bookmarkStart w:id="1126" w:name="_Toc383696400"/>
      <w:bookmarkStart w:id="1127" w:name="_Toc384046378"/>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r w:rsidRPr="001A74A1">
        <w:t xml:space="preserve">Bad </w:t>
      </w:r>
      <w:r w:rsidR="00C75071" w:rsidRPr="001A74A1">
        <w:t>Cast of a Function Pointer</w:t>
      </w:r>
      <w:bookmarkEnd w:id="1127"/>
    </w:p>
    <w:p w14:paraId="220D1242" w14:textId="12F23415" w:rsidR="004F6CE0" w:rsidRDefault="00C857AE" w:rsidP="004F6CE0">
      <w:r>
        <w:t>This defect variation identifies</w:t>
      </w:r>
      <w:r w:rsidDel="0038314E">
        <w:rPr>
          <w:rFonts w:hint="eastAsia"/>
        </w:rPr>
        <w:t xml:space="preserve"> </w:t>
      </w:r>
      <w:r w:rsidRPr="004B2C01">
        <w:rPr>
          <w:i/>
        </w:rPr>
        <w:t>Pointer Related defects</w:t>
      </w:r>
      <w:r>
        <w:t>, which validates an attempt to a</w:t>
      </w:r>
      <w:r w:rsidR="004F6CE0">
        <w:rPr>
          <w:rFonts w:hint="eastAsia"/>
        </w:rPr>
        <w:t>ssign a function pointer to other function pointer that has different arguments and/or return value.</w:t>
      </w:r>
    </w:p>
    <w:p w14:paraId="668336E5" w14:textId="70C4BEE6" w:rsidR="004F6CE0" w:rsidRDefault="004F6CE0" w:rsidP="004750D0">
      <w:pPr>
        <w:pStyle w:val="Heading2"/>
      </w:pPr>
      <w:bookmarkStart w:id="1128" w:name="_Toc383695026"/>
      <w:bookmarkStart w:id="1129" w:name="_Toc383696402"/>
      <w:bookmarkStart w:id="1130" w:name="_Toc383695037"/>
      <w:bookmarkStart w:id="1131" w:name="_Toc383696413"/>
      <w:bookmarkStart w:id="1132" w:name="_Toc383695038"/>
      <w:bookmarkStart w:id="1133" w:name="_Toc383696414"/>
      <w:bookmarkStart w:id="1134" w:name="_Toc383695039"/>
      <w:bookmarkStart w:id="1135" w:name="_Toc383696415"/>
      <w:bookmarkStart w:id="1136" w:name="_Toc383695040"/>
      <w:bookmarkStart w:id="1137" w:name="_Toc383696416"/>
      <w:bookmarkStart w:id="1138" w:name="_Toc383695041"/>
      <w:bookmarkStart w:id="1139" w:name="_Toc383696417"/>
      <w:bookmarkStart w:id="1140" w:name="_Toc383695042"/>
      <w:bookmarkStart w:id="1141" w:name="_Toc383696418"/>
      <w:bookmarkStart w:id="1142" w:name="_Toc383695043"/>
      <w:bookmarkStart w:id="1143" w:name="_Toc383696419"/>
      <w:bookmarkStart w:id="1144" w:name="_Toc383695044"/>
      <w:bookmarkStart w:id="1145" w:name="_Toc383696420"/>
      <w:bookmarkStart w:id="1146" w:name="_Toc383695045"/>
      <w:bookmarkStart w:id="1147" w:name="_Toc383696421"/>
      <w:bookmarkStart w:id="1148" w:name="_Toc384046379"/>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r w:rsidRPr="0002665C">
        <w:t xml:space="preserve">Return </w:t>
      </w:r>
      <w:r w:rsidR="00C75071" w:rsidRPr="0002665C">
        <w:t>Value of Function Never Checked</w:t>
      </w:r>
      <w:bookmarkEnd w:id="1148"/>
    </w:p>
    <w:p w14:paraId="1478DC5C" w14:textId="46DC8360" w:rsidR="004F6CE0" w:rsidRDefault="00C857AE" w:rsidP="004F6CE0">
      <w:r>
        <w:t>This defect variation identifies</w:t>
      </w:r>
      <w:r w:rsidDel="0038314E">
        <w:rPr>
          <w:rFonts w:hint="eastAsia"/>
        </w:rPr>
        <w:t xml:space="preserve"> </w:t>
      </w:r>
      <w:proofErr w:type="gramStart"/>
      <w:r w:rsidR="005D7960" w:rsidRPr="004B2C01">
        <w:rPr>
          <w:i/>
        </w:rPr>
        <w:t>Inappropriate</w:t>
      </w:r>
      <w:proofErr w:type="gramEnd"/>
      <w:r w:rsidRPr="004B2C01">
        <w:rPr>
          <w:i/>
        </w:rPr>
        <w:t xml:space="preserve"> code</w:t>
      </w:r>
      <w:r>
        <w:t>, which validates if a return value from a function is never evaluated.</w:t>
      </w:r>
    </w:p>
    <w:p w14:paraId="4939C3A2" w14:textId="008B85FA" w:rsidR="004F6CE0" w:rsidRDefault="004F6CE0" w:rsidP="004750D0">
      <w:pPr>
        <w:pStyle w:val="Heading2"/>
      </w:pPr>
      <w:bookmarkStart w:id="1149" w:name="_Toc383695047"/>
      <w:bookmarkStart w:id="1150" w:name="_Toc383696423"/>
      <w:bookmarkStart w:id="1151" w:name="_Toc383695061"/>
      <w:bookmarkStart w:id="1152" w:name="_Toc383696437"/>
      <w:bookmarkStart w:id="1153" w:name="_Toc383695062"/>
      <w:bookmarkStart w:id="1154" w:name="_Toc383696438"/>
      <w:bookmarkStart w:id="1155" w:name="_Toc383695066"/>
      <w:bookmarkStart w:id="1156" w:name="_Toc383696442"/>
      <w:bookmarkStart w:id="1157" w:name="_Toc384046380"/>
      <w:bookmarkEnd w:id="1149"/>
      <w:bookmarkEnd w:id="1150"/>
      <w:bookmarkEnd w:id="1151"/>
      <w:bookmarkEnd w:id="1152"/>
      <w:bookmarkEnd w:id="1153"/>
      <w:bookmarkEnd w:id="1154"/>
      <w:bookmarkEnd w:id="1155"/>
      <w:bookmarkEnd w:id="1156"/>
      <w:r>
        <w:t xml:space="preserve">Improper </w:t>
      </w:r>
      <w:r w:rsidR="00C75071">
        <w:t>Error Handling</w:t>
      </w:r>
      <w:bookmarkEnd w:id="1157"/>
    </w:p>
    <w:p w14:paraId="1D55B4B6" w14:textId="35737009" w:rsidR="004F6CE0" w:rsidRPr="006874AF" w:rsidRDefault="00C857AE" w:rsidP="004F6CE0">
      <w:r>
        <w:t>This defect variation identifies</w:t>
      </w:r>
      <w:r w:rsidDel="0038314E">
        <w:t xml:space="preserve"> </w:t>
      </w:r>
      <w:proofErr w:type="gramStart"/>
      <w:r w:rsidRPr="004B2C01">
        <w:rPr>
          <w:i/>
        </w:rPr>
        <w:t>Inappropriate</w:t>
      </w:r>
      <w:proofErr w:type="gramEnd"/>
      <w:r w:rsidRPr="004B2C01">
        <w:rPr>
          <w:i/>
        </w:rPr>
        <w:t xml:space="preserve"> code</w:t>
      </w:r>
      <w:r>
        <w:t xml:space="preserve"> in C++ programing, which validates if </w:t>
      </w:r>
      <w:r w:rsidR="004F6CE0">
        <w:t>detected</w:t>
      </w:r>
      <w:r>
        <w:t xml:space="preserve"> errors</w:t>
      </w:r>
      <w:r w:rsidR="004F6CE0">
        <w:t xml:space="preserve"> </w:t>
      </w:r>
      <w:r>
        <w:t>are</w:t>
      </w:r>
      <w:r w:rsidR="004F6CE0">
        <w:t xml:space="preserve"> handled properly. For instance, a try block without a catch or throw.</w:t>
      </w:r>
    </w:p>
    <w:p w14:paraId="0EC983A5" w14:textId="14A8E39A" w:rsidR="004F6CE0" w:rsidRDefault="004F6CE0" w:rsidP="004750D0">
      <w:pPr>
        <w:pStyle w:val="Heading2"/>
      </w:pPr>
      <w:bookmarkStart w:id="1158" w:name="_Toc383695079"/>
      <w:bookmarkStart w:id="1159" w:name="_Toc383696455"/>
      <w:bookmarkStart w:id="1160" w:name="_Toc383695080"/>
      <w:bookmarkStart w:id="1161" w:name="_Toc383696456"/>
      <w:bookmarkStart w:id="1162" w:name="_Toc383695084"/>
      <w:bookmarkStart w:id="1163" w:name="_Toc383696460"/>
      <w:bookmarkStart w:id="1164" w:name="_Toc383695085"/>
      <w:bookmarkStart w:id="1165" w:name="_Toc383696461"/>
      <w:bookmarkStart w:id="1166" w:name="_Toc384046381"/>
      <w:bookmarkEnd w:id="1158"/>
      <w:bookmarkEnd w:id="1159"/>
      <w:bookmarkEnd w:id="1160"/>
      <w:bookmarkEnd w:id="1161"/>
      <w:bookmarkEnd w:id="1162"/>
      <w:bookmarkEnd w:id="1163"/>
      <w:bookmarkEnd w:id="1164"/>
      <w:bookmarkEnd w:id="1165"/>
      <w:r>
        <w:t xml:space="preserve">Improper </w:t>
      </w:r>
      <w:r w:rsidR="00C75071">
        <w:t>Termination of Block</w:t>
      </w:r>
      <w:bookmarkEnd w:id="1166"/>
    </w:p>
    <w:p w14:paraId="0DE29852" w14:textId="61E18432" w:rsidR="00C857AE" w:rsidRPr="004750D0" w:rsidRDefault="00C857AE" w:rsidP="004750D0">
      <w:r>
        <w:t xml:space="preserve">This defect variation identifies </w:t>
      </w:r>
      <w:proofErr w:type="gramStart"/>
      <w:r w:rsidRPr="004B2C01">
        <w:rPr>
          <w:i/>
        </w:rPr>
        <w:t>Inappropriate</w:t>
      </w:r>
      <w:proofErr w:type="gramEnd"/>
      <w:r w:rsidRPr="004B2C01">
        <w:rPr>
          <w:i/>
        </w:rPr>
        <w:t xml:space="preserve"> code</w:t>
      </w:r>
      <w:r>
        <w:t xml:space="preserve"> as in the improper termination of a block of code.</w:t>
      </w:r>
    </w:p>
    <w:p w14:paraId="05E4A1CE" w14:textId="2B279B30" w:rsidR="004F6CE0" w:rsidRDefault="004F6CE0" w:rsidP="004750D0">
      <w:pPr>
        <w:pStyle w:val="Heading2"/>
      </w:pPr>
      <w:bookmarkStart w:id="1167" w:name="_Toc383695089"/>
      <w:bookmarkStart w:id="1168" w:name="_Toc383696465"/>
      <w:bookmarkStart w:id="1169" w:name="_Toc383695090"/>
      <w:bookmarkStart w:id="1170" w:name="_Toc383696466"/>
      <w:bookmarkStart w:id="1171" w:name="_Toc383695091"/>
      <w:bookmarkStart w:id="1172" w:name="_Toc383696467"/>
      <w:bookmarkStart w:id="1173" w:name="_Toc383695095"/>
      <w:bookmarkStart w:id="1174" w:name="_Toc383696471"/>
      <w:bookmarkStart w:id="1175" w:name="_Toc383695096"/>
      <w:bookmarkStart w:id="1176" w:name="_Toc383696472"/>
      <w:bookmarkStart w:id="1177" w:name="_Toc384046382"/>
      <w:bookmarkEnd w:id="1167"/>
      <w:bookmarkEnd w:id="1168"/>
      <w:bookmarkEnd w:id="1169"/>
      <w:bookmarkEnd w:id="1170"/>
      <w:bookmarkEnd w:id="1171"/>
      <w:bookmarkEnd w:id="1172"/>
      <w:bookmarkEnd w:id="1173"/>
      <w:bookmarkEnd w:id="1174"/>
      <w:bookmarkEnd w:id="1175"/>
      <w:bookmarkEnd w:id="1176"/>
      <w:r w:rsidRPr="0002665C">
        <w:t xml:space="preserve">Useless </w:t>
      </w:r>
      <w:r w:rsidR="00C75071" w:rsidRPr="0002665C">
        <w:t>Assignment</w:t>
      </w:r>
      <w:bookmarkEnd w:id="1177"/>
    </w:p>
    <w:p w14:paraId="4136501A" w14:textId="2E3049BD" w:rsidR="004F6CE0" w:rsidRPr="00F12798" w:rsidRDefault="00C857AE" w:rsidP="004F6CE0">
      <w:r>
        <w:t>This defect variation identifies</w:t>
      </w:r>
      <w:r w:rsidDel="0038314E">
        <w:rPr>
          <w:rFonts w:hint="eastAsia"/>
        </w:rPr>
        <w:t xml:space="preserve"> </w:t>
      </w:r>
      <w:proofErr w:type="gramStart"/>
      <w:r w:rsidRPr="004B2C01">
        <w:rPr>
          <w:i/>
        </w:rPr>
        <w:t>Miscellaneous</w:t>
      </w:r>
      <w:proofErr w:type="gramEnd"/>
      <w:r w:rsidRPr="004B2C01">
        <w:rPr>
          <w:i/>
        </w:rPr>
        <w:t xml:space="preserve"> defects</w:t>
      </w:r>
      <w:r>
        <w:t>, which validates if w</w:t>
      </w:r>
      <w:r w:rsidR="004F6CE0">
        <w:rPr>
          <w:rFonts w:hint="eastAsia"/>
        </w:rPr>
        <w:t xml:space="preserve">ithin a certain block of statements, there exists </w:t>
      </w:r>
      <w:r>
        <w:t xml:space="preserve">some </w:t>
      </w:r>
      <w:r w:rsidR="004F6CE0">
        <w:rPr>
          <w:rFonts w:hint="eastAsia"/>
        </w:rPr>
        <w:t>meaningless assignment.</w:t>
      </w:r>
    </w:p>
    <w:p w14:paraId="78A4F0AE" w14:textId="0D899362" w:rsidR="004F6CE0" w:rsidRDefault="004F6CE0" w:rsidP="004750D0">
      <w:pPr>
        <w:pStyle w:val="Heading2"/>
      </w:pPr>
      <w:bookmarkStart w:id="1178" w:name="_Toc383695098"/>
      <w:bookmarkStart w:id="1179" w:name="_Toc383696474"/>
      <w:bookmarkStart w:id="1180" w:name="_Toc383695103"/>
      <w:bookmarkStart w:id="1181" w:name="_Toc383696479"/>
      <w:bookmarkStart w:id="1182" w:name="_Toc383695104"/>
      <w:bookmarkStart w:id="1183" w:name="_Toc383696480"/>
      <w:bookmarkStart w:id="1184" w:name="_Toc383695105"/>
      <w:bookmarkStart w:id="1185" w:name="_Toc383696481"/>
      <w:bookmarkStart w:id="1186" w:name="_Toc383695106"/>
      <w:bookmarkStart w:id="1187" w:name="_Toc383696482"/>
      <w:bookmarkStart w:id="1188" w:name="_Toc384046383"/>
      <w:bookmarkEnd w:id="1178"/>
      <w:bookmarkEnd w:id="1179"/>
      <w:bookmarkEnd w:id="1180"/>
      <w:bookmarkEnd w:id="1181"/>
      <w:bookmarkEnd w:id="1182"/>
      <w:bookmarkEnd w:id="1183"/>
      <w:bookmarkEnd w:id="1184"/>
      <w:bookmarkEnd w:id="1185"/>
      <w:bookmarkEnd w:id="1186"/>
      <w:bookmarkEnd w:id="1187"/>
      <w:r w:rsidRPr="001A74A1">
        <w:t xml:space="preserve">Bad </w:t>
      </w:r>
      <w:r w:rsidR="00C75071" w:rsidRPr="001A74A1">
        <w:t>Extern Type for Global Variable</w:t>
      </w:r>
      <w:bookmarkEnd w:id="1188"/>
    </w:p>
    <w:p w14:paraId="25FBA351" w14:textId="71E7C128" w:rsidR="004F6CE0" w:rsidRDefault="00C857AE" w:rsidP="004F6CE0">
      <w:r>
        <w:t>This defect variation identifies</w:t>
      </w:r>
      <w:r w:rsidDel="0038314E">
        <w:rPr>
          <w:rFonts w:hint="eastAsia"/>
        </w:rPr>
        <w:t xml:space="preserve"> </w:t>
      </w:r>
      <w:proofErr w:type="gramStart"/>
      <w:r w:rsidR="005C61B2" w:rsidRPr="004B2C01">
        <w:rPr>
          <w:i/>
        </w:rPr>
        <w:t>Miscellaneous</w:t>
      </w:r>
      <w:proofErr w:type="gramEnd"/>
      <w:r w:rsidR="005C61B2" w:rsidRPr="004B2C01">
        <w:rPr>
          <w:i/>
        </w:rPr>
        <w:t xml:space="preserve"> defects</w:t>
      </w:r>
      <w:r w:rsidR="005C61B2">
        <w:t>, which validates a</w:t>
      </w:r>
      <w:r w:rsidR="004F6CE0">
        <w:rPr>
          <w:rFonts w:hint="eastAsia"/>
        </w:rPr>
        <w:t xml:space="preserve"> global variable </w:t>
      </w:r>
      <w:r w:rsidR="005C61B2">
        <w:t xml:space="preserve">being </w:t>
      </w:r>
      <w:r w:rsidR="004F6CE0">
        <w:rPr>
          <w:rFonts w:hint="eastAsia"/>
        </w:rPr>
        <w:t>used as a different type in a different file.</w:t>
      </w:r>
    </w:p>
    <w:p w14:paraId="19C23287" w14:textId="62EA2253" w:rsidR="004F6CE0" w:rsidRDefault="004F6CE0" w:rsidP="004750D0">
      <w:pPr>
        <w:pStyle w:val="Heading2"/>
      </w:pPr>
      <w:bookmarkStart w:id="1189" w:name="_Toc383695108"/>
      <w:bookmarkStart w:id="1190" w:name="_Toc383696484"/>
      <w:bookmarkStart w:id="1191" w:name="_Toc383695115"/>
      <w:bookmarkStart w:id="1192" w:name="_Toc383696491"/>
      <w:bookmarkStart w:id="1193" w:name="_Toc383695116"/>
      <w:bookmarkStart w:id="1194" w:name="_Toc383696492"/>
      <w:bookmarkStart w:id="1195" w:name="_Toc383695117"/>
      <w:bookmarkStart w:id="1196" w:name="_Toc383696493"/>
      <w:bookmarkStart w:id="1197" w:name="_Toc383695118"/>
      <w:bookmarkStart w:id="1198" w:name="_Toc383696494"/>
      <w:bookmarkStart w:id="1199" w:name="_Toc384046384"/>
      <w:bookmarkEnd w:id="1189"/>
      <w:bookmarkEnd w:id="1190"/>
      <w:bookmarkEnd w:id="1191"/>
      <w:bookmarkEnd w:id="1192"/>
      <w:bookmarkEnd w:id="1193"/>
      <w:bookmarkEnd w:id="1194"/>
      <w:bookmarkEnd w:id="1195"/>
      <w:bookmarkEnd w:id="1196"/>
      <w:bookmarkEnd w:id="1197"/>
      <w:bookmarkEnd w:id="1198"/>
      <w:r w:rsidRPr="001A74A1">
        <w:t xml:space="preserve">Invalid </w:t>
      </w:r>
      <w:r w:rsidR="00C75071" w:rsidRPr="001A74A1">
        <w:t>Memory Access to Already Freed Area</w:t>
      </w:r>
      <w:bookmarkEnd w:id="1199"/>
    </w:p>
    <w:p w14:paraId="3FF6B62E" w14:textId="6C09A408" w:rsidR="004F6CE0" w:rsidRDefault="005C61B2" w:rsidP="004F6CE0">
      <w:r>
        <w:t>This defect variation identifies</w:t>
      </w:r>
      <w:r w:rsidDel="0038314E">
        <w:t xml:space="preserve"> </w:t>
      </w:r>
      <w:r w:rsidRPr="004B2C01">
        <w:rPr>
          <w:i/>
        </w:rPr>
        <w:t>Resource Management defects</w:t>
      </w:r>
      <w:r>
        <w:t>, which validates a</w:t>
      </w:r>
      <w:r w:rsidR="004F6CE0">
        <w:t xml:space="preserve">ccess </w:t>
      </w:r>
      <w:r>
        <w:t xml:space="preserve">to </w:t>
      </w:r>
      <w:r w:rsidR="004F6CE0">
        <w:t>a memory location, which is already freed.</w:t>
      </w:r>
    </w:p>
    <w:p w14:paraId="38384FCF" w14:textId="4B33C1AA" w:rsidR="004F6CE0" w:rsidRDefault="004F6CE0" w:rsidP="004750D0">
      <w:pPr>
        <w:pStyle w:val="Heading2"/>
      </w:pPr>
      <w:bookmarkStart w:id="1200" w:name="_Toc384046385"/>
      <w:r w:rsidRPr="00F70439">
        <w:t xml:space="preserve">Assign </w:t>
      </w:r>
      <w:r w:rsidR="00C75071" w:rsidRPr="00F70439">
        <w:t>Small Buffer for Structure</w:t>
      </w:r>
      <w:bookmarkEnd w:id="1200"/>
    </w:p>
    <w:p w14:paraId="212EE303" w14:textId="23A3D606" w:rsidR="004F6CE0" w:rsidRDefault="005C61B2" w:rsidP="004F6CE0">
      <w:r>
        <w:t>This defect variation identifies</w:t>
      </w:r>
      <w:r w:rsidDel="0038314E">
        <w:rPr>
          <w:rFonts w:hint="eastAsia"/>
        </w:rPr>
        <w:t xml:space="preserve"> </w:t>
      </w:r>
      <w:r w:rsidRPr="004B2C01">
        <w:rPr>
          <w:i/>
        </w:rPr>
        <w:t>Dynamic memory defects</w:t>
      </w:r>
      <w:r w:rsidR="004F6CE0">
        <w:rPr>
          <w:rFonts w:hint="eastAsia"/>
        </w:rPr>
        <w:t>.</w:t>
      </w:r>
      <w:r w:rsidR="007924B8">
        <w:t xml:space="preserve"> These</w:t>
      </w:r>
      <w:r w:rsidR="000C01E6">
        <w:t xml:space="preserve"> defect</w:t>
      </w:r>
      <w:r w:rsidR="007924B8">
        <w:t>s</w:t>
      </w:r>
      <w:r w:rsidR="000C01E6">
        <w:t xml:space="preserve"> </w:t>
      </w:r>
      <w:r w:rsidR="007924B8">
        <w:t>are</w:t>
      </w:r>
      <w:r w:rsidR="000C01E6">
        <w:t xml:space="preserve"> used to validate an allocation of a smaller </w:t>
      </w:r>
      <w:r w:rsidR="007924B8">
        <w:t xml:space="preserve">array </w:t>
      </w:r>
      <w:r w:rsidR="000C01E6">
        <w:t xml:space="preserve">buffer to a larger </w:t>
      </w:r>
      <w:r w:rsidR="007924B8">
        <w:t xml:space="preserve">structure pointer for data access. When such a structure pointer </w:t>
      </w:r>
      <w:r w:rsidR="004F6CE0">
        <w:rPr>
          <w:rFonts w:hint="eastAsia"/>
        </w:rPr>
        <w:t>is accessed</w:t>
      </w:r>
      <w:r w:rsidR="007924B8">
        <w:t xml:space="preserve">, it could result in invalid data read or a </w:t>
      </w:r>
      <w:r w:rsidR="004F6CE0">
        <w:rPr>
          <w:rFonts w:hint="eastAsia"/>
        </w:rPr>
        <w:t>buffer overrun.</w:t>
      </w:r>
    </w:p>
    <w:p w14:paraId="0C079320" w14:textId="1B9965BC" w:rsidR="004F6CE0" w:rsidRDefault="004F6CE0" w:rsidP="004750D0">
      <w:pPr>
        <w:pStyle w:val="Heading2"/>
      </w:pPr>
      <w:bookmarkStart w:id="1201" w:name="_Toc383695128"/>
      <w:bookmarkStart w:id="1202" w:name="_Toc383696504"/>
      <w:bookmarkStart w:id="1203" w:name="_Toc383695129"/>
      <w:bookmarkStart w:id="1204" w:name="_Toc383696505"/>
      <w:bookmarkStart w:id="1205" w:name="_Toc383695136"/>
      <w:bookmarkStart w:id="1206" w:name="_Toc383696512"/>
      <w:bookmarkStart w:id="1207" w:name="_Toc383695137"/>
      <w:bookmarkStart w:id="1208" w:name="_Toc383696513"/>
      <w:bookmarkStart w:id="1209" w:name="_Toc383695138"/>
      <w:bookmarkStart w:id="1210" w:name="_Toc383696514"/>
      <w:bookmarkStart w:id="1211" w:name="_Toc383695139"/>
      <w:bookmarkStart w:id="1212" w:name="_Toc383696515"/>
      <w:bookmarkStart w:id="1213" w:name="_Toc383695140"/>
      <w:bookmarkStart w:id="1214" w:name="_Toc383696516"/>
      <w:bookmarkStart w:id="1215" w:name="_Toc383695141"/>
      <w:bookmarkStart w:id="1216" w:name="_Toc383696517"/>
      <w:bookmarkStart w:id="1217" w:name="_Toc383695142"/>
      <w:bookmarkStart w:id="1218" w:name="_Toc383696518"/>
      <w:bookmarkStart w:id="1219" w:name="_Toc383695143"/>
      <w:bookmarkStart w:id="1220" w:name="_Toc383696519"/>
      <w:bookmarkStart w:id="1221" w:name="_Toc383695145"/>
      <w:bookmarkStart w:id="1222" w:name="_Toc383696521"/>
      <w:bookmarkStart w:id="1223" w:name="_Toc384046386"/>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r>
        <w:lastRenderedPageBreak/>
        <w:t xml:space="preserve">Live </w:t>
      </w:r>
      <w:r w:rsidR="00C75071">
        <w:t>L</w:t>
      </w:r>
      <w:r>
        <w:t>ock</w:t>
      </w:r>
      <w:bookmarkEnd w:id="1223"/>
    </w:p>
    <w:p w14:paraId="4234C8CC" w14:textId="3437B170" w:rsidR="004F6CE0" w:rsidRPr="0056300D" w:rsidRDefault="007924B8" w:rsidP="004F6CE0">
      <w:r>
        <w:t>This defect variation identifies</w:t>
      </w:r>
      <w:r w:rsidDel="0038314E">
        <w:t xml:space="preserve"> </w:t>
      </w:r>
      <w:r w:rsidRPr="004B2C01">
        <w:rPr>
          <w:i/>
        </w:rPr>
        <w:t>Concurrency defects</w:t>
      </w:r>
      <w:r>
        <w:t>. Live lock is a</w:t>
      </w:r>
      <w:r w:rsidR="004F6CE0" w:rsidRPr="0056300D">
        <w:t xml:space="preserve"> condition that occurs when two or more </w:t>
      </w:r>
      <w:hyperlink r:id="rId13" w:history="1">
        <w:r w:rsidR="004F6CE0" w:rsidRPr="0056300D">
          <w:t>processes</w:t>
        </w:r>
      </w:hyperlink>
      <w:r w:rsidR="004F6CE0">
        <w:t xml:space="preserve"> continually changes</w:t>
      </w:r>
      <w:r w:rsidR="004F6CE0" w:rsidRPr="0056300D">
        <w:t xml:space="preserve"> their state in response to changes in the other processes. The result is that none of the processes will complete. An analogy is when two people meet in a hallway and each tries to step around the other but they end up swaying from side to side getting in each other's way as they try to get out of the way.</w:t>
      </w:r>
    </w:p>
    <w:p w14:paraId="7E35A52A" w14:textId="66E0A201" w:rsidR="004F6CE0" w:rsidRDefault="004F6CE0" w:rsidP="004750D0">
      <w:pPr>
        <w:pStyle w:val="Heading2"/>
      </w:pPr>
      <w:bookmarkStart w:id="1224" w:name="_Toc383695147"/>
      <w:bookmarkStart w:id="1225" w:name="_Toc383696523"/>
      <w:bookmarkStart w:id="1226" w:name="_Toc383695149"/>
      <w:bookmarkStart w:id="1227" w:name="_Toc383696525"/>
      <w:bookmarkStart w:id="1228" w:name="_Toc383695163"/>
      <w:bookmarkStart w:id="1229" w:name="_Toc383696539"/>
      <w:bookmarkStart w:id="1230" w:name="_Toc383695176"/>
      <w:bookmarkStart w:id="1231" w:name="_Toc383696552"/>
      <w:bookmarkStart w:id="1232" w:name="_Toc384046387"/>
      <w:bookmarkEnd w:id="1224"/>
      <w:bookmarkEnd w:id="1225"/>
      <w:bookmarkEnd w:id="1226"/>
      <w:bookmarkEnd w:id="1227"/>
      <w:bookmarkEnd w:id="1228"/>
      <w:bookmarkEnd w:id="1229"/>
      <w:bookmarkEnd w:id="1230"/>
      <w:bookmarkEnd w:id="1231"/>
      <w:r>
        <w:rPr>
          <w:rFonts w:hint="eastAsia"/>
        </w:rPr>
        <w:t>Lock</w:t>
      </w:r>
      <w:r>
        <w:t xml:space="preserve">ed </w:t>
      </w:r>
      <w:r w:rsidR="00CB651E">
        <w:t>but Never Unlock</w:t>
      </w:r>
      <w:bookmarkEnd w:id="1232"/>
    </w:p>
    <w:p w14:paraId="19E7FDED" w14:textId="0CFD8F2D" w:rsidR="004F6CE0" w:rsidRDefault="007924B8" w:rsidP="004F6CE0">
      <w:r>
        <w:t xml:space="preserve">This defect variation identifies </w:t>
      </w:r>
      <w:r w:rsidRPr="004B2C01">
        <w:rPr>
          <w:i/>
        </w:rPr>
        <w:t>Concurrency defects</w:t>
      </w:r>
      <w:r>
        <w:t>, which validates if</w:t>
      </w:r>
      <w:r w:rsidR="004F6CE0">
        <w:rPr>
          <w:rFonts w:hint="eastAsia"/>
        </w:rPr>
        <w:t xml:space="preserve"> </w:t>
      </w:r>
      <w:r>
        <w:t xml:space="preserve">a </w:t>
      </w:r>
      <w:r w:rsidR="004F6CE0">
        <w:rPr>
          <w:rFonts w:hint="eastAsia"/>
        </w:rPr>
        <w:t>resource is locked</w:t>
      </w:r>
      <w:r w:rsidR="004F6CE0">
        <w:t xml:space="preserve"> </w:t>
      </w:r>
      <w:r>
        <w:t xml:space="preserve">from access </w:t>
      </w:r>
      <w:r w:rsidR="004F6CE0">
        <w:t xml:space="preserve">but </w:t>
      </w:r>
      <w:r w:rsidR="004F6CE0">
        <w:rPr>
          <w:rFonts w:hint="eastAsia"/>
        </w:rPr>
        <w:t>n</w:t>
      </w:r>
      <w:r>
        <w:t>ever</w:t>
      </w:r>
      <w:r w:rsidR="004F6CE0">
        <w:rPr>
          <w:rFonts w:hint="eastAsia"/>
        </w:rPr>
        <w:t xml:space="preserve"> unlock</w:t>
      </w:r>
      <w:r>
        <w:t>ed for access.</w:t>
      </w:r>
    </w:p>
    <w:p w14:paraId="10DB2F69" w14:textId="77777777" w:rsidR="004F6CE0" w:rsidRDefault="004F6CE0" w:rsidP="004750D0">
      <w:pPr>
        <w:pStyle w:val="Heading2"/>
      </w:pPr>
      <w:bookmarkStart w:id="1233" w:name="_Toc383695180"/>
      <w:bookmarkStart w:id="1234" w:name="_Toc383696556"/>
      <w:bookmarkStart w:id="1235" w:name="_Toc383695206"/>
      <w:bookmarkStart w:id="1236" w:name="_Toc383696582"/>
      <w:bookmarkStart w:id="1237" w:name="_Toc383695207"/>
      <w:bookmarkStart w:id="1238" w:name="_Toc383696583"/>
      <w:bookmarkStart w:id="1239" w:name="_Toc383695208"/>
      <w:bookmarkStart w:id="1240" w:name="_Toc383696584"/>
      <w:bookmarkStart w:id="1241" w:name="_Toc383695209"/>
      <w:bookmarkStart w:id="1242" w:name="_Toc383696585"/>
      <w:bookmarkStart w:id="1243" w:name="_Toc383695211"/>
      <w:bookmarkStart w:id="1244" w:name="_Toc383696587"/>
      <w:bookmarkStart w:id="1245" w:name="_Toc383695213"/>
      <w:bookmarkStart w:id="1246" w:name="_Toc383696589"/>
      <w:bookmarkStart w:id="1247" w:name="_Toc384046388"/>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r>
        <w:t>Memory Allocation Failure</w:t>
      </w:r>
      <w:bookmarkEnd w:id="1247"/>
    </w:p>
    <w:p w14:paraId="4DC34828" w14:textId="2595F722" w:rsidR="004F6CE0" w:rsidRDefault="007924B8" w:rsidP="004F6CE0">
      <w:r>
        <w:t>This defect variation identifies</w:t>
      </w:r>
      <w:r w:rsidDel="0038314E">
        <w:t xml:space="preserve"> </w:t>
      </w:r>
      <w:r w:rsidRPr="004B2C01">
        <w:rPr>
          <w:i/>
        </w:rPr>
        <w:t>Resource Management defects</w:t>
      </w:r>
      <w:r>
        <w:t>, which validates a m</w:t>
      </w:r>
      <w:r w:rsidR="004F6CE0" w:rsidRPr="00C05981">
        <w:t xml:space="preserve">emory </w:t>
      </w:r>
      <w:r>
        <w:t>allocation failure d</w:t>
      </w:r>
      <w:r w:rsidR="004F6CE0" w:rsidRPr="00C05981">
        <w:t>ue to insufficient memory</w:t>
      </w:r>
      <w:r w:rsidR="004F6CE0">
        <w:t>.</w:t>
      </w:r>
      <w:r>
        <w:t xml:space="preserve"> Typically a memory allocation failure would happen when there is a heap overflow condition.</w:t>
      </w:r>
    </w:p>
    <w:p w14:paraId="5F6A0FAB" w14:textId="77777777" w:rsidR="004F6CE0" w:rsidRDefault="004F6CE0" w:rsidP="004750D0">
      <w:pPr>
        <w:pStyle w:val="Heading2"/>
      </w:pPr>
      <w:bookmarkStart w:id="1248" w:name="_Toc383695220"/>
      <w:bookmarkStart w:id="1249" w:name="_Toc383696596"/>
      <w:bookmarkStart w:id="1250" w:name="_Toc384046389"/>
      <w:bookmarkEnd w:id="1248"/>
      <w:bookmarkEnd w:id="1249"/>
      <w:r>
        <w:t>Memory Leakage</w:t>
      </w:r>
      <w:bookmarkEnd w:id="1250"/>
    </w:p>
    <w:p w14:paraId="17B80CB7" w14:textId="0F1C18A1" w:rsidR="004F6CE0" w:rsidRDefault="007924B8" w:rsidP="004F6CE0">
      <w:r>
        <w:t xml:space="preserve">This defect variation identifies </w:t>
      </w:r>
      <w:r w:rsidRPr="004B2C01">
        <w:rPr>
          <w:i/>
        </w:rPr>
        <w:t>Resource Management defects</w:t>
      </w:r>
      <w:r>
        <w:t>, which validates a memory</w:t>
      </w:r>
      <w:r w:rsidDel="0038314E">
        <w:t xml:space="preserve"> </w:t>
      </w:r>
      <w:r>
        <w:t>a</w:t>
      </w:r>
      <w:r w:rsidR="004F6CE0">
        <w:t>llocat</w:t>
      </w:r>
      <w:r>
        <w:t>ion</w:t>
      </w:r>
      <w:r w:rsidR="004F6CE0">
        <w:t xml:space="preserve"> </w:t>
      </w:r>
      <w:r w:rsidR="004C4326">
        <w:t>o</w:t>
      </w:r>
      <w:r w:rsidR="004F6CE0">
        <w:t xml:space="preserve">n the heap and </w:t>
      </w:r>
      <w:r w:rsidR="004C4326">
        <w:t xml:space="preserve">but a failure to </w:t>
      </w:r>
      <w:r w:rsidR="004F6CE0">
        <w:t>“free” it</w:t>
      </w:r>
      <w:r w:rsidR="004C4326">
        <w:t>, resulting in memory holes</w:t>
      </w:r>
      <w:r w:rsidR="004F6CE0">
        <w:t>.</w:t>
      </w:r>
    </w:p>
    <w:p w14:paraId="005A33D0" w14:textId="5B6CCE1A" w:rsidR="004F6CE0" w:rsidRDefault="004F6CE0" w:rsidP="004750D0">
      <w:pPr>
        <w:pStyle w:val="Heading2"/>
      </w:pPr>
      <w:bookmarkStart w:id="1251" w:name="_Toc383695240"/>
      <w:bookmarkStart w:id="1252" w:name="_Toc383696616"/>
      <w:bookmarkStart w:id="1253" w:name="_Toc383695242"/>
      <w:bookmarkStart w:id="1254" w:name="_Toc383696618"/>
      <w:bookmarkStart w:id="1255" w:name="_Toc383695244"/>
      <w:bookmarkStart w:id="1256" w:name="_Toc383696620"/>
      <w:bookmarkStart w:id="1257" w:name="_Toc384046390"/>
      <w:bookmarkEnd w:id="1251"/>
      <w:bookmarkEnd w:id="1252"/>
      <w:bookmarkEnd w:id="1253"/>
      <w:bookmarkEnd w:id="1254"/>
      <w:bookmarkEnd w:id="1255"/>
      <w:bookmarkEnd w:id="1256"/>
      <w:r w:rsidRPr="0002665C">
        <w:t xml:space="preserve">Non </w:t>
      </w:r>
      <w:r w:rsidR="00CB651E" w:rsidRPr="0002665C">
        <w:t xml:space="preserve">Void Function </w:t>
      </w:r>
      <w:r w:rsidR="00CB651E">
        <w:t>d</w:t>
      </w:r>
      <w:r w:rsidR="00CB651E" w:rsidRPr="0002665C">
        <w:t xml:space="preserve">oes </w:t>
      </w:r>
      <w:r w:rsidR="006A1CB7">
        <w:t>not</w:t>
      </w:r>
      <w:r w:rsidR="00CB651E" w:rsidRPr="0002665C">
        <w:t xml:space="preserve"> Return Value</w:t>
      </w:r>
      <w:bookmarkEnd w:id="1257"/>
      <w:r w:rsidDel="0002665C">
        <w:t xml:space="preserve"> </w:t>
      </w:r>
    </w:p>
    <w:p w14:paraId="66161BE3" w14:textId="24A5B201" w:rsidR="004F6CE0" w:rsidRDefault="004C4326" w:rsidP="004750D0">
      <w:r>
        <w:t>This defect variation identifies</w:t>
      </w:r>
      <w:r w:rsidDel="0038314E">
        <w:t xml:space="preserve"> </w:t>
      </w:r>
      <w:proofErr w:type="gramStart"/>
      <w:r w:rsidRPr="004B2C01">
        <w:rPr>
          <w:i/>
        </w:rPr>
        <w:t>Miscellaneous</w:t>
      </w:r>
      <w:proofErr w:type="gramEnd"/>
      <w:r w:rsidRPr="004B2C01">
        <w:rPr>
          <w:i/>
        </w:rPr>
        <w:t xml:space="preserve"> defects</w:t>
      </w:r>
      <w:r>
        <w:t>, which evaluates if a</w:t>
      </w:r>
      <w:r w:rsidR="004F6CE0">
        <w:t xml:space="preserve"> function does not return a value even though its return type is non-void.</w:t>
      </w:r>
    </w:p>
    <w:p w14:paraId="728B01C8" w14:textId="77777777" w:rsidR="004F6CE0" w:rsidRDefault="004F6CE0" w:rsidP="004750D0">
      <w:pPr>
        <w:pStyle w:val="Heading2"/>
      </w:pPr>
      <w:bookmarkStart w:id="1258" w:name="_Toc383695246"/>
      <w:bookmarkStart w:id="1259" w:name="_Toc383696622"/>
      <w:bookmarkStart w:id="1260" w:name="_Toc383695252"/>
      <w:bookmarkStart w:id="1261" w:name="_Toc383696628"/>
      <w:bookmarkStart w:id="1262" w:name="_Toc383695253"/>
      <w:bookmarkStart w:id="1263" w:name="_Toc383696629"/>
      <w:bookmarkStart w:id="1264" w:name="_Toc383695255"/>
      <w:bookmarkStart w:id="1265" w:name="_Toc383696631"/>
      <w:bookmarkStart w:id="1266" w:name="_Toc383695256"/>
      <w:bookmarkStart w:id="1267" w:name="_Toc383696632"/>
      <w:bookmarkStart w:id="1268" w:name="_Toc383695257"/>
      <w:bookmarkStart w:id="1269" w:name="_Toc383696633"/>
      <w:bookmarkStart w:id="1270" w:name="_Toc384046391"/>
      <w:bookmarkEnd w:id="1258"/>
      <w:bookmarkEnd w:id="1259"/>
      <w:bookmarkEnd w:id="1260"/>
      <w:bookmarkEnd w:id="1261"/>
      <w:bookmarkEnd w:id="1262"/>
      <w:bookmarkEnd w:id="1263"/>
      <w:bookmarkEnd w:id="1264"/>
      <w:bookmarkEnd w:id="1265"/>
      <w:bookmarkEnd w:id="1266"/>
      <w:bookmarkEnd w:id="1267"/>
      <w:bookmarkEnd w:id="1268"/>
      <w:bookmarkEnd w:id="1269"/>
      <w:r w:rsidRPr="001A74A1">
        <w:t>Dereferencing a NULL pointer</w:t>
      </w:r>
      <w:bookmarkEnd w:id="1270"/>
    </w:p>
    <w:p w14:paraId="2877CAE0" w14:textId="6EE78C1D" w:rsidR="004F6CE0" w:rsidRDefault="004C4326" w:rsidP="004F6CE0">
      <w:r>
        <w:t>This defect variation identifies</w:t>
      </w:r>
      <w:r w:rsidDel="0038314E">
        <w:rPr>
          <w:rFonts w:hint="eastAsia"/>
        </w:rPr>
        <w:t xml:space="preserve"> </w:t>
      </w:r>
      <w:r w:rsidRPr="004B2C01">
        <w:rPr>
          <w:i/>
        </w:rPr>
        <w:t>Pointer Related defects</w:t>
      </w:r>
      <w:r>
        <w:t>, which validates access to an</w:t>
      </w:r>
      <w:r w:rsidR="004F6CE0">
        <w:rPr>
          <w:rFonts w:hint="eastAsia"/>
        </w:rPr>
        <w:t xml:space="preserve"> address </w:t>
      </w:r>
      <w:r w:rsidR="004F6CE0">
        <w:t>pointed</w:t>
      </w:r>
      <w:r w:rsidR="004F6CE0">
        <w:rPr>
          <w:rFonts w:hint="eastAsia"/>
        </w:rPr>
        <w:t xml:space="preserve"> by a NULL pointer</w:t>
      </w:r>
      <w:r>
        <w:t>.</w:t>
      </w:r>
    </w:p>
    <w:p w14:paraId="16AEB876" w14:textId="77777777" w:rsidR="004F6CE0" w:rsidRPr="00F12798" w:rsidRDefault="004F6CE0" w:rsidP="004F6CE0"/>
    <w:p w14:paraId="478C8841" w14:textId="782BA936" w:rsidR="00032084" w:rsidRDefault="00F70439" w:rsidP="004750D0">
      <w:pPr>
        <w:pStyle w:val="Heading2"/>
      </w:pPr>
      <w:bookmarkStart w:id="1271" w:name="_Toc383695259"/>
      <w:bookmarkStart w:id="1272" w:name="_Toc383696635"/>
      <w:bookmarkStart w:id="1273" w:name="_Toc383695263"/>
      <w:bookmarkStart w:id="1274" w:name="_Toc383696639"/>
      <w:bookmarkStart w:id="1275" w:name="_Toc383695264"/>
      <w:bookmarkStart w:id="1276" w:name="_Toc383696640"/>
      <w:bookmarkStart w:id="1277" w:name="_Toc383695265"/>
      <w:bookmarkStart w:id="1278" w:name="_Toc383696641"/>
      <w:bookmarkStart w:id="1279" w:name="_Toc383695266"/>
      <w:bookmarkStart w:id="1280" w:name="_Toc383696642"/>
      <w:bookmarkStart w:id="1281" w:name="_Toc383695267"/>
      <w:bookmarkStart w:id="1282" w:name="_Toc383696643"/>
      <w:bookmarkStart w:id="1283" w:name="_Toc383695268"/>
      <w:bookmarkStart w:id="1284" w:name="_Toc383696644"/>
      <w:bookmarkStart w:id="1285" w:name="_Toc383695269"/>
      <w:bookmarkStart w:id="1286" w:name="_Toc383696645"/>
      <w:bookmarkStart w:id="1287" w:name="_Toc383695270"/>
      <w:bookmarkStart w:id="1288" w:name="_Toc383696646"/>
      <w:bookmarkStart w:id="1289" w:name="_Toc383695271"/>
      <w:bookmarkStart w:id="1290" w:name="_Toc383696647"/>
      <w:bookmarkStart w:id="1291" w:name="_Toc383695272"/>
      <w:bookmarkStart w:id="1292" w:name="_Toc383696648"/>
      <w:bookmarkStart w:id="1293" w:name="_Toc383695273"/>
      <w:bookmarkStart w:id="1294" w:name="_Toc383696649"/>
      <w:bookmarkStart w:id="1295" w:name="_Toc383695274"/>
      <w:bookmarkStart w:id="1296" w:name="_Toc383696650"/>
      <w:bookmarkStart w:id="1297" w:name="_Toc383695275"/>
      <w:bookmarkStart w:id="1298" w:name="_Toc383696651"/>
      <w:bookmarkStart w:id="1299" w:name="_Toc383695276"/>
      <w:bookmarkStart w:id="1300" w:name="_Toc383696652"/>
      <w:bookmarkStart w:id="1301" w:name="_Toc383695277"/>
      <w:bookmarkStart w:id="1302" w:name="_Toc383696653"/>
      <w:bookmarkStart w:id="1303" w:name="_Toc383695278"/>
      <w:bookmarkStart w:id="1304" w:name="_Toc383696654"/>
      <w:bookmarkStart w:id="1305" w:name="_Toc383695279"/>
      <w:bookmarkStart w:id="1306" w:name="_Toc383696655"/>
      <w:bookmarkStart w:id="1307" w:name="_Toc383695280"/>
      <w:bookmarkStart w:id="1308" w:name="_Toc383696656"/>
      <w:bookmarkStart w:id="1309" w:name="_Toc383695281"/>
      <w:bookmarkStart w:id="1310" w:name="_Toc383696657"/>
      <w:bookmarkStart w:id="1311" w:name="_Toc383695282"/>
      <w:bookmarkStart w:id="1312" w:name="_Toc383696658"/>
      <w:bookmarkStart w:id="1313" w:name="_Toc383695283"/>
      <w:bookmarkStart w:id="1314" w:name="_Toc383696659"/>
      <w:bookmarkStart w:id="1315" w:name="_Toc383695284"/>
      <w:bookmarkStart w:id="1316" w:name="_Toc383696660"/>
      <w:bookmarkStart w:id="1317" w:name="_Toc383695285"/>
      <w:bookmarkStart w:id="1318" w:name="_Toc383696661"/>
      <w:bookmarkStart w:id="1319" w:name="_Toc383695286"/>
      <w:bookmarkStart w:id="1320" w:name="_Toc383696662"/>
      <w:bookmarkStart w:id="1321" w:name="_Toc383695287"/>
      <w:bookmarkStart w:id="1322" w:name="_Toc383696663"/>
      <w:bookmarkStart w:id="1323" w:name="_Toc383695288"/>
      <w:bookmarkStart w:id="1324" w:name="_Toc383696664"/>
      <w:bookmarkStart w:id="1325" w:name="_Toc383695289"/>
      <w:bookmarkStart w:id="1326" w:name="_Toc383696665"/>
      <w:bookmarkStart w:id="1327" w:name="_Toc383695290"/>
      <w:bookmarkStart w:id="1328" w:name="_Toc383696666"/>
      <w:bookmarkStart w:id="1329" w:name="_Toc383695291"/>
      <w:bookmarkStart w:id="1330" w:name="_Toc383696667"/>
      <w:bookmarkStart w:id="1331" w:name="_Toc383695292"/>
      <w:bookmarkStart w:id="1332" w:name="_Toc383696668"/>
      <w:bookmarkStart w:id="1333" w:name="_Toc383695293"/>
      <w:bookmarkStart w:id="1334" w:name="_Toc383696669"/>
      <w:bookmarkStart w:id="1335" w:name="_Toc383695295"/>
      <w:bookmarkStart w:id="1336" w:name="_Toc383696671"/>
      <w:bookmarkStart w:id="1337" w:name="_Toc384046392"/>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r w:rsidRPr="00F70439">
        <w:t xml:space="preserve">Static </w:t>
      </w:r>
      <w:r w:rsidR="00CB651E" w:rsidRPr="00F70439">
        <w:t>Buffer Over</w:t>
      </w:r>
      <w:r w:rsidR="00356308">
        <w:t>run</w:t>
      </w:r>
      <w:bookmarkEnd w:id="539"/>
      <w:bookmarkEnd w:id="540"/>
      <w:bookmarkEnd w:id="541"/>
      <w:bookmarkEnd w:id="542"/>
      <w:bookmarkEnd w:id="543"/>
      <w:bookmarkEnd w:id="544"/>
      <w:bookmarkEnd w:id="1337"/>
    </w:p>
    <w:p w14:paraId="7740D223" w14:textId="65231809" w:rsidR="00DE5020" w:rsidRDefault="004C4326">
      <w:r>
        <w:t>This defect variation identifies</w:t>
      </w:r>
      <w:r w:rsidDel="0038314E">
        <w:t xml:space="preserve"> </w:t>
      </w:r>
      <w:r w:rsidRPr="004B2C01">
        <w:rPr>
          <w:i/>
        </w:rPr>
        <w:t>Static Memory defects</w:t>
      </w:r>
      <w:r>
        <w:t>, which validates an a</w:t>
      </w:r>
      <w:r w:rsidR="005F61C0">
        <w:t xml:space="preserve">ccess to the memory area that is not </w:t>
      </w:r>
      <w:r w:rsidR="00804B8C">
        <w:t>reserved</w:t>
      </w:r>
      <w:r w:rsidR="005F61C0">
        <w:t xml:space="preserve"> statically, e.g., an oversized index for an array </w:t>
      </w:r>
    </w:p>
    <w:p w14:paraId="6032AE9E" w14:textId="3E0780CB" w:rsidR="004F6CE0" w:rsidRDefault="004F6CE0" w:rsidP="004750D0">
      <w:pPr>
        <w:pStyle w:val="Heading2"/>
      </w:pPr>
      <w:bookmarkStart w:id="1338" w:name="_Toc383695297"/>
      <w:bookmarkStart w:id="1339" w:name="_Toc383696673"/>
      <w:bookmarkStart w:id="1340" w:name="_Toc383695301"/>
      <w:bookmarkStart w:id="1341" w:name="_Toc383696677"/>
      <w:bookmarkStart w:id="1342" w:name="_Toc383695302"/>
      <w:bookmarkStart w:id="1343" w:name="_Toc383696678"/>
      <w:bookmarkStart w:id="1344" w:name="_Toc383695303"/>
      <w:bookmarkStart w:id="1345" w:name="_Toc383696679"/>
      <w:bookmarkStart w:id="1346" w:name="_Toc383695304"/>
      <w:bookmarkStart w:id="1347" w:name="_Toc383696680"/>
      <w:bookmarkStart w:id="1348" w:name="_Toc383695305"/>
      <w:bookmarkStart w:id="1349" w:name="_Toc383696681"/>
      <w:bookmarkStart w:id="1350" w:name="_Toc383695306"/>
      <w:bookmarkStart w:id="1351" w:name="_Toc383696682"/>
      <w:bookmarkStart w:id="1352" w:name="_Toc383695307"/>
      <w:bookmarkStart w:id="1353" w:name="_Toc383696683"/>
      <w:bookmarkStart w:id="1354" w:name="_Toc383695308"/>
      <w:bookmarkStart w:id="1355" w:name="_Toc383696684"/>
      <w:bookmarkStart w:id="1356" w:name="_Toc383695309"/>
      <w:bookmarkStart w:id="1357" w:name="_Toc383696685"/>
      <w:bookmarkStart w:id="1358" w:name="_Toc383695310"/>
      <w:bookmarkStart w:id="1359" w:name="_Toc383696686"/>
      <w:bookmarkStart w:id="1360" w:name="_Toc383695311"/>
      <w:bookmarkStart w:id="1361" w:name="_Toc383696687"/>
      <w:bookmarkStart w:id="1362" w:name="_Toc383695312"/>
      <w:bookmarkStart w:id="1363" w:name="_Toc383696688"/>
      <w:bookmarkStart w:id="1364" w:name="_Toc383695313"/>
      <w:bookmarkStart w:id="1365" w:name="_Toc383696689"/>
      <w:bookmarkStart w:id="1366" w:name="_Toc383695314"/>
      <w:bookmarkStart w:id="1367" w:name="_Toc383696690"/>
      <w:bookmarkStart w:id="1368" w:name="_Toc383695315"/>
      <w:bookmarkStart w:id="1369" w:name="_Toc383696691"/>
      <w:bookmarkStart w:id="1370" w:name="_Toc383695316"/>
      <w:bookmarkStart w:id="1371" w:name="_Toc383696692"/>
      <w:bookmarkStart w:id="1372" w:name="_Toc383695317"/>
      <w:bookmarkStart w:id="1373" w:name="_Toc383696693"/>
      <w:bookmarkStart w:id="1374" w:name="_Toc383695318"/>
      <w:bookmarkStart w:id="1375" w:name="_Toc383696694"/>
      <w:bookmarkStart w:id="1376" w:name="_Toc383695319"/>
      <w:bookmarkStart w:id="1377" w:name="_Toc383696695"/>
      <w:bookmarkStart w:id="1378" w:name="_Toc383695320"/>
      <w:bookmarkStart w:id="1379" w:name="_Toc383696696"/>
      <w:bookmarkStart w:id="1380" w:name="_Toc383695321"/>
      <w:bookmarkStart w:id="1381" w:name="_Toc383696697"/>
      <w:bookmarkStart w:id="1382" w:name="_Toc383695322"/>
      <w:bookmarkStart w:id="1383" w:name="_Toc383696698"/>
      <w:bookmarkStart w:id="1384" w:name="_Toc383695323"/>
      <w:bookmarkStart w:id="1385" w:name="_Toc383696699"/>
      <w:bookmarkStart w:id="1386" w:name="_Toc383695324"/>
      <w:bookmarkStart w:id="1387" w:name="_Toc383696700"/>
      <w:bookmarkStart w:id="1388" w:name="_Toc383695325"/>
      <w:bookmarkStart w:id="1389" w:name="_Toc383696701"/>
      <w:bookmarkStart w:id="1390" w:name="_Toc383695326"/>
      <w:bookmarkStart w:id="1391" w:name="_Toc383696702"/>
      <w:bookmarkStart w:id="1392" w:name="_Toc383695327"/>
      <w:bookmarkStart w:id="1393" w:name="_Toc383696703"/>
      <w:bookmarkStart w:id="1394" w:name="_Toc383695328"/>
      <w:bookmarkStart w:id="1395" w:name="_Toc383696704"/>
      <w:bookmarkStart w:id="1396" w:name="_Toc383695329"/>
      <w:bookmarkStart w:id="1397" w:name="_Toc383696705"/>
      <w:bookmarkStart w:id="1398" w:name="_Toc383695330"/>
      <w:bookmarkStart w:id="1399" w:name="_Toc383696706"/>
      <w:bookmarkStart w:id="1400" w:name="_Toc383695331"/>
      <w:bookmarkStart w:id="1401" w:name="_Toc383696707"/>
      <w:bookmarkStart w:id="1402" w:name="_Toc383695332"/>
      <w:bookmarkStart w:id="1403" w:name="_Toc383696708"/>
      <w:bookmarkStart w:id="1404" w:name="_Toc383695333"/>
      <w:bookmarkStart w:id="1405" w:name="_Toc383696709"/>
      <w:bookmarkStart w:id="1406" w:name="_Toc383695334"/>
      <w:bookmarkStart w:id="1407" w:name="_Toc383696710"/>
      <w:bookmarkStart w:id="1408" w:name="_Toc383695335"/>
      <w:bookmarkStart w:id="1409" w:name="_Toc383696711"/>
      <w:bookmarkStart w:id="1410" w:name="_Toc383695336"/>
      <w:bookmarkStart w:id="1411" w:name="_Toc383696712"/>
      <w:bookmarkStart w:id="1412" w:name="_Toc383695337"/>
      <w:bookmarkStart w:id="1413" w:name="_Toc383696713"/>
      <w:bookmarkStart w:id="1414" w:name="_Toc383695338"/>
      <w:bookmarkStart w:id="1415" w:name="_Toc383696714"/>
      <w:bookmarkStart w:id="1416" w:name="_Toc383695339"/>
      <w:bookmarkStart w:id="1417" w:name="_Toc383696715"/>
      <w:bookmarkStart w:id="1418" w:name="_Toc383695340"/>
      <w:bookmarkStart w:id="1419" w:name="_Toc383696716"/>
      <w:bookmarkStart w:id="1420" w:name="_Toc383695341"/>
      <w:bookmarkStart w:id="1421" w:name="_Toc383696717"/>
      <w:bookmarkStart w:id="1422" w:name="_Toc383695342"/>
      <w:bookmarkStart w:id="1423" w:name="_Toc383696718"/>
      <w:bookmarkStart w:id="1424" w:name="_Toc383695343"/>
      <w:bookmarkStart w:id="1425" w:name="_Toc383696719"/>
      <w:bookmarkStart w:id="1426" w:name="_Toc383695344"/>
      <w:bookmarkStart w:id="1427" w:name="_Toc383696720"/>
      <w:bookmarkStart w:id="1428" w:name="_Toc383695345"/>
      <w:bookmarkStart w:id="1429" w:name="_Toc383696721"/>
      <w:bookmarkStart w:id="1430" w:name="_Toc383695346"/>
      <w:bookmarkStart w:id="1431" w:name="_Toc383696722"/>
      <w:bookmarkStart w:id="1432" w:name="_Toc383695347"/>
      <w:bookmarkStart w:id="1433" w:name="_Toc383696723"/>
      <w:bookmarkStart w:id="1434" w:name="_Toc383695348"/>
      <w:bookmarkStart w:id="1435" w:name="_Toc383696724"/>
      <w:bookmarkStart w:id="1436" w:name="_Toc383695361"/>
      <w:bookmarkStart w:id="1437" w:name="_Toc383696737"/>
      <w:bookmarkStart w:id="1438" w:name="_Toc383695362"/>
      <w:bookmarkStart w:id="1439" w:name="_Toc383696738"/>
      <w:bookmarkStart w:id="1440" w:name="_Toc383695363"/>
      <w:bookmarkStart w:id="1441" w:name="_Toc383696739"/>
      <w:bookmarkStart w:id="1442" w:name="_Toc383695373"/>
      <w:bookmarkStart w:id="1443" w:name="_Toc383696749"/>
      <w:bookmarkStart w:id="1444" w:name="_Toc383695374"/>
      <w:bookmarkStart w:id="1445" w:name="_Toc383696750"/>
      <w:bookmarkStart w:id="1446" w:name="_Toc383695375"/>
      <w:bookmarkStart w:id="1447" w:name="_Toc383696751"/>
      <w:bookmarkStart w:id="1448" w:name="_Toc383695401"/>
      <w:bookmarkStart w:id="1449" w:name="_Toc383696777"/>
      <w:bookmarkStart w:id="1450" w:name="_Toc383695403"/>
      <w:bookmarkStart w:id="1451" w:name="_Toc383696779"/>
      <w:bookmarkStart w:id="1452" w:name="_Toc383695405"/>
      <w:bookmarkStart w:id="1453" w:name="_Toc383696781"/>
      <w:bookmarkStart w:id="1454" w:name="_Toc383695406"/>
      <w:bookmarkStart w:id="1455" w:name="_Toc383696782"/>
      <w:bookmarkStart w:id="1456" w:name="_Toc383695410"/>
      <w:bookmarkStart w:id="1457" w:name="_Toc383696786"/>
      <w:bookmarkStart w:id="1458" w:name="_Toc383695411"/>
      <w:bookmarkStart w:id="1459" w:name="_Toc383696787"/>
      <w:bookmarkStart w:id="1460" w:name="_Toc383695412"/>
      <w:bookmarkStart w:id="1461" w:name="_Toc383696788"/>
      <w:bookmarkStart w:id="1462" w:name="_Toc383695413"/>
      <w:bookmarkStart w:id="1463" w:name="_Toc383696789"/>
      <w:bookmarkStart w:id="1464" w:name="_Toc383695414"/>
      <w:bookmarkStart w:id="1465" w:name="_Toc383696790"/>
      <w:bookmarkStart w:id="1466" w:name="_Toc383695415"/>
      <w:bookmarkStart w:id="1467" w:name="_Toc383696791"/>
      <w:bookmarkStart w:id="1468" w:name="_Toc383695416"/>
      <w:bookmarkStart w:id="1469" w:name="_Toc383696792"/>
      <w:bookmarkStart w:id="1470" w:name="_Toc383695417"/>
      <w:bookmarkStart w:id="1471" w:name="_Toc383696793"/>
      <w:bookmarkStart w:id="1472" w:name="_Toc383695418"/>
      <w:bookmarkStart w:id="1473" w:name="_Toc383696794"/>
      <w:bookmarkStart w:id="1474" w:name="_Toc383695419"/>
      <w:bookmarkStart w:id="1475" w:name="_Toc383696795"/>
      <w:bookmarkStart w:id="1476" w:name="_Toc383695420"/>
      <w:bookmarkStart w:id="1477" w:name="_Toc383696796"/>
      <w:bookmarkStart w:id="1478" w:name="_Toc383695421"/>
      <w:bookmarkStart w:id="1479" w:name="_Toc383696797"/>
      <w:bookmarkStart w:id="1480" w:name="_Toc383695422"/>
      <w:bookmarkStart w:id="1481" w:name="_Toc383696798"/>
      <w:bookmarkStart w:id="1482" w:name="_Toc383695423"/>
      <w:bookmarkStart w:id="1483" w:name="_Toc383696799"/>
      <w:bookmarkStart w:id="1484" w:name="_Toc383695424"/>
      <w:bookmarkStart w:id="1485" w:name="_Toc383696800"/>
      <w:bookmarkStart w:id="1486" w:name="_Toc383695425"/>
      <w:bookmarkStart w:id="1487" w:name="_Toc383696801"/>
      <w:bookmarkStart w:id="1488" w:name="_Toc383695426"/>
      <w:bookmarkStart w:id="1489" w:name="_Toc383696802"/>
      <w:bookmarkStart w:id="1490" w:name="_Toc383695427"/>
      <w:bookmarkStart w:id="1491" w:name="_Toc383696803"/>
      <w:bookmarkStart w:id="1492" w:name="_Toc383695428"/>
      <w:bookmarkStart w:id="1493" w:name="_Toc383696804"/>
      <w:bookmarkStart w:id="1494" w:name="_Toc383695429"/>
      <w:bookmarkStart w:id="1495" w:name="_Toc383696805"/>
      <w:bookmarkStart w:id="1496" w:name="_Toc383695430"/>
      <w:bookmarkStart w:id="1497" w:name="_Toc383696806"/>
      <w:bookmarkStart w:id="1498" w:name="_Toc383695431"/>
      <w:bookmarkStart w:id="1499" w:name="_Toc383696807"/>
      <w:bookmarkStart w:id="1500" w:name="_Toc383695432"/>
      <w:bookmarkStart w:id="1501" w:name="_Toc383696808"/>
      <w:bookmarkStart w:id="1502" w:name="_Toc383695433"/>
      <w:bookmarkStart w:id="1503" w:name="_Toc383696809"/>
      <w:bookmarkStart w:id="1504" w:name="_Toc384046393"/>
      <w:bookmarkStart w:id="1505" w:name="_Toc205985850"/>
      <w:bookmarkStart w:id="1506" w:name="_Toc192077423"/>
      <w:bookmarkStart w:id="1507" w:name="_Ref207711205"/>
      <w:bookmarkStart w:id="1508" w:name="_Ref208477555"/>
      <w:bookmarkStart w:id="1509" w:name="_Ref20847772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r w:rsidRPr="00F70439">
        <w:t xml:space="preserve">Memory </w:t>
      </w:r>
      <w:r w:rsidR="00CB651E" w:rsidRPr="00F70439">
        <w:t>Copy at Overlapping Areas</w:t>
      </w:r>
      <w:bookmarkEnd w:id="1504"/>
    </w:p>
    <w:p w14:paraId="28BF5229" w14:textId="624EB65D" w:rsidR="004F6CE0" w:rsidRDefault="004C4326" w:rsidP="004F6CE0">
      <w:r>
        <w:t>This defect variation identifies</w:t>
      </w:r>
      <w:r w:rsidDel="0038314E">
        <w:rPr>
          <w:rFonts w:hint="eastAsia"/>
        </w:rPr>
        <w:t xml:space="preserve"> </w:t>
      </w:r>
      <w:r w:rsidRPr="004B2C01">
        <w:rPr>
          <w:i/>
        </w:rPr>
        <w:t>Dynamic Memory defects</w:t>
      </w:r>
      <w:r>
        <w:t xml:space="preserve">, which validates data overwriting while </w:t>
      </w:r>
      <w:r w:rsidR="004F6CE0">
        <w:rPr>
          <w:rFonts w:hint="eastAsia"/>
        </w:rPr>
        <w:t xml:space="preserve">copying </w:t>
      </w:r>
      <w:r>
        <w:t>of</w:t>
      </w:r>
      <w:r w:rsidR="004F6CE0">
        <w:rPr>
          <w:rFonts w:hint="eastAsia"/>
        </w:rPr>
        <w:t xml:space="preserve"> </w:t>
      </w:r>
      <w:r>
        <w:t xml:space="preserve">array </w:t>
      </w:r>
      <w:r w:rsidR="004F6CE0">
        <w:rPr>
          <w:rFonts w:hint="eastAsia"/>
        </w:rPr>
        <w:t>elements continuously.</w:t>
      </w:r>
    </w:p>
    <w:p w14:paraId="1CD2B7BD" w14:textId="31FEA7B7" w:rsidR="004F6CE0" w:rsidRDefault="004F6CE0" w:rsidP="004750D0">
      <w:pPr>
        <w:pStyle w:val="Heading2"/>
      </w:pPr>
      <w:bookmarkStart w:id="1510" w:name="_Toc383695435"/>
      <w:bookmarkStart w:id="1511" w:name="_Toc383696811"/>
      <w:bookmarkStart w:id="1512" w:name="_Toc383695441"/>
      <w:bookmarkStart w:id="1513" w:name="_Toc383696817"/>
      <w:bookmarkStart w:id="1514" w:name="_Toc383695442"/>
      <w:bookmarkStart w:id="1515" w:name="_Toc383696818"/>
      <w:bookmarkStart w:id="1516" w:name="_Toc383695443"/>
      <w:bookmarkStart w:id="1517" w:name="_Toc383696819"/>
      <w:bookmarkStart w:id="1518" w:name="_Toc383695444"/>
      <w:bookmarkStart w:id="1519" w:name="_Toc383696820"/>
      <w:bookmarkStart w:id="1520" w:name="_Toc383695445"/>
      <w:bookmarkStart w:id="1521" w:name="_Toc383696821"/>
      <w:bookmarkStart w:id="1522" w:name="_Toc383695446"/>
      <w:bookmarkStart w:id="1523" w:name="_Toc383696822"/>
      <w:bookmarkStart w:id="1524" w:name="_Toc383695447"/>
      <w:bookmarkStart w:id="1525" w:name="_Toc383696823"/>
      <w:bookmarkStart w:id="1526" w:name="_Toc383695448"/>
      <w:bookmarkStart w:id="1527" w:name="_Toc383696824"/>
      <w:bookmarkStart w:id="1528" w:name="_Toc384046394"/>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r>
        <w:t xml:space="preserve">Power </w:t>
      </w:r>
      <w:r w:rsidR="00CB651E">
        <w:t>Related Errors</w:t>
      </w:r>
      <w:bookmarkEnd w:id="1528"/>
    </w:p>
    <w:p w14:paraId="5004785D" w14:textId="1FFF505C" w:rsidR="004F6CE0" w:rsidRDefault="004C4326" w:rsidP="004F6CE0">
      <w:r>
        <w:t>This defect variation identifies</w:t>
      </w:r>
      <w:r w:rsidDel="0038314E">
        <w:rPr>
          <w:rFonts w:hint="eastAsia"/>
        </w:rPr>
        <w:t xml:space="preserve"> </w:t>
      </w:r>
      <w:r w:rsidRPr="004B2C01">
        <w:rPr>
          <w:i/>
        </w:rPr>
        <w:t>Numeri</w:t>
      </w:r>
      <w:r w:rsidR="00DF3FAF" w:rsidRPr="004B2C01">
        <w:rPr>
          <w:i/>
        </w:rPr>
        <w:t>cal defects</w:t>
      </w:r>
      <w:r w:rsidR="00DF3FAF">
        <w:t xml:space="preserve">, which validate use of large data as a result of “pow” operations. </w:t>
      </w:r>
      <w:r w:rsidR="004F6CE0">
        <w:t>Double values, which are given as an input to “pow” functions, may not be able to store those big values. The result can be sometimes larger than the maximum value double can hold.</w:t>
      </w:r>
      <w:r w:rsidR="00DF3FAF">
        <w:t xml:space="preserve"> </w:t>
      </w:r>
      <w:r w:rsidR="00DF3FAF">
        <w:fldChar w:fldCharType="begin"/>
      </w:r>
      <w:r w:rsidR="00DF3FAF">
        <w:instrText xml:space="preserve"> REF _Ref383692859 \h </w:instrText>
      </w:r>
      <w:r w:rsidR="00DF3FAF">
        <w:fldChar w:fldCharType="separate"/>
      </w:r>
      <w:r w:rsidR="00DF3FAF">
        <w:t xml:space="preserve">Table </w:t>
      </w:r>
      <w:r w:rsidR="00DF3FAF">
        <w:rPr>
          <w:noProof/>
        </w:rPr>
        <w:t>4</w:t>
      </w:r>
      <w:r w:rsidR="00DF3FAF">
        <w:fldChar w:fldCharType="end"/>
      </w:r>
      <w:r w:rsidR="00DF3FAF">
        <w:t xml:space="preserve"> depicts a tabulation of the corner cases while using “pow” functionality.</w:t>
      </w:r>
    </w:p>
    <w:p w14:paraId="568A5F86" w14:textId="77777777" w:rsidR="004F6CE0" w:rsidRDefault="004F6CE0" w:rsidP="004F6CE0">
      <w:pPr>
        <w:pStyle w:val="ListParagraph"/>
      </w:pPr>
      <w:r w:rsidRPr="00125AA2">
        <w:lastRenderedPageBreak/>
        <w:t xml:space="preserve">Positive Overflow: Maximum Value ^ </w:t>
      </w:r>
      <w:r w:rsidRPr="00BB19F3">
        <w:t>Positive Value = Positive Overflow</w:t>
      </w:r>
    </w:p>
    <w:p w14:paraId="157F8C6C" w14:textId="77777777" w:rsidR="004F6CE0" w:rsidRDefault="004F6CE0" w:rsidP="004F6CE0">
      <w:pPr>
        <w:pStyle w:val="ListParagraph"/>
      </w:pPr>
      <w:r w:rsidRPr="00125AA2">
        <w:t>Negative Overflow: Minimum Value ^ Negative Value =</w:t>
      </w:r>
      <w:r>
        <w:t xml:space="preserve"> </w:t>
      </w:r>
      <w:r w:rsidRPr="00125AA2">
        <w:t>Negative overflow or underflow</w:t>
      </w:r>
    </w:p>
    <w:p w14:paraId="3DAD5E0C" w14:textId="2FBF0519" w:rsidR="004F6CE0" w:rsidRDefault="004F6CE0" w:rsidP="004750D0">
      <w:pPr>
        <w:spacing w:after="200" w:line="276" w:lineRule="auto"/>
        <w:jc w:val="center"/>
      </w:pPr>
      <w:bookmarkStart w:id="1529" w:name="_Ref383692859"/>
      <w:bookmarkStart w:id="1530" w:name="_Toc384046416"/>
      <w:r>
        <w:t xml:space="preserve">Table </w:t>
      </w:r>
      <w:r w:rsidR="00FD56D6">
        <w:fldChar w:fldCharType="begin"/>
      </w:r>
      <w:r w:rsidR="00FD56D6">
        <w:instrText xml:space="preserve"> SEQ Table \* ARABIC </w:instrText>
      </w:r>
      <w:r w:rsidR="00FD56D6">
        <w:fldChar w:fldCharType="separate"/>
      </w:r>
      <w:r w:rsidR="0010008E">
        <w:rPr>
          <w:noProof/>
        </w:rPr>
        <w:t>4</w:t>
      </w:r>
      <w:r w:rsidR="00FD56D6">
        <w:rPr>
          <w:noProof/>
        </w:rPr>
        <w:fldChar w:fldCharType="end"/>
      </w:r>
      <w:bookmarkEnd w:id="1529"/>
      <w:r>
        <w:t xml:space="preserve"> </w:t>
      </w:r>
      <w:r w:rsidRPr="00C036A5">
        <w:t>Corner Cases of Pow (</w:t>
      </w:r>
      <w:proofErr w:type="spellStart"/>
      <w:r w:rsidRPr="00C036A5">
        <w:t>x</w:t>
      </w:r>
      <w:proofErr w:type="gramStart"/>
      <w:r w:rsidRPr="00C036A5">
        <w:t>,y</w:t>
      </w:r>
      <w:proofErr w:type="spellEnd"/>
      <w:proofErr w:type="gramEnd"/>
      <w:r w:rsidRPr="00C036A5">
        <w:t>)</w:t>
      </w:r>
      <w:bookmarkEnd w:id="1530"/>
    </w:p>
    <w:tbl>
      <w:tblPr>
        <w:tblStyle w:val="MediumGrid2-Accent1"/>
        <w:tblW w:w="0" w:type="auto"/>
        <w:tblLook w:val="04A0" w:firstRow="1" w:lastRow="0" w:firstColumn="1" w:lastColumn="0" w:noHBand="0" w:noVBand="1"/>
      </w:tblPr>
      <w:tblGrid>
        <w:gridCol w:w="1970"/>
        <w:gridCol w:w="1970"/>
        <w:gridCol w:w="1971"/>
        <w:gridCol w:w="1971"/>
        <w:gridCol w:w="1971"/>
      </w:tblGrid>
      <w:tr w:rsidR="004F6CE0" w:rsidRPr="004750D0" w14:paraId="4372794A" w14:textId="77777777" w:rsidTr="001000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tcBorders>
              <w:bottom w:val="single" w:sz="8" w:space="0" w:color="BBE0E3" w:themeColor="accent1"/>
              <w:tl2br w:val="single" w:sz="4" w:space="0" w:color="auto"/>
            </w:tcBorders>
          </w:tcPr>
          <w:p w14:paraId="3EFDD3FE" w14:textId="77777777" w:rsidR="004F6CE0" w:rsidRPr="004750D0" w:rsidRDefault="004F6CE0" w:rsidP="0010008E">
            <w:pPr>
              <w:jc w:val="right"/>
              <w:rPr>
                <w:rFonts w:asciiTheme="minorHAnsi" w:eastAsiaTheme="minorEastAsia" w:hAnsiTheme="minorHAnsi" w:cstheme="minorBidi"/>
                <w:b w:val="0"/>
                <w:bCs w:val="0"/>
                <w:color w:val="auto"/>
                <w:sz w:val="16"/>
                <w:szCs w:val="16"/>
                <w:lang w:eastAsia="ja-JP"/>
              </w:rPr>
            </w:pPr>
            <w:r w:rsidRPr="004750D0">
              <w:rPr>
                <w:sz w:val="16"/>
                <w:szCs w:val="16"/>
                <w:lang w:eastAsia="ja-JP"/>
              </w:rPr>
              <w:t>Base</w:t>
            </w:r>
          </w:p>
          <w:p w14:paraId="2ABA84C0" w14:textId="77777777" w:rsidR="004F6CE0" w:rsidRPr="004750D0" w:rsidRDefault="004F6CE0" w:rsidP="0010008E">
            <w:pPr>
              <w:rPr>
                <w:rFonts w:asciiTheme="minorHAnsi" w:eastAsiaTheme="minorEastAsia" w:hAnsiTheme="minorHAnsi" w:cstheme="minorBidi"/>
                <w:b w:val="0"/>
                <w:bCs w:val="0"/>
                <w:color w:val="auto"/>
                <w:sz w:val="16"/>
                <w:szCs w:val="16"/>
                <w:lang w:eastAsia="ja-JP"/>
              </w:rPr>
            </w:pPr>
            <w:r w:rsidRPr="004750D0">
              <w:rPr>
                <w:sz w:val="16"/>
                <w:szCs w:val="16"/>
                <w:lang w:eastAsia="ja-JP"/>
              </w:rPr>
              <w:t>Exponent</w:t>
            </w:r>
          </w:p>
        </w:tc>
        <w:tc>
          <w:tcPr>
            <w:tcW w:w="1970" w:type="dxa"/>
            <w:vAlign w:val="center"/>
          </w:tcPr>
          <w:p w14:paraId="50838C8C" w14:textId="77777777" w:rsidR="004F6CE0" w:rsidRPr="004750D0" w:rsidRDefault="004F6CE0" w:rsidP="0010008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bCs w:val="0"/>
                <w:color w:val="auto"/>
                <w:sz w:val="16"/>
                <w:szCs w:val="16"/>
              </w:rPr>
            </w:pPr>
            <w:r w:rsidRPr="004750D0">
              <w:rPr>
                <w:sz w:val="16"/>
                <w:szCs w:val="16"/>
              </w:rPr>
              <w:t>Positive Large Number &gt; 1</w:t>
            </w:r>
          </w:p>
        </w:tc>
        <w:tc>
          <w:tcPr>
            <w:tcW w:w="1971" w:type="dxa"/>
            <w:vAlign w:val="center"/>
          </w:tcPr>
          <w:p w14:paraId="61B3A5AF" w14:textId="77777777" w:rsidR="004F6CE0" w:rsidRPr="004750D0" w:rsidRDefault="004F6CE0" w:rsidP="0010008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bCs w:val="0"/>
                <w:color w:val="auto"/>
                <w:sz w:val="16"/>
                <w:szCs w:val="16"/>
              </w:rPr>
            </w:pPr>
            <w:r w:rsidRPr="004750D0">
              <w:rPr>
                <w:sz w:val="16"/>
                <w:szCs w:val="16"/>
              </w:rPr>
              <w:t>Negative Large Number &lt; -1</w:t>
            </w:r>
          </w:p>
        </w:tc>
        <w:tc>
          <w:tcPr>
            <w:tcW w:w="1971" w:type="dxa"/>
            <w:vAlign w:val="center"/>
          </w:tcPr>
          <w:p w14:paraId="43E807B6" w14:textId="77777777" w:rsidR="004F6CE0" w:rsidRPr="004750D0" w:rsidRDefault="004F6CE0" w:rsidP="0010008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bCs w:val="0"/>
                <w:color w:val="auto"/>
                <w:sz w:val="16"/>
                <w:szCs w:val="16"/>
              </w:rPr>
            </w:pPr>
            <w:r w:rsidRPr="004750D0">
              <w:rPr>
                <w:sz w:val="16"/>
                <w:szCs w:val="16"/>
              </w:rPr>
              <w:t>Small Absolute Number 0 &lt; x &lt; 1</w:t>
            </w:r>
          </w:p>
        </w:tc>
        <w:tc>
          <w:tcPr>
            <w:tcW w:w="1971" w:type="dxa"/>
            <w:vAlign w:val="center"/>
          </w:tcPr>
          <w:p w14:paraId="377CA27D" w14:textId="77777777" w:rsidR="004F6CE0" w:rsidRPr="004750D0" w:rsidRDefault="004F6CE0" w:rsidP="0010008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bCs w:val="0"/>
                <w:color w:val="auto"/>
                <w:sz w:val="16"/>
                <w:szCs w:val="16"/>
              </w:rPr>
            </w:pPr>
            <w:r w:rsidRPr="004750D0">
              <w:rPr>
                <w:sz w:val="16"/>
                <w:szCs w:val="16"/>
              </w:rPr>
              <w:t>Small Absolute Number -1 &lt; x &lt; 0</w:t>
            </w:r>
          </w:p>
        </w:tc>
      </w:tr>
      <w:tr w:rsidR="004F6CE0" w:rsidRPr="004750D0" w14:paraId="75835A0F" w14:textId="77777777" w:rsidTr="00100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single" w:sz="8" w:space="0" w:color="BBE0E3" w:themeColor="accent1"/>
            </w:tcBorders>
          </w:tcPr>
          <w:p w14:paraId="19A3EA98" w14:textId="77777777" w:rsidR="004F6CE0" w:rsidRPr="004750D0" w:rsidRDefault="004F6CE0" w:rsidP="0010008E">
            <w:pPr>
              <w:rPr>
                <w:sz w:val="16"/>
                <w:szCs w:val="16"/>
              </w:rPr>
            </w:pPr>
            <w:r w:rsidRPr="004750D0">
              <w:rPr>
                <w:sz w:val="16"/>
                <w:szCs w:val="16"/>
              </w:rPr>
              <w:t>Positive Large and Even Number &gt; 1</w:t>
            </w:r>
          </w:p>
        </w:tc>
        <w:tc>
          <w:tcPr>
            <w:tcW w:w="1970" w:type="dxa"/>
            <w:vAlign w:val="center"/>
          </w:tcPr>
          <w:p w14:paraId="406B9379" w14:textId="77777777" w:rsidR="004F6CE0" w:rsidRPr="004750D0" w:rsidRDefault="004F6CE0" w:rsidP="0010008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Overflow</w:t>
            </w:r>
          </w:p>
        </w:tc>
        <w:tc>
          <w:tcPr>
            <w:tcW w:w="1971" w:type="dxa"/>
            <w:vAlign w:val="center"/>
          </w:tcPr>
          <w:p w14:paraId="7A056305" w14:textId="77777777" w:rsidR="004F6CE0" w:rsidRPr="004750D0" w:rsidRDefault="004F6CE0" w:rsidP="0010008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Overflow</w:t>
            </w:r>
          </w:p>
        </w:tc>
        <w:tc>
          <w:tcPr>
            <w:tcW w:w="1971" w:type="dxa"/>
            <w:vAlign w:val="center"/>
          </w:tcPr>
          <w:p w14:paraId="3BB49D65" w14:textId="77777777" w:rsidR="004F6CE0" w:rsidRPr="004750D0" w:rsidRDefault="004F6CE0" w:rsidP="0010008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Losing precision</w:t>
            </w:r>
          </w:p>
        </w:tc>
        <w:tc>
          <w:tcPr>
            <w:tcW w:w="1971" w:type="dxa"/>
            <w:vAlign w:val="center"/>
          </w:tcPr>
          <w:p w14:paraId="1B06F8CC" w14:textId="77777777" w:rsidR="004F6CE0" w:rsidRPr="004750D0" w:rsidRDefault="004F6CE0" w:rsidP="0010008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Losing precision</w:t>
            </w:r>
          </w:p>
        </w:tc>
      </w:tr>
      <w:tr w:rsidR="004F6CE0" w:rsidRPr="004750D0" w14:paraId="76709C00" w14:textId="77777777" w:rsidTr="0010008E">
        <w:tc>
          <w:tcPr>
            <w:cnfStyle w:val="001000000000" w:firstRow="0" w:lastRow="0" w:firstColumn="1" w:lastColumn="0" w:oddVBand="0" w:evenVBand="0" w:oddHBand="0" w:evenHBand="0" w:firstRowFirstColumn="0" w:firstRowLastColumn="0" w:lastRowFirstColumn="0" w:lastRowLastColumn="0"/>
            <w:tcW w:w="1970" w:type="dxa"/>
          </w:tcPr>
          <w:p w14:paraId="4B22FB3E" w14:textId="77777777" w:rsidR="004F6CE0" w:rsidRPr="004750D0" w:rsidRDefault="004F6CE0" w:rsidP="0010008E">
            <w:pPr>
              <w:rPr>
                <w:rFonts w:asciiTheme="minorHAnsi" w:eastAsiaTheme="minorEastAsia" w:hAnsiTheme="minorHAnsi" w:cstheme="minorBidi"/>
                <w:b w:val="0"/>
                <w:bCs w:val="0"/>
                <w:color w:val="auto"/>
                <w:sz w:val="16"/>
                <w:szCs w:val="16"/>
              </w:rPr>
            </w:pPr>
            <w:r w:rsidRPr="004750D0">
              <w:rPr>
                <w:sz w:val="16"/>
                <w:szCs w:val="16"/>
              </w:rPr>
              <w:t>Positive Large and Odd Number &gt; 1</w:t>
            </w:r>
          </w:p>
        </w:tc>
        <w:tc>
          <w:tcPr>
            <w:tcW w:w="1970" w:type="dxa"/>
            <w:vAlign w:val="center"/>
          </w:tcPr>
          <w:p w14:paraId="180D54DD" w14:textId="77777777" w:rsidR="004F6CE0" w:rsidRPr="004750D0" w:rsidRDefault="004F6CE0" w:rsidP="0010008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Same as above</w:t>
            </w:r>
          </w:p>
        </w:tc>
        <w:tc>
          <w:tcPr>
            <w:tcW w:w="1971" w:type="dxa"/>
            <w:vAlign w:val="center"/>
          </w:tcPr>
          <w:p w14:paraId="527D65DF" w14:textId="77777777" w:rsidR="004F6CE0" w:rsidRPr="004750D0" w:rsidRDefault="004F6CE0" w:rsidP="0010008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Underflow</w:t>
            </w:r>
          </w:p>
        </w:tc>
        <w:tc>
          <w:tcPr>
            <w:tcW w:w="1971" w:type="dxa"/>
            <w:vAlign w:val="center"/>
          </w:tcPr>
          <w:p w14:paraId="2FB9EFB5" w14:textId="77777777" w:rsidR="004F6CE0" w:rsidRPr="004750D0" w:rsidRDefault="004F6CE0" w:rsidP="0010008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Same as above</w:t>
            </w:r>
          </w:p>
        </w:tc>
        <w:tc>
          <w:tcPr>
            <w:tcW w:w="1971" w:type="dxa"/>
            <w:vAlign w:val="center"/>
          </w:tcPr>
          <w:p w14:paraId="0B2DC87A" w14:textId="77777777" w:rsidR="004F6CE0" w:rsidRPr="004750D0" w:rsidRDefault="004F6CE0" w:rsidP="0010008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Same as above</w:t>
            </w:r>
          </w:p>
        </w:tc>
      </w:tr>
      <w:tr w:rsidR="004F6CE0" w:rsidRPr="004750D0" w14:paraId="2B70ED01" w14:textId="77777777" w:rsidTr="00100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591DA83B" w14:textId="77777777" w:rsidR="004F6CE0" w:rsidRPr="004750D0" w:rsidRDefault="004F6CE0" w:rsidP="0010008E">
            <w:pPr>
              <w:rPr>
                <w:sz w:val="16"/>
                <w:szCs w:val="16"/>
              </w:rPr>
            </w:pPr>
            <w:r w:rsidRPr="004750D0">
              <w:rPr>
                <w:sz w:val="16"/>
                <w:szCs w:val="16"/>
              </w:rPr>
              <w:t>Negative Large and Even Number &gt; 0</w:t>
            </w:r>
          </w:p>
        </w:tc>
        <w:tc>
          <w:tcPr>
            <w:tcW w:w="1970" w:type="dxa"/>
          </w:tcPr>
          <w:p w14:paraId="61CBBF91" w14:textId="77777777" w:rsidR="004F6CE0" w:rsidRPr="004750D0" w:rsidRDefault="004F6CE0" w:rsidP="0010008E">
            <w:pPr>
              <w:cnfStyle w:val="000000100000" w:firstRow="0" w:lastRow="0" w:firstColumn="0" w:lastColumn="0" w:oddVBand="0" w:evenVBand="0" w:oddHBand="1" w:evenHBand="0" w:firstRowFirstColumn="0" w:firstRowLastColumn="0" w:lastRowFirstColumn="0" w:lastRowLastColumn="0"/>
              <w:rPr>
                <w:sz w:val="16"/>
                <w:szCs w:val="16"/>
              </w:rPr>
            </w:pPr>
          </w:p>
          <w:p w14:paraId="6080F93D" w14:textId="77777777" w:rsidR="004F6CE0" w:rsidRPr="004750D0" w:rsidRDefault="004F6CE0" w:rsidP="0010008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Overflow</w:t>
            </w:r>
          </w:p>
        </w:tc>
        <w:tc>
          <w:tcPr>
            <w:tcW w:w="1971" w:type="dxa"/>
          </w:tcPr>
          <w:p w14:paraId="4EE671A6" w14:textId="77777777" w:rsidR="004F6CE0" w:rsidRPr="004750D0" w:rsidRDefault="004F6CE0" w:rsidP="0010008E">
            <w:pPr>
              <w:cnfStyle w:val="000000100000" w:firstRow="0" w:lastRow="0" w:firstColumn="0" w:lastColumn="0" w:oddVBand="0" w:evenVBand="0" w:oddHBand="1" w:evenHBand="0" w:firstRowFirstColumn="0" w:firstRowLastColumn="0" w:lastRowFirstColumn="0" w:lastRowLastColumn="0"/>
              <w:rPr>
                <w:sz w:val="16"/>
                <w:szCs w:val="16"/>
              </w:rPr>
            </w:pPr>
          </w:p>
          <w:p w14:paraId="79A2DAFF" w14:textId="77777777" w:rsidR="004F6CE0" w:rsidRPr="004750D0" w:rsidRDefault="004F6CE0" w:rsidP="0010008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Overflow</w:t>
            </w:r>
          </w:p>
        </w:tc>
        <w:tc>
          <w:tcPr>
            <w:tcW w:w="1971" w:type="dxa"/>
            <w:vAlign w:val="center"/>
          </w:tcPr>
          <w:p w14:paraId="77B865D7" w14:textId="77777777" w:rsidR="004F6CE0" w:rsidRPr="004750D0" w:rsidRDefault="004F6CE0" w:rsidP="0010008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Loosing Precision</w:t>
            </w:r>
          </w:p>
        </w:tc>
        <w:tc>
          <w:tcPr>
            <w:tcW w:w="1971" w:type="dxa"/>
            <w:vAlign w:val="center"/>
          </w:tcPr>
          <w:p w14:paraId="7827D706" w14:textId="77777777" w:rsidR="004F6CE0" w:rsidRPr="004750D0" w:rsidRDefault="004F6CE0" w:rsidP="0010008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Loosing Precision</w:t>
            </w:r>
          </w:p>
        </w:tc>
      </w:tr>
      <w:tr w:rsidR="004F6CE0" w:rsidRPr="004750D0" w14:paraId="0D3FE3B7" w14:textId="77777777" w:rsidTr="0010008E">
        <w:tc>
          <w:tcPr>
            <w:cnfStyle w:val="001000000000" w:firstRow="0" w:lastRow="0" w:firstColumn="1" w:lastColumn="0" w:oddVBand="0" w:evenVBand="0" w:oddHBand="0" w:evenHBand="0" w:firstRowFirstColumn="0" w:firstRowLastColumn="0" w:lastRowFirstColumn="0" w:lastRowLastColumn="0"/>
            <w:tcW w:w="1970" w:type="dxa"/>
          </w:tcPr>
          <w:p w14:paraId="26410187" w14:textId="77777777" w:rsidR="004F6CE0" w:rsidRPr="004750D0" w:rsidRDefault="004F6CE0" w:rsidP="0010008E">
            <w:pPr>
              <w:rPr>
                <w:rFonts w:asciiTheme="minorHAnsi" w:eastAsiaTheme="minorEastAsia" w:hAnsiTheme="minorHAnsi" w:cstheme="minorBidi"/>
                <w:b w:val="0"/>
                <w:bCs w:val="0"/>
                <w:color w:val="auto"/>
                <w:sz w:val="16"/>
                <w:szCs w:val="16"/>
              </w:rPr>
            </w:pPr>
            <w:r w:rsidRPr="004750D0">
              <w:rPr>
                <w:sz w:val="16"/>
                <w:szCs w:val="16"/>
              </w:rPr>
              <w:t>Negative Large and Odd Number &gt; 0</w:t>
            </w:r>
          </w:p>
        </w:tc>
        <w:tc>
          <w:tcPr>
            <w:tcW w:w="1970" w:type="dxa"/>
            <w:vAlign w:val="center"/>
          </w:tcPr>
          <w:p w14:paraId="26E45A6E" w14:textId="77777777" w:rsidR="004F6CE0" w:rsidRPr="004750D0" w:rsidRDefault="004F6CE0" w:rsidP="0010008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Same as above</w:t>
            </w:r>
          </w:p>
        </w:tc>
        <w:tc>
          <w:tcPr>
            <w:tcW w:w="1971" w:type="dxa"/>
            <w:vAlign w:val="center"/>
          </w:tcPr>
          <w:p w14:paraId="216E0541" w14:textId="77777777" w:rsidR="004F6CE0" w:rsidRPr="004750D0" w:rsidRDefault="004F6CE0" w:rsidP="0010008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Same as above</w:t>
            </w:r>
          </w:p>
        </w:tc>
        <w:tc>
          <w:tcPr>
            <w:tcW w:w="1971" w:type="dxa"/>
            <w:vAlign w:val="center"/>
          </w:tcPr>
          <w:p w14:paraId="14CC598B" w14:textId="77777777" w:rsidR="004F6CE0" w:rsidRPr="004750D0" w:rsidRDefault="004F6CE0" w:rsidP="0010008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Same as above</w:t>
            </w:r>
          </w:p>
        </w:tc>
        <w:tc>
          <w:tcPr>
            <w:tcW w:w="1971" w:type="dxa"/>
            <w:vAlign w:val="center"/>
          </w:tcPr>
          <w:p w14:paraId="7E93F58B" w14:textId="77777777" w:rsidR="004F6CE0" w:rsidRPr="004750D0" w:rsidRDefault="004F6CE0" w:rsidP="0010008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Underflow</w:t>
            </w:r>
          </w:p>
        </w:tc>
      </w:tr>
      <w:tr w:rsidR="004F6CE0" w:rsidRPr="004750D0" w14:paraId="77A4396B" w14:textId="77777777" w:rsidTr="00100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670F8DAA" w14:textId="77777777" w:rsidR="004F6CE0" w:rsidRPr="004750D0" w:rsidRDefault="004F6CE0" w:rsidP="0010008E">
            <w:pPr>
              <w:rPr>
                <w:sz w:val="16"/>
                <w:szCs w:val="16"/>
              </w:rPr>
            </w:pPr>
            <w:r w:rsidRPr="004750D0">
              <w:rPr>
                <w:sz w:val="16"/>
                <w:szCs w:val="16"/>
              </w:rPr>
              <w:t>Positive Small Number 1 &gt; y &gt; 0</w:t>
            </w:r>
          </w:p>
        </w:tc>
        <w:tc>
          <w:tcPr>
            <w:tcW w:w="1970" w:type="dxa"/>
            <w:vAlign w:val="center"/>
          </w:tcPr>
          <w:p w14:paraId="5ABA96B6" w14:textId="77777777" w:rsidR="004F6CE0" w:rsidRPr="004750D0" w:rsidRDefault="004F6CE0" w:rsidP="0010008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Same as above</w:t>
            </w:r>
          </w:p>
        </w:tc>
        <w:tc>
          <w:tcPr>
            <w:tcW w:w="1971" w:type="dxa"/>
            <w:vAlign w:val="center"/>
          </w:tcPr>
          <w:p w14:paraId="4334A9CC" w14:textId="77777777" w:rsidR="004F6CE0" w:rsidRPr="004750D0" w:rsidRDefault="004F6CE0" w:rsidP="0010008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Same as above</w:t>
            </w:r>
          </w:p>
        </w:tc>
        <w:tc>
          <w:tcPr>
            <w:tcW w:w="1971" w:type="dxa"/>
            <w:vAlign w:val="center"/>
          </w:tcPr>
          <w:p w14:paraId="5662BD3E" w14:textId="77777777" w:rsidR="004F6CE0" w:rsidRPr="004750D0" w:rsidRDefault="004F6CE0" w:rsidP="0010008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Losing precision</w:t>
            </w:r>
          </w:p>
        </w:tc>
        <w:tc>
          <w:tcPr>
            <w:tcW w:w="1971" w:type="dxa"/>
            <w:vAlign w:val="center"/>
          </w:tcPr>
          <w:p w14:paraId="2502CDF7" w14:textId="77777777" w:rsidR="004F6CE0" w:rsidRPr="004750D0" w:rsidRDefault="004F6CE0" w:rsidP="0010008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6"/>
                <w:szCs w:val="16"/>
                <w:lang w:eastAsia="ja-JP"/>
              </w:rPr>
            </w:pPr>
            <w:r w:rsidRPr="004750D0">
              <w:rPr>
                <w:sz w:val="16"/>
                <w:szCs w:val="16"/>
                <w:lang w:eastAsia="ja-JP"/>
              </w:rPr>
              <w:t>Complex Number (Not Real Number)</w:t>
            </w:r>
          </w:p>
        </w:tc>
      </w:tr>
      <w:tr w:rsidR="004F6CE0" w:rsidRPr="004750D0" w14:paraId="24BBB1E2" w14:textId="77777777" w:rsidTr="0010008E">
        <w:tc>
          <w:tcPr>
            <w:cnfStyle w:val="001000000000" w:firstRow="0" w:lastRow="0" w:firstColumn="1" w:lastColumn="0" w:oddVBand="0" w:evenVBand="0" w:oddHBand="0" w:evenHBand="0" w:firstRowFirstColumn="0" w:firstRowLastColumn="0" w:lastRowFirstColumn="0" w:lastRowLastColumn="0"/>
            <w:tcW w:w="1970" w:type="dxa"/>
          </w:tcPr>
          <w:p w14:paraId="723BC304" w14:textId="77777777" w:rsidR="004F6CE0" w:rsidRPr="004750D0" w:rsidRDefault="004F6CE0" w:rsidP="0010008E">
            <w:pPr>
              <w:rPr>
                <w:sz w:val="16"/>
                <w:szCs w:val="16"/>
              </w:rPr>
            </w:pPr>
            <w:r w:rsidRPr="004750D0">
              <w:rPr>
                <w:sz w:val="16"/>
                <w:szCs w:val="16"/>
              </w:rPr>
              <w:t>Negative Small Number -1 &lt; y &lt; 0</w:t>
            </w:r>
          </w:p>
        </w:tc>
        <w:tc>
          <w:tcPr>
            <w:tcW w:w="1970" w:type="dxa"/>
            <w:vAlign w:val="center"/>
          </w:tcPr>
          <w:p w14:paraId="79B5681C" w14:textId="77777777" w:rsidR="004F6CE0" w:rsidRPr="004750D0" w:rsidRDefault="004F6CE0" w:rsidP="0010008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Same as above</w:t>
            </w:r>
          </w:p>
        </w:tc>
        <w:tc>
          <w:tcPr>
            <w:tcW w:w="1971" w:type="dxa"/>
            <w:vAlign w:val="center"/>
          </w:tcPr>
          <w:p w14:paraId="3F67FD86" w14:textId="77777777" w:rsidR="004F6CE0" w:rsidRPr="004750D0" w:rsidRDefault="004F6CE0" w:rsidP="0010008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Same as above</w:t>
            </w:r>
          </w:p>
        </w:tc>
        <w:tc>
          <w:tcPr>
            <w:tcW w:w="1971" w:type="dxa"/>
            <w:vAlign w:val="center"/>
          </w:tcPr>
          <w:p w14:paraId="1375C131" w14:textId="77777777" w:rsidR="004F6CE0" w:rsidRPr="004750D0" w:rsidRDefault="004F6CE0" w:rsidP="0010008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Same as above</w:t>
            </w:r>
          </w:p>
        </w:tc>
        <w:tc>
          <w:tcPr>
            <w:tcW w:w="1971" w:type="dxa"/>
            <w:vAlign w:val="center"/>
          </w:tcPr>
          <w:p w14:paraId="27814187" w14:textId="77777777" w:rsidR="004F6CE0" w:rsidRPr="004750D0" w:rsidRDefault="004F6CE0" w:rsidP="0010008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6"/>
                <w:szCs w:val="16"/>
              </w:rPr>
            </w:pPr>
            <w:r w:rsidRPr="004750D0">
              <w:rPr>
                <w:sz w:val="16"/>
                <w:szCs w:val="16"/>
              </w:rPr>
              <w:t>Same as above</w:t>
            </w:r>
          </w:p>
        </w:tc>
      </w:tr>
    </w:tbl>
    <w:p w14:paraId="2CBC3F9E" w14:textId="29D314B5" w:rsidR="004F6CE0" w:rsidRDefault="004F6CE0" w:rsidP="004750D0">
      <w:pPr>
        <w:pStyle w:val="Heading2"/>
      </w:pPr>
      <w:bookmarkStart w:id="1531" w:name="_Toc383695450"/>
      <w:bookmarkStart w:id="1532" w:name="_Toc383696826"/>
      <w:bookmarkStart w:id="1533" w:name="_Toc383695455"/>
      <w:bookmarkStart w:id="1534" w:name="_Toc383696831"/>
      <w:bookmarkStart w:id="1535" w:name="_Toc383695456"/>
      <w:bookmarkStart w:id="1536" w:name="_Toc383696832"/>
      <w:bookmarkStart w:id="1537" w:name="_Toc383695457"/>
      <w:bookmarkStart w:id="1538" w:name="_Toc383696833"/>
      <w:bookmarkStart w:id="1539" w:name="_Toc383695458"/>
      <w:bookmarkStart w:id="1540" w:name="_Toc383696834"/>
      <w:bookmarkStart w:id="1541" w:name="_Toc383695459"/>
      <w:bookmarkStart w:id="1542" w:name="_Toc383696835"/>
      <w:bookmarkStart w:id="1543" w:name="_Toc383695460"/>
      <w:bookmarkStart w:id="1544" w:name="_Toc383696836"/>
      <w:bookmarkStart w:id="1545" w:name="_Toc383695461"/>
      <w:bookmarkStart w:id="1546" w:name="_Toc383696837"/>
      <w:bookmarkStart w:id="1547" w:name="_Toc383695462"/>
      <w:bookmarkStart w:id="1548" w:name="_Toc383696838"/>
      <w:bookmarkStart w:id="1549" w:name="_Toc383695463"/>
      <w:bookmarkStart w:id="1550" w:name="_Toc383696839"/>
      <w:bookmarkStart w:id="1551" w:name="_Toc383695464"/>
      <w:bookmarkStart w:id="1552" w:name="_Toc383696840"/>
      <w:bookmarkStart w:id="1553" w:name="_Toc383695465"/>
      <w:bookmarkStart w:id="1554" w:name="_Toc383696841"/>
      <w:bookmarkStart w:id="1555" w:name="_Toc384046395"/>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r w:rsidRPr="001A74A1">
        <w:t xml:space="preserve">Incorrect </w:t>
      </w:r>
      <w:r w:rsidR="00CB651E" w:rsidRPr="001A74A1">
        <w:t>Pointer Arithmetic</w:t>
      </w:r>
      <w:bookmarkEnd w:id="1555"/>
    </w:p>
    <w:p w14:paraId="662AB68D" w14:textId="762C824A" w:rsidR="004F6CE0" w:rsidRDefault="00DF3FAF" w:rsidP="004F6CE0">
      <w:r>
        <w:t>This defect variation identifies</w:t>
      </w:r>
      <w:r w:rsidDel="0038314E">
        <w:rPr>
          <w:rFonts w:hint="eastAsia"/>
        </w:rPr>
        <w:t xml:space="preserve"> </w:t>
      </w:r>
      <w:r w:rsidRPr="004B2C01">
        <w:rPr>
          <w:i/>
        </w:rPr>
        <w:t>Pointer Related defects</w:t>
      </w:r>
      <w:r>
        <w:t xml:space="preserve">, which validates </w:t>
      </w:r>
      <w:r w:rsidR="004F6CE0">
        <w:rPr>
          <w:rFonts w:hint="eastAsia"/>
        </w:rPr>
        <w:t>pointer</w:t>
      </w:r>
      <w:r>
        <w:t xml:space="preserve"> arithmetic resulting</w:t>
      </w:r>
      <w:r w:rsidR="004F6CE0">
        <w:rPr>
          <w:rFonts w:hint="eastAsia"/>
        </w:rPr>
        <w:t xml:space="preserve"> to</w:t>
      </w:r>
      <w:r>
        <w:t xml:space="preserve"> access</w:t>
      </w:r>
      <w:r w:rsidR="004F6CE0">
        <w:rPr>
          <w:rFonts w:hint="eastAsia"/>
        </w:rPr>
        <w:t xml:space="preserve"> different kinds of memory areas</w:t>
      </w:r>
      <w:r>
        <w:t>.</w:t>
      </w:r>
    </w:p>
    <w:p w14:paraId="158CE8A0" w14:textId="44A610CF" w:rsidR="004F6CE0" w:rsidRDefault="004F6CE0" w:rsidP="004750D0">
      <w:pPr>
        <w:pStyle w:val="Heading2"/>
      </w:pPr>
      <w:bookmarkStart w:id="1556" w:name="_Toc383695467"/>
      <w:bookmarkStart w:id="1557" w:name="_Toc383696843"/>
      <w:bookmarkStart w:id="1558" w:name="_Toc383695473"/>
      <w:bookmarkStart w:id="1559" w:name="_Toc383696849"/>
      <w:bookmarkStart w:id="1560" w:name="_Toc383695474"/>
      <w:bookmarkStart w:id="1561" w:name="_Toc383696850"/>
      <w:bookmarkStart w:id="1562" w:name="_Toc383695475"/>
      <w:bookmarkStart w:id="1563" w:name="_Toc383696851"/>
      <w:bookmarkStart w:id="1564" w:name="_Toc384046396"/>
      <w:bookmarkEnd w:id="1556"/>
      <w:bookmarkEnd w:id="1557"/>
      <w:bookmarkEnd w:id="1558"/>
      <w:bookmarkEnd w:id="1559"/>
      <w:bookmarkEnd w:id="1560"/>
      <w:bookmarkEnd w:id="1561"/>
      <w:bookmarkEnd w:id="1562"/>
      <w:bookmarkEnd w:id="1563"/>
      <w:r>
        <w:t xml:space="preserve">Race </w:t>
      </w:r>
      <w:r w:rsidR="00CB651E">
        <w:t>Condition</w:t>
      </w:r>
      <w:bookmarkEnd w:id="1564"/>
    </w:p>
    <w:p w14:paraId="769E4921" w14:textId="324ECCF7" w:rsidR="004F6CE0" w:rsidRPr="008B1A89" w:rsidRDefault="00DF3FAF" w:rsidP="004F6CE0">
      <w:pPr>
        <w:rPr>
          <w:szCs w:val="21"/>
        </w:rPr>
      </w:pPr>
      <w:r>
        <w:t>This defect variation identifies</w:t>
      </w:r>
      <w:r w:rsidDel="0038314E">
        <w:t xml:space="preserve"> </w:t>
      </w:r>
      <w:r w:rsidRPr="004B2C01">
        <w:rPr>
          <w:i/>
        </w:rPr>
        <w:t>Concurrency defects</w:t>
      </w:r>
      <w:r>
        <w:t xml:space="preserve">, which validates a race condition. </w:t>
      </w:r>
      <w:r w:rsidR="004F6CE0" w:rsidRPr="008B1A89">
        <w:rPr>
          <w:rFonts w:cs="Arial"/>
          <w:szCs w:val="21"/>
        </w:rPr>
        <w:t xml:space="preserve">A race condition occurs when 2 or more threads are </w:t>
      </w:r>
      <w:r>
        <w:rPr>
          <w:rFonts w:cs="Arial"/>
          <w:szCs w:val="21"/>
        </w:rPr>
        <w:t xml:space="preserve">attempting </w:t>
      </w:r>
      <w:r w:rsidR="004F6CE0" w:rsidRPr="008B1A89">
        <w:rPr>
          <w:rFonts w:cs="Arial"/>
          <w:szCs w:val="21"/>
        </w:rPr>
        <w:t xml:space="preserve">to access shared data and </w:t>
      </w:r>
      <w:r>
        <w:rPr>
          <w:rFonts w:cs="Arial"/>
          <w:szCs w:val="21"/>
        </w:rPr>
        <w:t xml:space="preserve">write into the shared location </w:t>
      </w:r>
      <w:r w:rsidR="004F6CE0" w:rsidRPr="008B1A89">
        <w:rPr>
          <w:rFonts w:cs="Arial"/>
          <w:szCs w:val="21"/>
        </w:rPr>
        <w:t xml:space="preserve">at the same time. </w:t>
      </w:r>
      <w:r>
        <w:rPr>
          <w:rFonts w:cs="Arial"/>
          <w:szCs w:val="21"/>
        </w:rPr>
        <w:t xml:space="preserve">A scheduler </w:t>
      </w:r>
      <w:r w:rsidR="004F6CE0" w:rsidRPr="008B1A89">
        <w:rPr>
          <w:rFonts w:cs="Arial"/>
          <w:szCs w:val="21"/>
        </w:rPr>
        <w:t>can swap between threads at any point</w:t>
      </w:r>
      <w:r>
        <w:rPr>
          <w:rFonts w:cs="Arial"/>
          <w:szCs w:val="21"/>
        </w:rPr>
        <w:t xml:space="preserve"> and hence the </w:t>
      </w:r>
      <w:r w:rsidR="004F6CE0" w:rsidRPr="008B1A89">
        <w:rPr>
          <w:rFonts w:cs="Arial"/>
          <w:szCs w:val="21"/>
        </w:rPr>
        <w:t>order at which the threads will attempt to access the shared data</w:t>
      </w:r>
      <w:r>
        <w:rPr>
          <w:rFonts w:cs="Arial"/>
          <w:szCs w:val="21"/>
        </w:rPr>
        <w:t xml:space="preserve"> is unpredictable</w:t>
      </w:r>
      <w:r w:rsidR="004F6CE0" w:rsidRPr="008B1A89">
        <w:rPr>
          <w:rFonts w:cs="Arial"/>
          <w:szCs w:val="21"/>
        </w:rPr>
        <w:t>. Therefore, the result of the change in data is dependent on the thread-scheduling algorithm, i.e. both threads are 'racing' to access/change the data.</w:t>
      </w:r>
    </w:p>
    <w:p w14:paraId="3CB04CF2" w14:textId="6AB5C20C" w:rsidR="004F6CE0" w:rsidRDefault="00CB651E" w:rsidP="004750D0">
      <w:pPr>
        <w:pStyle w:val="Heading2"/>
      </w:pPr>
      <w:bookmarkStart w:id="1565" w:name="_Toc383695485"/>
      <w:bookmarkStart w:id="1566" w:name="_Toc383696861"/>
      <w:bookmarkStart w:id="1567" w:name="_Toc383695486"/>
      <w:bookmarkStart w:id="1568" w:name="_Toc383696862"/>
      <w:bookmarkStart w:id="1569" w:name="_Toc383695491"/>
      <w:bookmarkStart w:id="1570" w:name="_Toc383696867"/>
      <w:bookmarkStart w:id="1571" w:name="_Toc383695493"/>
      <w:bookmarkStart w:id="1572" w:name="_Toc383696869"/>
      <w:bookmarkStart w:id="1573" w:name="_Toc383695498"/>
      <w:bookmarkStart w:id="1574" w:name="_Toc383696874"/>
      <w:bookmarkStart w:id="1575" w:name="_Toc383695499"/>
      <w:bookmarkStart w:id="1576" w:name="_Toc383696875"/>
      <w:bookmarkStart w:id="1577" w:name="_Toc383695500"/>
      <w:bookmarkStart w:id="1578" w:name="_Toc383696876"/>
      <w:bookmarkStart w:id="1579" w:name="_Toc383695501"/>
      <w:bookmarkStart w:id="1580" w:name="_Toc383696877"/>
      <w:bookmarkStart w:id="1581" w:name="_Toc383695502"/>
      <w:bookmarkStart w:id="1582" w:name="_Toc383696878"/>
      <w:bookmarkStart w:id="1583" w:name="_Toc383695503"/>
      <w:bookmarkStart w:id="1584" w:name="_Toc383696879"/>
      <w:bookmarkStart w:id="1585" w:name="_Toc383695504"/>
      <w:bookmarkStart w:id="1586" w:name="_Toc383696880"/>
      <w:bookmarkStart w:id="1587" w:name="_Toc384046397"/>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r>
        <w:t>Redundant Condition</w:t>
      </w:r>
      <w:bookmarkEnd w:id="1587"/>
    </w:p>
    <w:p w14:paraId="69D6A4CA" w14:textId="40E4AF1B" w:rsidR="004F6CE0" w:rsidRDefault="005467AB" w:rsidP="004F6CE0">
      <w:r>
        <w:t>This defect variation identifies</w:t>
      </w:r>
      <w:r w:rsidDel="0038314E">
        <w:rPr>
          <w:rFonts w:hint="eastAsia"/>
        </w:rPr>
        <w:t xml:space="preserve"> </w:t>
      </w:r>
      <w:proofErr w:type="gramStart"/>
      <w:r w:rsidRPr="004B2C01">
        <w:rPr>
          <w:i/>
        </w:rPr>
        <w:t>Inappropriate</w:t>
      </w:r>
      <w:proofErr w:type="gramEnd"/>
      <w:r w:rsidRPr="004B2C01">
        <w:rPr>
          <w:i/>
        </w:rPr>
        <w:t xml:space="preserve"> code</w:t>
      </w:r>
      <w:r>
        <w:t>, which validates any r</w:t>
      </w:r>
      <w:r w:rsidR="004F6CE0">
        <w:rPr>
          <w:rFonts w:hint="eastAsia"/>
        </w:rPr>
        <w:t xml:space="preserve">edundant conditions </w:t>
      </w:r>
      <w:r>
        <w:t xml:space="preserve">if they </w:t>
      </w:r>
      <w:r w:rsidR="004F6CE0">
        <w:rPr>
          <w:rFonts w:hint="eastAsia"/>
        </w:rPr>
        <w:t>exist.</w:t>
      </w:r>
    </w:p>
    <w:p w14:paraId="0CDC54A5" w14:textId="6FDC9575" w:rsidR="004F6CE0" w:rsidRDefault="004F6CE0" w:rsidP="004750D0">
      <w:pPr>
        <w:pStyle w:val="Heading2"/>
      </w:pPr>
      <w:bookmarkStart w:id="1588" w:name="_Toc383695506"/>
      <w:bookmarkStart w:id="1589" w:name="_Toc383696882"/>
      <w:bookmarkStart w:id="1590" w:name="_Toc383695509"/>
      <w:bookmarkStart w:id="1591" w:name="_Toc383696885"/>
      <w:bookmarkStart w:id="1592" w:name="_Toc383695510"/>
      <w:bookmarkStart w:id="1593" w:name="_Toc383696886"/>
      <w:bookmarkStart w:id="1594" w:name="_Toc383695511"/>
      <w:bookmarkStart w:id="1595" w:name="_Toc383696887"/>
      <w:bookmarkStart w:id="1596" w:name="_Toc383695512"/>
      <w:bookmarkStart w:id="1597" w:name="_Toc383696888"/>
      <w:bookmarkStart w:id="1598" w:name="_Toc383695513"/>
      <w:bookmarkStart w:id="1599" w:name="_Toc383696889"/>
      <w:bookmarkStart w:id="1600" w:name="_Toc383695514"/>
      <w:bookmarkStart w:id="1601" w:name="_Toc383696890"/>
      <w:bookmarkStart w:id="1602" w:name="_Toc383695515"/>
      <w:bookmarkStart w:id="1603" w:name="_Toc383696891"/>
      <w:bookmarkStart w:id="1604" w:name="_Toc383695516"/>
      <w:bookmarkStart w:id="1605" w:name="_Toc383696892"/>
      <w:bookmarkStart w:id="1606" w:name="_Toc383695517"/>
      <w:bookmarkStart w:id="1607" w:name="_Toc383696893"/>
      <w:bookmarkStart w:id="1608" w:name="_Toc383695518"/>
      <w:bookmarkStart w:id="1609" w:name="_Toc383696894"/>
      <w:bookmarkStart w:id="1610" w:name="_Toc383695519"/>
      <w:bookmarkStart w:id="1611" w:name="_Toc383696895"/>
      <w:bookmarkStart w:id="1612" w:name="_Toc383695520"/>
      <w:bookmarkStart w:id="1613" w:name="_Toc383696896"/>
      <w:bookmarkStart w:id="1614" w:name="_Toc383695521"/>
      <w:bookmarkStart w:id="1615" w:name="_Toc383696897"/>
      <w:bookmarkStart w:id="1616" w:name="_Toc383695522"/>
      <w:bookmarkStart w:id="1617" w:name="_Toc383696898"/>
      <w:bookmarkStart w:id="1618" w:name="_Toc383695523"/>
      <w:bookmarkStart w:id="1619" w:name="_Toc383696899"/>
      <w:bookmarkStart w:id="1620" w:name="_Toc383695524"/>
      <w:bookmarkStart w:id="1621" w:name="_Toc383696900"/>
      <w:bookmarkStart w:id="1622" w:name="_Toc383695525"/>
      <w:bookmarkStart w:id="1623" w:name="_Toc383696901"/>
      <w:bookmarkStart w:id="1624" w:name="_Toc383695526"/>
      <w:bookmarkStart w:id="1625" w:name="_Toc383696902"/>
      <w:bookmarkStart w:id="1626" w:name="_Toc383695528"/>
      <w:bookmarkStart w:id="1627" w:name="_Toc383696904"/>
      <w:bookmarkStart w:id="1628" w:name="_Toc383695529"/>
      <w:bookmarkStart w:id="1629" w:name="_Toc383696905"/>
      <w:bookmarkStart w:id="1630" w:name="_Toc383695531"/>
      <w:bookmarkStart w:id="1631" w:name="_Toc383696907"/>
      <w:bookmarkStart w:id="1632" w:name="_Toc384046398"/>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r w:rsidRPr="001A74A1">
        <w:t xml:space="preserve">Return </w:t>
      </w:r>
      <w:r w:rsidR="00CB651E" w:rsidRPr="001A74A1">
        <w:t>of a Pointer to a Local Variable</w:t>
      </w:r>
      <w:bookmarkEnd w:id="1632"/>
    </w:p>
    <w:p w14:paraId="765DF699" w14:textId="0663258F" w:rsidR="004F6CE0" w:rsidRDefault="005467AB" w:rsidP="004F6CE0">
      <w:r>
        <w:t>This defect variation identifies</w:t>
      </w:r>
      <w:r w:rsidDel="0038314E">
        <w:rPr>
          <w:rFonts w:hint="eastAsia"/>
        </w:rPr>
        <w:t xml:space="preserve"> </w:t>
      </w:r>
      <w:r w:rsidRPr="004B2C01">
        <w:rPr>
          <w:i/>
        </w:rPr>
        <w:t>Resource Management defects</w:t>
      </w:r>
      <w:r>
        <w:t>, which validates if a r</w:t>
      </w:r>
      <w:r w:rsidR="004F6CE0">
        <w:rPr>
          <w:rFonts w:hint="eastAsia"/>
        </w:rPr>
        <w:t>eturn</w:t>
      </w:r>
      <w:r>
        <w:t>ed</w:t>
      </w:r>
      <w:r w:rsidR="004F6CE0">
        <w:rPr>
          <w:rFonts w:hint="eastAsia"/>
        </w:rPr>
        <w:t xml:space="preserve"> pointer</w:t>
      </w:r>
      <w:r>
        <w:t xml:space="preserve"> from a function call</w:t>
      </w:r>
      <w:r w:rsidR="004F6CE0">
        <w:rPr>
          <w:rFonts w:hint="eastAsia"/>
        </w:rPr>
        <w:t xml:space="preserve"> </w:t>
      </w:r>
      <w:r>
        <w:t>points to a</w:t>
      </w:r>
      <w:r w:rsidR="004F6CE0">
        <w:rPr>
          <w:rFonts w:hint="eastAsia"/>
        </w:rPr>
        <w:t xml:space="preserve"> local variable, and </w:t>
      </w:r>
      <w:r>
        <w:t xml:space="preserve">if </w:t>
      </w:r>
      <w:r w:rsidR="004F6CE0">
        <w:rPr>
          <w:rFonts w:hint="eastAsia"/>
        </w:rPr>
        <w:t>the caller access the memory via the pointer.</w:t>
      </w:r>
    </w:p>
    <w:p w14:paraId="0DCA48A4" w14:textId="77777777" w:rsidR="004F6CE0" w:rsidRDefault="004F6CE0" w:rsidP="004F6CE0"/>
    <w:p w14:paraId="114F76B2" w14:textId="7C5EA0F0" w:rsidR="004F6CE0" w:rsidRDefault="004F6CE0" w:rsidP="004750D0">
      <w:pPr>
        <w:pStyle w:val="Heading2"/>
      </w:pPr>
      <w:bookmarkStart w:id="1633" w:name="_Toc383695533"/>
      <w:bookmarkStart w:id="1634" w:name="_Toc383696909"/>
      <w:bookmarkStart w:id="1635" w:name="_Toc383695546"/>
      <w:bookmarkStart w:id="1636" w:name="_Toc383696922"/>
      <w:bookmarkStart w:id="1637" w:name="_Toc383695547"/>
      <w:bookmarkStart w:id="1638" w:name="_Toc383696923"/>
      <w:bookmarkStart w:id="1639" w:name="_Toc383695548"/>
      <w:bookmarkStart w:id="1640" w:name="_Toc383696924"/>
      <w:bookmarkStart w:id="1641" w:name="_Toc383695549"/>
      <w:bookmarkStart w:id="1642" w:name="_Toc383696925"/>
      <w:bookmarkStart w:id="1643" w:name="_Toc383695550"/>
      <w:bookmarkStart w:id="1644" w:name="_Toc383696926"/>
      <w:bookmarkStart w:id="1645" w:name="_Toc383695551"/>
      <w:bookmarkStart w:id="1646" w:name="_Toc383696927"/>
      <w:bookmarkStart w:id="1647" w:name="_Toc383695552"/>
      <w:bookmarkStart w:id="1648" w:name="_Toc383696928"/>
      <w:bookmarkStart w:id="1649" w:name="_Toc383695553"/>
      <w:bookmarkStart w:id="1650" w:name="_Toc383696929"/>
      <w:bookmarkStart w:id="1651" w:name="_Toc384046399"/>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r w:rsidRPr="00220AB7">
        <w:lastRenderedPageBreak/>
        <w:t xml:space="preserve">Integer </w:t>
      </w:r>
      <w:r w:rsidR="00CB651E" w:rsidRPr="00220AB7">
        <w:t xml:space="preserve">Sign Lost Because </w:t>
      </w:r>
      <w:r w:rsidR="00CB651E">
        <w:t>o</w:t>
      </w:r>
      <w:r w:rsidR="00CB651E" w:rsidRPr="00220AB7">
        <w:t>f Unsigned Cast</w:t>
      </w:r>
      <w:bookmarkEnd w:id="1651"/>
    </w:p>
    <w:p w14:paraId="62840A7A" w14:textId="4E1188F9" w:rsidR="004F6CE0" w:rsidRDefault="005467AB" w:rsidP="004F6CE0">
      <w:r>
        <w:t>This defect variation identifies</w:t>
      </w:r>
      <w:r w:rsidDel="0038314E">
        <w:rPr>
          <w:rFonts w:hint="eastAsia"/>
        </w:rPr>
        <w:t xml:space="preserve"> </w:t>
      </w:r>
      <w:r w:rsidRPr="004B2C01">
        <w:rPr>
          <w:i/>
        </w:rPr>
        <w:t>Numerical defects</w:t>
      </w:r>
      <w:r>
        <w:t>, which validates if the sign information is lost while a</w:t>
      </w:r>
      <w:r w:rsidR="004F6CE0">
        <w:t>ssigning</w:t>
      </w:r>
      <w:r w:rsidR="004F6CE0">
        <w:rPr>
          <w:rFonts w:hint="eastAsia"/>
        </w:rPr>
        <w:t xml:space="preserve"> a </w:t>
      </w:r>
      <w:r w:rsidR="004F6CE0">
        <w:t>signed</w:t>
      </w:r>
      <w:r w:rsidR="004F6CE0">
        <w:rPr>
          <w:rFonts w:hint="eastAsia"/>
        </w:rPr>
        <w:t xml:space="preserve"> v</w:t>
      </w:r>
      <w:r w:rsidR="004F6CE0">
        <w:t>ariable</w:t>
      </w:r>
      <w:r w:rsidR="004F6CE0">
        <w:rPr>
          <w:rFonts w:hint="eastAsia"/>
        </w:rPr>
        <w:t xml:space="preserve"> to unsigne</w:t>
      </w:r>
      <w:r w:rsidR="004F6CE0">
        <w:t>d</w:t>
      </w:r>
      <w:r w:rsidR="004F6CE0">
        <w:rPr>
          <w:rFonts w:hint="eastAsia"/>
        </w:rPr>
        <w:t xml:space="preserve"> variable</w:t>
      </w:r>
      <w:r>
        <w:t>;</w:t>
      </w:r>
      <w:r w:rsidR="004F6CE0">
        <w:rPr>
          <w:rFonts w:hint="eastAsia"/>
        </w:rPr>
        <w:t xml:space="preserve"> </w:t>
      </w:r>
      <w:r>
        <w:t xml:space="preserve">If while </w:t>
      </w:r>
      <w:r w:rsidR="004F6CE0">
        <w:t>an</w:t>
      </w:r>
      <w:r w:rsidR="004F6CE0">
        <w:rPr>
          <w:rFonts w:hint="eastAsia"/>
        </w:rPr>
        <w:t xml:space="preserve"> </w:t>
      </w:r>
      <w:r w:rsidR="004F6CE0">
        <w:t>unsigned</w:t>
      </w:r>
      <w:r w:rsidR="004F6CE0">
        <w:rPr>
          <w:rFonts w:hint="eastAsia"/>
        </w:rPr>
        <w:t xml:space="preserve"> v</w:t>
      </w:r>
      <w:r w:rsidR="004F6CE0">
        <w:t>ariable</w:t>
      </w:r>
      <w:r w:rsidR="004F6CE0">
        <w:rPr>
          <w:rFonts w:hint="eastAsia"/>
        </w:rPr>
        <w:t xml:space="preserve"> </w:t>
      </w:r>
      <w:r>
        <w:t xml:space="preserve">is assigned </w:t>
      </w:r>
      <w:r w:rsidR="004F6CE0">
        <w:rPr>
          <w:rFonts w:hint="eastAsia"/>
        </w:rPr>
        <w:t>to a signed variable, and then the sign is alternated.</w:t>
      </w:r>
    </w:p>
    <w:p w14:paraId="2BBCDE27" w14:textId="77777777" w:rsidR="004F6CE0" w:rsidRDefault="004F6CE0" w:rsidP="004750D0">
      <w:pPr>
        <w:pStyle w:val="Heading2"/>
      </w:pPr>
      <w:bookmarkStart w:id="1652" w:name="_Toc383695555"/>
      <w:bookmarkStart w:id="1653" w:name="_Toc383696931"/>
      <w:bookmarkStart w:id="1654" w:name="_Toc383695564"/>
      <w:bookmarkStart w:id="1655" w:name="_Toc383696940"/>
      <w:bookmarkStart w:id="1656" w:name="_Toc383695565"/>
      <w:bookmarkStart w:id="1657" w:name="_Toc383696941"/>
      <w:bookmarkStart w:id="1658" w:name="_Toc383695566"/>
      <w:bookmarkStart w:id="1659" w:name="_Toc383696942"/>
      <w:bookmarkStart w:id="1660" w:name="_Toc383695567"/>
      <w:bookmarkStart w:id="1661" w:name="_Toc383696943"/>
      <w:bookmarkStart w:id="1662" w:name="_Toc383695568"/>
      <w:bookmarkStart w:id="1663" w:name="_Toc383696944"/>
      <w:bookmarkStart w:id="1664" w:name="_Toc383695569"/>
      <w:bookmarkStart w:id="1665" w:name="_Toc383696945"/>
      <w:bookmarkStart w:id="1666" w:name="_Toc383695570"/>
      <w:bookmarkStart w:id="1667" w:name="_Toc383696946"/>
      <w:bookmarkStart w:id="1668" w:name="_Toc383695571"/>
      <w:bookmarkStart w:id="1669" w:name="_Toc383696947"/>
      <w:bookmarkStart w:id="1670" w:name="_Toc383695572"/>
      <w:bookmarkStart w:id="1671" w:name="_Toc383696948"/>
      <w:bookmarkStart w:id="1672" w:name="_Toc383695573"/>
      <w:bookmarkStart w:id="1673" w:name="_Toc383696949"/>
      <w:bookmarkStart w:id="1674" w:name="_Toc383695574"/>
      <w:bookmarkStart w:id="1675" w:name="_Toc383696950"/>
      <w:bookmarkStart w:id="1676" w:name="_Toc383695575"/>
      <w:bookmarkStart w:id="1677" w:name="_Toc383696951"/>
      <w:bookmarkStart w:id="1678" w:name="_Toc383695576"/>
      <w:bookmarkStart w:id="1679" w:name="_Toc383696952"/>
      <w:bookmarkStart w:id="1680" w:name="_Toc383695577"/>
      <w:bookmarkStart w:id="1681" w:name="_Toc383696953"/>
      <w:bookmarkStart w:id="1682" w:name="_Toc383695578"/>
      <w:bookmarkStart w:id="1683" w:name="_Toc383696954"/>
      <w:bookmarkStart w:id="1684" w:name="_Toc383695579"/>
      <w:bookmarkStart w:id="1685" w:name="_Toc383696955"/>
      <w:bookmarkStart w:id="1686" w:name="_Toc383695580"/>
      <w:bookmarkStart w:id="1687" w:name="_Toc383696956"/>
      <w:bookmarkStart w:id="1688" w:name="_Toc383695581"/>
      <w:bookmarkStart w:id="1689" w:name="_Toc383696957"/>
      <w:bookmarkStart w:id="1690" w:name="_Toc383695582"/>
      <w:bookmarkStart w:id="1691" w:name="_Toc383696958"/>
      <w:bookmarkStart w:id="1692" w:name="_Toc383695583"/>
      <w:bookmarkStart w:id="1693" w:name="_Toc383696959"/>
      <w:bookmarkStart w:id="1694" w:name="_Toc383695584"/>
      <w:bookmarkStart w:id="1695" w:name="_Toc383696960"/>
      <w:bookmarkStart w:id="1696" w:name="_Toc384046400"/>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r>
        <w:rPr>
          <w:rFonts w:hint="eastAsia"/>
        </w:rPr>
        <w:t>Long Lock</w:t>
      </w:r>
      <w:bookmarkEnd w:id="1696"/>
    </w:p>
    <w:p w14:paraId="1E774D4B" w14:textId="25C443EC" w:rsidR="004F6CE0" w:rsidRDefault="005467AB" w:rsidP="004F6CE0">
      <w:r>
        <w:t>This defect variation identifies</w:t>
      </w:r>
      <w:r w:rsidDel="0038314E">
        <w:rPr>
          <w:rFonts w:hint="eastAsia"/>
        </w:rPr>
        <w:t xml:space="preserve"> </w:t>
      </w:r>
      <w:r w:rsidRPr="004B2C01">
        <w:rPr>
          <w:i/>
        </w:rPr>
        <w:t>Concurrency defects</w:t>
      </w:r>
      <w:r>
        <w:t>, which validates the t</w:t>
      </w:r>
      <w:r w:rsidR="004F6CE0">
        <w:rPr>
          <w:rFonts w:hint="eastAsia"/>
        </w:rPr>
        <w:t>ime-consuming steps between lock and unlock.</w:t>
      </w:r>
    </w:p>
    <w:p w14:paraId="4B147853" w14:textId="1E743F8C" w:rsidR="004F6CE0" w:rsidRDefault="004F6CE0" w:rsidP="004750D0">
      <w:pPr>
        <w:pStyle w:val="Heading2"/>
      </w:pPr>
      <w:bookmarkStart w:id="1697" w:name="_Toc383695586"/>
      <w:bookmarkStart w:id="1698" w:name="_Toc383696962"/>
      <w:bookmarkStart w:id="1699" w:name="_Toc383695591"/>
      <w:bookmarkStart w:id="1700" w:name="_Toc383696967"/>
      <w:bookmarkStart w:id="1701" w:name="_Toc383695592"/>
      <w:bookmarkStart w:id="1702" w:name="_Toc383696968"/>
      <w:bookmarkStart w:id="1703" w:name="_Toc383695593"/>
      <w:bookmarkStart w:id="1704" w:name="_Toc383696969"/>
      <w:bookmarkStart w:id="1705" w:name="_Toc383695594"/>
      <w:bookmarkStart w:id="1706" w:name="_Toc383696970"/>
      <w:bookmarkStart w:id="1707" w:name="_Toc383695595"/>
      <w:bookmarkStart w:id="1708" w:name="_Toc383696971"/>
      <w:bookmarkStart w:id="1709" w:name="_Toc383695596"/>
      <w:bookmarkStart w:id="1710" w:name="_Toc383696972"/>
      <w:bookmarkStart w:id="1711" w:name="_Toc383695597"/>
      <w:bookmarkStart w:id="1712" w:name="_Toc383696973"/>
      <w:bookmarkStart w:id="1713" w:name="_Toc383695598"/>
      <w:bookmarkStart w:id="1714" w:name="_Toc383696974"/>
      <w:bookmarkStart w:id="1715" w:name="_Toc384046401"/>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r w:rsidRPr="00287ADD">
        <w:t xml:space="preserve">Cross </w:t>
      </w:r>
      <w:r w:rsidR="00CB651E" w:rsidRPr="00287ADD">
        <w:t>Thread Stack Access</w:t>
      </w:r>
      <w:bookmarkEnd w:id="1715"/>
      <w:r w:rsidR="00CB651E" w:rsidRPr="00287ADD">
        <w:t xml:space="preserve"> </w:t>
      </w:r>
    </w:p>
    <w:p w14:paraId="499B1933" w14:textId="047D328A" w:rsidR="004F6CE0" w:rsidRPr="00287ADD" w:rsidRDefault="005467AB" w:rsidP="004F6CE0">
      <w:r>
        <w:t>This defect variation identifies</w:t>
      </w:r>
      <w:r w:rsidDel="0038314E">
        <w:t xml:space="preserve"> </w:t>
      </w:r>
      <w:r w:rsidRPr="004B2C01">
        <w:rPr>
          <w:i/>
        </w:rPr>
        <w:t>Stack Related defects</w:t>
      </w:r>
      <w:r>
        <w:t>, which validates a t</w:t>
      </w:r>
      <w:r w:rsidR="004F6CE0" w:rsidRPr="00287ADD">
        <w:t>hread access</w:t>
      </w:r>
      <w:r>
        <w:t>ing</w:t>
      </w:r>
      <w:r w:rsidR="004F6CE0" w:rsidRPr="00287ADD">
        <w:t xml:space="preserve"> a different thread's stack</w:t>
      </w:r>
    </w:p>
    <w:p w14:paraId="110C5EBC" w14:textId="2235AA44" w:rsidR="004F6CE0" w:rsidRDefault="004F6CE0" w:rsidP="004750D0">
      <w:pPr>
        <w:pStyle w:val="Heading2"/>
      </w:pPr>
      <w:bookmarkStart w:id="1716" w:name="_Toc383695608"/>
      <w:bookmarkStart w:id="1717" w:name="_Toc383696984"/>
      <w:bookmarkStart w:id="1718" w:name="_Toc383695620"/>
      <w:bookmarkStart w:id="1719" w:name="_Toc383696996"/>
      <w:bookmarkStart w:id="1720" w:name="_Toc384046402"/>
      <w:bookmarkEnd w:id="1716"/>
      <w:bookmarkEnd w:id="1717"/>
      <w:bookmarkEnd w:id="1718"/>
      <w:bookmarkEnd w:id="1719"/>
      <w:r w:rsidRPr="00F70439">
        <w:t xml:space="preserve">Stack </w:t>
      </w:r>
      <w:r w:rsidR="00CB651E" w:rsidRPr="00F70439">
        <w:t>Overflow</w:t>
      </w:r>
      <w:bookmarkEnd w:id="1720"/>
    </w:p>
    <w:p w14:paraId="2F16FBAA" w14:textId="7B3FDD3A" w:rsidR="004F6CE0" w:rsidRDefault="005467AB" w:rsidP="004F6CE0">
      <w:r>
        <w:t>This defect variation identifies</w:t>
      </w:r>
      <w:r w:rsidDel="0038314E">
        <w:rPr>
          <w:rFonts w:hint="eastAsia"/>
        </w:rPr>
        <w:t xml:space="preserve"> </w:t>
      </w:r>
      <w:r w:rsidRPr="004B2C01">
        <w:rPr>
          <w:i/>
        </w:rPr>
        <w:t>Stack Related defects</w:t>
      </w:r>
      <w:r>
        <w:t>, which validates t</w:t>
      </w:r>
      <w:r w:rsidR="004F6CE0">
        <w:rPr>
          <w:rFonts w:hint="eastAsia"/>
        </w:rPr>
        <w:t>he size of used stack exceed</w:t>
      </w:r>
      <w:r>
        <w:t>ing</w:t>
      </w:r>
      <w:r w:rsidR="004F6CE0">
        <w:rPr>
          <w:rFonts w:hint="eastAsia"/>
        </w:rPr>
        <w:t xml:space="preserve"> the size of the prepared stack memory.</w:t>
      </w:r>
    </w:p>
    <w:p w14:paraId="29922444" w14:textId="2CF47570" w:rsidR="004F6CE0" w:rsidRDefault="00CB651E" w:rsidP="004750D0">
      <w:pPr>
        <w:pStyle w:val="Heading2"/>
      </w:pPr>
      <w:bookmarkStart w:id="1721" w:name="_Toc383695622"/>
      <w:bookmarkStart w:id="1722" w:name="_Toc383696998"/>
      <w:bookmarkStart w:id="1723" w:name="_Toc383695628"/>
      <w:bookmarkStart w:id="1724" w:name="_Toc383697004"/>
      <w:bookmarkStart w:id="1725" w:name="_Toc383695629"/>
      <w:bookmarkStart w:id="1726" w:name="_Toc383697005"/>
      <w:bookmarkStart w:id="1727" w:name="_Toc383695630"/>
      <w:bookmarkStart w:id="1728" w:name="_Toc383697006"/>
      <w:bookmarkStart w:id="1729" w:name="_Toc383695631"/>
      <w:bookmarkStart w:id="1730" w:name="_Toc383697007"/>
      <w:bookmarkStart w:id="1731" w:name="_Toc383695632"/>
      <w:bookmarkStart w:id="1732" w:name="_Toc383697008"/>
      <w:bookmarkStart w:id="1733" w:name="_Toc383695633"/>
      <w:bookmarkStart w:id="1734" w:name="_Toc383697009"/>
      <w:bookmarkStart w:id="1735" w:name="_Toc383695634"/>
      <w:bookmarkStart w:id="1736" w:name="_Toc383697010"/>
      <w:bookmarkStart w:id="1737" w:name="_Toc383695635"/>
      <w:bookmarkStart w:id="1738" w:name="_Toc383697011"/>
      <w:bookmarkStart w:id="1739" w:name="_Toc383695636"/>
      <w:bookmarkStart w:id="1740" w:name="_Toc383697012"/>
      <w:bookmarkStart w:id="1741" w:name="_Toc383695637"/>
      <w:bookmarkStart w:id="1742" w:name="_Toc383697013"/>
      <w:bookmarkStart w:id="1743" w:name="_Toc384046403"/>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r>
        <w:t>Stack Underrun</w:t>
      </w:r>
      <w:bookmarkEnd w:id="1743"/>
    </w:p>
    <w:p w14:paraId="4032247B" w14:textId="35569819" w:rsidR="004F6CE0" w:rsidRPr="006124C4" w:rsidRDefault="005467AB" w:rsidP="004F6CE0">
      <w:r>
        <w:t>This defect variation identifies</w:t>
      </w:r>
      <w:r w:rsidDel="0038314E">
        <w:t xml:space="preserve"> </w:t>
      </w:r>
      <w:r w:rsidRPr="004B2C01">
        <w:rPr>
          <w:i/>
        </w:rPr>
        <w:t>Stack Related defects</w:t>
      </w:r>
      <w:r>
        <w:t xml:space="preserve">, which validates a </w:t>
      </w:r>
      <w:r w:rsidR="004F6CE0">
        <w:t>memory</w:t>
      </w:r>
      <w:r>
        <w:t xml:space="preserve"> </w:t>
      </w:r>
      <w:proofErr w:type="gramStart"/>
      <w:r>
        <w:t>access</w:t>
      </w:r>
      <w:proofErr w:type="gramEnd"/>
      <w:r w:rsidR="004F6CE0">
        <w:t xml:space="preserve"> </w:t>
      </w:r>
      <w:r w:rsidR="004F6CE0" w:rsidRPr="006124C4">
        <w:t xml:space="preserve">lower than the bounds of </w:t>
      </w:r>
      <w:r>
        <w:t xml:space="preserve">a declared </w:t>
      </w:r>
      <w:r w:rsidR="004F6CE0" w:rsidRPr="006124C4">
        <w:t>stack</w:t>
      </w:r>
      <w:r>
        <w:t>.</w:t>
      </w:r>
    </w:p>
    <w:p w14:paraId="10FB1804" w14:textId="1D8A11C9" w:rsidR="00032084" w:rsidRDefault="00F70439" w:rsidP="004750D0">
      <w:pPr>
        <w:pStyle w:val="Heading2"/>
      </w:pPr>
      <w:bookmarkStart w:id="1744" w:name="_Toc383695712"/>
      <w:bookmarkStart w:id="1745" w:name="_Toc383697088"/>
      <w:bookmarkStart w:id="1746" w:name="_Toc383695713"/>
      <w:bookmarkStart w:id="1747" w:name="_Toc383697089"/>
      <w:bookmarkStart w:id="1748" w:name="_Toc384046404"/>
      <w:bookmarkEnd w:id="1744"/>
      <w:bookmarkEnd w:id="1745"/>
      <w:bookmarkEnd w:id="1746"/>
      <w:bookmarkEnd w:id="1747"/>
      <w:r w:rsidRPr="00F70439">
        <w:t xml:space="preserve">Static </w:t>
      </w:r>
      <w:r w:rsidR="00CB651E" w:rsidRPr="00F70439">
        <w:t>Buffer Underrun</w:t>
      </w:r>
      <w:bookmarkEnd w:id="1505"/>
      <w:bookmarkEnd w:id="1506"/>
      <w:bookmarkEnd w:id="1507"/>
      <w:bookmarkEnd w:id="1508"/>
      <w:bookmarkEnd w:id="1509"/>
      <w:bookmarkEnd w:id="1748"/>
    </w:p>
    <w:p w14:paraId="1C5468AC" w14:textId="434EDD2E" w:rsidR="00DE5020" w:rsidRDefault="005467AB">
      <w:r>
        <w:t xml:space="preserve">This defect variation identifies </w:t>
      </w:r>
      <w:r w:rsidRPr="004B2C01">
        <w:rPr>
          <w:i/>
        </w:rPr>
        <w:t>Static Memory defects</w:t>
      </w:r>
      <w:r>
        <w:t xml:space="preserve">, which validates a memory </w:t>
      </w:r>
      <w:r w:rsidR="00963964">
        <w:t>a</w:t>
      </w:r>
      <w:r w:rsidR="00BB60A9">
        <w:t>ccess</w:t>
      </w:r>
      <w:r w:rsidR="00261BB2">
        <w:t xml:space="preserve"> to lower address allocated statically (arrays). </w:t>
      </w:r>
    </w:p>
    <w:p w14:paraId="6C81BEE8" w14:textId="77777777" w:rsidR="004F6CE0" w:rsidRDefault="004F6CE0" w:rsidP="004750D0">
      <w:pPr>
        <w:pStyle w:val="Heading2"/>
      </w:pPr>
      <w:bookmarkStart w:id="1749" w:name="_Toc383695715"/>
      <w:bookmarkStart w:id="1750" w:name="_Toc383697091"/>
      <w:bookmarkStart w:id="1751" w:name="_Toc383695716"/>
      <w:bookmarkStart w:id="1752" w:name="_Toc383697092"/>
      <w:bookmarkStart w:id="1753" w:name="_Toc383695720"/>
      <w:bookmarkStart w:id="1754" w:name="_Toc383697096"/>
      <w:bookmarkStart w:id="1755" w:name="_Toc383695721"/>
      <w:bookmarkStart w:id="1756" w:name="_Toc383697097"/>
      <w:bookmarkStart w:id="1757" w:name="_Toc383695722"/>
      <w:bookmarkStart w:id="1758" w:name="_Toc383697098"/>
      <w:bookmarkStart w:id="1759" w:name="_Toc383695723"/>
      <w:bookmarkStart w:id="1760" w:name="_Toc383697099"/>
      <w:bookmarkStart w:id="1761" w:name="_Toc383695724"/>
      <w:bookmarkStart w:id="1762" w:name="_Toc383697100"/>
      <w:bookmarkStart w:id="1763" w:name="_Toc383695725"/>
      <w:bookmarkStart w:id="1764" w:name="_Toc383697101"/>
      <w:bookmarkStart w:id="1765" w:name="_Toc383695726"/>
      <w:bookmarkStart w:id="1766" w:name="_Toc383697102"/>
      <w:bookmarkStart w:id="1767" w:name="_Toc383695727"/>
      <w:bookmarkStart w:id="1768" w:name="_Toc383697103"/>
      <w:bookmarkStart w:id="1769" w:name="_Toc383695728"/>
      <w:bookmarkStart w:id="1770" w:name="_Toc383697104"/>
      <w:bookmarkStart w:id="1771" w:name="_Toc383695729"/>
      <w:bookmarkStart w:id="1772" w:name="_Toc383697105"/>
      <w:bookmarkStart w:id="1773" w:name="_Toc383695730"/>
      <w:bookmarkStart w:id="1774" w:name="_Toc383697106"/>
      <w:bookmarkStart w:id="1775" w:name="_Toc383695731"/>
      <w:bookmarkStart w:id="1776" w:name="_Toc383697107"/>
      <w:bookmarkStart w:id="1777" w:name="_Toc383695732"/>
      <w:bookmarkStart w:id="1778" w:name="_Toc383697108"/>
      <w:bookmarkStart w:id="1779" w:name="_Toc383695733"/>
      <w:bookmarkStart w:id="1780" w:name="_Toc383697109"/>
      <w:bookmarkStart w:id="1781" w:name="_Toc383695734"/>
      <w:bookmarkStart w:id="1782" w:name="_Toc383697110"/>
      <w:bookmarkStart w:id="1783" w:name="_Toc383695735"/>
      <w:bookmarkStart w:id="1784" w:name="_Toc383697111"/>
      <w:bookmarkStart w:id="1785" w:name="_Toc383695736"/>
      <w:bookmarkStart w:id="1786" w:name="_Toc383697112"/>
      <w:bookmarkStart w:id="1787" w:name="_Toc383695737"/>
      <w:bookmarkStart w:id="1788" w:name="_Toc383697113"/>
      <w:bookmarkStart w:id="1789" w:name="_Toc383695738"/>
      <w:bookmarkStart w:id="1790" w:name="_Toc383697114"/>
      <w:bookmarkStart w:id="1791" w:name="_Toc383695739"/>
      <w:bookmarkStart w:id="1792" w:name="_Toc383697115"/>
      <w:bookmarkStart w:id="1793" w:name="_Toc383695740"/>
      <w:bookmarkStart w:id="1794" w:name="_Toc383697116"/>
      <w:bookmarkStart w:id="1795" w:name="_Toc383695741"/>
      <w:bookmarkStart w:id="1796" w:name="_Toc383697117"/>
      <w:bookmarkStart w:id="1797" w:name="_Toc383695742"/>
      <w:bookmarkStart w:id="1798" w:name="_Toc383697118"/>
      <w:bookmarkStart w:id="1799" w:name="_Toc383695743"/>
      <w:bookmarkStart w:id="1800" w:name="_Toc383697119"/>
      <w:bookmarkStart w:id="1801" w:name="_Toc383695744"/>
      <w:bookmarkStart w:id="1802" w:name="_Toc383697120"/>
      <w:bookmarkStart w:id="1803" w:name="_Toc383695745"/>
      <w:bookmarkStart w:id="1804" w:name="_Toc383697121"/>
      <w:bookmarkStart w:id="1805" w:name="_Toc383695746"/>
      <w:bookmarkStart w:id="1806" w:name="_Toc383697122"/>
      <w:bookmarkStart w:id="1807" w:name="_Toc383695747"/>
      <w:bookmarkStart w:id="1808" w:name="_Toc383697123"/>
      <w:bookmarkStart w:id="1809" w:name="_Toc383695748"/>
      <w:bookmarkStart w:id="1810" w:name="_Toc383697124"/>
      <w:bookmarkStart w:id="1811" w:name="_Toc383695750"/>
      <w:bookmarkStart w:id="1812" w:name="_Toc383697126"/>
      <w:bookmarkStart w:id="1813" w:name="_Toc383695751"/>
      <w:bookmarkStart w:id="1814" w:name="_Toc383697127"/>
      <w:bookmarkStart w:id="1815" w:name="_Toc381016710"/>
      <w:bookmarkStart w:id="1816" w:name="_Toc381017444"/>
      <w:bookmarkStart w:id="1817" w:name="_Toc381019977"/>
      <w:bookmarkStart w:id="1818" w:name="_Toc381022310"/>
      <w:bookmarkStart w:id="1819" w:name="_Toc381366332"/>
      <w:bookmarkStart w:id="1820" w:name="_Toc381016711"/>
      <w:bookmarkStart w:id="1821" w:name="_Toc381017445"/>
      <w:bookmarkStart w:id="1822" w:name="_Toc381019978"/>
      <w:bookmarkStart w:id="1823" w:name="_Toc381022311"/>
      <w:bookmarkStart w:id="1824" w:name="_Toc381366333"/>
      <w:bookmarkStart w:id="1825" w:name="_Toc381016712"/>
      <w:bookmarkStart w:id="1826" w:name="_Toc381017446"/>
      <w:bookmarkStart w:id="1827" w:name="_Toc381019979"/>
      <w:bookmarkStart w:id="1828" w:name="_Toc381022312"/>
      <w:bookmarkStart w:id="1829" w:name="_Toc381366334"/>
      <w:bookmarkStart w:id="1830" w:name="_Toc381016713"/>
      <w:bookmarkStart w:id="1831" w:name="_Toc381017447"/>
      <w:bookmarkStart w:id="1832" w:name="_Toc381019980"/>
      <w:bookmarkStart w:id="1833" w:name="_Toc381022313"/>
      <w:bookmarkStart w:id="1834" w:name="_Toc381366335"/>
      <w:bookmarkStart w:id="1835" w:name="_Toc381016714"/>
      <w:bookmarkStart w:id="1836" w:name="_Toc381017448"/>
      <w:bookmarkStart w:id="1837" w:name="_Toc381019981"/>
      <w:bookmarkStart w:id="1838" w:name="_Toc381022314"/>
      <w:bookmarkStart w:id="1839" w:name="_Toc381366336"/>
      <w:bookmarkStart w:id="1840" w:name="_Toc381016715"/>
      <w:bookmarkStart w:id="1841" w:name="_Toc381017449"/>
      <w:bookmarkStart w:id="1842" w:name="_Toc381019982"/>
      <w:bookmarkStart w:id="1843" w:name="_Toc381022315"/>
      <w:bookmarkStart w:id="1844" w:name="_Toc381366337"/>
      <w:bookmarkStart w:id="1845" w:name="_Toc381016716"/>
      <w:bookmarkStart w:id="1846" w:name="_Toc381017450"/>
      <w:bookmarkStart w:id="1847" w:name="_Toc381019983"/>
      <w:bookmarkStart w:id="1848" w:name="_Toc381022316"/>
      <w:bookmarkStart w:id="1849" w:name="_Toc381366338"/>
      <w:bookmarkStart w:id="1850" w:name="_Toc381016717"/>
      <w:bookmarkStart w:id="1851" w:name="_Toc381017451"/>
      <w:bookmarkStart w:id="1852" w:name="_Toc381019984"/>
      <w:bookmarkStart w:id="1853" w:name="_Toc381022317"/>
      <w:bookmarkStart w:id="1854" w:name="_Toc381366339"/>
      <w:bookmarkStart w:id="1855" w:name="_Toc381016718"/>
      <w:bookmarkStart w:id="1856" w:name="_Toc381017452"/>
      <w:bookmarkStart w:id="1857" w:name="_Toc381019985"/>
      <w:bookmarkStart w:id="1858" w:name="_Toc381022318"/>
      <w:bookmarkStart w:id="1859" w:name="_Toc381366340"/>
      <w:bookmarkStart w:id="1860" w:name="_Toc381016722"/>
      <w:bookmarkStart w:id="1861" w:name="_Toc381017456"/>
      <w:bookmarkStart w:id="1862" w:name="_Toc381019989"/>
      <w:bookmarkStart w:id="1863" w:name="_Toc381022322"/>
      <w:bookmarkStart w:id="1864" w:name="_Toc381366344"/>
      <w:bookmarkStart w:id="1865" w:name="_Toc381016723"/>
      <w:bookmarkStart w:id="1866" w:name="_Toc381017457"/>
      <w:bookmarkStart w:id="1867" w:name="_Toc381019990"/>
      <w:bookmarkStart w:id="1868" w:name="_Toc381022323"/>
      <w:bookmarkStart w:id="1869" w:name="_Toc381366345"/>
      <w:bookmarkStart w:id="1870" w:name="_Toc381016724"/>
      <w:bookmarkStart w:id="1871" w:name="_Toc381017458"/>
      <w:bookmarkStart w:id="1872" w:name="_Toc381019991"/>
      <w:bookmarkStart w:id="1873" w:name="_Toc381022324"/>
      <w:bookmarkStart w:id="1874" w:name="_Toc381366346"/>
      <w:bookmarkStart w:id="1875" w:name="_Toc381016725"/>
      <w:bookmarkStart w:id="1876" w:name="_Toc381017459"/>
      <w:bookmarkStart w:id="1877" w:name="_Toc381019992"/>
      <w:bookmarkStart w:id="1878" w:name="_Toc381022325"/>
      <w:bookmarkStart w:id="1879" w:name="_Toc381366347"/>
      <w:bookmarkStart w:id="1880" w:name="_Toc381016726"/>
      <w:bookmarkStart w:id="1881" w:name="_Toc381017460"/>
      <w:bookmarkStart w:id="1882" w:name="_Toc381019993"/>
      <w:bookmarkStart w:id="1883" w:name="_Toc381022326"/>
      <w:bookmarkStart w:id="1884" w:name="_Toc381366348"/>
      <w:bookmarkStart w:id="1885" w:name="_Toc381016727"/>
      <w:bookmarkStart w:id="1886" w:name="_Toc381017461"/>
      <w:bookmarkStart w:id="1887" w:name="_Toc381019994"/>
      <w:bookmarkStart w:id="1888" w:name="_Toc381022327"/>
      <w:bookmarkStart w:id="1889" w:name="_Toc381366349"/>
      <w:bookmarkStart w:id="1890" w:name="_Toc381016728"/>
      <w:bookmarkStart w:id="1891" w:name="_Toc381017462"/>
      <w:bookmarkStart w:id="1892" w:name="_Toc381019995"/>
      <w:bookmarkStart w:id="1893" w:name="_Toc381022328"/>
      <w:bookmarkStart w:id="1894" w:name="_Toc381366350"/>
      <w:bookmarkStart w:id="1895" w:name="_Toc381016729"/>
      <w:bookmarkStart w:id="1896" w:name="_Toc381017463"/>
      <w:bookmarkStart w:id="1897" w:name="_Toc381019996"/>
      <w:bookmarkStart w:id="1898" w:name="_Toc381022329"/>
      <w:bookmarkStart w:id="1899" w:name="_Toc381366351"/>
      <w:bookmarkStart w:id="1900" w:name="_Toc381016730"/>
      <w:bookmarkStart w:id="1901" w:name="_Toc381017464"/>
      <w:bookmarkStart w:id="1902" w:name="_Toc381019997"/>
      <w:bookmarkStart w:id="1903" w:name="_Toc381022330"/>
      <w:bookmarkStart w:id="1904" w:name="_Toc381366352"/>
      <w:bookmarkStart w:id="1905" w:name="_Toc381016731"/>
      <w:bookmarkStart w:id="1906" w:name="_Toc381017465"/>
      <w:bookmarkStart w:id="1907" w:name="_Toc381019998"/>
      <w:bookmarkStart w:id="1908" w:name="_Toc381022331"/>
      <w:bookmarkStart w:id="1909" w:name="_Toc381366353"/>
      <w:bookmarkStart w:id="1910" w:name="_Toc381016732"/>
      <w:bookmarkStart w:id="1911" w:name="_Toc381017466"/>
      <w:bookmarkStart w:id="1912" w:name="_Toc381019999"/>
      <w:bookmarkStart w:id="1913" w:name="_Toc381022332"/>
      <w:bookmarkStart w:id="1914" w:name="_Toc381366354"/>
      <w:bookmarkStart w:id="1915" w:name="_Toc381016733"/>
      <w:bookmarkStart w:id="1916" w:name="_Toc381017467"/>
      <w:bookmarkStart w:id="1917" w:name="_Toc381020000"/>
      <w:bookmarkStart w:id="1918" w:name="_Toc381022333"/>
      <w:bookmarkStart w:id="1919" w:name="_Toc381366355"/>
      <w:bookmarkStart w:id="1920" w:name="_Toc381016734"/>
      <w:bookmarkStart w:id="1921" w:name="_Toc381017468"/>
      <w:bookmarkStart w:id="1922" w:name="_Toc381020001"/>
      <w:bookmarkStart w:id="1923" w:name="_Toc381022334"/>
      <w:bookmarkStart w:id="1924" w:name="_Toc381366356"/>
      <w:bookmarkStart w:id="1925" w:name="_Toc381016735"/>
      <w:bookmarkStart w:id="1926" w:name="_Toc381017469"/>
      <w:bookmarkStart w:id="1927" w:name="_Toc381020002"/>
      <w:bookmarkStart w:id="1928" w:name="_Toc381022335"/>
      <w:bookmarkStart w:id="1929" w:name="_Toc381366357"/>
      <w:bookmarkStart w:id="1930" w:name="_Toc381016736"/>
      <w:bookmarkStart w:id="1931" w:name="_Toc381017470"/>
      <w:bookmarkStart w:id="1932" w:name="_Toc381020003"/>
      <w:bookmarkStart w:id="1933" w:name="_Toc381022336"/>
      <w:bookmarkStart w:id="1934" w:name="_Toc381366358"/>
      <w:bookmarkStart w:id="1935" w:name="_Toc381016737"/>
      <w:bookmarkStart w:id="1936" w:name="_Toc381017471"/>
      <w:bookmarkStart w:id="1937" w:name="_Toc381020004"/>
      <w:bookmarkStart w:id="1938" w:name="_Toc381022337"/>
      <w:bookmarkStart w:id="1939" w:name="_Toc381366359"/>
      <w:bookmarkStart w:id="1940" w:name="_Toc381016738"/>
      <w:bookmarkStart w:id="1941" w:name="_Toc381017472"/>
      <w:bookmarkStart w:id="1942" w:name="_Toc381020005"/>
      <w:bookmarkStart w:id="1943" w:name="_Toc381022338"/>
      <w:bookmarkStart w:id="1944" w:name="_Toc381366360"/>
      <w:bookmarkStart w:id="1945" w:name="_Toc381016739"/>
      <w:bookmarkStart w:id="1946" w:name="_Toc381017473"/>
      <w:bookmarkStart w:id="1947" w:name="_Toc381020006"/>
      <w:bookmarkStart w:id="1948" w:name="_Toc381022339"/>
      <w:bookmarkStart w:id="1949" w:name="_Toc381366361"/>
      <w:bookmarkStart w:id="1950" w:name="_Toc349140219"/>
      <w:bookmarkStart w:id="1951" w:name="_Toc349208128"/>
      <w:bookmarkStart w:id="1952" w:name="_Toc349211222"/>
      <w:bookmarkStart w:id="1953" w:name="_Toc375056908"/>
      <w:bookmarkStart w:id="1954" w:name="_Toc375058826"/>
      <w:bookmarkStart w:id="1955" w:name="_Toc381001465"/>
      <w:bookmarkStart w:id="1956" w:name="_Toc381002286"/>
      <w:bookmarkStart w:id="1957" w:name="_Toc381003176"/>
      <w:bookmarkStart w:id="1958" w:name="_Toc381003723"/>
      <w:bookmarkStart w:id="1959" w:name="_Toc381004269"/>
      <w:bookmarkStart w:id="1960" w:name="_Toc381004923"/>
      <w:bookmarkStart w:id="1961" w:name="_Toc381006116"/>
      <w:bookmarkStart w:id="1962" w:name="_Toc381006684"/>
      <w:bookmarkStart w:id="1963" w:name="_Toc381007255"/>
      <w:bookmarkStart w:id="1964" w:name="_Toc381007853"/>
      <w:bookmarkStart w:id="1965" w:name="_Toc381008505"/>
      <w:bookmarkStart w:id="1966" w:name="_Toc381013116"/>
      <w:bookmarkStart w:id="1967" w:name="_Toc381013767"/>
      <w:bookmarkStart w:id="1968" w:name="_Toc381016740"/>
      <w:bookmarkStart w:id="1969" w:name="_Toc381017474"/>
      <w:bookmarkStart w:id="1970" w:name="_Toc381020007"/>
      <w:bookmarkStart w:id="1971" w:name="_Toc381022340"/>
      <w:bookmarkStart w:id="1972" w:name="_Toc381366362"/>
      <w:bookmarkStart w:id="1973" w:name="_Toc381016743"/>
      <w:bookmarkStart w:id="1974" w:name="_Toc381017477"/>
      <w:bookmarkStart w:id="1975" w:name="_Toc381020010"/>
      <w:bookmarkStart w:id="1976" w:name="_Toc381022343"/>
      <w:bookmarkStart w:id="1977" w:name="_Toc381366365"/>
      <w:bookmarkStart w:id="1978" w:name="_Toc381016744"/>
      <w:bookmarkStart w:id="1979" w:name="_Toc381017478"/>
      <w:bookmarkStart w:id="1980" w:name="_Toc381020011"/>
      <w:bookmarkStart w:id="1981" w:name="_Toc381022344"/>
      <w:bookmarkStart w:id="1982" w:name="_Toc381366366"/>
      <w:bookmarkStart w:id="1983" w:name="_Toc381016745"/>
      <w:bookmarkStart w:id="1984" w:name="_Toc381017479"/>
      <w:bookmarkStart w:id="1985" w:name="_Toc381020012"/>
      <w:bookmarkStart w:id="1986" w:name="_Toc381022345"/>
      <w:bookmarkStart w:id="1987" w:name="_Toc381366367"/>
      <w:bookmarkStart w:id="1988" w:name="_Toc381016746"/>
      <w:bookmarkStart w:id="1989" w:name="_Toc381017480"/>
      <w:bookmarkStart w:id="1990" w:name="_Toc381020013"/>
      <w:bookmarkStart w:id="1991" w:name="_Toc381022346"/>
      <w:bookmarkStart w:id="1992" w:name="_Toc381366368"/>
      <w:bookmarkStart w:id="1993" w:name="_Toc381016747"/>
      <w:bookmarkStart w:id="1994" w:name="_Toc381017481"/>
      <w:bookmarkStart w:id="1995" w:name="_Toc381020014"/>
      <w:bookmarkStart w:id="1996" w:name="_Toc381022347"/>
      <w:bookmarkStart w:id="1997" w:name="_Toc381366369"/>
      <w:bookmarkStart w:id="1998" w:name="_Toc381016748"/>
      <w:bookmarkStart w:id="1999" w:name="_Toc381017482"/>
      <w:bookmarkStart w:id="2000" w:name="_Toc381020015"/>
      <w:bookmarkStart w:id="2001" w:name="_Toc381022348"/>
      <w:bookmarkStart w:id="2002" w:name="_Toc381366370"/>
      <w:bookmarkStart w:id="2003" w:name="_Toc381016749"/>
      <w:bookmarkStart w:id="2004" w:name="_Toc381017483"/>
      <w:bookmarkStart w:id="2005" w:name="_Toc381020016"/>
      <w:bookmarkStart w:id="2006" w:name="_Toc381022349"/>
      <w:bookmarkStart w:id="2007" w:name="_Toc381366371"/>
      <w:bookmarkStart w:id="2008" w:name="_Toc381016750"/>
      <w:bookmarkStart w:id="2009" w:name="_Toc381017484"/>
      <w:bookmarkStart w:id="2010" w:name="_Toc381020017"/>
      <w:bookmarkStart w:id="2011" w:name="_Toc381022350"/>
      <w:bookmarkStart w:id="2012" w:name="_Toc381366372"/>
      <w:bookmarkStart w:id="2013" w:name="_Toc381016751"/>
      <w:bookmarkStart w:id="2014" w:name="_Toc381017485"/>
      <w:bookmarkStart w:id="2015" w:name="_Toc381020018"/>
      <w:bookmarkStart w:id="2016" w:name="_Toc381022351"/>
      <w:bookmarkStart w:id="2017" w:name="_Toc381366373"/>
      <w:bookmarkStart w:id="2018" w:name="_Toc381016752"/>
      <w:bookmarkStart w:id="2019" w:name="_Toc381017486"/>
      <w:bookmarkStart w:id="2020" w:name="_Toc381020019"/>
      <w:bookmarkStart w:id="2021" w:name="_Toc381022352"/>
      <w:bookmarkStart w:id="2022" w:name="_Toc381366374"/>
      <w:bookmarkStart w:id="2023" w:name="_Toc381016753"/>
      <w:bookmarkStart w:id="2024" w:name="_Toc381017487"/>
      <w:bookmarkStart w:id="2025" w:name="_Toc381020020"/>
      <w:bookmarkStart w:id="2026" w:name="_Toc381022353"/>
      <w:bookmarkStart w:id="2027" w:name="_Toc381366375"/>
      <w:bookmarkStart w:id="2028" w:name="_Toc384046405"/>
      <w:bookmarkStart w:id="2029" w:name="_Toc205985854"/>
      <w:bookmarkStart w:id="2030" w:name="_Ref192048228"/>
      <w:bookmarkStart w:id="2031" w:name="_Ref192048230"/>
      <w:bookmarkStart w:id="2032" w:name="_Toc192077427"/>
      <w:bookmarkStart w:id="2033" w:name="_Ref208478693"/>
      <w:bookmarkStart w:id="2034" w:name="_Ref208551165"/>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r w:rsidRPr="00A14832">
        <w:t>Uninitialized Memory Access</w:t>
      </w:r>
      <w:bookmarkEnd w:id="2028"/>
    </w:p>
    <w:p w14:paraId="4BEA3481" w14:textId="2984DDDE" w:rsidR="004F6CE0" w:rsidRPr="00A14832" w:rsidRDefault="00963964" w:rsidP="004F6CE0">
      <w:r>
        <w:t>This defect variation identifies</w:t>
      </w:r>
      <w:r w:rsidDel="0038314E">
        <w:t xml:space="preserve"> </w:t>
      </w:r>
      <w:r w:rsidRPr="004B2C01">
        <w:rPr>
          <w:i/>
        </w:rPr>
        <w:t>Resource Management defects</w:t>
      </w:r>
      <w:r>
        <w:t>, which validates a m</w:t>
      </w:r>
      <w:r w:rsidR="004F6CE0" w:rsidRPr="00C05981">
        <w:t xml:space="preserve">emory </w:t>
      </w:r>
      <w:r>
        <w:t>a</w:t>
      </w:r>
      <w:r w:rsidR="004F6CE0" w:rsidRPr="00A14832">
        <w:t xml:space="preserve">ccess/ </w:t>
      </w:r>
      <w:r>
        <w:t>r</w:t>
      </w:r>
      <w:r w:rsidR="004F6CE0" w:rsidRPr="00A14832">
        <w:t xml:space="preserve">ead </w:t>
      </w:r>
      <w:r>
        <w:t>of a m</w:t>
      </w:r>
      <w:r w:rsidR="004F6CE0" w:rsidRPr="00A14832">
        <w:t>emory location without initialization</w:t>
      </w:r>
      <w:r>
        <w:t>.</w:t>
      </w:r>
    </w:p>
    <w:p w14:paraId="2A50C789" w14:textId="0F27A29B" w:rsidR="004F6CE0" w:rsidRDefault="004F6CE0" w:rsidP="004750D0">
      <w:pPr>
        <w:pStyle w:val="Heading2"/>
      </w:pPr>
      <w:bookmarkStart w:id="2035" w:name="_Toc383695759"/>
      <w:bookmarkStart w:id="2036" w:name="_Toc383697135"/>
      <w:bookmarkStart w:id="2037" w:name="_Toc383695762"/>
      <w:bookmarkStart w:id="2038" w:name="_Toc383697138"/>
      <w:bookmarkStart w:id="2039" w:name="_Toc383695768"/>
      <w:bookmarkStart w:id="2040" w:name="_Toc383697144"/>
      <w:bookmarkStart w:id="2041" w:name="_Toc383695769"/>
      <w:bookmarkStart w:id="2042" w:name="_Toc383697145"/>
      <w:bookmarkStart w:id="2043" w:name="_Toc383695770"/>
      <w:bookmarkStart w:id="2044" w:name="_Toc383697146"/>
      <w:bookmarkStart w:id="2045" w:name="_Toc384046406"/>
      <w:bookmarkEnd w:id="2035"/>
      <w:bookmarkEnd w:id="2036"/>
      <w:bookmarkEnd w:id="2037"/>
      <w:bookmarkEnd w:id="2038"/>
      <w:bookmarkEnd w:id="2039"/>
      <w:bookmarkEnd w:id="2040"/>
      <w:bookmarkEnd w:id="2041"/>
      <w:bookmarkEnd w:id="2042"/>
      <w:bookmarkEnd w:id="2043"/>
      <w:bookmarkEnd w:id="2044"/>
      <w:r w:rsidRPr="00652B60">
        <w:t xml:space="preserve">Uninitialized </w:t>
      </w:r>
      <w:r w:rsidR="00CB651E" w:rsidRPr="00652B60">
        <w:t>Pointer</w:t>
      </w:r>
      <w:bookmarkEnd w:id="2045"/>
      <w:r w:rsidR="00CB651E" w:rsidRPr="00652B60">
        <w:t xml:space="preserve"> </w:t>
      </w:r>
      <w:r w:rsidR="00CB651E" w:rsidRPr="00287ADD">
        <w:t xml:space="preserve"> </w:t>
      </w:r>
    </w:p>
    <w:p w14:paraId="3CCB9355" w14:textId="40F5361E" w:rsidR="004F6CE0" w:rsidRPr="00652B60" w:rsidRDefault="00963964" w:rsidP="004F6CE0">
      <w:r>
        <w:t>This defect variation identifies</w:t>
      </w:r>
      <w:r w:rsidDel="0038314E">
        <w:t xml:space="preserve"> </w:t>
      </w:r>
      <w:r w:rsidRPr="004B2C01">
        <w:rPr>
          <w:i/>
        </w:rPr>
        <w:t>Pointer Related defects</w:t>
      </w:r>
      <w:r>
        <w:t>, which validates if a p</w:t>
      </w:r>
      <w:r w:rsidR="004F6CE0" w:rsidRPr="00652B60">
        <w:t xml:space="preserve">ointer </w:t>
      </w:r>
      <w:r>
        <w:t>is</w:t>
      </w:r>
      <w:r w:rsidR="004F6CE0" w:rsidRPr="00652B60">
        <w:t xml:space="preserve"> </w:t>
      </w:r>
      <w:r>
        <w:t xml:space="preserve">accessed </w:t>
      </w:r>
      <w:r w:rsidR="004F6CE0" w:rsidRPr="00652B60">
        <w:t>without initialization</w:t>
      </w:r>
      <w:r>
        <w:t>.</w:t>
      </w:r>
    </w:p>
    <w:p w14:paraId="47063C04" w14:textId="77777777" w:rsidR="004F6CE0" w:rsidRDefault="004F6CE0" w:rsidP="004750D0">
      <w:pPr>
        <w:pStyle w:val="Heading2"/>
      </w:pPr>
      <w:bookmarkStart w:id="2046" w:name="_Toc383695778"/>
      <w:bookmarkStart w:id="2047" w:name="_Toc383697154"/>
      <w:bookmarkStart w:id="2048" w:name="_Toc383695785"/>
      <w:bookmarkStart w:id="2049" w:name="_Toc383697161"/>
      <w:bookmarkStart w:id="2050" w:name="_Toc383695786"/>
      <w:bookmarkStart w:id="2051" w:name="_Toc383697162"/>
      <w:bookmarkStart w:id="2052" w:name="_Toc384046407"/>
      <w:bookmarkEnd w:id="2046"/>
      <w:bookmarkEnd w:id="2047"/>
      <w:bookmarkEnd w:id="2048"/>
      <w:bookmarkEnd w:id="2049"/>
      <w:bookmarkEnd w:id="2050"/>
      <w:bookmarkEnd w:id="2051"/>
      <w:r>
        <w:rPr>
          <w:rFonts w:hint="eastAsia"/>
        </w:rPr>
        <w:t>Uninitialized Variable</w:t>
      </w:r>
      <w:bookmarkEnd w:id="2052"/>
    </w:p>
    <w:p w14:paraId="535A3C10" w14:textId="6F7A0010" w:rsidR="004F6CE0" w:rsidRDefault="00963964" w:rsidP="004F6CE0">
      <w:r>
        <w:t>This defect variation identifies</w:t>
      </w:r>
      <w:r w:rsidDel="0038314E">
        <w:rPr>
          <w:rFonts w:hint="eastAsia"/>
        </w:rPr>
        <w:t xml:space="preserve"> </w:t>
      </w:r>
      <w:proofErr w:type="gramStart"/>
      <w:r w:rsidRPr="004B2C01">
        <w:rPr>
          <w:i/>
        </w:rPr>
        <w:t>Miscellaneous</w:t>
      </w:r>
      <w:proofErr w:type="gramEnd"/>
      <w:r w:rsidRPr="004B2C01">
        <w:rPr>
          <w:i/>
        </w:rPr>
        <w:t xml:space="preserve"> defects</w:t>
      </w:r>
      <w:r>
        <w:t>, which validates an a</w:t>
      </w:r>
      <w:r w:rsidR="004F6CE0">
        <w:rPr>
          <w:rFonts w:hint="eastAsia"/>
        </w:rPr>
        <w:t xml:space="preserve">ccess </w:t>
      </w:r>
      <w:r w:rsidR="00FB3FE6">
        <w:t>to an uninitialized variable</w:t>
      </w:r>
      <w:r>
        <w:t>.</w:t>
      </w:r>
    </w:p>
    <w:p w14:paraId="2AC3541D" w14:textId="030FA543" w:rsidR="004F6CE0" w:rsidRDefault="004F6CE0" w:rsidP="004750D0">
      <w:pPr>
        <w:pStyle w:val="Heading2"/>
      </w:pPr>
      <w:bookmarkStart w:id="2053" w:name="_Toc383695788"/>
      <w:bookmarkStart w:id="2054" w:name="_Toc383697164"/>
      <w:bookmarkStart w:id="2055" w:name="_Toc383695793"/>
      <w:bookmarkStart w:id="2056" w:name="_Toc383697169"/>
      <w:bookmarkStart w:id="2057" w:name="_Toc383695794"/>
      <w:bookmarkStart w:id="2058" w:name="_Toc383697170"/>
      <w:bookmarkStart w:id="2059" w:name="_Toc383695795"/>
      <w:bookmarkStart w:id="2060" w:name="_Toc383697171"/>
      <w:bookmarkStart w:id="2061" w:name="_Toc383695796"/>
      <w:bookmarkStart w:id="2062" w:name="_Toc383697172"/>
      <w:bookmarkStart w:id="2063" w:name="_Toc383695797"/>
      <w:bookmarkStart w:id="2064" w:name="_Toc383697173"/>
      <w:bookmarkStart w:id="2065" w:name="_Toc383695798"/>
      <w:bookmarkStart w:id="2066" w:name="_Toc383697174"/>
      <w:bookmarkStart w:id="2067" w:name="_Toc383695799"/>
      <w:bookmarkStart w:id="2068" w:name="_Toc383697175"/>
      <w:bookmarkStart w:id="2069" w:name="_Toc383695800"/>
      <w:bookmarkStart w:id="2070" w:name="_Toc383697176"/>
      <w:bookmarkStart w:id="2071" w:name="_Toc383695801"/>
      <w:bookmarkStart w:id="2072" w:name="_Toc383697177"/>
      <w:bookmarkStart w:id="2073" w:name="_Toc383695802"/>
      <w:bookmarkStart w:id="2074" w:name="_Toc383697178"/>
      <w:bookmarkStart w:id="2075" w:name="_Toc383695803"/>
      <w:bookmarkStart w:id="2076" w:name="_Toc383697179"/>
      <w:bookmarkStart w:id="2077" w:name="_Toc383695804"/>
      <w:bookmarkStart w:id="2078" w:name="_Toc383697180"/>
      <w:bookmarkStart w:id="2079" w:name="_Toc383695805"/>
      <w:bookmarkStart w:id="2080" w:name="_Toc383697181"/>
      <w:bookmarkStart w:id="2081" w:name="_Toc383695806"/>
      <w:bookmarkStart w:id="2082" w:name="_Toc383697182"/>
      <w:bookmarkStart w:id="2083" w:name="_Toc383695807"/>
      <w:bookmarkStart w:id="2084" w:name="_Toc383697183"/>
      <w:bookmarkStart w:id="2085" w:name="_Toc383695808"/>
      <w:bookmarkStart w:id="2086" w:name="_Toc383697184"/>
      <w:bookmarkStart w:id="2087" w:name="_Toc383695809"/>
      <w:bookmarkStart w:id="2088" w:name="_Toc383697185"/>
      <w:bookmarkStart w:id="2089" w:name="_Toc383695810"/>
      <w:bookmarkStart w:id="2090" w:name="_Toc383697186"/>
      <w:bookmarkStart w:id="2091" w:name="_Toc383695811"/>
      <w:bookmarkStart w:id="2092" w:name="_Toc383697187"/>
      <w:bookmarkStart w:id="2093" w:name="_Toc383695812"/>
      <w:bookmarkStart w:id="2094" w:name="_Toc383697188"/>
      <w:bookmarkStart w:id="2095" w:name="_Toc383695813"/>
      <w:bookmarkStart w:id="2096" w:name="_Toc383697189"/>
      <w:bookmarkStart w:id="2097" w:name="_Toc383695814"/>
      <w:bookmarkStart w:id="2098" w:name="_Toc383697190"/>
      <w:bookmarkStart w:id="2099" w:name="_Toc383695815"/>
      <w:bookmarkStart w:id="2100" w:name="_Toc383697191"/>
      <w:bookmarkStart w:id="2101" w:name="_Toc383695816"/>
      <w:bookmarkStart w:id="2102" w:name="_Toc383697192"/>
      <w:bookmarkStart w:id="2103" w:name="_Toc383695817"/>
      <w:bookmarkStart w:id="2104" w:name="_Toc383697193"/>
      <w:bookmarkStart w:id="2105" w:name="_Toc383695818"/>
      <w:bookmarkStart w:id="2106" w:name="_Toc383697194"/>
      <w:bookmarkStart w:id="2107" w:name="_Toc383695819"/>
      <w:bookmarkStart w:id="2108" w:name="_Toc383697195"/>
      <w:bookmarkStart w:id="2109" w:name="_Toc383695820"/>
      <w:bookmarkStart w:id="2110" w:name="_Toc383697196"/>
      <w:bookmarkStart w:id="2111" w:name="_Toc383695821"/>
      <w:bookmarkStart w:id="2112" w:name="_Toc383697197"/>
      <w:bookmarkStart w:id="2113" w:name="_Toc383695822"/>
      <w:bookmarkStart w:id="2114" w:name="_Toc383697198"/>
      <w:bookmarkStart w:id="2115" w:name="_Toc384046408"/>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r>
        <w:t>Unl</w:t>
      </w:r>
      <w:r>
        <w:rPr>
          <w:rFonts w:hint="eastAsia"/>
        </w:rPr>
        <w:t>ock</w:t>
      </w:r>
      <w:r>
        <w:t xml:space="preserve"> </w:t>
      </w:r>
      <w:r w:rsidR="00CB651E">
        <w:t>Without Lock</w:t>
      </w:r>
      <w:bookmarkEnd w:id="2115"/>
    </w:p>
    <w:p w14:paraId="7104FF9B" w14:textId="1DFB21A7" w:rsidR="004F6CE0" w:rsidRDefault="00963964" w:rsidP="004F6CE0">
      <w:r>
        <w:t xml:space="preserve">This defect variation identifies </w:t>
      </w:r>
      <w:r w:rsidRPr="004B2C01">
        <w:rPr>
          <w:i/>
        </w:rPr>
        <w:t>Concurrency defects</w:t>
      </w:r>
      <w:r>
        <w:t>, which validates</w:t>
      </w:r>
      <w:r w:rsidDel="0038314E">
        <w:rPr>
          <w:rFonts w:hint="eastAsia"/>
        </w:rPr>
        <w:t xml:space="preserve"> </w:t>
      </w:r>
      <w:r>
        <w:t>if</w:t>
      </w:r>
      <w:r w:rsidR="004F6CE0">
        <w:rPr>
          <w:rFonts w:hint="eastAsia"/>
        </w:rPr>
        <w:t xml:space="preserve"> resource is </w:t>
      </w:r>
      <w:r>
        <w:t xml:space="preserve">being </w:t>
      </w:r>
      <w:r w:rsidR="004F6CE0">
        <w:t>un</w:t>
      </w:r>
      <w:r w:rsidR="004F6CE0">
        <w:rPr>
          <w:rFonts w:hint="eastAsia"/>
        </w:rPr>
        <w:t>locked</w:t>
      </w:r>
      <w:r w:rsidR="004F6CE0">
        <w:t xml:space="preserve"> </w:t>
      </w:r>
      <w:r>
        <w:t>prior to being</w:t>
      </w:r>
      <w:r w:rsidR="004F6CE0">
        <w:rPr>
          <w:rFonts w:hint="eastAsia"/>
        </w:rPr>
        <w:t xml:space="preserve"> lock</w:t>
      </w:r>
      <w:r w:rsidR="004F6CE0">
        <w:t>ed</w:t>
      </w:r>
      <w:r>
        <w:t>.</w:t>
      </w:r>
    </w:p>
    <w:p w14:paraId="20DCCE69" w14:textId="77777777" w:rsidR="004F6CE0" w:rsidRDefault="004F6CE0" w:rsidP="004750D0">
      <w:pPr>
        <w:pStyle w:val="Heading2"/>
      </w:pPr>
      <w:bookmarkStart w:id="2116" w:name="_Toc383695824"/>
      <w:bookmarkStart w:id="2117" w:name="_Toc383697200"/>
      <w:bookmarkStart w:id="2118" w:name="_Toc383695850"/>
      <w:bookmarkStart w:id="2119" w:name="_Toc383697226"/>
      <w:bookmarkStart w:id="2120" w:name="_Toc383695851"/>
      <w:bookmarkStart w:id="2121" w:name="_Toc383697227"/>
      <w:bookmarkStart w:id="2122" w:name="_Toc383695852"/>
      <w:bookmarkStart w:id="2123" w:name="_Toc383697228"/>
      <w:bookmarkStart w:id="2124" w:name="_Toc383695853"/>
      <w:bookmarkStart w:id="2125" w:name="_Toc383697229"/>
      <w:bookmarkStart w:id="2126" w:name="_Toc383695855"/>
      <w:bookmarkStart w:id="2127" w:name="_Toc383697231"/>
      <w:bookmarkStart w:id="2128" w:name="_Toc383695856"/>
      <w:bookmarkStart w:id="2129" w:name="_Toc383697232"/>
      <w:bookmarkStart w:id="2130" w:name="_Toc383695857"/>
      <w:bookmarkStart w:id="2131" w:name="_Toc383697233"/>
      <w:bookmarkStart w:id="2132" w:name="_Toc384046409"/>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r>
        <w:rPr>
          <w:rFonts w:hint="eastAsia"/>
        </w:rPr>
        <w:lastRenderedPageBreak/>
        <w:t>Unused Variable</w:t>
      </w:r>
      <w:bookmarkEnd w:id="2132"/>
    </w:p>
    <w:p w14:paraId="32B3FBEC" w14:textId="0FD90484" w:rsidR="004F6CE0" w:rsidRDefault="00963964" w:rsidP="004F6CE0">
      <w:r>
        <w:t>This defect variation identifies</w:t>
      </w:r>
      <w:r w:rsidDel="0038314E">
        <w:rPr>
          <w:rFonts w:hint="eastAsia"/>
        </w:rPr>
        <w:t xml:space="preserve"> </w:t>
      </w:r>
      <w:proofErr w:type="gramStart"/>
      <w:r w:rsidRPr="004B2C01">
        <w:rPr>
          <w:i/>
        </w:rPr>
        <w:t>Inappropriate</w:t>
      </w:r>
      <w:proofErr w:type="gramEnd"/>
      <w:r w:rsidRPr="004B2C01">
        <w:rPr>
          <w:i/>
        </w:rPr>
        <w:t xml:space="preserve"> code</w:t>
      </w:r>
      <w:r>
        <w:t xml:space="preserve">, which validates the existence of any </w:t>
      </w:r>
      <w:r w:rsidR="004F6CE0">
        <w:t>unused variables</w:t>
      </w:r>
      <w:r>
        <w:t xml:space="preserve"> in the code</w:t>
      </w:r>
      <w:r w:rsidR="004F6CE0">
        <w:rPr>
          <w:rFonts w:hint="eastAsia"/>
        </w:rPr>
        <w:t>.</w:t>
      </w:r>
    </w:p>
    <w:p w14:paraId="61F7A672" w14:textId="4D776888" w:rsidR="004F6CE0" w:rsidRDefault="004F6CE0" w:rsidP="004750D0">
      <w:pPr>
        <w:pStyle w:val="Heading2"/>
      </w:pPr>
      <w:bookmarkStart w:id="2133" w:name="_Toc383695859"/>
      <w:bookmarkStart w:id="2134" w:name="_Toc383697235"/>
      <w:bookmarkStart w:id="2135" w:name="_Toc383695868"/>
      <w:bookmarkStart w:id="2136" w:name="_Toc383697244"/>
      <w:bookmarkStart w:id="2137" w:name="_Toc383695869"/>
      <w:bookmarkStart w:id="2138" w:name="_Toc383697245"/>
      <w:bookmarkStart w:id="2139" w:name="_Toc383695870"/>
      <w:bookmarkStart w:id="2140" w:name="_Toc383697246"/>
      <w:bookmarkStart w:id="2141" w:name="_Toc384046410"/>
      <w:bookmarkEnd w:id="2133"/>
      <w:bookmarkEnd w:id="2134"/>
      <w:bookmarkEnd w:id="2135"/>
      <w:bookmarkEnd w:id="2136"/>
      <w:bookmarkEnd w:id="2137"/>
      <w:bookmarkEnd w:id="2138"/>
      <w:bookmarkEnd w:id="2139"/>
      <w:bookmarkEnd w:id="2140"/>
      <w:r w:rsidRPr="006D25AA">
        <w:t xml:space="preserve">Wrong </w:t>
      </w:r>
      <w:r w:rsidR="00CB651E" w:rsidRPr="006D25AA">
        <w:t xml:space="preserve">Arguments Passed </w:t>
      </w:r>
      <w:r w:rsidR="00CB651E">
        <w:t>t</w:t>
      </w:r>
      <w:r w:rsidR="00CB651E" w:rsidRPr="006D25AA">
        <w:t>o a Function Pointer</w:t>
      </w:r>
      <w:bookmarkEnd w:id="2141"/>
      <w:r w:rsidR="00CB651E" w:rsidRPr="006D25AA">
        <w:t xml:space="preserve"> </w:t>
      </w:r>
      <w:r w:rsidR="00CB651E" w:rsidRPr="00287ADD">
        <w:t xml:space="preserve"> </w:t>
      </w:r>
    </w:p>
    <w:p w14:paraId="0383805D" w14:textId="3E8D6139" w:rsidR="004F6CE0" w:rsidRPr="006D25AA" w:rsidRDefault="00963964" w:rsidP="004F6CE0">
      <w:r>
        <w:t>This defect variation identifies</w:t>
      </w:r>
      <w:r w:rsidDel="0038314E">
        <w:t xml:space="preserve"> </w:t>
      </w:r>
      <w:r w:rsidRPr="004B2C01">
        <w:rPr>
          <w:i/>
        </w:rPr>
        <w:t>Pointer Related defects</w:t>
      </w:r>
      <w:r>
        <w:t>, which validates the</w:t>
      </w:r>
      <w:r w:rsidR="004F6CE0">
        <w:t xml:space="preserve"> d</w:t>
      </w:r>
      <w:r w:rsidR="004F6CE0" w:rsidRPr="006D25AA">
        <w:t xml:space="preserve">ifferent number of arguments or argument types passed to </w:t>
      </w:r>
      <w:r w:rsidR="004F6CE0">
        <w:t xml:space="preserve">the </w:t>
      </w:r>
      <w:r w:rsidR="004F6CE0" w:rsidRPr="006D25AA">
        <w:t>function pointer</w:t>
      </w:r>
      <w:r w:rsidR="004F6CE0">
        <w:t>.</w:t>
      </w:r>
    </w:p>
    <w:p w14:paraId="5E174755" w14:textId="78F215E6" w:rsidR="00032084" w:rsidRDefault="00F70439" w:rsidP="004750D0">
      <w:pPr>
        <w:pStyle w:val="Heading2"/>
      </w:pPr>
      <w:bookmarkStart w:id="2142" w:name="_Toc383695912"/>
      <w:bookmarkStart w:id="2143" w:name="_Toc383697288"/>
      <w:bookmarkStart w:id="2144" w:name="_Toc383695915"/>
      <w:bookmarkStart w:id="2145" w:name="_Toc383697291"/>
      <w:bookmarkStart w:id="2146" w:name="_Toc383695924"/>
      <w:bookmarkStart w:id="2147" w:name="_Toc383697300"/>
      <w:bookmarkStart w:id="2148" w:name="_Toc383695926"/>
      <w:bookmarkStart w:id="2149" w:name="_Toc383697302"/>
      <w:bookmarkStart w:id="2150" w:name="_Toc384046411"/>
      <w:bookmarkEnd w:id="2142"/>
      <w:bookmarkEnd w:id="2143"/>
      <w:bookmarkEnd w:id="2144"/>
      <w:bookmarkEnd w:id="2145"/>
      <w:bookmarkEnd w:id="2146"/>
      <w:bookmarkEnd w:id="2147"/>
      <w:bookmarkEnd w:id="2148"/>
      <w:bookmarkEnd w:id="2149"/>
      <w:r w:rsidRPr="00F70439">
        <w:t xml:space="preserve">Division </w:t>
      </w:r>
      <w:r w:rsidR="00CB651E" w:rsidRPr="00F70439">
        <w:t>by Zero</w:t>
      </w:r>
      <w:bookmarkEnd w:id="2029"/>
      <w:bookmarkEnd w:id="2030"/>
      <w:bookmarkEnd w:id="2031"/>
      <w:bookmarkEnd w:id="2032"/>
      <w:bookmarkEnd w:id="2033"/>
      <w:bookmarkEnd w:id="2034"/>
      <w:bookmarkEnd w:id="2150"/>
    </w:p>
    <w:p w14:paraId="05A93AA8" w14:textId="283DFBD9" w:rsidR="00505B31" w:rsidRDefault="00963964">
      <w:r>
        <w:t>This defect variation identifies</w:t>
      </w:r>
      <w:r w:rsidDel="0038314E">
        <w:rPr>
          <w:rFonts w:hint="eastAsia"/>
        </w:rPr>
        <w:t xml:space="preserve"> </w:t>
      </w:r>
      <w:r w:rsidRPr="004B2C01">
        <w:rPr>
          <w:i/>
        </w:rPr>
        <w:t>Numerical defects</w:t>
      </w:r>
      <w:r>
        <w:t xml:space="preserve">, which validates </w:t>
      </w:r>
      <w:r w:rsidR="00505B31">
        <w:t xml:space="preserve">if </w:t>
      </w:r>
      <w:r>
        <w:t xml:space="preserve">an arithmetic expression </w:t>
      </w:r>
      <w:r w:rsidR="00505B31">
        <w:t>is d</w:t>
      </w:r>
      <w:r w:rsidR="00C16988">
        <w:rPr>
          <w:rFonts w:hint="eastAsia"/>
        </w:rPr>
        <w:t xml:space="preserve">ivided by zero or module operation </w:t>
      </w:r>
      <w:r w:rsidR="00505B31">
        <w:t xml:space="preserve">is performed </w:t>
      </w:r>
      <w:r w:rsidR="00C16988">
        <w:rPr>
          <w:rFonts w:hint="eastAsia"/>
        </w:rPr>
        <w:t>with zero.</w:t>
      </w:r>
    </w:p>
    <w:p w14:paraId="2EC41ADD" w14:textId="77777777" w:rsidR="00505B31" w:rsidRDefault="00505B31">
      <w:pPr>
        <w:spacing w:after="200" w:line="276" w:lineRule="auto"/>
        <w:jc w:val="left"/>
      </w:pPr>
      <w:r>
        <w:br w:type="page"/>
      </w:r>
    </w:p>
    <w:bookmarkStart w:id="2151" w:name="_Toc381366538" w:displacedByCustomXml="next"/>
    <w:bookmarkEnd w:id="2151" w:displacedByCustomXml="next"/>
    <w:bookmarkStart w:id="2152" w:name="_Toc381022516" w:displacedByCustomXml="next"/>
    <w:bookmarkEnd w:id="2152" w:displacedByCustomXml="next"/>
    <w:bookmarkStart w:id="2153" w:name="_Toc381020183" w:displacedByCustomXml="next"/>
    <w:bookmarkEnd w:id="2153" w:displacedByCustomXml="next"/>
    <w:bookmarkStart w:id="2154" w:name="_Toc381017650" w:displacedByCustomXml="next"/>
    <w:bookmarkEnd w:id="2154" w:displacedByCustomXml="next"/>
    <w:bookmarkStart w:id="2155" w:name="_Toc381016916" w:displacedByCustomXml="next"/>
    <w:bookmarkEnd w:id="2155" w:displacedByCustomXml="next"/>
    <w:bookmarkStart w:id="2156" w:name="_Toc381013923" w:displacedByCustomXml="next"/>
    <w:bookmarkEnd w:id="2156" w:displacedByCustomXml="next"/>
    <w:bookmarkStart w:id="2157" w:name="_Toc381013272" w:displacedByCustomXml="next"/>
    <w:bookmarkEnd w:id="2157" w:displacedByCustomXml="next"/>
    <w:bookmarkStart w:id="2158" w:name="_Toc381008661" w:displacedByCustomXml="next"/>
    <w:bookmarkEnd w:id="2158" w:displacedByCustomXml="next"/>
    <w:bookmarkStart w:id="2159" w:name="_Toc381008009" w:displacedByCustomXml="next"/>
    <w:bookmarkEnd w:id="2159" w:displacedByCustomXml="next"/>
    <w:bookmarkStart w:id="2160" w:name="_Toc381007357" w:displacedByCustomXml="next"/>
    <w:bookmarkEnd w:id="2160" w:displacedByCustomXml="next"/>
    <w:bookmarkStart w:id="2161" w:name="_Toc381006759" w:displacedByCustomXml="next"/>
    <w:bookmarkEnd w:id="2161" w:displacedByCustomXml="next"/>
    <w:bookmarkStart w:id="2162" w:name="_Toc381006188" w:displacedByCustomXml="next"/>
    <w:bookmarkEnd w:id="2162" w:displacedByCustomXml="next"/>
    <w:bookmarkStart w:id="2163" w:name="_Toc381004995" w:displacedByCustomXml="next"/>
    <w:bookmarkEnd w:id="2163" w:displacedByCustomXml="next"/>
    <w:bookmarkStart w:id="2164" w:name="_Toc381004341" w:displacedByCustomXml="next"/>
    <w:bookmarkEnd w:id="2164" w:displacedByCustomXml="next"/>
    <w:bookmarkStart w:id="2165" w:name="_Toc381003795" w:displacedByCustomXml="next"/>
    <w:bookmarkEnd w:id="2165" w:displacedByCustomXml="next"/>
    <w:bookmarkStart w:id="2166" w:name="_Toc381003248" w:displacedByCustomXml="next"/>
    <w:bookmarkEnd w:id="2166" w:displacedByCustomXml="next"/>
    <w:bookmarkStart w:id="2167" w:name="_Toc381002359" w:displacedByCustomXml="next"/>
    <w:bookmarkEnd w:id="2167" w:displacedByCustomXml="next"/>
    <w:bookmarkStart w:id="2168" w:name="_Toc381001548" w:displacedByCustomXml="next"/>
    <w:bookmarkEnd w:id="2168" w:displacedByCustomXml="next"/>
    <w:bookmarkStart w:id="2169" w:name="_Toc375058909" w:displacedByCustomXml="next"/>
    <w:bookmarkEnd w:id="2169" w:displacedByCustomXml="next"/>
    <w:bookmarkStart w:id="2170" w:name="_Toc375056991" w:displacedByCustomXml="next"/>
    <w:bookmarkEnd w:id="2170" w:displacedByCustomXml="next"/>
    <w:bookmarkStart w:id="2171" w:name="_Toc381366537" w:displacedByCustomXml="next"/>
    <w:bookmarkEnd w:id="2171" w:displacedByCustomXml="next"/>
    <w:bookmarkStart w:id="2172" w:name="_Toc381022515" w:displacedByCustomXml="next"/>
    <w:bookmarkEnd w:id="2172" w:displacedByCustomXml="next"/>
    <w:bookmarkStart w:id="2173" w:name="_Toc381020182" w:displacedByCustomXml="next"/>
    <w:bookmarkEnd w:id="2173" w:displacedByCustomXml="next"/>
    <w:bookmarkStart w:id="2174" w:name="_Toc381017649" w:displacedByCustomXml="next"/>
    <w:bookmarkEnd w:id="2174" w:displacedByCustomXml="next"/>
    <w:bookmarkStart w:id="2175" w:name="_Toc381016915" w:displacedByCustomXml="next"/>
    <w:bookmarkEnd w:id="2175" w:displacedByCustomXml="next"/>
    <w:bookmarkStart w:id="2176" w:name="_Toc381013922" w:displacedByCustomXml="next"/>
    <w:bookmarkEnd w:id="2176" w:displacedByCustomXml="next"/>
    <w:bookmarkStart w:id="2177" w:name="_Toc381013271" w:displacedByCustomXml="next"/>
    <w:bookmarkEnd w:id="2177" w:displacedByCustomXml="next"/>
    <w:bookmarkStart w:id="2178" w:name="_Toc381008660" w:displacedByCustomXml="next"/>
    <w:bookmarkEnd w:id="2178" w:displacedByCustomXml="next"/>
    <w:bookmarkStart w:id="2179" w:name="_Toc381008008" w:displacedByCustomXml="next"/>
    <w:bookmarkEnd w:id="2179" w:displacedByCustomXml="next"/>
    <w:bookmarkStart w:id="2180" w:name="_Toc381007356" w:displacedByCustomXml="next"/>
    <w:bookmarkEnd w:id="2180" w:displacedByCustomXml="next"/>
    <w:bookmarkStart w:id="2181" w:name="_Toc381006758" w:displacedByCustomXml="next"/>
    <w:bookmarkEnd w:id="2181" w:displacedByCustomXml="next"/>
    <w:bookmarkStart w:id="2182" w:name="_Toc381366536" w:displacedByCustomXml="next"/>
    <w:bookmarkEnd w:id="2182" w:displacedByCustomXml="next"/>
    <w:bookmarkStart w:id="2183" w:name="_Toc381022514" w:displacedByCustomXml="next"/>
    <w:bookmarkEnd w:id="2183" w:displacedByCustomXml="next"/>
    <w:bookmarkStart w:id="2184" w:name="_Toc381020181" w:displacedByCustomXml="next"/>
    <w:bookmarkEnd w:id="2184" w:displacedByCustomXml="next"/>
    <w:bookmarkStart w:id="2185" w:name="_Toc381017648" w:displacedByCustomXml="next"/>
    <w:bookmarkEnd w:id="2185" w:displacedByCustomXml="next"/>
    <w:bookmarkStart w:id="2186" w:name="_Toc381016914" w:displacedByCustomXml="next"/>
    <w:bookmarkEnd w:id="2186" w:displacedByCustomXml="next"/>
    <w:bookmarkStart w:id="2187" w:name="_Toc381013921" w:displacedByCustomXml="next"/>
    <w:bookmarkEnd w:id="2187" w:displacedByCustomXml="next"/>
    <w:bookmarkStart w:id="2188" w:name="_Toc381013270" w:displacedByCustomXml="next"/>
    <w:bookmarkEnd w:id="2188" w:displacedByCustomXml="next"/>
    <w:bookmarkStart w:id="2189" w:name="_Toc381008659" w:displacedByCustomXml="next"/>
    <w:bookmarkEnd w:id="2189" w:displacedByCustomXml="next"/>
    <w:bookmarkStart w:id="2190" w:name="_Toc381008007" w:displacedByCustomXml="next"/>
    <w:bookmarkEnd w:id="2190" w:displacedByCustomXml="next"/>
    <w:bookmarkStart w:id="2191" w:name="_Toc381007355" w:displacedByCustomXml="next"/>
    <w:bookmarkEnd w:id="2191" w:displacedByCustomXml="next"/>
    <w:bookmarkStart w:id="2192" w:name="_Toc381006757" w:displacedByCustomXml="next"/>
    <w:bookmarkEnd w:id="2192" w:displacedByCustomXml="next"/>
    <w:bookmarkStart w:id="2193" w:name="_Toc381366535" w:displacedByCustomXml="next"/>
    <w:bookmarkEnd w:id="2193" w:displacedByCustomXml="next"/>
    <w:bookmarkStart w:id="2194" w:name="_Toc381022513" w:displacedByCustomXml="next"/>
    <w:bookmarkEnd w:id="2194" w:displacedByCustomXml="next"/>
    <w:bookmarkStart w:id="2195" w:name="_Toc381020180" w:displacedByCustomXml="next"/>
    <w:bookmarkEnd w:id="2195" w:displacedByCustomXml="next"/>
    <w:bookmarkStart w:id="2196" w:name="_Toc381017647" w:displacedByCustomXml="next"/>
    <w:bookmarkEnd w:id="2196" w:displacedByCustomXml="next"/>
    <w:bookmarkStart w:id="2197" w:name="_Toc381016913" w:displacedByCustomXml="next"/>
    <w:bookmarkEnd w:id="2197" w:displacedByCustomXml="next"/>
    <w:bookmarkStart w:id="2198" w:name="_Toc381013920" w:displacedByCustomXml="next"/>
    <w:bookmarkEnd w:id="2198" w:displacedByCustomXml="next"/>
    <w:bookmarkStart w:id="2199" w:name="_Toc381013269" w:displacedByCustomXml="next"/>
    <w:bookmarkEnd w:id="2199" w:displacedByCustomXml="next"/>
    <w:bookmarkStart w:id="2200" w:name="_Toc381008658" w:displacedByCustomXml="next"/>
    <w:bookmarkEnd w:id="2200" w:displacedByCustomXml="next"/>
    <w:bookmarkStart w:id="2201" w:name="_Toc381008006" w:displacedByCustomXml="next"/>
    <w:bookmarkEnd w:id="2201" w:displacedByCustomXml="next"/>
    <w:bookmarkStart w:id="2202" w:name="_Toc381007354" w:displacedByCustomXml="next"/>
    <w:bookmarkEnd w:id="2202" w:displacedByCustomXml="next"/>
    <w:bookmarkStart w:id="2203" w:name="_Toc381006756" w:displacedByCustomXml="next"/>
    <w:bookmarkEnd w:id="2203" w:displacedByCustomXml="next"/>
    <w:bookmarkStart w:id="2204" w:name="_Toc381366534" w:displacedByCustomXml="next"/>
    <w:bookmarkEnd w:id="2204" w:displacedByCustomXml="next"/>
    <w:bookmarkStart w:id="2205" w:name="_Toc381022512" w:displacedByCustomXml="next"/>
    <w:bookmarkEnd w:id="2205" w:displacedByCustomXml="next"/>
    <w:bookmarkStart w:id="2206" w:name="_Toc381020179" w:displacedByCustomXml="next"/>
    <w:bookmarkEnd w:id="2206" w:displacedByCustomXml="next"/>
    <w:bookmarkStart w:id="2207" w:name="_Toc381017646" w:displacedByCustomXml="next"/>
    <w:bookmarkEnd w:id="2207" w:displacedByCustomXml="next"/>
    <w:bookmarkStart w:id="2208" w:name="_Toc381016912" w:displacedByCustomXml="next"/>
    <w:bookmarkEnd w:id="2208" w:displacedByCustomXml="next"/>
    <w:bookmarkStart w:id="2209" w:name="_Toc381013919" w:displacedByCustomXml="next"/>
    <w:bookmarkEnd w:id="2209" w:displacedByCustomXml="next"/>
    <w:bookmarkStart w:id="2210" w:name="_Toc381013268" w:displacedByCustomXml="next"/>
    <w:bookmarkEnd w:id="2210" w:displacedByCustomXml="next"/>
    <w:bookmarkStart w:id="2211" w:name="_Toc381008657" w:displacedByCustomXml="next"/>
    <w:bookmarkEnd w:id="2211" w:displacedByCustomXml="next"/>
    <w:bookmarkStart w:id="2212" w:name="_Toc381008005" w:displacedByCustomXml="next"/>
    <w:bookmarkEnd w:id="2212" w:displacedByCustomXml="next"/>
    <w:bookmarkStart w:id="2213" w:name="_Toc381007353" w:displacedByCustomXml="next"/>
    <w:bookmarkEnd w:id="2213" w:displacedByCustomXml="next"/>
    <w:bookmarkStart w:id="2214" w:name="_Toc381006755" w:displacedByCustomXml="next"/>
    <w:bookmarkEnd w:id="2214" w:displacedByCustomXml="next"/>
    <w:bookmarkStart w:id="2215" w:name="_Toc381366533" w:displacedByCustomXml="next"/>
    <w:bookmarkEnd w:id="2215" w:displacedByCustomXml="next"/>
    <w:bookmarkStart w:id="2216" w:name="_Toc381022511" w:displacedByCustomXml="next"/>
    <w:bookmarkEnd w:id="2216" w:displacedByCustomXml="next"/>
    <w:bookmarkStart w:id="2217" w:name="_Toc381020178" w:displacedByCustomXml="next"/>
    <w:bookmarkEnd w:id="2217" w:displacedByCustomXml="next"/>
    <w:bookmarkStart w:id="2218" w:name="_Toc381017645" w:displacedByCustomXml="next"/>
    <w:bookmarkEnd w:id="2218" w:displacedByCustomXml="next"/>
    <w:bookmarkStart w:id="2219" w:name="_Toc381016911" w:displacedByCustomXml="next"/>
    <w:bookmarkEnd w:id="2219" w:displacedByCustomXml="next"/>
    <w:bookmarkStart w:id="2220" w:name="_Toc381013918" w:displacedByCustomXml="next"/>
    <w:bookmarkEnd w:id="2220" w:displacedByCustomXml="next"/>
    <w:bookmarkStart w:id="2221" w:name="_Toc381013267" w:displacedByCustomXml="next"/>
    <w:bookmarkEnd w:id="2221" w:displacedByCustomXml="next"/>
    <w:bookmarkStart w:id="2222" w:name="_Toc381008656" w:displacedByCustomXml="next"/>
    <w:bookmarkEnd w:id="2222" w:displacedByCustomXml="next"/>
    <w:bookmarkStart w:id="2223" w:name="_Toc381008004" w:displacedByCustomXml="next"/>
    <w:bookmarkEnd w:id="2223" w:displacedByCustomXml="next"/>
    <w:bookmarkStart w:id="2224" w:name="_Toc381007352" w:displacedByCustomXml="next"/>
    <w:bookmarkEnd w:id="2224" w:displacedByCustomXml="next"/>
    <w:bookmarkStart w:id="2225" w:name="_Toc381006754" w:displacedByCustomXml="next"/>
    <w:bookmarkEnd w:id="2225" w:displacedByCustomXml="next"/>
    <w:bookmarkStart w:id="2226" w:name="_Toc381006186" w:displacedByCustomXml="next"/>
    <w:bookmarkEnd w:id="2226" w:displacedByCustomXml="next"/>
    <w:bookmarkStart w:id="2227" w:name="_Toc381004993" w:displacedByCustomXml="next"/>
    <w:bookmarkEnd w:id="2227" w:displacedByCustomXml="next"/>
    <w:bookmarkStart w:id="2228" w:name="_Toc381004339" w:displacedByCustomXml="next"/>
    <w:bookmarkEnd w:id="2228" w:displacedByCustomXml="next"/>
    <w:bookmarkStart w:id="2229" w:name="_Toc381003793" w:displacedByCustomXml="next"/>
    <w:bookmarkEnd w:id="2229" w:displacedByCustomXml="next"/>
    <w:bookmarkStart w:id="2230" w:name="_Toc381003246" w:displacedByCustomXml="next"/>
    <w:bookmarkEnd w:id="2230" w:displacedByCustomXml="next"/>
    <w:bookmarkStart w:id="2231" w:name="_Toc381002357" w:displacedByCustomXml="next"/>
    <w:bookmarkEnd w:id="2231" w:displacedByCustomXml="next"/>
    <w:bookmarkStart w:id="2232" w:name="_Toc381001546" w:displacedByCustomXml="next"/>
    <w:bookmarkEnd w:id="2232" w:displacedByCustomXml="next"/>
    <w:bookmarkStart w:id="2233" w:name="_Toc375058907" w:displacedByCustomXml="next"/>
    <w:bookmarkEnd w:id="2233" w:displacedByCustomXml="next"/>
    <w:bookmarkStart w:id="2234" w:name="_Toc375056989" w:displacedByCustomXml="next"/>
    <w:bookmarkEnd w:id="2234" w:displacedByCustomXml="next"/>
    <w:bookmarkStart w:id="2235" w:name="_Toc349211300" w:displacedByCustomXml="next"/>
    <w:bookmarkEnd w:id="2235" w:displacedByCustomXml="next"/>
    <w:bookmarkStart w:id="2236" w:name="_Toc349208206" w:displacedByCustomXml="next"/>
    <w:bookmarkEnd w:id="2236" w:displacedByCustomXml="next"/>
    <w:bookmarkStart w:id="2237" w:name="_Toc349140295" w:displacedByCustomXml="next"/>
    <w:bookmarkEnd w:id="2237" w:displacedByCustomXml="next"/>
    <w:bookmarkStart w:id="2238" w:name="_Toc349046168" w:displacedByCustomXml="next"/>
    <w:bookmarkEnd w:id="2238" w:displacedByCustomXml="next"/>
    <w:bookmarkStart w:id="2239" w:name="_Toc348969797" w:displacedByCustomXml="next"/>
    <w:bookmarkEnd w:id="2239" w:displacedByCustomXml="next"/>
    <w:bookmarkStart w:id="2240" w:name="_Toc347306252" w:displacedByCustomXml="next"/>
    <w:bookmarkEnd w:id="2240" w:displacedByCustomXml="next"/>
    <w:bookmarkStart w:id="2241" w:name="_Toc347306160" w:displacedByCustomXml="next"/>
    <w:bookmarkEnd w:id="2241" w:displacedByCustomXml="next"/>
    <w:bookmarkStart w:id="2242" w:name="_Toc347155290" w:displacedByCustomXml="next"/>
    <w:bookmarkEnd w:id="2242" w:displacedByCustomXml="next"/>
    <w:bookmarkStart w:id="2243" w:name="_Toc381366531" w:displacedByCustomXml="next"/>
    <w:bookmarkEnd w:id="2243" w:displacedByCustomXml="next"/>
    <w:bookmarkStart w:id="2244" w:name="_Toc381022509" w:displacedByCustomXml="next"/>
    <w:bookmarkEnd w:id="2244" w:displacedByCustomXml="next"/>
    <w:bookmarkStart w:id="2245" w:name="_Toc381020176" w:displacedByCustomXml="next"/>
    <w:bookmarkEnd w:id="2245" w:displacedByCustomXml="next"/>
    <w:bookmarkStart w:id="2246" w:name="_Toc381017643" w:displacedByCustomXml="next"/>
    <w:bookmarkEnd w:id="2246" w:displacedByCustomXml="next"/>
    <w:bookmarkStart w:id="2247" w:name="_Toc381016909" w:displacedByCustomXml="next"/>
    <w:bookmarkEnd w:id="2247" w:displacedByCustomXml="next"/>
    <w:bookmarkStart w:id="2248" w:name="_Toc381366530" w:displacedByCustomXml="next"/>
    <w:bookmarkEnd w:id="2248" w:displacedByCustomXml="next"/>
    <w:bookmarkStart w:id="2249" w:name="_Toc381022508" w:displacedByCustomXml="next"/>
    <w:bookmarkEnd w:id="2249" w:displacedByCustomXml="next"/>
    <w:bookmarkStart w:id="2250" w:name="_Toc381020175" w:displacedByCustomXml="next"/>
    <w:bookmarkEnd w:id="2250" w:displacedByCustomXml="next"/>
    <w:bookmarkStart w:id="2251" w:name="_Toc381017642" w:displacedByCustomXml="next"/>
    <w:bookmarkEnd w:id="2251" w:displacedByCustomXml="next"/>
    <w:bookmarkStart w:id="2252" w:name="_Toc381016908" w:displacedByCustomXml="next"/>
    <w:bookmarkEnd w:id="2252" w:displacedByCustomXml="next"/>
    <w:bookmarkStart w:id="2253" w:name="_Toc381366529" w:displacedByCustomXml="next"/>
    <w:bookmarkEnd w:id="2253" w:displacedByCustomXml="next"/>
    <w:bookmarkStart w:id="2254" w:name="_Toc381022507" w:displacedByCustomXml="next"/>
    <w:bookmarkEnd w:id="2254" w:displacedByCustomXml="next"/>
    <w:bookmarkStart w:id="2255" w:name="_Toc381020174" w:displacedByCustomXml="next"/>
    <w:bookmarkEnd w:id="2255" w:displacedByCustomXml="next"/>
    <w:bookmarkStart w:id="2256" w:name="_Toc381017641" w:displacedByCustomXml="next"/>
    <w:bookmarkEnd w:id="2256" w:displacedByCustomXml="next"/>
    <w:bookmarkStart w:id="2257" w:name="_Toc381016907" w:displacedByCustomXml="next"/>
    <w:bookmarkEnd w:id="2257" w:displacedByCustomXml="next"/>
    <w:bookmarkStart w:id="2258" w:name="_Toc381366528" w:displacedByCustomXml="next"/>
    <w:bookmarkEnd w:id="2258" w:displacedByCustomXml="next"/>
    <w:bookmarkStart w:id="2259" w:name="_Toc381022506" w:displacedByCustomXml="next"/>
    <w:bookmarkEnd w:id="2259" w:displacedByCustomXml="next"/>
    <w:bookmarkStart w:id="2260" w:name="_Toc381020173" w:displacedByCustomXml="next"/>
    <w:bookmarkEnd w:id="2260" w:displacedByCustomXml="next"/>
    <w:bookmarkStart w:id="2261" w:name="_Toc381017640" w:displacedByCustomXml="next"/>
    <w:bookmarkEnd w:id="2261" w:displacedByCustomXml="next"/>
    <w:bookmarkStart w:id="2262" w:name="_Toc381016906" w:displacedByCustomXml="next"/>
    <w:bookmarkEnd w:id="2262" w:displacedByCustomXml="next"/>
    <w:bookmarkStart w:id="2263" w:name="_Toc381366527" w:displacedByCustomXml="next"/>
    <w:bookmarkEnd w:id="2263" w:displacedByCustomXml="next"/>
    <w:bookmarkStart w:id="2264" w:name="_Toc381022505" w:displacedByCustomXml="next"/>
    <w:bookmarkEnd w:id="2264" w:displacedByCustomXml="next"/>
    <w:bookmarkStart w:id="2265" w:name="_Toc381020172" w:displacedByCustomXml="next"/>
    <w:bookmarkEnd w:id="2265" w:displacedByCustomXml="next"/>
    <w:bookmarkStart w:id="2266" w:name="_Toc381017639" w:displacedByCustomXml="next"/>
    <w:bookmarkEnd w:id="2266" w:displacedByCustomXml="next"/>
    <w:bookmarkStart w:id="2267" w:name="_Toc381016905" w:displacedByCustomXml="next"/>
    <w:bookmarkEnd w:id="2267" w:displacedByCustomXml="next"/>
    <w:bookmarkStart w:id="2268" w:name="_Toc381366526" w:displacedByCustomXml="next"/>
    <w:bookmarkEnd w:id="2268" w:displacedByCustomXml="next"/>
    <w:bookmarkStart w:id="2269" w:name="_Toc381022504" w:displacedByCustomXml="next"/>
    <w:bookmarkEnd w:id="2269" w:displacedByCustomXml="next"/>
    <w:bookmarkStart w:id="2270" w:name="_Toc381020171" w:displacedByCustomXml="next"/>
    <w:bookmarkEnd w:id="2270" w:displacedByCustomXml="next"/>
    <w:bookmarkStart w:id="2271" w:name="_Toc381017638" w:displacedByCustomXml="next"/>
    <w:bookmarkEnd w:id="2271" w:displacedByCustomXml="next"/>
    <w:bookmarkStart w:id="2272" w:name="_Toc381016904" w:displacedByCustomXml="next"/>
    <w:bookmarkEnd w:id="2272" w:displacedByCustomXml="next"/>
    <w:bookmarkStart w:id="2273" w:name="_Toc381366525" w:displacedByCustomXml="next"/>
    <w:bookmarkEnd w:id="2273" w:displacedByCustomXml="next"/>
    <w:bookmarkStart w:id="2274" w:name="_Toc381022503" w:displacedByCustomXml="next"/>
    <w:bookmarkEnd w:id="2274" w:displacedByCustomXml="next"/>
    <w:bookmarkStart w:id="2275" w:name="_Toc381020170" w:displacedByCustomXml="next"/>
    <w:bookmarkEnd w:id="2275" w:displacedByCustomXml="next"/>
    <w:bookmarkStart w:id="2276" w:name="_Toc381017637" w:displacedByCustomXml="next"/>
    <w:bookmarkEnd w:id="2276" w:displacedByCustomXml="next"/>
    <w:bookmarkStart w:id="2277" w:name="_Toc381016903" w:displacedByCustomXml="next"/>
    <w:bookmarkEnd w:id="2277" w:displacedByCustomXml="next"/>
    <w:bookmarkStart w:id="2278" w:name="_Toc381366524" w:displacedByCustomXml="next"/>
    <w:bookmarkEnd w:id="2278" w:displacedByCustomXml="next"/>
    <w:bookmarkStart w:id="2279" w:name="_Toc381022502" w:displacedByCustomXml="next"/>
    <w:bookmarkEnd w:id="2279" w:displacedByCustomXml="next"/>
    <w:bookmarkStart w:id="2280" w:name="_Toc381020169" w:displacedByCustomXml="next"/>
    <w:bookmarkEnd w:id="2280" w:displacedByCustomXml="next"/>
    <w:bookmarkStart w:id="2281" w:name="_Toc381017636" w:displacedByCustomXml="next"/>
    <w:bookmarkEnd w:id="2281" w:displacedByCustomXml="next"/>
    <w:bookmarkStart w:id="2282" w:name="_Toc381016902" w:displacedByCustomXml="next"/>
    <w:bookmarkEnd w:id="2282" w:displacedByCustomXml="next"/>
    <w:bookmarkStart w:id="2283" w:name="_Toc381366523" w:displacedByCustomXml="next"/>
    <w:bookmarkEnd w:id="2283" w:displacedByCustomXml="next"/>
    <w:bookmarkStart w:id="2284" w:name="_Toc381022501" w:displacedByCustomXml="next"/>
    <w:bookmarkEnd w:id="2284" w:displacedByCustomXml="next"/>
    <w:bookmarkStart w:id="2285" w:name="_Toc381020168" w:displacedByCustomXml="next"/>
    <w:bookmarkEnd w:id="2285" w:displacedByCustomXml="next"/>
    <w:bookmarkStart w:id="2286" w:name="_Toc381017635" w:displacedByCustomXml="next"/>
    <w:bookmarkEnd w:id="2286" w:displacedByCustomXml="next"/>
    <w:bookmarkStart w:id="2287" w:name="_Toc381016901" w:displacedByCustomXml="next"/>
    <w:bookmarkEnd w:id="2287" w:displacedByCustomXml="next"/>
    <w:bookmarkStart w:id="2288" w:name="_Toc381366520" w:displacedByCustomXml="next"/>
    <w:bookmarkEnd w:id="2288" w:displacedByCustomXml="next"/>
    <w:bookmarkStart w:id="2289" w:name="_Toc381022498" w:displacedByCustomXml="next"/>
    <w:bookmarkEnd w:id="2289" w:displacedByCustomXml="next"/>
    <w:bookmarkStart w:id="2290" w:name="_Toc381020165" w:displacedByCustomXml="next"/>
    <w:bookmarkEnd w:id="2290" w:displacedByCustomXml="next"/>
    <w:bookmarkStart w:id="2291" w:name="_Toc381017632" w:displacedByCustomXml="next"/>
    <w:bookmarkEnd w:id="2291" w:displacedByCustomXml="next"/>
    <w:bookmarkStart w:id="2292" w:name="_Toc381016898" w:displacedByCustomXml="next"/>
    <w:bookmarkEnd w:id="2292" w:displacedByCustomXml="next"/>
    <w:bookmarkStart w:id="2293" w:name="_Toc381013914" w:displacedByCustomXml="next"/>
    <w:bookmarkEnd w:id="2293" w:displacedByCustomXml="next"/>
    <w:bookmarkStart w:id="2294" w:name="_Toc381013263" w:displacedByCustomXml="next"/>
    <w:bookmarkEnd w:id="2294" w:displacedByCustomXml="next"/>
    <w:bookmarkStart w:id="2295" w:name="_Toc381008652" w:displacedByCustomXml="next"/>
    <w:bookmarkEnd w:id="2295" w:displacedByCustomXml="next"/>
    <w:bookmarkStart w:id="2296" w:name="_Toc381008000" w:displacedByCustomXml="next"/>
    <w:bookmarkEnd w:id="2296" w:displacedByCustomXml="next"/>
    <w:bookmarkStart w:id="2297" w:name="_Toc381007348" w:displacedByCustomXml="next"/>
    <w:bookmarkEnd w:id="2297" w:displacedByCustomXml="next"/>
    <w:bookmarkStart w:id="2298" w:name="_Toc381006750" w:displacedByCustomXml="next"/>
    <w:bookmarkEnd w:id="2298" w:displacedByCustomXml="next"/>
    <w:bookmarkStart w:id="2299" w:name="_Toc381006182" w:displacedByCustomXml="next"/>
    <w:bookmarkEnd w:id="2299" w:displacedByCustomXml="next"/>
    <w:bookmarkStart w:id="2300" w:name="_Toc381004989" w:displacedByCustomXml="next"/>
    <w:bookmarkEnd w:id="2300" w:displacedByCustomXml="next"/>
    <w:bookmarkStart w:id="2301" w:name="_Toc381004335" w:displacedByCustomXml="next"/>
    <w:bookmarkEnd w:id="2301" w:displacedByCustomXml="next"/>
    <w:bookmarkStart w:id="2302" w:name="_Toc381003789" w:displacedByCustomXml="next"/>
    <w:bookmarkEnd w:id="2302" w:displacedByCustomXml="next"/>
    <w:bookmarkStart w:id="2303" w:name="_Toc381003242" w:displacedByCustomXml="next"/>
    <w:bookmarkEnd w:id="2303" w:displacedByCustomXml="next"/>
    <w:bookmarkStart w:id="2304" w:name="_Toc381002353" w:displacedByCustomXml="next"/>
    <w:bookmarkEnd w:id="2304" w:displacedByCustomXml="next"/>
    <w:bookmarkStart w:id="2305" w:name="_Toc381001542" w:displacedByCustomXml="next"/>
    <w:bookmarkEnd w:id="2305" w:displacedByCustomXml="next"/>
    <w:bookmarkStart w:id="2306" w:name="_Toc375058903" w:displacedByCustomXml="next"/>
    <w:bookmarkEnd w:id="2306" w:displacedByCustomXml="next"/>
    <w:bookmarkStart w:id="2307" w:name="_Toc375056985" w:displacedByCustomXml="next"/>
    <w:bookmarkEnd w:id="2307" w:displacedByCustomXml="next"/>
    <w:bookmarkStart w:id="2308" w:name="_Toc349211296" w:displacedByCustomXml="next"/>
    <w:bookmarkEnd w:id="2308" w:displacedByCustomXml="next"/>
    <w:bookmarkStart w:id="2309" w:name="_Toc349208202" w:displacedByCustomXml="next"/>
    <w:bookmarkEnd w:id="2309" w:displacedByCustomXml="next"/>
    <w:bookmarkStart w:id="2310" w:name="_Toc381366519" w:displacedByCustomXml="next"/>
    <w:bookmarkEnd w:id="2310" w:displacedByCustomXml="next"/>
    <w:bookmarkStart w:id="2311" w:name="_Toc381022497" w:displacedByCustomXml="next"/>
    <w:bookmarkEnd w:id="2311" w:displacedByCustomXml="next"/>
    <w:bookmarkStart w:id="2312" w:name="_Toc381020164" w:displacedByCustomXml="next"/>
    <w:bookmarkEnd w:id="2312" w:displacedByCustomXml="next"/>
    <w:bookmarkStart w:id="2313" w:name="_Toc381017631" w:displacedByCustomXml="next"/>
    <w:bookmarkEnd w:id="2313" w:displacedByCustomXml="next"/>
    <w:bookmarkStart w:id="2314" w:name="_Toc381016897" w:displacedByCustomXml="next"/>
    <w:bookmarkEnd w:id="2314" w:displacedByCustomXml="next"/>
    <w:bookmarkStart w:id="2315" w:name="_Toc381013913" w:displacedByCustomXml="next"/>
    <w:bookmarkEnd w:id="2315" w:displacedByCustomXml="next"/>
    <w:bookmarkStart w:id="2316" w:name="_Toc381013262" w:displacedByCustomXml="next"/>
    <w:bookmarkEnd w:id="2316" w:displacedByCustomXml="next"/>
    <w:bookmarkStart w:id="2317" w:name="_Toc381008651" w:displacedByCustomXml="next"/>
    <w:bookmarkEnd w:id="2317" w:displacedByCustomXml="next"/>
    <w:bookmarkStart w:id="2318" w:name="_Toc381007999" w:displacedByCustomXml="next"/>
    <w:bookmarkEnd w:id="2318" w:displacedByCustomXml="next"/>
    <w:bookmarkStart w:id="2319" w:name="_Toc381007347" w:displacedByCustomXml="next"/>
    <w:bookmarkEnd w:id="2319" w:displacedByCustomXml="next"/>
    <w:bookmarkStart w:id="2320" w:name="_Toc381006749" w:displacedByCustomXml="next"/>
    <w:bookmarkEnd w:id="2320" w:displacedByCustomXml="next"/>
    <w:bookmarkStart w:id="2321" w:name="_Toc381006181" w:displacedByCustomXml="next"/>
    <w:bookmarkEnd w:id="2321" w:displacedByCustomXml="next"/>
    <w:bookmarkStart w:id="2322" w:name="_Toc381004988" w:displacedByCustomXml="next"/>
    <w:bookmarkEnd w:id="2322" w:displacedByCustomXml="next"/>
    <w:bookmarkStart w:id="2323" w:name="_Toc381004334" w:displacedByCustomXml="next"/>
    <w:bookmarkEnd w:id="2323" w:displacedByCustomXml="next"/>
    <w:bookmarkStart w:id="2324" w:name="_Toc381003788" w:displacedByCustomXml="next"/>
    <w:bookmarkEnd w:id="2324" w:displacedByCustomXml="next"/>
    <w:bookmarkStart w:id="2325" w:name="_Toc375058902" w:displacedByCustomXml="next"/>
    <w:bookmarkEnd w:id="2325" w:displacedByCustomXml="next"/>
    <w:bookmarkStart w:id="2326" w:name="_Toc375056984" w:displacedByCustomXml="next"/>
    <w:bookmarkEnd w:id="2326" w:displacedByCustomXml="next"/>
    <w:bookmarkStart w:id="2327" w:name="_Toc349211295" w:displacedByCustomXml="next"/>
    <w:bookmarkEnd w:id="2327" w:displacedByCustomXml="next"/>
    <w:bookmarkStart w:id="2328" w:name="_Toc349208201" w:displacedByCustomXml="next"/>
    <w:bookmarkEnd w:id="2328" w:displacedByCustomXml="next"/>
    <w:bookmarkStart w:id="2329" w:name="_Toc381366512" w:displacedByCustomXml="next"/>
    <w:bookmarkEnd w:id="2329" w:displacedByCustomXml="next"/>
    <w:bookmarkStart w:id="2330" w:name="_Toc381022490" w:displacedByCustomXml="next"/>
    <w:bookmarkEnd w:id="2330" w:displacedByCustomXml="next"/>
    <w:bookmarkStart w:id="2331" w:name="_Toc381020157" w:displacedByCustomXml="next"/>
    <w:bookmarkEnd w:id="2331" w:displacedByCustomXml="next"/>
    <w:bookmarkStart w:id="2332" w:name="_Toc381017624" w:displacedByCustomXml="next"/>
    <w:bookmarkEnd w:id="2332" w:displacedByCustomXml="next"/>
    <w:bookmarkStart w:id="2333" w:name="_Toc381016890" w:displacedByCustomXml="next"/>
    <w:bookmarkEnd w:id="2333" w:displacedByCustomXml="next"/>
    <w:bookmarkStart w:id="2334" w:name="_Toc381013906" w:displacedByCustomXml="next"/>
    <w:bookmarkEnd w:id="2334" w:displacedByCustomXml="next"/>
    <w:bookmarkStart w:id="2335" w:name="_Toc381013255" w:displacedByCustomXml="next"/>
    <w:bookmarkEnd w:id="2335" w:displacedByCustomXml="next"/>
    <w:bookmarkStart w:id="2336" w:name="_Toc381008644" w:displacedByCustomXml="next"/>
    <w:bookmarkEnd w:id="2336" w:displacedByCustomXml="next"/>
    <w:bookmarkStart w:id="2337" w:name="_Toc381007992" w:displacedByCustomXml="next"/>
    <w:bookmarkEnd w:id="2337" w:displacedByCustomXml="next"/>
    <w:bookmarkStart w:id="2338" w:name="_Toc381007340" w:displacedByCustomXml="next"/>
    <w:bookmarkEnd w:id="2338" w:displacedByCustomXml="next"/>
    <w:bookmarkStart w:id="2339" w:name="_Toc381366511" w:displacedByCustomXml="next"/>
    <w:bookmarkEnd w:id="2339" w:displacedByCustomXml="next"/>
    <w:bookmarkStart w:id="2340" w:name="_Toc381022489" w:displacedByCustomXml="next"/>
    <w:bookmarkEnd w:id="2340" w:displacedByCustomXml="next"/>
    <w:bookmarkStart w:id="2341" w:name="_Toc381020156" w:displacedByCustomXml="next"/>
    <w:bookmarkEnd w:id="2341" w:displacedByCustomXml="next"/>
    <w:bookmarkStart w:id="2342" w:name="_Toc381017623" w:displacedByCustomXml="next"/>
    <w:bookmarkEnd w:id="2342" w:displacedByCustomXml="next"/>
    <w:bookmarkStart w:id="2343" w:name="_Toc381016889" w:displacedByCustomXml="next"/>
    <w:bookmarkEnd w:id="2343" w:displacedByCustomXml="next"/>
    <w:bookmarkStart w:id="2344" w:name="_Toc381013905" w:displacedByCustomXml="next"/>
    <w:bookmarkEnd w:id="2344" w:displacedByCustomXml="next"/>
    <w:bookmarkStart w:id="2345" w:name="_Toc381013254" w:displacedByCustomXml="next"/>
    <w:bookmarkEnd w:id="2345" w:displacedByCustomXml="next"/>
    <w:bookmarkStart w:id="2346" w:name="_Toc381008643" w:displacedByCustomXml="next"/>
    <w:bookmarkEnd w:id="2346" w:displacedByCustomXml="next"/>
    <w:bookmarkStart w:id="2347" w:name="_Toc381007991" w:displacedByCustomXml="next"/>
    <w:bookmarkEnd w:id="2347" w:displacedByCustomXml="next"/>
    <w:bookmarkStart w:id="2348" w:name="_Toc381007339" w:displacedByCustomXml="next"/>
    <w:bookmarkEnd w:id="2348" w:displacedByCustomXml="next"/>
    <w:bookmarkStart w:id="2349" w:name="_Toc381366510" w:displacedByCustomXml="next"/>
    <w:bookmarkEnd w:id="2349" w:displacedByCustomXml="next"/>
    <w:bookmarkStart w:id="2350" w:name="_Toc381022488" w:displacedByCustomXml="next"/>
    <w:bookmarkEnd w:id="2350" w:displacedByCustomXml="next"/>
    <w:bookmarkStart w:id="2351" w:name="_Toc381020155" w:displacedByCustomXml="next"/>
    <w:bookmarkEnd w:id="2351" w:displacedByCustomXml="next"/>
    <w:bookmarkStart w:id="2352" w:name="_Toc381017622" w:displacedByCustomXml="next"/>
    <w:bookmarkEnd w:id="2352" w:displacedByCustomXml="next"/>
    <w:bookmarkStart w:id="2353" w:name="_Toc381016888" w:displacedByCustomXml="next"/>
    <w:bookmarkEnd w:id="2353" w:displacedByCustomXml="next"/>
    <w:bookmarkStart w:id="2354" w:name="_Toc381013904" w:displacedByCustomXml="next"/>
    <w:bookmarkEnd w:id="2354" w:displacedByCustomXml="next"/>
    <w:bookmarkStart w:id="2355" w:name="_Toc381013253" w:displacedByCustomXml="next"/>
    <w:bookmarkEnd w:id="2355" w:displacedByCustomXml="next"/>
    <w:bookmarkStart w:id="2356" w:name="_Toc381008642" w:displacedByCustomXml="next"/>
    <w:bookmarkEnd w:id="2356" w:displacedByCustomXml="next"/>
    <w:bookmarkStart w:id="2357" w:name="_Toc381007990" w:displacedByCustomXml="next"/>
    <w:bookmarkEnd w:id="2357" w:displacedByCustomXml="next"/>
    <w:bookmarkStart w:id="2358" w:name="_Toc381007338" w:displacedByCustomXml="next"/>
    <w:bookmarkEnd w:id="2358" w:displacedByCustomXml="next"/>
    <w:bookmarkStart w:id="2359" w:name="_Toc381366509" w:displacedByCustomXml="next"/>
    <w:bookmarkEnd w:id="2359" w:displacedByCustomXml="next"/>
    <w:bookmarkStart w:id="2360" w:name="_Toc381022487" w:displacedByCustomXml="next"/>
    <w:bookmarkEnd w:id="2360" w:displacedByCustomXml="next"/>
    <w:bookmarkStart w:id="2361" w:name="_Toc381020154" w:displacedByCustomXml="next"/>
    <w:bookmarkEnd w:id="2361" w:displacedByCustomXml="next"/>
    <w:bookmarkStart w:id="2362" w:name="_Toc381017621" w:displacedByCustomXml="next"/>
    <w:bookmarkEnd w:id="2362" w:displacedByCustomXml="next"/>
    <w:bookmarkStart w:id="2363" w:name="_Toc381016887" w:displacedByCustomXml="next"/>
    <w:bookmarkEnd w:id="2363" w:displacedByCustomXml="next"/>
    <w:bookmarkStart w:id="2364" w:name="_Toc381013903" w:displacedByCustomXml="next"/>
    <w:bookmarkEnd w:id="2364" w:displacedByCustomXml="next"/>
    <w:bookmarkStart w:id="2365" w:name="_Toc381013252" w:displacedByCustomXml="next"/>
    <w:bookmarkEnd w:id="2365" w:displacedByCustomXml="next"/>
    <w:bookmarkStart w:id="2366" w:name="_Toc381008641" w:displacedByCustomXml="next"/>
    <w:bookmarkEnd w:id="2366" w:displacedByCustomXml="next"/>
    <w:bookmarkStart w:id="2367" w:name="_Toc381007989" w:displacedByCustomXml="next"/>
    <w:bookmarkEnd w:id="2367" w:displacedByCustomXml="next"/>
    <w:bookmarkStart w:id="2368" w:name="_Toc381007337" w:displacedByCustomXml="next"/>
    <w:bookmarkEnd w:id="2368" w:displacedByCustomXml="next"/>
    <w:bookmarkStart w:id="2369" w:name="_Toc381366508" w:displacedByCustomXml="next"/>
    <w:bookmarkEnd w:id="2369" w:displacedByCustomXml="next"/>
    <w:bookmarkStart w:id="2370" w:name="_Toc381022486" w:displacedByCustomXml="next"/>
    <w:bookmarkEnd w:id="2370" w:displacedByCustomXml="next"/>
    <w:bookmarkStart w:id="2371" w:name="_Toc381020153" w:displacedByCustomXml="next"/>
    <w:bookmarkEnd w:id="2371" w:displacedByCustomXml="next"/>
    <w:bookmarkStart w:id="2372" w:name="_Toc381017620" w:displacedByCustomXml="next"/>
    <w:bookmarkEnd w:id="2372" w:displacedByCustomXml="next"/>
    <w:bookmarkStart w:id="2373" w:name="_Toc381016886" w:displacedByCustomXml="next"/>
    <w:bookmarkEnd w:id="2373" w:displacedByCustomXml="next"/>
    <w:bookmarkStart w:id="2374" w:name="_Toc381013902" w:displacedByCustomXml="next"/>
    <w:bookmarkEnd w:id="2374" w:displacedByCustomXml="next"/>
    <w:bookmarkStart w:id="2375" w:name="_Toc381013251" w:displacedByCustomXml="next"/>
    <w:bookmarkEnd w:id="2375" w:displacedByCustomXml="next"/>
    <w:bookmarkStart w:id="2376" w:name="_Toc381008640" w:displacedByCustomXml="next"/>
    <w:bookmarkEnd w:id="2376" w:displacedByCustomXml="next"/>
    <w:bookmarkStart w:id="2377" w:name="_Toc381007988" w:displacedByCustomXml="next"/>
    <w:bookmarkEnd w:id="2377" w:displacedByCustomXml="next"/>
    <w:bookmarkStart w:id="2378" w:name="_Toc381007336" w:displacedByCustomXml="next"/>
    <w:bookmarkEnd w:id="2378" w:displacedByCustomXml="next"/>
    <w:bookmarkStart w:id="2379" w:name="_Toc381366507" w:displacedByCustomXml="next"/>
    <w:bookmarkEnd w:id="2379" w:displacedByCustomXml="next"/>
    <w:bookmarkStart w:id="2380" w:name="_Toc381022485" w:displacedByCustomXml="next"/>
    <w:bookmarkEnd w:id="2380" w:displacedByCustomXml="next"/>
    <w:bookmarkStart w:id="2381" w:name="_Toc381020152" w:displacedByCustomXml="next"/>
    <w:bookmarkEnd w:id="2381" w:displacedByCustomXml="next"/>
    <w:bookmarkStart w:id="2382" w:name="_Toc381017619" w:displacedByCustomXml="next"/>
    <w:bookmarkEnd w:id="2382" w:displacedByCustomXml="next"/>
    <w:bookmarkStart w:id="2383" w:name="_Toc381016885" w:displacedByCustomXml="next"/>
    <w:bookmarkEnd w:id="2383" w:displacedByCustomXml="next"/>
    <w:bookmarkStart w:id="2384" w:name="_Toc381013901" w:displacedByCustomXml="next"/>
    <w:bookmarkEnd w:id="2384" w:displacedByCustomXml="next"/>
    <w:bookmarkStart w:id="2385" w:name="_Toc381013250" w:displacedByCustomXml="next"/>
    <w:bookmarkEnd w:id="2385" w:displacedByCustomXml="next"/>
    <w:bookmarkStart w:id="2386" w:name="_Toc381008639" w:displacedByCustomXml="next"/>
    <w:bookmarkEnd w:id="2386" w:displacedByCustomXml="next"/>
    <w:bookmarkStart w:id="2387" w:name="_Toc381007987" w:displacedByCustomXml="next"/>
    <w:bookmarkEnd w:id="2387" w:displacedByCustomXml="next"/>
    <w:bookmarkStart w:id="2388" w:name="_Toc381007335" w:displacedByCustomXml="next"/>
    <w:bookmarkEnd w:id="2388" w:displacedByCustomXml="next"/>
    <w:bookmarkStart w:id="2389" w:name="_Toc381366506" w:displacedByCustomXml="next"/>
    <w:bookmarkEnd w:id="2389" w:displacedByCustomXml="next"/>
    <w:bookmarkStart w:id="2390" w:name="_Toc381022484" w:displacedByCustomXml="next"/>
    <w:bookmarkEnd w:id="2390" w:displacedByCustomXml="next"/>
    <w:bookmarkStart w:id="2391" w:name="_Toc381020151" w:displacedByCustomXml="next"/>
    <w:bookmarkEnd w:id="2391" w:displacedByCustomXml="next"/>
    <w:bookmarkStart w:id="2392" w:name="_Toc381017618" w:displacedByCustomXml="next"/>
    <w:bookmarkEnd w:id="2392" w:displacedByCustomXml="next"/>
    <w:bookmarkStart w:id="2393" w:name="_Toc381016884" w:displacedByCustomXml="next"/>
    <w:bookmarkEnd w:id="2393" w:displacedByCustomXml="next"/>
    <w:bookmarkStart w:id="2394" w:name="_Toc381013900" w:displacedByCustomXml="next"/>
    <w:bookmarkEnd w:id="2394" w:displacedByCustomXml="next"/>
    <w:bookmarkStart w:id="2395" w:name="_Toc381013249" w:displacedByCustomXml="next"/>
    <w:bookmarkEnd w:id="2395" w:displacedByCustomXml="next"/>
    <w:bookmarkStart w:id="2396" w:name="_Toc381008638" w:displacedByCustomXml="next"/>
    <w:bookmarkEnd w:id="2396" w:displacedByCustomXml="next"/>
    <w:bookmarkStart w:id="2397" w:name="_Toc381007986" w:displacedByCustomXml="next"/>
    <w:bookmarkEnd w:id="2397" w:displacedByCustomXml="next"/>
    <w:bookmarkStart w:id="2398" w:name="_Toc381007334" w:displacedByCustomXml="next"/>
    <w:bookmarkEnd w:id="2398" w:displacedByCustomXml="next"/>
    <w:bookmarkStart w:id="2399" w:name="_Toc381366505" w:displacedByCustomXml="next"/>
    <w:bookmarkEnd w:id="2399" w:displacedByCustomXml="next"/>
    <w:bookmarkStart w:id="2400" w:name="_Toc381022483" w:displacedByCustomXml="next"/>
    <w:bookmarkEnd w:id="2400" w:displacedByCustomXml="next"/>
    <w:bookmarkStart w:id="2401" w:name="_Toc381020150" w:displacedByCustomXml="next"/>
    <w:bookmarkEnd w:id="2401" w:displacedByCustomXml="next"/>
    <w:bookmarkStart w:id="2402" w:name="_Toc381017617" w:displacedByCustomXml="next"/>
    <w:bookmarkEnd w:id="2402" w:displacedByCustomXml="next"/>
    <w:bookmarkStart w:id="2403" w:name="_Toc381016883" w:displacedByCustomXml="next"/>
    <w:bookmarkEnd w:id="2403" w:displacedByCustomXml="next"/>
    <w:bookmarkStart w:id="2404" w:name="_Toc381013899" w:displacedByCustomXml="next"/>
    <w:bookmarkEnd w:id="2404" w:displacedByCustomXml="next"/>
    <w:bookmarkStart w:id="2405" w:name="_Toc381013248" w:displacedByCustomXml="next"/>
    <w:bookmarkEnd w:id="2405" w:displacedByCustomXml="next"/>
    <w:bookmarkStart w:id="2406" w:name="_Toc381008637" w:displacedByCustomXml="next"/>
    <w:bookmarkEnd w:id="2406" w:displacedByCustomXml="next"/>
    <w:bookmarkStart w:id="2407" w:name="_Toc381007985" w:displacedByCustomXml="next"/>
    <w:bookmarkEnd w:id="2407" w:displacedByCustomXml="next"/>
    <w:bookmarkStart w:id="2408" w:name="_Toc381007333" w:displacedByCustomXml="next"/>
    <w:bookmarkEnd w:id="2408" w:displacedByCustomXml="next"/>
    <w:bookmarkStart w:id="2409" w:name="_Toc381366503" w:displacedByCustomXml="next"/>
    <w:bookmarkEnd w:id="2409" w:displacedByCustomXml="next"/>
    <w:bookmarkStart w:id="2410" w:name="_Toc381022481" w:displacedByCustomXml="next"/>
    <w:bookmarkEnd w:id="2410" w:displacedByCustomXml="next"/>
    <w:bookmarkStart w:id="2411" w:name="_Toc381020148" w:displacedByCustomXml="next"/>
    <w:bookmarkEnd w:id="2411" w:displacedByCustomXml="next"/>
    <w:bookmarkStart w:id="2412" w:name="_Toc381017615" w:displacedByCustomXml="next"/>
    <w:bookmarkEnd w:id="2412" w:displacedByCustomXml="next"/>
    <w:bookmarkStart w:id="2413" w:name="_Toc381016881" w:displacedByCustomXml="next"/>
    <w:bookmarkEnd w:id="2413" w:displacedByCustomXml="next"/>
    <w:bookmarkStart w:id="2414" w:name="_Toc381013897" w:displacedByCustomXml="next"/>
    <w:bookmarkEnd w:id="2414" w:displacedByCustomXml="next"/>
    <w:bookmarkStart w:id="2415" w:name="_Toc381013246" w:displacedByCustomXml="next"/>
    <w:bookmarkEnd w:id="2415" w:displacedByCustomXml="next"/>
    <w:bookmarkStart w:id="2416" w:name="_Toc381008635" w:displacedByCustomXml="next"/>
    <w:bookmarkEnd w:id="2416" w:displacedByCustomXml="next"/>
    <w:bookmarkStart w:id="2417" w:name="_Toc381007983" w:displacedByCustomXml="next"/>
    <w:bookmarkEnd w:id="2417" w:displacedByCustomXml="next"/>
    <w:bookmarkStart w:id="2418" w:name="_Toc381007331" w:displacedByCustomXml="next"/>
    <w:bookmarkEnd w:id="2418" w:displacedByCustomXml="next"/>
    <w:bookmarkStart w:id="2419" w:name="_Toc381366490" w:displacedByCustomXml="next"/>
    <w:bookmarkEnd w:id="2419" w:displacedByCustomXml="next"/>
    <w:bookmarkStart w:id="2420" w:name="_Toc381022468" w:displacedByCustomXml="next"/>
    <w:bookmarkEnd w:id="2420" w:displacedByCustomXml="next"/>
    <w:bookmarkStart w:id="2421" w:name="_Toc381020135" w:displacedByCustomXml="next"/>
    <w:bookmarkEnd w:id="2421" w:displacedByCustomXml="next"/>
    <w:bookmarkStart w:id="2422" w:name="_Toc381017602" w:displacedByCustomXml="next"/>
    <w:bookmarkEnd w:id="2422" w:displacedByCustomXml="next"/>
    <w:bookmarkStart w:id="2423" w:name="_Toc381016868" w:displacedByCustomXml="next"/>
    <w:bookmarkEnd w:id="2423" w:displacedByCustomXml="next"/>
    <w:bookmarkStart w:id="2424" w:name="_Toc381013884" w:displacedByCustomXml="next"/>
    <w:bookmarkEnd w:id="2424" w:displacedByCustomXml="next"/>
    <w:bookmarkStart w:id="2425" w:name="_Toc381013233" w:displacedByCustomXml="next"/>
    <w:bookmarkEnd w:id="2425" w:displacedByCustomXml="next"/>
    <w:bookmarkStart w:id="2426" w:name="_Toc381008622" w:displacedByCustomXml="next"/>
    <w:bookmarkEnd w:id="2426" w:displacedByCustomXml="next"/>
    <w:bookmarkStart w:id="2427" w:name="_Toc381007970" w:displacedByCustomXml="next"/>
    <w:bookmarkEnd w:id="2427" w:displacedByCustomXml="next"/>
    <w:bookmarkStart w:id="2428" w:name="_Toc381007318" w:displacedByCustomXml="next"/>
    <w:bookmarkEnd w:id="2428" w:displacedByCustomXml="next"/>
    <w:bookmarkStart w:id="2429" w:name="_Toc381366489" w:displacedByCustomXml="next"/>
    <w:bookmarkEnd w:id="2429" w:displacedByCustomXml="next"/>
    <w:bookmarkStart w:id="2430" w:name="_Toc381022467" w:displacedByCustomXml="next"/>
    <w:bookmarkEnd w:id="2430" w:displacedByCustomXml="next"/>
    <w:bookmarkStart w:id="2431" w:name="_Toc381020134" w:displacedByCustomXml="next"/>
    <w:bookmarkEnd w:id="2431" w:displacedByCustomXml="next"/>
    <w:bookmarkStart w:id="2432" w:name="_Toc381017601" w:displacedByCustomXml="next"/>
    <w:bookmarkEnd w:id="2432" w:displacedByCustomXml="next"/>
    <w:bookmarkStart w:id="2433" w:name="_Toc381016867" w:displacedByCustomXml="next"/>
    <w:bookmarkEnd w:id="2433" w:displacedByCustomXml="next"/>
    <w:bookmarkStart w:id="2434" w:name="_Toc381013883" w:displacedByCustomXml="next"/>
    <w:bookmarkEnd w:id="2434" w:displacedByCustomXml="next"/>
    <w:bookmarkStart w:id="2435" w:name="_Toc381013232" w:displacedByCustomXml="next"/>
    <w:bookmarkEnd w:id="2435" w:displacedByCustomXml="next"/>
    <w:bookmarkStart w:id="2436" w:name="_Toc381008621" w:displacedByCustomXml="next"/>
    <w:bookmarkEnd w:id="2436" w:displacedByCustomXml="next"/>
    <w:bookmarkStart w:id="2437" w:name="_Toc381007969" w:displacedByCustomXml="next"/>
    <w:bookmarkEnd w:id="2437" w:displacedByCustomXml="next"/>
    <w:bookmarkStart w:id="2438" w:name="_Toc381007317" w:displacedByCustomXml="next"/>
    <w:bookmarkEnd w:id="2438" w:displacedByCustomXml="next"/>
    <w:bookmarkStart w:id="2439" w:name="_Toc381366488" w:displacedByCustomXml="next"/>
    <w:bookmarkEnd w:id="2439" w:displacedByCustomXml="next"/>
    <w:bookmarkStart w:id="2440" w:name="_Toc381022466" w:displacedByCustomXml="next"/>
    <w:bookmarkEnd w:id="2440" w:displacedByCustomXml="next"/>
    <w:bookmarkStart w:id="2441" w:name="_Toc381020133" w:displacedByCustomXml="next"/>
    <w:bookmarkEnd w:id="2441" w:displacedByCustomXml="next"/>
    <w:bookmarkStart w:id="2442" w:name="_Toc381017600" w:displacedByCustomXml="next"/>
    <w:bookmarkEnd w:id="2442" w:displacedByCustomXml="next"/>
    <w:bookmarkStart w:id="2443" w:name="_Toc381016866" w:displacedByCustomXml="next"/>
    <w:bookmarkEnd w:id="2443" w:displacedByCustomXml="next"/>
    <w:bookmarkStart w:id="2444" w:name="_Toc381013882" w:displacedByCustomXml="next"/>
    <w:bookmarkEnd w:id="2444" w:displacedByCustomXml="next"/>
    <w:bookmarkStart w:id="2445" w:name="_Toc381013231" w:displacedByCustomXml="next"/>
    <w:bookmarkEnd w:id="2445" w:displacedByCustomXml="next"/>
    <w:bookmarkStart w:id="2446" w:name="_Toc381008620" w:displacedByCustomXml="next"/>
    <w:bookmarkEnd w:id="2446" w:displacedByCustomXml="next"/>
    <w:bookmarkStart w:id="2447" w:name="_Toc381007968" w:displacedByCustomXml="next"/>
    <w:bookmarkEnd w:id="2447" w:displacedByCustomXml="next"/>
    <w:bookmarkStart w:id="2448" w:name="_Toc381007316" w:displacedByCustomXml="next"/>
    <w:bookmarkEnd w:id="2448" w:displacedByCustomXml="next"/>
    <w:bookmarkStart w:id="2449" w:name="_Toc381366487" w:displacedByCustomXml="next"/>
    <w:bookmarkEnd w:id="2449" w:displacedByCustomXml="next"/>
    <w:bookmarkStart w:id="2450" w:name="_Toc381022465" w:displacedByCustomXml="next"/>
    <w:bookmarkEnd w:id="2450" w:displacedByCustomXml="next"/>
    <w:bookmarkStart w:id="2451" w:name="_Toc381020132" w:displacedByCustomXml="next"/>
    <w:bookmarkEnd w:id="2451" w:displacedByCustomXml="next"/>
    <w:bookmarkStart w:id="2452" w:name="_Toc381017599" w:displacedByCustomXml="next"/>
    <w:bookmarkEnd w:id="2452" w:displacedByCustomXml="next"/>
    <w:bookmarkStart w:id="2453" w:name="_Toc381016865" w:displacedByCustomXml="next"/>
    <w:bookmarkEnd w:id="2453" w:displacedByCustomXml="next"/>
    <w:bookmarkStart w:id="2454" w:name="_Toc381013881" w:displacedByCustomXml="next"/>
    <w:bookmarkEnd w:id="2454" w:displacedByCustomXml="next"/>
    <w:bookmarkStart w:id="2455" w:name="_Toc381013230" w:displacedByCustomXml="next"/>
    <w:bookmarkEnd w:id="2455" w:displacedByCustomXml="next"/>
    <w:bookmarkStart w:id="2456" w:name="_Toc381008619" w:displacedByCustomXml="next"/>
    <w:bookmarkEnd w:id="2456" w:displacedByCustomXml="next"/>
    <w:bookmarkStart w:id="2457" w:name="_Toc381007967" w:displacedByCustomXml="next"/>
    <w:bookmarkEnd w:id="2457" w:displacedByCustomXml="next"/>
    <w:bookmarkStart w:id="2458" w:name="_Toc381007315" w:displacedByCustomXml="next"/>
    <w:bookmarkEnd w:id="2458" w:displacedByCustomXml="next"/>
    <w:bookmarkStart w:id="2459" w:name="_Toc381366486" w:displacedByCustomXml="next"/>
    <w:bookmarkEnd w:id="2459" w:displacedByCustomXml="next"/>
    <w:bookmarkStart w:id="2460" w:name="_Toc381022464" w:displacedByCustomXml="next"/>
    <w:bookmarkEnd w:id="2460" w:displacedByCustomXml="next"/>
    <w:bookmarkStart w:id="2461" w:name="_Toc381020131" w:displacedByCustomXml="next"/>
    <w:bookmarkEnd w:id="2461" w:displacedByCustomXml="next"/>
    <w:bookmarkStart w:id="2462" w:name="_Toc381017598" w:displacedByCustomXml="next"/>
    <w:bookmarkEnd w:id="2462" w:displacedByCustomXml="next"/>
    <w:bookmarkStart w:id="2463" w:name="_Toc381016864" w:displacedByCustomXml="next"/>
    <w:bookmarkEnd w:id="2463" w:displacedByCustomXml="next"/>
    <w:bookmarkStart w:id="2464" w:name="_Toc381013880" w:displacedByCustomXml="next"/>
    <w:bookmarkEnd w:id="2464" w:displacedByCustomXml="next"/>
    <w:bookmarkStart w:id="2465" w:name="_Toc381013229" w:displacedByCustomXml="next"/>
    <w:bookmarkEnd w:id="2465" w:displacedByCustomXml="next"/>
    <w:bookmarkStart w:id="2466" w:name="_Toc381008618" w:displacedByCustomXml="next"/>
    <w:bookmarkEnd w:id="2466" w:displacedByCustomXml="next"/>
    <w:bookmarkStart w:id="2467" w:name="_Toc381007966" w:displacedByCustomXml="next"/>
    <w:bookmarkEnd w:id="2467" w:displacedByCustomXml="next"/>
    <w:bookmarkStart w:id="2468" w:name="_Toc381007314" w:displacedByCustomXml="next"/>
    <w:bookmarkEnd w:id="2468" w:displacedByCustomXml="next"/>
    <w:bookmarkStart w:id="2469" w:name="_Toc381366485" w:displacedByCustomXml="next"/>
    <w:bookmarkEnd w:id="2469" w:displacedByCustomXml="next"/>
    <w:bookmarkStart w:id="2470" w:name="_Toc381022463" w:displacedByCustomXml="next"/>
    <w:bookmarkEnd w:id="2470" w:displacedByCustomXml="next"/>
    <w:bookmarkStart w:id="2471" w:name="_Toc381020130" w:displacedByCustomXml="next"/>
    <w:bookmarkEnd w:id="2471" w:displacedByCustomXml="next"/>
    <w:bookmarkStart w:id="2472" w:name="_Toc381017597" w:displacedByCustomXml="next"/>
    <w:bookmarkEnd w:id="2472" w:displacedByCustomXml="next"/>
    <w:bookmarkStart w:id="2473" w:name="_Toc381016863" w:displacedByCustomXml="next"/>
    <w:bookmarkEnd w:id="2473" w:displacedByCustomXml="next"/>
    <w:bookmarkStart w:id="2474" w:name="_Toc381013879" w:displacedByCustomXml="next"/>
    <w:bookmarkEnd w:id="2474" w:displacedByCustomXml="next"/>
    <w:bookmarkStart w:id="2475" w:name="_Toc381013228" w:displacedByCustomXml="next"/>
    <w:bookmarkEnd w:id="2475" w:displacedByCustomXml="next"/>
    <w:bookmarkStart w:id="2476" w:name="_Toc381008617" w:displacedByCustomXml="next"/>
    <w:bookmarkEnd w:id="2476" w:displacedByCustomXml="next"/>
    <w:bookmarkStart w:id="2477" w:name="_Toc381007965" w:displacedByCustomXml="next"/>
    <w:bookmarkEnd w:id="2477" w:displacedByCustomXml="next"/>
    <w:bookmarkStart w:id="2478" w:name="_Toc381007313" w:displacedByCustomXml="next"/>
    <w:bookmarkEnd w:id="2478" w:displacedByCustomXml="next"/>
    <w:bookmarkStart w:id="2479" w:name="_Toc381366479" w:displacedByCustomXml="next"/>
    <w:bookmarkEnd w:id="2479" w:displacedByCustomXml="next"/>
    <w:bookmarkStart w:id="2480" w:name="_Toc381022457" w:displacedByCustomXml="next"/>
    <w:bookmarkEnd w:id="2480" w:displacedByCustomXml="next"/>
    <w:bookmarkStart w:id="2481" w:name="_Toc381020124" w:displacedByCustomXml="next"/>
    <w:bookmarkEnd w:id="2481" w:displacedByCustomXml="next"/>
    <w:bookmarkStart w:id="2482" w:name="_Toc381017591" w:displacedByCustomXml="next"/>
    <w:bookmarkEnd w:id="2482" w:displacedByCustomXml="next"/>
    <w:bookmarkStart w:id="2483" w:name="_Toc381016857" w:displacedByCustomXml="next"/>
    <w:bookmarkEnd w:id="2483" w:displacedByCustomXml="next"/>
    <w:bookmarkStart w:id="2484" w:name="_Toc381013873" w:displacedByCustomXml="next"/>
    <w:bookmarkEnd w:id="2484" w:displacedByCustomXml="next"/>
    <w:bookmarkStart w:id="2485" w:name="_Toc381013222" w:displacedByCustomXml="next"/>
    <w:bookmarkEnd w:id="2485" w:displacedByCustomXml="next"/>
    <w:bookmarkStart w:id="2486" w:name="_Toc381008611" w:displacedByCustomXml="next"/>
    <w:bookmarkEnd w:id="2486" w:displacedByCustomXml="next"/>
    <w:bookmarkStart w:id="2487" w:name="_Toc381007959" w:displacedByCustomXml="next"/>
    <w:bookmarkEnd w:id="2487" w:displacedByCustomXml="next"/>
    <w:bookmarkStart w:id="2488" w:name="_Toc381007307" w:displacedByCustomXml="next"/>
    <w:bookmarkEnd w:id="2488" w:displacedByCustomXml="next"/>
    <w:bookmarkStart w:id="2489" w:name="_Toc381006736" w:displacedByCustomXml="next"/>
    <w:bookmarkEnd w:id="2489" w:displacedByCustomXml="next"/>
    <w:bookmarkStart w:id="2490" w:name="_Toc381006168" w:displacedByCustomXml="next"/>
    <w:bookmarkEnd w:id="2490" w:displacedByCustomXml="next"/>
    <w:bookmarkStart w:id="2491" w:name="_Toc381004975" w:displacedByCustomXml="next"/>
    <w:bookmarkEnd w:id="2491" w:displacedByCustomXml="next"/>
    <w:bookmarkStart w:id="2492" w:name="_Toc381004321" w:displacedByCustomXml="next"/>
    <w:bookmarkEnd w:id="2492" w:displacedByCustomXml="next"/>
    <w:bookmarkStart w:id="2493" w:name="_Toc381003775" w:displacedByCustomXml="next"/>
    <w:bookmarkEnd w:id="2493" w:displacedByCustomXml="next"/>
    <w:bookmarkStart w:id="2494" w:name="_Toc381003228" w:displacedByCustomXml="next"/>
    <w:bookmarkEnd w:id="2494" w:displacedByCustomXml="next"/>
    <w:bookmarkStart w:id="2495" w:name="_Toc381002339" w:displacedByCustomXml="next"/>
    <w:bookmarkEnd w:id="2495" w:displacedByCustomXml="next"/>
    <w:bookmarkStart w:id="2496" w:name="_Toc381001528" w:displacedByCustomXml="next"/>
    <w:bookmarkEnd w:id="2496" w:displacedByCustomXml="next"/>
    <w:bookmarkStart w:id="2497" w:name="_Toc375058889" w:displacedByCustomXml="next"/>
    <w:bookmarkEnd w:id="2497" w:displacedByCustomXml="next"/>
    <w:bookmarkStart w:id="2498" w:name="_Toc375056971" w:displacedByCustomXml="next"/>
    <w:bookmarkEnd w:id="2498" w:displacedByCustomXml="next"/>
    <w:bookmarkStart w:id="2499" w:name="_Toc349211282" w:displacedByCustomXml="next"/>
    <w:bookmarkEnd w:id="2499" w:displacedByCustomXml="next"/>
    <w:bookmarkStart w:id="2500" w:name="_Toc349208188" w:displacedByCustomXml="next"/>
    <w:bookmarkEnd w:id="2500" w:displacedByCustomXml="next"/>
    <w:bookmarkStart w:id="2501" w:name="_Toc349140279" w:displacedByCustomXml="next"/>
    <w:bookmarkEnd w:id="2501" w:displacedByCustomXml="next"/>
    <w:bookmarkStart w:id="2502" w:name="_Toc349046152" w:displacedByCustomXml="next"/>
    <w:bookmarkEnd w:id="2502" w:displacedByCustomXml="next"/>
    <w:bookmarkStart w:id="2503" w:name="_Toc348969781" w:displacedByCustomXml="next"/>
    <w:bookmarkEnd w:id="2503" w:displacedByCustomXml="next"/>
    <w:bookmarkStart w:id="2504" w:name="_Toc347306236" w:displacedByCustomXml="next"/>
    <w:bookmarkEnd w:id="2504" w:displacedByCustomXml="next"/>
    <w:bookmarkStart w:id="2505" w:name="_Toc347306144" w:displacedByCustomXml="next"/>
    <w:bookmarkEnd w:id="2505" w:displacedByCustomXml="next"/>
    <w:bookmarkStart w:id="2506" w:name="_Toc347155274" w:displacedByCustomXml="next"/>
    <w:bookmarkEnd w:id="2506" w:displacedByCustomXml="next"/>
    <w:bookmarkStart w:id="2507" w:name="_Toc381366478" w:displacedByCustomXml="next"/>
    <w:bookmarkEnd w:id="2507" w:displacedByCustomXml="next"/>
    <w:bookmarkStart w:id="2508" w:name="_Toc381022456" w:displacedByCustomXml="next"/>
    <w:bookmarkEnd w:id="2508" w:displacedByCustomXml="next"/>
    <w:bookmarkStart w:id="2509" w:name="_Toc381020123" w:displacedByCustomXml="next"/>
    <w:bookmarkEnd w:id="2509" w:displacedByCustomXml="next"/>
    <w:bookmarkStart w:id="2510" w:name="_Toc381017590" w:displacedByCustomXml="next"/>
    <w:bookmarkEnd w:id="2510" w:displacedByCustomXml="next"/>
    <w:bookmarkStart w:id="2511" w:name="_Toc381016856" w:displacedByCustomXml="next"/>
    <w:bookmarkEnd w:id="2511" w:displacedByCustomXml="next"/>
    <w:bookmarkStart w:id="2512" w:name="_Toc381013872" w:displacedByCustomXml="next"/>
    <w:bookmarkEnd w:id="2512" w:displacedByCustomXml="next"/>
    <w:bookmarkStart w:id="2513" w:name="_Toc381013221" w:displacedByCustomXml="next"/>
    <w:bookmarkEnd w:id="2513" w:displacedByCustomXml="next"/>
    <w:bookmarkStart w:id="2514" w:name="_Toc381008610" w:displacedByCustomXml="next"/>
    <w:bookmarkEnd w:id="2514" w:displacedByCustomXml="next"/>
    <w:bookmarkStart w:id="2515" w:name="_Toc381007958" w:displacedByCustomXml="next"/>
    <w:bookmarkEnd w:id="2515" w:displacedByCustomXml="next"/>
    <w:bookmarkStart w:id="2516" w:name="_Toc381007306" w:displacedByCustomXml="next"/>
    <w:bookmarkEnd w:id="2516" w:displacedByCustomXml="next"/>
    <w:bookmarkStart w:id="2517" w:name="_Toc381006735" w:displacedByCustomXml="next"/>
    <w:bookmarkEnd w:id="2517" w:displacedByCustomXml="next"/>
    <w:bookmarkStart w:id="2518" w:name="_Toc381006167" w:displacedByCustomXml="next"/>
    <w:bookmarkEnd w:id="2518" w:displacedByCustomXml="next"/>
    <w:bookmarkStart w:id="2519" w:name="_Toc381004974" w:displacedByCustomXml="next"/>
    <w:bookmarkEnd w:id="2519" w:displacedByCustomXml="next"/>
    <w:bookmarkStart w:id="2520" w:name="_Toc381004320" w:displacedByCustomXml="next"/>
    <w:bookmarkEnd w:id="2520" w:displacedByCustomXml="next"/>
    <w:bookmarkStart w:id="2521" w:name="_Toc381003774" w:displacedByCustomXml="next"/>
    <w:bookmarkEnd w:id="2521" w:displacedByCustomXml="next"/>
    <w:bookmarkStart w:id="2522" w:name="_Toc381003227" w:displacedByCustomXml="next"/>
    <w:bookmarkEnd w:id="2522" w:displacedByCustomXml="next"/>
    <w:bookmarkStart w:id="2523" w:name="_Toc381002338" w:displacedByCustomXml="next"/>
    <w:bookmarkEnd w:id="2523" w:displacedByCustomXml="next"/>
    <w:bookmarkStart w:id="2524" w:name="_Toc381001527" w:displacedByCustomXml="next"/>
    <w:bookmarkEnd w:id="2524" w:displacedByCustomXml="next"/>
    <w:bookmarkStart w:id="2525" w:name="_Toc375058888" w:displacedByCustomXml="next"/>
    <w:bookmarkEnd w:id="2525" w:displacedByCustomXml="next"/>
    <w:bookmarkStart w:id="2526" w:name="_Toc375056970" w:displacedByCustomXml="next"/>
    <w:bookmarkEnd w:id="2526" w:displacedByCustomXml="next"/>
    <w:bookmarkStart w:id="2527" w:name="_Toc349211281" w:displacedByCustomXml="next"/>
    <w:bookmarkEnd w:id="2527" w:displacedByCustomXml="next"/>
    <w:bookmarkStart w:id="2528" w:name="_Toc349208187" w:displacedByCustomXml="next"/>
    <w:bookmarkEnd w:id="2528" w:displacedByCustomXml="next"/>
    <w:bookmarkStart w:id="2529" w:name="_Toc349140278" w:displacedByCustomXml="next"/>
    <w:bookmarkEnd w:id="2529" w:displacedByCustomXml="next"/>
    <w:bookmarkStart w:id="2530" w:name="_Toc349046151" w:displacedByCustomXml="next"/>
    <w:bookmarkEnd w:id="2530" w:displacedByCustomXml="next"/>
    <w:bookmarkStart w:id="2531" w:name="_Toc348969780" w:displacedByCustomXml="next"/>
    <w:bookmarkEnd w:id="2531" w:displacedByCustomXml="next"/>
    <w:bookmarkStart w:id="2532" w:name="_Toc347306235" w:displacedByCustomXml="next"/>
    <w:bookmarkEnd w:id="2532" w:displacedByCustomXml="next"/>
    <w:bookmarkStart w:id="2533" w:name="_Toc347306143" w:displacedByCustomXml="next"/>
    <w:bookmarkEnd w:id="2533" w:displacedByCustomXml="next"/>
    <w:bookmarkStart w:id="2534" w:name="_Toc347155273" w:displacedByCustomXml="next"/>
    <w:bookmarkEnd w:id="2534" w:displacedByCustomXml="next"/>
    <w:bookmarkStart w:id="2535" w:name="_Toc381366477" w:displacedByCustomXml="next"/>
    <w:bookmarkEnd w:id="2535" w:displacedByCustomXml="next"/>
    <w:bookmarkStart w:id="2536" w:name="_Toc381022455" w:displacedByCustomXml="next"/>
    <w:bookmarkEnd w:id="2536" w:displacedByCustomXml="next"/>
    <w:bookmarkStart w:id="2537" w:name="_Toc381020122" w:displacedByCustomXml="next"/>
    <w:bookmarkEnd w:id="2537" w:displacedByCustomXml="next"/>
    <w:bookmarkStart w:id="2538" w:name="_Toc381017589" w:displacedByCustomXml="next"/>
    <w:bookmarkEnd w:id="2538" w:displacedByCustomXml="next"/>
    <w:bookmarkStart w:id="2539" w:name="_Toc381016855" w:displacedByCustomXml="next"/>
    <w:bookmarkEnd w:id="2539" w:displacedByCustomXml="next"/>
    <w:bookmarkStart w:id="2540" w:name="_Toc381013871" w:displacedByCustomXml="next"/>
    <w:bookmarkEnd w:id="2540" w:displacedByCustomXml="next"/>
    <w:bookmarkStart w:id="2541" w:name="_Toc381013220" w:displacedByCustomXml="next"/>
    <w:bookmarkEnd w:id="2541" w:displacedByCustomXml="next"/>
    <w:bookmarkStart w:id="2542" w:name="_Toc381008609" w:displacedByCustomXml="next"/>
    <w:bookmarkEnd w:id="2542" w:displacedByCustomXml="next"/>
    <w:bookmarkStart w:id="2543" w:name="_Toc381007957" w:displacedByCustomXml="next"/>
    <w:bookmarkEnd w:id="2543" w:displacedByCustomXml="next"/>
    <w:bookmarkStart w:id="2544" w:name="_Toc381007305" w:displacedByCustomXml="next"/>
    <w:bookmarkEnd w:id="2544" w:displacedByCustomXml="next"/>
    <w:bookmarkStart w:id="2545" w:name="_Toc381006734" w:displacedByCustomXml="next"/>
    <w:bookmarkEnd w:id="2545" w:displacedByCustomXml="next"/>
    <w:bookmarkStart w:id="2546" w:name="_Toc381006166" w:displacedByCustomXml="next"/>
    <w:bookmarkEnd w:id="2546" w:displacedByCustomXml="next"/>
    <w:bookmarkStart w:id="2547" w:name="_Toc381004973" w:displacedByCustomXml="next"/>
    <w:bookmarkEnd w:id="2547" w:displacedByCustomXml="next"/>
    <w:bookmarkStart w:id="2548" w:name="_Toc381004319" w:displacedByCustomXml="next"/>
    <w:bookmarkEnd w:id="2548" w:displacedByCustomXml="next"/>
    <w:bookmarkStart w:id="2549" w:name="_Toc381003773" w:displacedByCustomXml="next"/>
    <w:bookmarkEnd w:id="2549" w:displacedByCustomXml="next"/>
    <w:bookmarkStart w:id="2550" w:name="_Toc381003226" w:displacedByCustomXml="next"/>
    <w:bookmarkEnd w:id="2550" w:displacedByCustomXml="next"/>
    <w:bookmarkStart w:id="2551" w:name="_Toc381002337" w:displacedByCustomXml="next"/>
    <w:bookmarkEnd w:id="2551" w:displacedByCustomXml="next"/>
    <w:bookmarkStart w:id="2552" w:name="_Toc381001526" w:displacedByCustomXml="next"/>
    <w:bookmarkEnd w:id="2552" w:displacedByCustomXml="next"/>
    <w:bookmarkStart w:id="2553" w:name="_Toc375058887" w:displacedByCustomXml="next"/>
    <w:bookmarkEnd w:id="2553" w:displacedByCustomXml="next"/>
    <w:bookmarkStart w:id="2554" w:name="_Toc375056969" w:displacedByCustomXml="next"/>
    <w:bookmarkEnd w:id="2554" w:displacedByCustomXml="next"/>
    <w:bookmarkStart w:id="2555" w:name="_Toc349211280" w:displacedByCustomXml="next"/>
    <w:bookmarkEnd w:id="2555" w:displacedByCustomXml="next"/>
    <w:bookmarkStart w:id="2556" w:name="_Toc349208186" w:displacedByCustomXml="next"/>
    <w:bookmarkEnd w:id="2556" w:displacedByCustomXml="next"/>
    <w:bookmarkStart w:id="2557" w:name="_Toc349140277" w:displacedByCustomXml="next"/>
    <w:bookmarkEnd w:id="2557" w:displacedByCustomXml="next"/>
    <w:bookmarkStart w:id="2558" w:name="_Toc349046150" w:displacedByCustomXml="next"/>
    <w:bookmarkEnd w:id="2558" w:displacedByCustomXml="next"/>
    <w:bookmarkStart w:id="2559" w:name="_Toc348969779" w:displacedByCustomXml="next"/>
    <w:bookmarkEnd w:id="2559" w:displacedByCustomXml="next"/>
    <w:bookmarkStart w:id="2560" w:name="_Toc347306234" w:displacedByCustomXml="next"/>
    <w:bookmarkEnd w:id="2560" w:displacedByCustomXml="next"/>
    <w:bookmarkStart w:id="2561" w:name="_Toc347306142" w:displacedByCustomXml="next"/>
    <w:bookmarkEnd w:id="2561" w:displacedByCustomXml="next"/>
    <w:bookmarkStart w:id="2562" w:name="_Toc347155272" w:displacedByCustomXml="next"/>
    <w:bookmarkEnd w:id="2562" w:displacedByCustomXml="next"/>
    <w:bookmarkStart w:id="2563" w:name="_Toc381366476" w:displacedByCustomXml="next"/>
    <w:bookmarkEnd w:id="2563" w:displacedByCustomXml="next"/>
    <w:bookmarkStart w:id="2564" w:name="_Toc381022454" w:displacedByCustomXml="next"/>
    <w:bookmarkEnd w:id="2564" w:displacedByCustomXml="next"/>
    <w:bookmarkStart w:id="2565" w:name="_Toc381020121" w:displacedByCustomXml="next"/>
    <w:bookmarkEnd w:id="2565" w:displacedByCustomXml="next"/>
    <w:bookmarkStart w:id="2566" w:name="_Toc381017588" w:displacedByCustomXml="next"/>
    <w:bookmarkEnd w:id="2566" w:displacedByCustomXml="next"/>
    <w:bookmarkStart w:id="2567" w:name="_Toc381016854" w:displacedByCustomXml="next"/>
    <w:bookmarkEnd w:id="2567" w:displacedByCustomXml="next"/>
    <w:bookmarkStart w:id="2568" w:name="_Toc381013870" w:displacedByCustomXml="next"/>
    <w:bookmarkEnd w:id="2568" w:displacedByCustomXml="next"/>
    <w:bookmarkStart w:id="2569" w:name="_Toc381013219" w:displacedByCustomXml="next"/>
    <w:bookmarkEnd w:id="2569" w:displacedByCustomXml="next"/>
    <w:bookmarkStart w:id="2570" w:name="_Toc381008608" w:displacedByCustomXml="next"/>
    <w:bookmarkEnd w:id="2570" w:displacedByCustomXml="next"/>
    <w:bookmarkStart w:id="2571" w:name="_Toc381007956" w:displacedByCustomXml="next"/>
    <w:bookmarkEnd w:id="2571" w:displacedByCustomXml="next"/>
    <w:bookmarkStart w:id="2572" w:name="_Toc381007304" w:displacedByCustomXml="next"/>
    <w:bookmarkEnd w:id="2572" w:displacedByCustomXml="next"/>
    <w:bookmarkStart w:id="2573" w:name="_Toc381006733" w:displacedByCustomXml="next"/>
    <w:bookmarkEnd w:id="2573" w:displacedByCustomXml="next"/>
    <w:bookmarkStart w:id="2574" w:name="_Toc381006165" w:displacedByCustomXml="next"/>
    <w:bookmarkEnd w:id="2574" w:displacedByCustomXml="next"/>
    <w:bookmarkStart w:id="2575" w:name="_Toc381004972" w:displacedByCustomXml="next"/>
    <w:bookmarkEnd w:id="2575" w:displacedByCustomXml="next"/>
    <w:bookmarkStart w:id="2576" w:name="_Toc381004318" w:displacedByCustomXml="next"/>
    <w:bookmarkEnd w:id="2576" w:displacedByCustomXml="next"/>
    <w:bookmarkStart w:id="2577" w:name="_Toc381003772" w:displacedByCustomXml="next"/>
    <w:bookmarkEnd w:id="2577" w:displacedByCustomXml="next"/>
    <w:bookmarkStart w:id="2578" w:name="_Toc381003225" w:displacedByCustomXml="next"/>
    <w:bookmarkEnd w:id="2578" w:displacedByCustomXml="next"/>
    <w:bookmarkStart w:id="2579" w:name="_Toc381002336" w:displacedByCustomXml="next"/>
    <w:bookmarkEnd w:id="2579" w:displacedByCustomXml="next"/>
    <w:bookmarkStart w:id="2580" w:name="_Toc381001525" w:displacedByCustomXml="next"/>
    <w:bookmarkEnd w:id="2580" w:displacedByCustomXml="next"/>
    <w:bookmarkStart w:id="2581" w:name="_Toc375058886" w:displacedByCustomXml="next"/>
    <w:bookmarkEnd w:id="2581" w:displacedByCustomXml="next"/>
    <w:bookmarkStart w:id="2582" w:name="_Toc375056968" w:displacedByCustomXml="next"/>
    <w:bookmarkEnd w:id="2582" w:displacedByCustomXml="next"/>
    <w:bookmarkStart w:id="2583" w:name="_Toc349211279" w:displacedByCustomXml="next"/>
    <w:bookmarkEnd w:id="2583" w:displacedByCustomXml="next"/>
    <w:bookmarkStart w:id="2584" w:name="_Toc349208185" w:displacedByCustomXml="next"/>
    <w:bookmarkEnd w:id="2584" w:displacedByCustomXml="next"/>
    <w:bookmarkStart w:id="2585" w:name="_Toc349140276" w:displacedByCustomXml="next"/>
    <w:bookmarkEnd w:id="2585" w:displacedByCustomXml="next"/>
    <w:bookmarkStart w:id="2586" w:name="_Toc349046149" w:displacedByCustomXml="next"/>
    <w:bookmarkEnd w:id="2586" w:displacedByCustomXml="next"/>
    <w:bookmarkStart w:id="2587" w:name="_Toc348969778" w:displacedByCustomXml="next"/>
    <w:bookmarkEnd w:id="2587" w:displacedByCustomXml="next"/>
    <w:bookmarkStart w:id="2588" w:name="_Toc347306233" w:displacedByCustomXml="next"/>
    <w:bookmarkEnd w:id="2588" w:displacedByCustomXml="next"/>
    <w:bookmarkStart w:id="2589" w:name="_Toc347306141" w:displacedByCustomXml="next"/>
    <w:bookmarkEnd w:id="2589" w:displacedByCustomXml="next"/>
    <w:bookmarkStart w:id="2590" w:name="_Toc347155271" w:displacedByCustomXml="next"/>
    <w:bookmarkEnd w:id="2590" w:displacedByCustomXml="next"/>
    <w:bookmarkStart w:id="2591" w:name="_Toc381366475" w:displacedByCustomXml="next"/>
    <w:bookmarkEnd w:id="2591" w:displacedByCustomXml="next"/>
    <w:bookmarkStart w:id="2592" w:name="_Toc381022453" w:displacedByCustomXml="next"/>
    <w:bookmarkEnd w:id="2592" w:displacedByCustomXml="next"/>
    <w:bookmarkStart w:id="2593" w:name="_Toc381020120" w:displacedByCustomXml="next"/>
    <w:bookmarkEnd w:id="2593" w:displacedByCustomXml="next"/>
    <w:bookmarkStart w:id="2594" w:name="_Toc381017587" w:displacedByCustomXml="next"/>
    <w:bookmarkEnd w:id="2594" w:displacedByCustomXml="next"/>
    <w:bookmarkStart w:id="2595" w:name="_Toc381016853" w:displacedByCustomXml="next"/>
    <w:bookmarkEnd w:id="2595" w:displacedByCustomXml="next"/>
    <w:bookmarkStart w:id="2596" w:name="_Toc381013869" w:displacedByCustomXml="next"/>
    <w:bookmarkEnd w:id="2596" w:displacedByCustomXml="next"/>
    <w:bookmarkStart w:id="2597" w:name="_Toc381013218" w:displacedByCustomXml="next"/>
    <w:bookmarkEnd w:id="2597" w:displacedByCustomXml="next"/>
    <w:bookmarkStart w:id="2598" w:name="_Toc381008607" w:displacedByCustomXml="next"/>
    <w:bookmarkEnd w:id="2598" w:displacedByCustomXml="next"/>
    <w:bookmarkStart w:id="2599" w:name="_Toc381007955" w:displacedByCustomXml="next"/>
    <w:bookmarkEnd w:id="2599" w:displacedByCustomXml="next"/>
    <w:bookmarkStart w:id="2600" w:name="_Toc381007303" w:displacedByCustomXml="next"/>
    <w:bookmarkEnd w:id="2600" w:displacedByCustomXml="next"/>
    <w:bookmarkStart w:id="2601" w:name="_Toc381006732" w:displacedByCustomXml="next"/>
    <w:bookmarkEnd w:id="2601" w:displacedByCustomXml="next"/>
    <w:bookmarkStart w:id="2602" w:name="_Toc381006164" w:displacedByCustomXml="next"/>
    <w:bookmarkEnd w:id="2602" w:displacedByCustomXml="next"/>
    <w:bookmarkStart w:id="2603" w:name="_Toc381004971" w:displacedByCustomXml="next"/>
    <w:bookmarkEnd w:id="2603" w:displacedByCustomXml="next"/>
    <w:bookmarkStart w:id="2604" w:name="_Toc381004317" w:displacedByCustomXml="next"/>
    <w:bookmarkEnd w:id="2604" w:displacedByCustomXml="next"/>
    <w:bookmarkStart w:id="2605" w:name="_Toc381003771" w:displacedByCustomXml="next"/>
    <w:bookmarkEnd w:id="2605" w:displacedByCustomXml="next"/>
    <w:bookmarkStart w:id="2606" w:name="_Toc381003224" w:displacedByCustomXml="next"/>
    <w:bookmarkEnd w:id="2606" w:displacedByCustomXml="next"/>
    <w:bookmarkStart w:id="2607" w:name="_Toc381002335" w:displacedByCustomXml="next"/>
    <w:bookmarkEnd w:id="2607" w:displacedByCustomXml="next"/>
    <w:bookmarkStart w:id="2608" w:name="_Toc381001524" w:displacedByCustomXml="next"/>
    <w:bookmarkEnd w:id="2608" w:displacedByCustomXml="next"/>
    <w:bookmarkStart w:id="2609" w:name="_Toc375058885" w:displacedByCustomXml="next"/>
    <w:bookmarkEnd w:id="2609" w:displacedByCustomXml="next"/>
    <w:bookmarkStart w:id="2610" w:name="_Toc375056967" w:displacedByCustomXml="next"/>
    <w:bookmarkEnd w:id="2610" w:displacedByCustomXml="next"/>
    <w:bookmarkStart w:id="2611" w:name="_Toc349211278" w:displacedByCustomXml="next"/>
    <w:bookmarkEnd w:id="2611" w:displacedByCustomXml="next"/>
    <w:bookmarkStart w:id="2612" w:name="_Toc349208184" w:displacedByCustomXml="next"/>
    <w:bookmarkEnd w:id="2612" w:displacedByCustomXml="next"/>
    <w:bookmarkStart w:id="2613" w:name="_Toc349140275" w:displacedByCustomXml="next"/>
    <w:bookmarkEnd w:id="2613" w:displacedByCustomXml="next"/>
    <w:bookmarkStart w:id="2614" w:name="_Toc349046148" w:displacedByCustomXml="next"/>
    <w:bookmarkEnd w:id="2614" w:displacedByCustomXml="next"/>
    <w:bookmarkStart w:id="2615" w:name="_Toc348969777" w:displacedByCustomXml="next"/>
    <w:bookmarkEnd w:id="2615" w:displacedByCustomXml="next"/>
    <w:bookmarkStart w:id="2616" w:name="_Toc347306232" w:displacedByCustomXml="next"/>
    <w:bookmarkEnd w:id="2616" w:displacedByCustomXml="next"/>
    <w:bookmarkStart w:id="2617" w:name="_Toc347306140" w:displacedByCustomXml="next"/>
    <w:bookmarkEnd w:id="2617" w:displacedByCustomXml="next"/>
    <w:bookmarkStart w:id="2618" w:name="_Toc347155270" w:displacedByCustomXml="next"/>
    <w:bookmarkEnd w:id="2618" w:displacedByCustomXml="next"/>
    <w:bookmarkStart w:id="2619" w:name="_Toc381366474" w:displacedByCustomXml="next"/>
    <w:bookmarkEnd w:id="2619" w:displacedByCustomXml="next"/>
    <w:bookmarkStart w:id="2620" w:name="_Toc381022452" w:displacedByCustomXml="next"/>
    <w:bookmarkEnd w:id="2620" w:displacedByCustomXml="next"/>
    <w:bookmarkStart w:id="2621" w:name="_Toc381020119" w:displacedByCustomXml="next"/>
    <w:bookmarkEnd w:id="2621" w:displacedByCustomXml="next"/>
    <w:bookmarkStart w:id="2622" w:name="_Toc381017586" w:displacedByCustomXml="next"/>
    <w:bookmarkEnd w:id="2622" w:displacedByCustomXml="next"/>
    <w:bookmarkStart w:id="2623" w:name="_Toc381016852" w:displacedByCustomXml="next"/>
    <w:bookmarkEnd w:id="2623" w:displacedByCustomXml="next"/>
    <w:bookmarkStart w:id="2624" w:name="_Toc381013868" w:displacedByCustomXml="next"/>
    <w:bookmarkEnd w:id="2624" w:displacedByCustomXml="next"/>
    <w:bookmarkStart w:id="2625" w:name="_Toc381013217" w:displacedByCustomXml="next"/>
    <w:bookmarkEnd w:id="2625" w:displacedByCustomXml="next"/>
    <w:bookmarkStart w:id="2626" w:name="_Toc381008606" w:displacedByCustomXml="next"/>
    <w:bookmarkEnd w:id="2626" w:displacedByCustomXml="next"/>
    <w:bookmarkStart w:id="2627" w:name="_Toc381007954" w:displacedByCustomXml="next"/>
    <w:bookmarkEnd w:id="2627" w:displacedByCustomXml="next"/>
    <w:bookmarkStart w:id="2628" w:name="_Toc381007302" w:displacedByCustomXml="next"/>
    <w:bookmarkEnd w:id="2628" w:displacedByCustomXml="next"/>
    <w:bookmarkStart w:id="2629" w:name="_Toc381006731" w:displacedByCustomXml="next"/>
    <w:bookmarkEnd w:id="2629" w:displacedByCustomXml="next"/>
    <w:bookmarkStart w:id="2630" w:name="_Toc381006163" w:displacedByCustomXml="next"/>
    <w:bookmarkEnd w:id="2630" w:displacedByCustomXml="next"/>
    <w:bookmarkStart w:id="2631" w:name="_Toc381004970" w:displacedByCustomXml="next"/>
    <w:bookmarkEnd w:id="2631" w:displacedByCustomXml="next"/>
    <w:bookmarkStart w:id="2632" w:name="_Toc381004316" w:displacedByCustomXml="next"/>
    <w:bookmarkEnd w:id="2632" w:displacedByCustomXml="next"/>
    <w:bookmarkStart w:id="2633" w:name="_Toc381003770" w:displacedByCustomXml="next"/>
    <w:bookmarkEnd w:id="2633" w:displacedByCustomXml="next"/>
    <w:bookmarkStart w:id="2634" w:name="_Toc381003223" w:displacedByCustomXml="next"/>
    <w:bookmarkEnd w:id="2634" w:displacedByCustomXml="next"/>
    <w:bookmarkStart w:id="2635" w:name="_Toc381002334" w:displacedByCustomXml="next"/>
    <w:bookmarkEnd w:id="2635" w:displacedByCustomXml="next"/>
    <w:bookmarkStart w:id="2636" w:name="_Toc381001523" w:displacedByCustomXml="next"/>
    <w:bookmarkEnd w:id="2636" w:displacedByCustomXml="next"/>
    <w:bookmarkStart w:id="2637" w:name="_Toc375058884" w:displacedByCustomXml="next"/>
    <w:bookmarkEnd w:id="2637" w:displacedByCustomXml="next"/>
    <w:bookmarkStart w:id="2638" w:name="_Toc375056966" w:displacedByCustomXml="next"/>
    <w:bookmarkEnd w:id="2638" w:displacedByCustomXml="next"/>
    <w:bookmarkStart w:id="2639" w:name="_Toc349211277" w:displacedByCustomXml="next"/>
    <w:bookmarkEnd w:id="2639" w:displacedByCustomXml="next"/>
    <w:bookmarkStart w:id="2640" w:name="_Toc349208183" w:displacedByCustomXml="next"/>
    <w:bookmarkEnd w:id="2640" w:displacedByCustomXml="next"/>
    <w:bookmarkStart w:id="2641" w:name="_Toc349140274" w:displacedByCustomXml="next"/>
    <w:bookmarkEnd w:id="2641" w:displacedByCustomXml="next"/>
    <w:bookmarkStart w:id="2642" w:name="_Toc349046147" w:displacedByCustomXml="next"/>
    <w:bookmarkEnd w:id="2642" w:displacedByCustomXml="next"/>
    <w:bookmarkStart w:id="2643" w:name="_Toc348969776" w:displacedByCustomXml="next"/>
    <w:bookmarkEnd w:id="2643" w:displacedByCustomXml="next"/>
    <w:bookmarkStart w:id="2644" w:name="_Toc347306231" w:displacedByCustomXml="next"/>
    <w:bookmarkEnd w:id="2644" w:displacedByCustomXml="next"/>
    <w:bookmarkStart w:id="2645" w:name="_Toc347306139" w:displacedByCustomXml="next"/>
    <w:bookmarkEnd w:id="2645" w:displacedByCustomXml="next"/>
    <w:bookmarkStart w:id="2646" w:name="_Toc347155269" w:displacedByCustomXml="next"/>
    <w:bookmarkEnd w:id="2646" w:displacedByCustomXml="next"/>
    <w:bookmarkStart w:id="2647" w:name="_Toc381366473" w:displacedByCustomXml="next"/>
    <w:bookmarkEnd w:id="2647" w:displacedByCustomXml="next"/>
    <w:bookmarkStart w:id="2648" w:name="_Toc381022451" w:displacedByCustomXml="next"/>
    <w:bookmarkEnd w:id="2648" w:displacedByCustomXml="next"/>
    <w:bookmarkStart w:id="2649" w:name="_Toc381020118" w:displacedByCustomXml="next"/>
    <w:bookmarkEnd w:id="2649" w:displacedByCustomXml="next"/>
    <w:bookmarkStart w:id="2650" w:name="_Toc381017585" w:displacedByCustomXml="next"/>
    <w:bookmarkEnd w:id="2650" w:displacedByCustomXml="next"/>
    <w:bookmarkStart w:id="2651" w:name="_Toc381016851" w:displacedByCustomXml="next"/>
    <w:bookmarkEnd w:id="2651" w:displacedByCustomXml="next"/>
    <w:bookmarkStart w:id="2652" w:name="_Toc381013867" w:displacedByCustomXml="next"/>
    <w:bookmarkEnd w:id="2652" w:displacedByCustomXml="next"/>
    <w:bookmarkStart w:id="2653" w:name="_Toc381013216" w:displacedByCustomXml="next"/>
    <w:bookmarkEnd w:id="2653" w:displacedByCustomXml="next"/>
    <w:bookmarkStart w:id="2654" w:name="_Toc381008605" w:displacedByCustomXml="next"/>
    <w:bookmarkEnd w:id="2654" w:displacedByCustomXml="next"/>
    <w:bookmarkStart w:id="2655" w:name="_Toc381007953" w:displacedByCustomXml="next"/>
    <w:bookmarkEnd w:id="2655" w:displacedByCustomXml="next"/>
    <w:bookmarkStart w:id="2656" w:name="_Toc381007301" w:displacedByCustomXml="next"/>
    <w:bookmarkEnd w:id="2656" w:displacedByCustomXml="next"/>
    <w:bookmarkStart w:id="2657" w:name="_Toc381006730" w:displacedByCustomXml="next"/>
    <w:bookmarkEnd w:id="2657" w:displacedByCustomXml="next"/>
    <w:bookmarkStart w:id="2658" w:name="_Toc381006162" w:displacedByCustomXml="next"/>
    <w:bookmarkEnd w:id="2658" w:displacedByCustomXml="next"/>
    <w:bookmarkStart w:id="2659" w:name="_Toc381004969" w:displacedByCustomXml="next"/>
    <w:bookmarkEnd w:id="2659" w:displacedByCustomXml="next"/>
    <w:bookmarkStart w:id="2660" w:name="_Toc381004315" w:displacedByCustomXml="next"/>
    <w:bookmarkEnd w:id="2660" w:displacedByCustomXml="next"/>
    <w:bookmarkStart w:id="2661" w:name="_Toc381003769" w:displacedByCustomXml="next"/>
    <w:bookmarkEnd w:id="2661" w:displacedByCustomXml="next"/>
    <w:bookmarkStart w:id="2662" w:name="_Toc381003222" w:displacedByCustomXml="next"/>
    <w:bookmarkEnd w:id="2662" w:displacedByCustomXml="next"/>
    <w:bookmarkStart w:id="2663" w:name="_Toc381002333" w:displacedByCustomXml="next"/>
    <w:bookmarkEnd w:id="2663" w:displacedByCustomXml="next"/>
    <w:bookmarkStart w:id="2664" w:name="_Toc381001522" w:displacedByCustomXml="next"/>
    <w:bookmarkEnd w:id="2664" w:displacedByCustomXml="next"/>
    <w:bookmarkStart w:id="2665" w:name="_Toc375058883" w:displacedByCustomXml="next"/>
    <w:bookmarkEnd w:id="2665" w:displacedByCustomXml="next"/>
    <w:bookmarkStart w:id="2666" w:name="_Toc375056965" w:displacedByCustomXml="next"/>
    <w:bookmarkEnd w:id="2666" w:displacedByCustomXml="next"/>
    <w:bookmarkStart w:id="2667" w:name="_Toc349211276" w:displacedByCustomXml="next"/>
    <w:bookmarkEnd w:id="2667" w:displacedByCustomXml="next"/>
    <w:bookmarkStart w:id="2668" w:name="_Toc349208182" w:displacedByCustomXml="next"/>
    <w:bookmarkEnd w:id="2668" w:displacedByCustomXml="next"/>
    <w:bookmarkStart w:id="2669" w:name="_Toc349140273" w:displacedByCustomXml="next"/>
    <w:bookmarkEnd w:id="2669" w:displacedByCustomXml="next"/>
    <w:bookmarkStart w:id="2670" w:name="_Toc349046146" w:displacedByCustomXml="next"/>
    <w:bookmarkEnd w:id="2670" w:displacedByCustomXml="next"/>
    <w:bookmarkStart w:id="2671" w:name="_Toc348969775" w:displacedByCustomXml="next"/>
    <w:bookmarkEnd w:id="2671" w:displacedByCustomXml="next"/>
    <w:bookmarkStart w:id="2672" w:name="_Toc347306230" w:displacedByCustomXml="next"/>
    <w:bookmarkEnd w:id="2672" w:displacedByCustomXml="next"/>
    <w:bookmarkStart w:id="2673" w:name="_Toc347306138" w:displacedByCustomXml="next"/>
    <w:bookmarkEnd w:id="2673" w:displacedByCustomXml="next"/>
    <w:bookmarkStart w:id="2674" w:name="_Toc347155268" w:displacedByCustomXml="next"/>
    <w:bookmarkEnd w:id="2674" w:displacedByCustomXml="next"/>
    <w:bookmarkStart w:id="2675" w:name="_Toc381366472" w:displacedByCustomXml="next"/>
    <w:bookmarkEnd w:id="2675" w:displacedByCustomXml="next"/>
    <w:bookmarkStart w:id="2676" w:name="_Toc381022450" w:displacedByCustomXml="next"/>
    <w:bookmarkEnd w:id="2676" w:displacedByCustomXml="next"/>
    <w:bookmarkStart w:id="2677" w:name="_Toc381020117" w:displacedByCustomXml="next"/>
    <w:bookmarkEnd w:id="2677" w:displacedByCustomXml="next"/>
    <w:bookmarkStart w:id="2678" w:name="_Toc381017584" w:displacedByCustomXml="next"/>
    <w:bookmarkEnd w:id="2678" w:displacedByCustomXml="next"/>
    <w:bookmarkStart w:id="2679" w:name="_Toc381016850" w:displacedByCustomXml="next"/>
    <w:bookmarkEnd w:id="2679" w:displacedByCustomXml="next"/>
    <w:bookmarkStart w:id="2680" w:name="_Toc381013866" w:displacedByCustomXml="next"/>
    <w:bookmarkEnd w:id="2680" w:displacedByCustomXml="next"/>
    <w:bookmarkStart w:id="2681" w:name="_Toc381013215" w:displacedByCustomXml="next"/>
    <w:bookmarkEnd w:id="2681" w:displacedByCustomXml="next"/>
    <w:bookmarkStart w:id="2682" w:name="_Toc381008604" w:displacedByCustomXml="next"/>
    <w:bookmarkEnd w:id="2682" w:displacedByCustomXml="next"/>
    <w:bookmarkStart w:id="2683" w:name="_Toc381007952" w:displacedByCustomXml="next"/>
    <w:bookmarkEnd w:id="2683" w:displacedByCustomXml="next"/>
    <w:bookmarkStart w:id="2684" w:name="_Toc381007300" w:displacedByCustomXml="next"/>
    <w:bookmarkEnd w:id="2684" w:displacedByCustomXml="next"/>
    <w:bookmarkStart w:id="2685" w:name="_Toc381006729" w:displacedByCustomXml="next"/>
    <w:bookmarkEnd w:id="2685" w:displacedByCustomXml="next"/>
    <w:bookmarkStart w:id="2686" w:name="_Toc381006161" w:displacedByCustomXml="next"/>
    <w:bookmarkEnd w:id="2686" w:displacedByCustomXml="next"/>
    <w:bookmarkStart w:id="2687" w:name="_Toc381004968" w:displacedByCustomXml="next"/>
    <w:bookmarkEnd w:id="2687" w:displacedByCustomXml="next"/>
    <w:bookmarkStart w:id="2688" w:name="_Toc381004314" w:displacedByCustomXml="next"/>
    <w:bookmarkEnd w:id="2688" w:displacedByCustomXml="next"/>
    <w:bookmarkStart w:id="2689" w:name="_Toc381003768" w:displacedByCustomXml="next"/>
    <w:bookmarkEnd w:id="2689" w:displacedByCustomXml="next"/>
    <w:bookmarkStart w:id="2690" w:name="_Toc381003221" w:displacedByCustomXml="next"/>
    <w:bookmarkEnd w:id="2690" w:displacedByCustomXml="next"/>
    <w:bookmarkStart w:id="2691" w:name="_Toc381002332" w:displacedByCustomXml="next"/>
    <w:bookmarkEnd w:id="2691" w:displacedByCustomXml="next"/>
    <w:bookmarkStart w:id="2692" w:name="_Toc381001521" w:displacedByCustomXml="next"/>
    <w:bookmarkEnd w:id="2692" w:displacedByCustomXml="next"/>
    <w:bookmarkStart w:id="2693" w:name="_Toc375058882" w:displacedByCustomXml="next"/>
    <w:bookmarkEnd w:id="2693" w:displacedByCustomXml="next"/>
    <w:bookmarkStart w:id="2694" w:name="_Toc375056964" w:displacedByCustomXml="next"/>
    <w:bookmarkEnd w:id="2694" w:displacedByCustomXml="next"/>
    <w:bookmarkStart w:id="2695" w:name="_Toc349211275" w:displacedByCustomXml="next"/>
    <w:bookmarkEnd w:id="2695" w:displacedByCustomXml="next"/>
    <w:bookmarkStart w:id="2696" w:name="_Toc349208181" w:displacedByCustomXml="next"/>
    <w:bookmarkEnd w:id="2696" w:displacedByCustomXml="next"/>
    <w:bookmarkStart w:id="2697" w:name="_Toc349140272" w:displacedByCustomXml="next"/>
    <w:bookmarkEnd w:id="2697" w:displacedByCustomXml="next"/>
    <w:bookmarkStart w:id="2698" w:name="_Toc349046145" w:displacedByCustomXml="next"/>
    <w:bookmarkEnd w:id="2698" w:displacedByCustomXml="next"/>
    <w:bookmarkStart w:id="2699" w:name="_Toc348969774" w:displacedByCustomXml="next"/>
    <w:bookmarkEnd w:id="2699" w:displacedByCustomXml="next"/>
    <w:bookmarkStart w:id="2700" w:name="_Toc347306229" w:displacedByCustomXml="next"/>
    <w:bookmarkEnd w:id="2700" w:displacedByCustomXml="next"/>
    <w:bookmarkStart w:id="2701" w:name="_Toc347306137" w:displacedByCustomXml="next"/>
    <w:bookmarkEnd w:id="2701" w:displacedByCustomXml="next"/>
    <w:bookmarkStart w:id="2702" w:name="_Toc347155267" w:displacedByCustomXml="next"/>
    <w:bookmarkEnd w:id="2702" w:displacedByCustomXml="next"/>
    <w:bookmarkStart w:id="2703" w:name="_Toc381366471" w:displacedByCustomXml="next"/>
    <w:bookmarkEnd w:id="2703" w:displacedByCustomXml="next"/>
    <w:bookmarkStart w:id="2704" w:name="_Toc381022449" w:displacedByCustomXml="next"/>
    <w:bookmarkEnd w:id="2704" w:displacedByCustomXml="next"/>
    <w:bookmarkStart w:id="2705" w:name="_Toc381020116" w:displacedByCustomXml="next"/>
    <w:bookmarkEnd w:id="2705" w:displacedByCustomXml="next"/>
    <w:bookmarkStart w:id="2706" w:name="_Toc381017583" w:displacedByCustomXml="next"/>
    <w:bookmarkEnd w:id="2706" w:displacedByCustomXml="next"/>
    <w:bookmarkStart w:id="2707" w:name="_Toc381016849" w:displacedByCustomXml="next"/>
    <w:bookmarkEnd w:id="2707" w:displacedByCustomXml="next"/>
    <w:bookmarkStart w:id="2708" w:name="_Toc381013865" w:displacedByCustomXml="next"/>
    <w:bookmarkEnd w:id="2708" w:displacedByCustomXml="next"/>
    <w:bookmarkStart w:id="2709" w:name="_Toc381013214" w:displacedByCustomXml="next"/>
    <w:bookmarkEnd w:id="2709" w:displacedByCustomXml="next"/>
    <w:bookmarkStart w:id="2710" w:name="_Toc381008603" w:displacedByCustomXml="next"/>
    <w:bookmarkEnd w:id="2710" w:displacedByCustomXml="next"/>
    <w:bookmarkStart w:id="2711" w:name="_Toc381007951" w:displacedByCustomXml="next"/>
    <w:bookmarkEnd w:id="2711" w:displacedByCustomXml="next"/>
    <w:bookmarkStart w:id="2712" w:name="_Toc381007299" w:displacedByCustomXml="next"/>
    <w:bookmarkEnd w:id="2712" w:displacedByCustomXml="next"/>
    <w:bookmarkStart w:id="2713" w:name="_Toc381006728" w:displacedByCustomXml="next"/>
    <w:bookmarkEnd w:id="2713" w:displacedByCustomXml="next"/>
    <w:bookmarkStart w:id="2714" w:name="_Toc381006160" w:displacedByCustomXml="next"/>
    <w:bookmarkEnd w:id="2714" w:displacedByCustomXml="next"/>
    <w:bookmarkStart w:id="2715" w:name="_Toc381004967" w:displacedByCustomXml="next"/>
    <w:bookmarkEnd w:id="2715" w:displacedByCustomXml="next"/>
    <w:bookmarkStart w:id="2716" w:name="_Toc381004313" w:displacedByCustomXml="next"/>
    <w:bookmarkEnd w:id="2716" w:displacedByCustomXml="next"/>
    <w:bookmarkStart w:id="2717" w:name="_Toc381003767" w:displacedByCustomXml="next"/>
    <w:bookmarkEnd w:id="2717" w:displacedByCustomXml="next"/>
    <w:bookmarkStart w:id="2718" w:name="_Toc381003220" w:displacedByCustomXml="next"/>
    <w:bookmarkEnd w:id="2718" w:displacedByCustomXml="next"/>
    <w:bookmarkStart w:id="2719" w:name="_Toc381002331" w:displacedByCustomXml="next"/>
    <w:bookmarkEnd w:id="2719" w:displacedByCustomXml="next"/>
    <w:bookmarkStart w:id="2720" w:name="_Toc381001520" w:displacedByCustomXml="next"/>
    <w:bookmarkEnd w:id="2720" w:displacedByCustomXml="next"/>
    <w:bookmarkStart w:id="2721" w:name="_Toc375058881" w:displacedByCustomXml="next"/>
    <w:bookmarkEnd w:id="2721" w:displacedByCustomXml="next"/>
    <w:bookmarkStart w:id="2722" w:name="_Toc375056963" w:displacedByCustomXml="next"/>
    <w:bookmarkEnd w:id="2722" w:displacedByCustomXml="next"/>
    <w:bookmarkStart w:id="2723" w:name="_Toc349211274" w:displacedByCustomXml="next"/>
    <w:bookmarkEnd w:id="2723" w:displacedByCustomXml="next"/>
    <w:bookmarkStart w:id="2724" w:name="_Toc349208180" w:displacedByCustomXml="next"/>
    <w:bookmarkEnd w:id="2724" w:displacedByCustomXml="next"/>
    <w:bookmarkStart w:id="2725" w:name="_Toc349140271" w:displacedByCustomXml="next"/>
    <w:bookmarkEnd w:id="2725" w:displacedByCustomXml="next"/>
    <w:bookmarkStart w:id="2726" w:name="_Toc349046144" w:displacedByCustomXml="next"/>
    <w:bookmarkEnd w:id="2726" w:displacedByCustomXml="next"/>
    <w:bookmarkStart w:id="2727" w:name="_Toc348969773" w:displacedByCustomXml="next"/>
    <w:bookmarkEnd w:id="2727" w:displacedByCustomXml="next"/>
    <w:bookmarkStart w:id="2728" w:name="_Toc347306228" w:displacedByCustomXml="next"/>
    <w:bookmarkEnd w:id="2728" w:displacedByCustomXml="next"/>
    <w:bookmarkStart w:id="2729" w:name="_Toc347306136" w:displacedByCustomXml="next"/>
    <w:bookmarkEnd w:id="2729" w:displacedByCustomXml="next"/>
    <w:bookmarkStart w:id="2730" w:name="_Toc347155266" w:displacedByCustomXml="next"/>
    <w:bookmarkEnd w:id="2730" w:displacedByCustomXml="next"/>
    <w:bookmarkStart w:id="2731" w:name="_Toc381366470" w:displacedByCustomXml="next"/>
    <w:bookmarkEnd w:id="2731" w:displacedByCustomXml="next"/>
    <w:bookmarkStart w:id="2732" w:name="_Toc381022448" w:displacedByCustomXml="next"/>
    <w:bookmarkEnd w:id="2732" w:displacedByCustomXml="next"/>
    <w:bookmarkStart w:id="2733" w:name="_Toc381020115" w:displacedByCustomXml="next"/>
    <w:bookmarkEnd w:id="2733" w:displacedByCustomXml="next"/>
    <w:bookmarkStart w:id="2734" w:name="_Toc381017582" w:displacedByCustomXml="next"/>
    <w:bookmarkEnd w:id="2734" w:displacedByCustomXml="next"/>
    <w:bookmarkStart w:id="2735" w:name="_Toc381016848" w:displacedByCustomXml="next"/>
    <w:bookmarkEnd w:id="2735" w:displacedByCustomXml="next"/>
    <w:bookmarkStart w:id="2736" w:name="_Toc381013864" w:displacedByCustomXml="next"/>
    <w:bookmarkEnd w:id="2736" w:displacedByCustomXml="next"/>
    <w:bookmarkStart w:id="2737" w:name="_Toc381013213" w:displacedByCustomXml="next"/>
    <w:bookmarkEnd w:id="2737" w:displacedByCustomXml="next"/>
    <w:bookmarkStart w:id="2738" w:name="_Toc381008602" w:displacedByCustomXml="next"/>
    <w:bookmarkEnd w:id="2738" w:displacedByCustomXml="next"/>
    <w:bookmarkStart w:id="2739" w:name="_Toc381007950" w:displacedByCustomXml="next"/>
    <w:bookmarkEnd w:id="2739" w:displacedByCustomXml="next"/>
    <w:bookmarkStart w:id="2740" w:name="_Toc381007298" w:displacedByCustomXml="next"/>
    <w:bookmarkEnd w:id="2740" w:displacedByCustomXml="next"/>
    <w:bookmarkStart w:id="2741" w:name="_Toc381006727" w:displacedByCustomXml="next"/>
    <w:bookmarkEnd w:id="2741" w:displacedByCustomXml="next"/>
    <w:bookmarkStart w:id="2742" w:name="_Toc381006159" w:displacedByCustomXml="next"/>
    <w:bookmarkEnd w:id="2742" w:displacedByCustomXml="next"/>
    <w:bookmarkStart w:id="2743" w:name="_Toc381004966" w:displacedByCustomXml="next"/>
    <w:bookmarkEnd w:id="2743" w:displacedByCustomXml="next"/>
    <w:bookmarkStart w:id="2744" w:name="_Toc381004312" w:displacedByCustomXml="next"/>
    <w:bookmarkEnd w:id="2744" w:displacedByCustomXml="next"/>
    <w:bookmarkStart w:id="2745" w:name="_Toc381003766" w:displacedByCustomXml="next"/>
    <w:bookmarkEnd w:id="2745" w:displacedByCustomXml="next"/>
    <w:bookmarkStart w:id="2746" w:name="_Toc381003219" w:displacedByCustomXml="next"/>
    <w:bookmarkEnd w:id="2746" w:displacedByCustomXml="next"/>
    <w:bookmarkStart w:id="2747" w:name="_Toc381002330" w:displacedByCustomXml="next"/>
    <w:bookmarkEnd w:id="2747" w:displacedByCustomXml="next"/>
    <w:bookmarkStart w:id="2748" w:name="_Toc381001519" w:displacedByCustomXml="next"/>
    <w:bookmarkEnd w:id="2748" w:displacedByCustomXml="next"/>
    <w:bookmarkStart w:id="2749" w:name="_Toc375058880" w:displacedByCustomXml="next"/>
    <w:bookmarkEnd w:id="2749" w:displacedByCustomXml="next"/>
    <w:bookmarkStart w:id="2750" w:name="_Toc375056962" w:displacedByCustomXml="next"/>
    <w:bookmarkEnd w:id="2750" w:displacedByCustomXml="next"/>
    <w:bookmarkStart w:id="2751" w:name="_Toc349211273" w:displacedByCustomXml="next"/>
    <w:bookmarkEnd w:id="2751" w:displacedByCustomXml="next"/>
    <w:bookmarkStart w:id="2752" w:name="_Toc349208179" w:displacedByCustomXml="next"/>
    <w:bookmarkEnd w:id="2752" w:displacedByCustomXml="next"/>
    <w:bookmarkStart w:id="2753" w:name="_Toc349140270" w:displacedByCustomXml="next"/>
    <w:bookmarkEnd w:id="2753" w:displacedByCustomXml="next"/>
    <w:bookmarkStart w:id="2754" w:name="_Toc349046143" w:displacedByCustomXml="next"/>
    <w:bookmarkEnd w:id="2754" w:displacedByCustomXml="next"/>
    <w:bookmarkStart w:id="2755" w:name="_Toc348969772" w:displacedByCustomXml="next"/>
    <w:bookmarkEnd w:id="2755" w:displacedByCustomXml="next"/>
    <w:bookmarkStart w:id="2756" w:name="_Toc347306227" w:displacedByCustomXml="next"/>
    <w:bookmarkEnd w:id="2756" w:displacedByCustomXml="next"/>
    <w:bookmarkStart w:id="2757" w:name="_Toc347306135" w:displacedByCustomXml="next"/>
    <w:bookmarkEnd w:id="2757" w:displacedByCustomXml="next"/>
    <w:bookmarkStart w:id="2758" w:name="_Toc347155265" w:displacedByCustomXml="next"/>
    <w:bookmarkEnd w:id="2758" w:displacedByCustomXml="next"/>
    <w:bookmarkStart w:id="2759" w:name="_Toc381366469" w:displacedByCustomXml="next"/>
    <w:bookmarkEnd w:id="2759" w:displacedByCustomXml="next"/>
    <w:bookmarkStart w:id="2760" w:name="_Toc381022447" w:displacedByCustomXml="next"/>
    <w:bookmarkEnd w:id="2760" w:displacedByCustomXml="next"/>
    <w:bookmarkStart w:id="2761" w:name="_Toc381020114" w:displacedByCustomXml="next"/>
    <w:bookmarkEnd w:id="2761" w:displacedByCustomXml="next"/>
    <w:bookmarkStart w:id="2762" w:name="_Toc381017581" w:displacedByCustomXml="next"/>
    <w:bookmarkEnd w:id="2762" w:displacedByCustomXml="next"/>
    <w:bookmarkStart w:id="2763" w:name="_Toc381016847" w:displacedByCustomXml="next"/>
    <w:bookmarkEnd w:id="2763" w:displacedByCustomXml="next"/>
    <w:bookmarkStart w:id="2764" w:name="_Toc381013863" w:displacedByCustomXml="next"/>
    <w:bookmarkEnd w:id="2764" w:displacedByCustomXml="next"/>
    <w:bookmarkStart w:id="2765" w:name="_Toc381013212" w:displacedByCustomXml="next"/>
    <w:bookmarkEnd w:id="2765" w:displacedByCustomXml="next"/>
    <w:bookmarkStart w:id="2766" w:name="_Toc381008601" w:displacedByCustomXml="next"/>
    <w:bookmarkEnd w:id="2766" w:displacedByCustomXml="next"/>
    <w:bookmarkStart w:id="2767" w:name="_Toc381007949" w:displacedByCustomXml="next"/>
    <w:bookmarkEnd w:id="2767" w:displacedByCustomXml="next"/>
    <w:bookmarkStart w:id="2768" w:name="_Toc381007297" w:displacedByCustomXml="next"/>
    <w:bookmarkEnd w:id="2768" w:displacedByCustomXml="next"/>
    <w:bookmarkStart w:id="2769" w:name="_Toc381006726" w:displacedByCustomXml="next"/>
    <w:bookmarkEnd w:id="2769" w:displacedByCustomXml="next"/>
    <w:bookmarkStart w:id="2770" w:name="_Toc381006158" w:displacedByCustomXml="next"/>
    <w:bookmarkEnd w:id="2770" w:displacedByCustomXml="next"/>
    <w:bookmarkStart w:id="2771" w:name="_Toc381004965" w:displacedByCustomXml="next"/>
    <w:bookmarkEnd w:id="2771" w:displacedByCustomXml="next"/>
    <w:bookmarkStart w:id="2772" w:name="_Toc381004311" w:displacedByCustomXml="next"/>
    <w:bookmarkEnd w:id="2772" w:displacedByCustomXml="next"/>
    <w:bookmarkStart w:id="2773" w:name="_Toc381003765" w:displacedByCustomXml="next"/>
    <w:bookmarkEnd w:id="2773" w:displacedByCustomXml="next"/>
    <w:bookmarkStart w:id="2774" w:name="_Toc381003218" w:displacedByCustomXml="next"/>
    <w:bookmarkEnd w:id="2774" w:displacedByCustomXml="next"/>
    <w:bookmarkStart w:id="2775" w:name="_Toc381002329" w:displacedByCustomXml="next"/>
    <w:bookmarkEnd w:id="2775" w:displacedByCustomXml="next"/>
    <w:bookmarkStart w:id="2776" w:name="_Toc381001518" w:displacedByCustomXml="next"/>
    <w:bookmarkEnd w:id="2776" w:displacedByCustomXml="next"/>
    <w:bookmarkStart w:id="2777" w:name="_Toc375058879" w:displacedByCustomXml="next"/>
    <w:bookmarkEnd w:id="2777" w:displacedByCustomXml="next"/>
    <w:bookmarkStart w:id="2778" w:name="_Toc375056961" w:displacedByCustomXml="next"/>
    <w:bookmarkEnd w:id="2778" w:displacedByCustomXml="next"/>
    <w:bookmarkStart w:id="2779" w:name="_Toc349211272" w:displacedByCustomXml="next"/>
    <w:bookmarkEnd w:id="2779" w:displacedByCustomXml="next"/>
    <w:bookmarkStart w:id="2780" w:name="_Toc349208178" w:displacedByCustomXml="next"/>
    <w:bookmarkEnd w:id="2780" w:displacedByCustomXml="next"/>
    <w:bookmarkStart w:id="2781" w:name="_Toc349140269" w:displacedByCustomXml="next"/>
    <w:bookmarkEnd w:id="2781" w:displacedByCustomXml="next"/>
    <w:bookmarkStart w:id="2782" w:name="_Toc349046142" w:displacedByCustomXml="next"/>
    <w:bookmarkEnd w:id="2782" w:displacedByCustomXml="next"/>
    <w:bookmarkStart w:id="2783" w:name="_Toc348969771" w:displacedByCustomXml="next"/>
    <w:bookmarkEnd w:id="2783" w:displacedByCustomXml="next"/>
    <w:bookmarkStart w:id="2784" w:name="_Toc347306226" w:displacedByCustomXml="next"/>
    <w:bookmarkEnd w:id="2784" w:displacedByCustomXml="next"/>
    <w:bookmarkStart w:id="2785" w:name="_Toc347306134" w:displacedByCustomXml="next"/>
    <w:bookmarkEnd w:id="2785" w:displacedByCustomXml="next"/>
    <w:bookmarkStart w:id="2786" w:name="_Toc347155264" w:displacedByCustomXml="next"/>
    <w:bookmarkEnd w:id="2786" w:displacedByCustomXml="next"/>
    <w:bookmarkStart w:id="2787" w:name="_Toc381366468" w:displacedByCustomXml="next"/>
    <w:bookmarkEnd w:id="2787" w:displacedByCustomXml="next"/>
    <w:bookmarkStart w:id="2788" w:name="_Toc381022446" w:displacedByCustomXml="next"/>
    <w:bookmarkEnd w:id="2788" w:displacedByCustomXml="next"/>
    <w:bookmarkStart w:id="2789" w:name="_Toc381020113" w:displacedByCustomXml="next"/>
    <w:bookmarkEnd w:id="2789" w:displacedByCustomXml="next"/>
    <w:bookmarkStart w:id="2790" w:name="_Toc381017580" w:displacedByCustomXml="next"/>
    <w:bookmarkEnd w:id="2790" w:displacedByCustomXml="next"/>
    <w:bookmarkStart w:id="2791" w:name="_Toc381016846" w:displacedByCustomXml="next"/>
    <w:bookmarkEnd w:id="2791" w:displacedByCustomXml="next"/>
    <w:bookmarkStart w:id="2792" w:name="_Toc381013862" w:displacedByCustomXml="next"/>
    <w:bookmarkEnd w:id="2792" w:displacedByCustomXml="next"/>
    <w:bookmarkStart w:id="2793" w:name="_Toc381013211" w:displacedByCustomXml="next"/>
    <w:bookmarkEnd w:id="2793" w:displacedByCustomXml="next"/>
    <w:bookmarkStart w:id="2794" w:name="_Toc381008600" w:displacedByCustomXml="next"/>
    <w:bookmarkEnd w:id="2794" w:displacedByCustomXml="next"/>
    <w:bookmarkStart w:id="2795" w:name="_Toc381007948" w:displacedByCustomXml="next"/>
    <w:bookmarkEnd w:id="2795" w:displacedByCustomXml="next"/>
    <w:bookmarkStart w:id="2796" w:name="_Toc381007296" w:displacedByCustomXml="next"/>
    <w:bookmarkEnd w:id="2796" w:displacedByCustomXml="next"/>
    <w:bookmarkStart w:id="2797" w:name="_Toc381006725" w:displacedByCustomXml="next"/>
    <w:bookmarkEnd w:id="2797" w:displacedByCustomXml="next"/>
    <w:bookmarkStart w:id="2798" w:name="_Toc381006157" w:displacedByCustomXml="next"/>
    <w:bookmarkEnd w:id="2798" w:displacedByCustomXml="next"/>
    <w:bookmarkStart w:id="2799" w:name="_Toc381004964" w:displacedByCustomXml="next"/>
    <w:bookmarkEnd w:id="2799" w:displacedByCustomXml="next"/>
    <w:bookmarkStart w:id="2800" w:name="_Toc381004310" w:displacedByCustomXml="next"/>
    <w:bookmarkEnd w:id="2800" w:displacedByCustomXml="next"/>
    <w:bookmarkStart w:id="2801" w:name="_Toc381003764" w:displacedByCustomXml="next"/>
    <w:bookmarkEnd w:id="2801" w:displacedByCustomXml="next"/>
    <w:bookmarkStart w:id="2802" w:name="_Toc381003217" w:displacedByCustomXml="next"/>
    <w:bookmarkEnd w:id="2802" w:displacedByCustomXml="next"/>
    <w:bookmarkStart w:id="2803" w:name="_Toc381002328" w:displacedByCustomXml="next"/>
    <w:bookmarkEnd w:id="2803" w:displacedByCustomXml="next"/>
    <w:bookmarkStart w:id="2804" w:name="_Toc381001517" w:displacedByCustomXml="next"/>
    <w:bookmarkEnd w:id="2804" w:displacedByCustomXml="next"/>
    <w:bookmarkStart w:id="2805" w:name="_Toc375058878" w:displacedByCustomXml="next"/>
    <w:bookmarkEnd w:id="2805" w:displacedByCustomXml="next"/>
    <w:bookmarkStart w:id="2806" w:name="_Toc375056960" w:displacedByCustomXml="next"/>
    <w:bookmarkEnd w:id="2806" w:displacedByCustomXml="next"/>
    <w:bookmarkStart w:id="2807" w:name="_Toc349211271" w:displacedByCustomXml="next"/>
    <w:bookmarkEnd w:id="2807" w:displacedByCustomXml="next"/>
    <w:bookmarkStart w:id="2808" w:name="_Toc349208177" w:displacedByCustomXml="next"/>
    <w:bookmarkEnd w:id="2808" w:displacedByCustomXml="next"/>
    <w:bookmarkStart w:id="2809" w:name="_Toc349140268" w:displacedByCustomXml="next"/>
    <w:bookmarkEnd w:id="2809" w:displacedByCustomXml="next"/>
    <w:bookmarkStart w:id="2810" w:name="_Toc349046141" w:displacedByCustomXml="next"/>
    <w:bookmarkEnd w:id="2810" w:displacedByCustomXml="next"/>
    <w:bookmarkStart w:id="2811" w:name="_Toc348969770" w:displacedByCustomXml="next"/>
    <w:bookmarkEnd w:id="2811" w:displacedByCustomXml="next"/>
    <w:bookmarkStart w:id="2812" w:name="_Toc347306225" w:displacedByCustomXml="next"/>
    <w:bookmarkEnd w:id="2812" w:displacedByCustomXml="next"/>
    <w:bookmarkStart w:id="2813" w:name="_Toc347306133" w:displacedByCustomXml="next"/>
    <w:bookmarkEnd w:id="2813" w:displacedByCustomXml="next"/>
    <w:bookmarkStart w:id="2814" w:name="_Toc347155263" w:displacedByCustomXml="next"/>
    <w:bookmarkEnd w:id="2814" w:displacedByCustomXml="next"/>
    <w:bookmarkStart w:id="2815" w:name="_Toc381366467" w:displacedByCustomXml="next"/>
    <w:bookmarkEnd w:id="2815" w:displacedByCustomXml="next"/>
    <w:bookmarkStart w:id="2816" w:name="_Toc381022445" w:displacedByCustomXml="next"/>
    <w:bookmarkEnd w:id="2816" w:displacedByCustomXml="next"/>
    <w:bookmarkStart w:id="2817" w:name="_Toc381020112" w:displacedByCustomXml="next"/>
    <w:bookmarkEnd w:id="2817" w:displacedByCustomXml="next"/>
    <w:bookmarkStart w:id="2818" w:name="_Toc381017579" w:displacedByCustomXml="next"/>
    <w:bookmarkEnd w:id="2818" w:displacedByCustomXml="next"/>
    <w:bookmarkStart w:id="2819" w:name="_Toc381016845" w:displacedByCustomXml="next"/>
    <w:bookmarkEnd w:id="2819" w:displacedByCustomXml="next"/>
    <w:bookmarkStart w:id="2820" w:name="_Toc381013861" w:displacedByCustomXml="next"/>
    <w:bookmarkEnd w:id="2820" w:displacedByCustomXml="next"/>
    <w:bookmarkStart w:id="2821" w:name="_Toc381013210" w:displacedByCustomXml="next"/>
    <w:bookmarkEnd w:id="2821" w:displacedByCustomXml="next"/>
    <w:bookmarkStart w:id="2822" w:name="_Toc381008599" w:displacedByCustomXml="next"/>
    <w:bookmarkEnd w:id="2822" w:displacedByCustomXml="next"/>
    <w:bookmarkStart w:id="2823" w:name="_Toc381007947" w:displacedByCustomXml="next"/>
    <w:bookmarkEnd w:id="2823" w:displacedByCustomXml="next"/>
    <w:bookmarkStart w:id="2824" w:name="_Toc381007295" w:displacedByCustomXml="next"/>
    <w:bookmarkEnd w:id="2824" w:displacedByCustomXml="next"/>
    <w:bookmarkStart w:id="2825" w:name="_Toc381006724" w:displacedByCustomXml="next"/>
    <w:bookmarkEnd w:id="2825" w:displacedByCustomXml="next"/>
    <w:bookmarkStart w:id="2826" w:name="_Toc381006156" w:displacedByCustomXml="next"/>
    <w:bookmarkEnd w:id="2826" w:displacedByCustomXml="next"/>
    <w:bookmarkStart w:id="2827" w:name="_Toc381004963" w:displacedByCustomXml="next"/>
    <w:bookmarkEnd w:id="2827" w:displacedByCustomXml="next"/>
    <w:bookmarkStart w:id="2828" w:name="_Toc381004309" w:displacedByCustomXml="next"/>
    <w:bookmarkEnd w:id="2828" w:displacedByCustomXml="next"/>
    <w:bookmarkStart w:id="2829" w:name="_Toc381003763" w:displacedByCustomXml="next"/>
    <w:bookmarkEnd w:id="2829" w:displacedByCustomXml="next"/>
    <w:bookmarkStart w:id="2830" w:name="_Toc381003216" w:displacedByCustomXml="next"/>
    <w:bookmarkEnd w:id="2830" w:displacedByCustomXml="next"/>
    <w:bookmarkStart w:id="2831" w:name="_Toc381002327" w:displacedByCustomXml="next"/>
    <w:bookmarkEnd w:id="2831" w:displacedByCustomXml="next"/>
    <w:bookmarkStart w:id="2832" w:name="_Toc381001516" w:displacedByCustomXml="next"/>
    <w:bookmarkEnd w:id="2832" w:displacedByCustomXml="next"/>
    <w:bookmarkStart w:id="2833" w:name="_Toc375058877" w:displacedByCustomXml="next"/>
    <w:bookmarkEnd w:id="2833" w:displacedByCustomXml="next"/>
    <w:bookmarkStart w:id="2834" w:name="_Toc375056959" w:displacedByCustomXml="next"/>
    <w:bookmarkEnd w:id="2834" w:displacedByCustomXml="next"/>
    <w:bookmarkStart w:id="2835" w:name="_Toc349211270" w:displacedByCustomXml="next"/>
    <w:bookmarkEnd w:id="2835" w:displacedByCustomXml="next"/>
    <w:bookmarkStart w:id="2836" w:name="_Toc349208176" w:displacedByCustomXml="next"/>
    <w:bookmarkEnd w:id="2836" w:displacedByCustomXml="next"/>
    <w:bookmarkStart w:id="2837" w:name="_Toc349140267" w:displacedByCustomXml="next"/>
    <w:bookmarkEnd w:id="2837" w:displacedByCustomXml="next"/>
    <w:bookmarkStart w:id="2838" w:name="_Toc349046140" w:displacedByCustomXml="next"/>
    <w:bookmarkEnd w:id="2838" w:displacedByCustomXml="next"/>
    <w:bookmarkStart w:id="2839" w:name="_Toc348969769" w:displacedByCustomXml="next"/>
    <w:bookmarkEnd w:id="2839" w:displacedByCustomXml="next"/>
    <w:bookmarkStart w:id="2840" w:name="_Toc347306224" w:displacedByCustomXml="next"/>
    <w:bookmarkEnd w:id="2840" w:displacedByCustomXml="next"/>
    <w:bookmarkStart w:id="2841" w:name="_Toc347306132" w:displacedByCustomXml="next"/>
    <w:bookmarkEnd w:id="2841" w:displacedByCustomXml="next"/>
    <w:bookmarkStart w:id="2842" w:name="_Toc347155262" w:displacedByCustomXml="next"/>
    <w:bookmarkEnd w:id="2842" w:displacedByCustomXml="next"/>
    <w:bookmarkStart w:id="2843" w:name="_Toc381366464" w:displacedByCustomXml="next"/>
    <w:bookmarkEnd w:id="2843" w:displacedByCustomXml="next"/>
    <w:bookmarkStart w:id="2844" w:name="_Toc381022442" w:displacedByCustomXml="next"/>
    <w:bookmarkEnd w:id="2844" w:displacedByCustomXml="next"/>
    <w:bookmarkStart w:id="2845" w:name="_Toc381020109" w:displacedByCustomXml="next"/>
    <w:bookmarkEnd w:id="2845" w:displacedByCustomXml="next"/>
    <w:bookmarkStart w:id="2846" w:name="_Toc381017576" w:displacedByCustomXml="next"/>
    <w:bookmarkEnd w:id="2846" w:displacedByCustomXml="next"/>
    <w:bookmarkStart w:id="2847" w:name="_Toc381016842" w:displacedByCustomXml="next"/>
    <w:bookmarkEnd w:id="2847" w:displacedByCustomXml="next"/>
    <w:bookmarkStart w:id="2848" w:name="_Toc381013858" w:displacedByCustomXml="next"/>
    <w:bookmarkEnd w:id="2848" w:displacedByCustomXml="next"/>
    <w:bookmarkStart w:id="2849" w:name="_Toc381013207" w:displacedByCustomXml="next"/>
    <w:bookmarkEnd w:id="2849" w:displacedByCustomXml="next"/>
    <w:bookmarkStart w:id="2850" w:name="_Toc381008596" w:displacedByCustomXml="next"/>
    <w:bookmarkEnd w:id="2850" w:displacedByCustomXml="next"/>
    <w:bookmarkStart w:id="2851" w:name="_Toc381007944" w:displacedByCustomXml="next"/>
    <w:bookmarkEnd w:id="2851" w:displacedByCustomXml="next"/>
    <w:bookmarkStart w:id="2852" w:name="_Toc381007292" w:displacedByCustomXml="next"/>
    <w:bookmarkEnd w:id="2852" w:displacedByCustomXml="next"/>
    <w:bookmarkStart w:id="2853" w:name="_Toc381006721" w:displacedByCustomXml="next"/>
    <w:bookmarkEnd w:id="2853" w:displacedByCustomXml="next"/>
    <w:bookmarkStart w:id="2854" w:name="_Toc381006153" w:displacedByCustomXml="next"/>
    <w:bookmarkEnd w:id="2854" w:displacedByCustomXml="next"/>
    <w:bookmarkStart w:id="2855" w:name="_Toc381004960" w:displacedByCustomXml="next"/>
    <w:bookmarkEnd w:id="2855" w:displacedByCustomXml="next"/>
    <w:bookmarkStart w:id="2856" w:name="_Toc381004306" w:displacedByCustomXml="next"/>
    <w:bookmarkEnd w:id="2856" w:displacedByCustomXml="next"/>
    <w:bookmarkStart w:id="2857" w:name="_Toc381003760" w:displacedByCustomXml="next"/>
    <w:bookmarkEnd w:id="2857" w:displacedByCustomXml="next"/>
    <w:bookmarkStart w:id="2858" w:name="_Toc381003213" w:displacedByCustomXml="next"/>
    <w:bookmarkEnd w:id="2858" w:displacedByCustomXml="next"/>
    <w:bookmarkStart w:id="2859" w:name="_Toc381002324" w:displacedByCustomXml="next"/>
    <w:bookmarkEnd w:id="2859" w:displacedByCustomXml="next"/>
    <w:bookmarkStart w:id="2860" w:name="_Toc381001513" w:displacedByCustomXml="next"/>
    <w:bookmarkEnd w:id="2860" w:displacedByCustomXml="next"/>
    <w:bookmarkStart w:id="2861" w:name="_Toc375058874" w:displacedByCustomXml="next"/>
    <w:bookmarkEnd w:id="2861" w:displacedByCustomXml="next"/>
    <w:bookmarkStart w:id="2862" w:name="_Toc375056956" w:displacedByCustomXml="next"/>
    <w:bookmarkEnd w:id="2862" w:displacedByCustomXml="next"/>
    <w:bookmarkStart w:id="2863" w:name="_Toc349211267" w:displacedByCustomXml="next"/>
    <w:bookmarkEnd w:id="2863" w:displacedByCustomXml="next"/>
    <w:bookmarkStart w:id="2864" w:name="_Toc349208173" w:displacedByCustomXml="next"/>
    <w:bookmarkEnd w:id="2864" w:displacedByCustomXml="next"/>
    <w:bookmarkStart w:id="2865" w:name="_Toc349140264" w:displacedByCustomXml="next"/>
    <w:bookmarkEnd w:id="2865" w:displacedByCustomXml="next"/>
    <w:bookmarkStart w:id="2866" w:name="_Toc349046137" w:displacedByCustomXml="next"/>
    <w:bookmarkEnd w:id="2866" w:displacedByCustomXml="next"/>
    <w:bookmarkStart w:id="2867" w:name="_Toc348969766" w:displacedByCustomXml="next"/>
    <w:bookmarkEnd w:id="2867" w:displacedByCustomXml="next"/>
    <w:bookmarkStart w:id="2868" w:name="_Toc347306221" w:displacedByCustomXml="next"/>
    <w:bookmarkEnd w:id="2868" w:displacedByCustomXml="next"/>
    <w:bookmarkStart w:id="2869" w:name="_Toc347306129" w:displacedByCustomXml="next"/>
    <w:bookmarkEnd w:id="2869" w:displacedByCustomXml="next"/>
    <w:bookmarkStart w:id="2870" w:name="_Toc347155259" w:displacedByCustomXml="next"/>
    <w:bookmarkEnd w:id="2870" w:displacedByCustomXml="next"/>
    <w:bookmarkStart w:id="2871" w:name="_Toc381366463" w:displacedByCustomXml="next"/>
    <w:bookmarkEnd w:id="2871" w:displacedByCustomXml="next"/>
    <w:bookmarkStart w:id="2872" w:name="_Toc381022441" w:displacedByCustomXml="next"/>
    <w:bookmarkEnd w:id="2872" w:displacedByCustomXml="next"/>
    <w:bookmarkStart w:id="2873" w:name="_Toc381020108" w:displacedByCustomXml="next"/>
    <w:bookmarkEnd w:id="2873" w:displacedByCustomXml="next"/>
    <w:bookmarkStart w:id="2874" w:name="_Toc381017575" w:displacedByCustomXml="next"/>
    <w:bookmarkEnd w:id="2874" w:displacedByCustomXml="next"/>
    <w:bookmarkStart w:id="2875" w:name="_Toc381016841" w:displacedByCustomXml="next"/>
    <w:bookmarkEnd w:id="2875" w:displacedByCustomXml="next"/>
    <w:bookmarkStart w:id="2876" w:name="_Toc381013857" w:displacedByCustomXml="next"/>
    <w:bookmarkEnd w:id="2876" w:displacedByCustomXml="next"/>
    <w:bookmarkStart w:id="2877" w:name="_Toc381013206" w:displacedByCustomXml="next"/>
    <w:bookmarkEnd w:id="2877" w:displacedByCustomXml="next"/>
    <w:bookmarkStart w:id="2878" w:name="_Toc381008595" w:displacedByCustomXml="next"/>
    <w:bookmarkEnd w:id="2878" w:displacedByCustomXml="next"/>
    <w:bookmarkStart w:id="2879" w:name="_Toc381007943" w:displacedByCustomXml="next"/>
    <w:bookmarkEnd w:id="2879" w:displacedByCustomXml="next"/>
    <w:bookmarkStart w:id="2880" w:name="_Toc381007291" w:displacedByCustomXml="next"/>
    <w:bookmarkEnd w:id="2880" w:displacedByCustomXml="next"/>
    <w:bookmarkStart w:id="2881" w:name="_Toc381006720" w:displacedByCustomXml="next"/>
    <w:bookmarkEnd w:id="2881" w:displacedByCustomXml="next"/>
    <w:bookmarkStart w:id="2882" w:name="_Toc381006152" w:displacedByCustomXml="next"/>
    <w:bookmarkEnd w:id="2882" w:displacedByCustomXml="next"/>
    <w:bookmarkStart w:id="2883" w:name="_Toc381004959" w:displacedByCustomXml="next"/>
    <w:bookmarkEnd w:id="2883" w:displacedByCustomXml="next"/>
    <w:bookmarkStart w:id="2884" w:name="_Toc381004305" w:displacedByCustomXml="next"/>
    <w:bookmarkEnd w:id="2884" w:displacedByCustomXml="next"/>
    <w:bookmarkStart w:id="2885" w:name="_Toc381003759" w:displacedByCustomXml="next"/>
    <w:bookmarkEnd w:id="2885" w:displacedByCustomXml="next"/>
    <w:bookmarkStart w:id="2886" w:name="_Toc381003212" w:displacedByCustomXml="next"/>
    <w:bookmarkEnd w:id="2886" w:displacedByCustomXml="next"/>
    <w:bookmarkStart w:id="2887" w:name="_Toc381002323" w:displacedByCustomXml="next"/>
    <w:bookmarkEnd w:id="2887" w:displacedByCustomXml="next"/>
    <w:bookmarkStart w:id="2888" w:name="_Toc381001512" w:displacedByCustomXml="next"/>
    <w:bookmarkEnd w:id="2888" w:displacedByCustomXml="next"/>
    <w:bookmarkStart w:id="2889" w:name="_Toc375058873" w:displacedByCustomXml="next"/>
    <w:bookmarkEnd w:id="2889" w:displacedByCustomXml="next"/>
    <w:bookmarkStart w:id="2890" w:name="_Toc375056955" w:displacedByCustomXml="next"/>
    <w:bookmarkEnd w:id="2890" w:displacedByCustomXml="next"/>
    <w:bookmarkStart w:id="2891" w:name="_Toc349211266" w:displacedByCustomXml="next"/>
    <w:bookmarkEnd w:id="2891" w:displacedByCustomXml="next"/>
    <w:bookmarkStart w:id="2892" w:name="_Toc349208172" w:displacedByCustomXml="next"/>
    <w:bookmarkEnd w:id="2892" w:displacedByCustomXml="next"/>
    <w:bookmarkStart w:id="2893" w:name="_Toc349140263" w:displacedByCustomXml="next"/>
    <w:bookmarkEnd w:id="2893" w:displacedByCustomXml="next"/>
    <w:bookmarkStart w:id="2894" w:name="_Toc381366459" w:displacedByCustomXml="next"/>
    <w:bookmarkEnd w:id="2894" w:displacedByCustomXml="next"/>
    <w:bookmarkStart w:id="2895" w:name="_Toc381022437" w:displacedByCustomXml="next"/>
    <w:bookmarkEnd w:id="2895" w:displacedByCustomXml="next"/>
    <w:bookmarkStart w:id="2896" w:name="_Toc381020104" w:displacedByCustomXml="next"/>
    <w:bookmarkEnd w:id="2896" w:displacedByCustomXml="next"/>
    <w:bookmarkStart w:id="2897" w:name="_Toc381017571" w:displacedByCustomXml="next"/>
    <w:bookmarkEnd w:id="2897" w:displacedByCustomXml="next"/>
    <w:bookmarkStart w:id="2898" w:name="_Toc381016837" w:displacedByCustomXml="next"/>
    <w:bookmarkEnd w:id="2898" w:displacedByCustomXml="next"/>
    <w:bookmarkStart w:id="2899" w:name="_Toc381013853" w:displacedByCustomXml="next"/>
    <w:bookmarkEnd w:id="2899" w:displacedByCustomXml="next"/>
    <w:bookmarkStart w:id="2900" w:name="_Toc381013202" w:displacedByCustomXml="next"/>
    <w:bookmarkEnd w:id="2900" w:displacedByCustomXml="next"/>
    <w:bookmarkStart w:id="2901" w:name="_Toc381008591" w:displacedByCustomXml="next"/>
    <w:bookmarkEnd w:id="2901" w:displacedByCustomXml="next"/>
    <w:bookmarkStart w:id="2902" w:name="_Toc381007939" w:displacedByCustomXml="next"/>
    <w:bookmarkEnd w:id="2902" w:displacedByCustomXml="next"/>
    <w:bookmarkStart w:id="2903" w:name="_Toc381007287" w:displacedByCustomXml="next"/>
    <w:bookmarkEnd w:id="2903" w:displacedByCustomXml="next"/>
    <w:bookmarkStart w:id="2904" w:name="_Toc381006716" w:displacedByCustomXml="next"/>
    <w:bookmarkEnd w:id="2904" w:displacedByCustomXml="next"/>
    <w:bookmarkStart w:id="2905" w:name="_Toc381006148" w:displacedByCustomXml="next"/>
    <w:bookmarkEnd w:id="2905" w:displacedByCustomXml="next"/>
    <w:bookmarkStart w:id="2906" w:name="_Toc381004955" w:displacedByCustomXml="next"/>
    <w:bookmarkEnd w:id="2906" w:displacedByCustomXml="next"/>
    <w:bookmarkStart w:id="2907" w:name="_Toc381004301" w:displacedByCustomXml="next"/>
    <w:bookmarkEnd w:id="2907" w:displacedByCustomXml="next"/>
    <w:bookmarkStart w:id="2908" w:name="_Toc381003755" w:displacedByCustomXml="next"/>
    <w:bookmarkEnd w:id="2908" w:displacedByCustomXml="next"/>
    <w:bookmarkStart w:id="2909" w:name="_Toc381003208" w:displacedByCustomXml="next"/>
    <w:bookmarkEnd w:id="2909" w:displacedByCustomXml="next"/>
    <w:bookmarkStart w:id="2910" w:name="_Toc381002318" w:displacedByCustomXml="next"/>
    <w:bookmarkEnd w:id="2910" w:displacedByCustomXml="next"/>
    <w:bookmarkStart w:id="2911" w:name="_Toc381001507" w:displacedByCustomXml="next"/>
    <w:bookmarkEnd w:id="2911" w:displacedByCustomXml="next"/>
    <w:bookmarkStart w:id="2912" w:name="_Toc375058868" w:displacedByCustomXml="next"/>
    <w:bookmarkEnd w:id="2912" w:displacedByCustomXml="next"/>
    <w:bookmarkStart w:id="2913" w:name="_Toc375056950" w:displacedByCustomXml="next"/>
    <w:bookmarkEnd w:id="2913" w:displacedByCustomXml="next"/>
    <w:bookmarkStart w:id="2914" w:name="_Toc349211261" w:displacedByCustomXml="next"/>
    <w:bookmarkEnd w:id="2914" w:displacedByCustomXml="next"/>
    <w:bookmarkStart w:id="2915" w:name="_Toc349208167" w:displacedByCustomXml="next"/>
    <w:bookmarkEnd w:id="2915" w:displacedByCustomXml="next"/>
    <w:bookmarkStart w:id="2916" w:name="_Toc349140258" w:displacedByCustomXml="next"/>
    <w:bookmarkEnd w:id="2916" w:displacedByCustomXml="next"/>
    <w:bookmarkStart w:id="2917" w:name="_Toc349046132" w:displacedByCustomXml="next"/>
    <w:bookmarkEnd w:id="2917" w:displacedByCustomXml="next"/>
    <w:bookmarkStart w:id="2918" w:name="_Toc348969761" w:displacedByCustomXml="next"/>
    <w:bookmarkEnd w:id="2918" w:displacedByCustomXml="next"/>
    <w:bookmarkStart w:id="2919" w:name="_Toc347306216" w:displacedByCustomXml="next"/>
    <w:bookmarkEnd w:id="2919" w:displacedByCustomXml="next"/>
    <w:bookmarkStart w:id="2920" w:name="_Toc347306124" w:displacedByCustomXml="next"/>
    <w:bookmarkEnd w:id="2920" w:displacedByCustomXml="next"/>
    <w:bookmarkStart w:id="2921" w:name="_Toc347155254" w:displacedByCustomXml="next"/>
    <w:bookmarkEnd w:id="2921" w:displacedByCustomXml="next"/>
    <w:bookmarkStart w:id="2922" w:name="_Toc381366458" w:displacedByCustomXml="next"/>
    <w:bookmarkEnd w:id="2922" w:displacedByCustomXml="next"/>
    <w:bookmarkStart w:id="2923" w:name="_Toc381022436" w:displacedByCustomXml="next"/>
    <w:bookmarkEnd w:id="2923" w:displacedByCustomXml="next"/>
    <w:bookmarkStart w:id="2924" w:name="_Toc381020103" w:displacedByCustomXml="next"/>
    <w:bookmarkEnd w:id="2924" w:displacedByCustomXml="next"/>
    <w:bookmarkStart w:id="2925" w:name="_Toc381017570" w:displacedByCustomXml="next"/>
    <w:bookmarkEnd w:id="2925" w:displacedByCustomXml="next"/>
    <w:bookmarkStart w:id="2926" w:name="_Toc381016836" w:displacedByCustomXml="next"/>
    <w:bookmarkEnd w:id="2926" w:displacedByCustomXml="next"/>
    <w:bookmarkStart w:id="2927" w:name="_Toc381013852" w:displacedByCustomXml="next"/>
    <w:bookmarkEnd w:id="2927" w:displacedByCustomXml="next"/>
    <w:bookmarkStart w:id="2928" w:name="_Toc381013201" w:displacedByCustomXml="next"/>
    <w:bookmarkEnd w:id="2928" w:displacedByCustomXml="next"/>
    <w:bookmarkStart w:id="2929" w:name="_Toc381008590" w:displacedByCustomXml="next"/>
    <w:bookmarkEnd w:id="2929" w:displacedByCustomXml="next"/>
    <w:bookmarkStart w:id="2930" w:name="_Toc381007938" w:displacedByCustomXml="next"/>
    <w:bookmarkEnd w:id="2930" w:displacedByCustomXml="next"/>
    <w:bookmarkStart w:id="2931" w:name="_Toc381007286" w:displacedByCustomXml="next"/>
    <w:bookmarkEnd w:id="2931" w:displacedByCustomXml="next"/>
    <w:bookmarkStart w:id="2932" w:name="_Toc381006715" w:displacedByCustomXml="next"/>
    <w:bookmarkEnd w:id="2932" w:displacedByCustomXml="next"/>
    <w:bookmarkStart w:id="2933" w:name="_Toc381006147" w:displacedByCustomXml="next"/>
    <w:bookmarkEnd w:id="2933" w:displacedByCustomXml="next"/>
    <w:bookmarkStart w:id="2934" w:name="_Toc381004954" w:displacedByCustomXml="next"/>
    <w:bookmarkEnd w:id="2934" w:displacedByCustomXml="next"/>
    <w:bookmarkStart w:id="2935" w:name="_Toc381004300" w:displacedByCustomXml="next"/>
    <w:bookmarkEnd w:id="2935" w:displacedByCustomXml="next"/>
    <w:bookmarkStart w:id="2936" w:name="_Toc381003754" w:displacedByCustomXml="next"/>
    <w:bookmarkEnd w:id="2936" w:displacedByCustomXml="next"/>
    <w:bookmarkStart w:id="2937" w:name="_Toc381003207" w:displacedByCustomXml="next"/>
    <w:bookmarkEnd w:id="2937" w:displacedByCustomXml="next"/>
    <w:bookmarkStart w:id="2938" w:name="_Toc381002317" w:displacedByCustomXml="next"/>
    <w:bookmarkEnd w:id="2938" w:displacedByCustomXml="next"/>
    <w:bookmarkStart w:id="2939" w:name="_Toc381001506" w:displacedByCustomXml="next"/>
    <w:bookmarkEnd w:id="2939" w:displacedByCustomXml="next"/>
    <w:bookmarkStart w:id="2940" w:name="_Toc375058867" w:displacedByCustomXml="next"/>
    <w:bookmarkEnd w:id="2940" w:displacedByCustomXml="next"/>
    <w:bookmarkStart w:id="2941" w:name="_Toc375056949" w:displacedByCustomXml="next"/>
    <w:bookmarkEnd w:id="2941" w:displacedByCustomXml="next"/>
    <w:bookmarkStart w:id="2942" w:name="_Toc349211260" w:displacedByCustomXml="next"/>
    <w:bookmarkEnd w:id="2942" w:displacedByCustomXml="next"/>
    <w:bookmarkStart w:id="2943" w:name="_Toc349208166" w:displacedByCustomXml="next"/>
    <w:bookmarkEnd w:id="2943" w:displacedByCustomXml="next"/>
    <w:bookmarkStart w:id="2944" w:name="_Toc349140257" w:displacedByCustomXml="next"/>
    <w:bookmarkEnd w:id="2944" w:displacedByCustomXml="next"/>
    <w:bookmarkStart w:id="2945" w:name="_Toc349046131" w:displacedByCustomXml="next"/>
    <w:bookmarkEnd w:id="2945" w:displacedByCustomXml="next"/>
    <w:bookmarkStart w:id="2946" w:name="_Toc348969760" w:displacedByCustomXml="next"/>
    <w:bookmarkEnd w:id="2946" w:displacedByCustomXml="next"/>
    <w:bookmarkStart w:id="2947" w:name="_Toc347306215" w:displacedByCustomXml="next"/>
    <w:bookmarkEnd w:id="2947" w:displacedByCustomXml="next"/>
    <w:bookmarkStart w:id="2948" w:name="_Toc347306123" w:displacedByCustomXml="next"/>
    <w:bookmarkEnd w:id="2948" w:displacedByCustomXml="next"/>
    <w:bookmarkStart w:id="2949" w:name="_Toc347155253" w:displacedByCustomXml="next"/>
    <w:bookmarkEnd w:id="2949" w:displacedByCustomXml="next"/>
    <w:bookmarkStart w:id="2950" w:name="_Toc381366457" w:displacedByCustomXml="next"/>
    <w:bookmarkEnd w:id="2950" w:displacedByCustomXml="next"/>
    <w:bookmarkStart w:id="2951" w:name="_Toc381022435" w:displacedByCustomXml="next"/>
    <w:bookmarkEnd w:id="2951" w:displacedByCustomXml="next"/>
    <w:bookmarkStart w:id="2952" w:name="_Toc381020102" w:displacedByCustomXml="next"/>
    <w:bookmarkEnd w:id="2952" w:displacedByCustomXml="next"/>
    <w:bookmarkStart w:id="2953" w:name="_Toc381017569" w:displacedByCustomXml="next"/>
    <w:bookmarkEnd w:id="2953" w:displacedByCustomXml="next"/>
    <w:bookmarkStart w:id="2954" w:name="_Toc381016835" w:displacedByCustomXml="next"/>
    <w:bookmarkEnd w:id="2954" w:displacedByCustomXml="next"/>
    <w:bookmarkStart w:id="2955" w:name="_Toc381013851" w:displacedByCustomXml="next"/>
    <w:bookmarkEnd w:id="2955" w:displacedByCustomXml="next"/>
    <w:bookmarkStart w:id="2956" w:name="_Toc381013200" w:displacedByCustomXml="next"/>
    <w:bookmarkEnd w:id="2956" w:displacedByCustomXml="next"/>
    <w:bookmarkStart w:id="2957" w:name="_Toc381008589" w:displacedByCustomXml="next"/>
    <w:bookmarkEnd w:id="2957" w:displacedByCustomXml="next"/>
    <w:bookmarkStart w:id="2958" w:name="_Toc381007937" w:displacedByCustomXml="next"/>
    <w:bookmarkEnd w:id="2958" w:displacedByCustomXml="next"/>
    <w:bookmarkStart w:id="2959" w:name="_Toc381007285" w:displacedByCustomXml="next"/>
    <w:bookmarkEnd w:id="2959" w:displacedByCustomXml="next"/>
    <w:bookmarkStart w:id="2960" w:name="_Toc381006714" w:displacedByCustomXml="next"/>
    <w:bookmarkEnd w:id="2960" w:displacedByCustomXml="next"/>
    <w:bookmarkStart w:id="2961" w:name="_Toc381006146" w:displacedByCustomXml="next"/>
    <w:bookmarkEnd w:id="2961" w:displacedByCustomXml="next"/>
    <w:bookmarkStart w:id="2962" w:name="_Toc381004953" w:displacedByCustomXml="next"/>
    <w:bookmarkEnd w:id="2962" w:displacedByCustomXml="next"/>
    <w:bookmarkStart w:id="2963" w:name="_Toc381004299" w:displacedByCustomXml="next"/>
    <w:bookmarkEnd w:id="2963" w:displacedByCustomXml="next"/>
    <w:bookmarkStart w:id="2964" w:name="_Toc381003753" w:displacedByCustomXml="next"/>
    <w:bookmarkEnd w:id="2964" w:displacedByCustomXml="next"/>
    <w:bookmarkStart w:id="2965" w:name="_Toc381003206" w:displacedByCustomXml="next"/>
    <w:bookmarkEnd w:id="2965" w:displacedByCustomXml="next"/>
    <w:bookmarkStart w:id="2966" w:name="_Toc381002316" w:displacedByCustomXml="next"/>
    <w:bookmarkEnd w:id="2966" w:displacedByCustomXml="next"/>
    <w:bookmarkStart w:id="2967" w:name="_Toc381001505" w:displacedByCustomXml="next"/>
    <w:bookmarkEnd w:id="2967" w:displacedByCustomXml="next"/>
    <w:bookmarkStart w:id="2968" w:name="_Toc375058866" w:displacedByCustomXml="next"/>
    <w:bookmarkEnd w:id="2968" w:displacedByCustomXml="next"/>
    <w:bookmarkStart w:id="2969" w:name="_Toc375056948" w:displacedByCustomXml="next"/>
    <w:bookmarkEnd w:id="2969" w:displacedByCustomXml="next"/>
    <w:bookmarkStart w:id="2970" w:name="_Toc349211259" w:displacedByCustomXml="next"/>
    <w:bookmarkEnd w:id="2970" w:displacedByCustomXml="next"/>
    <w:bookmarkStart w:id="2971" w:name="_Toc349208165" w:displacedByCustomXml="next"/>
    <w:bookmarkEnd w:id="2971" w:displacedByCustomXml="next"/>
    <w:bookmarkStart w:id="2972" w:name="_Toc349140256" w:displacedByCustomXml="next"/>
    <w:bookmarkEnd w:id="2972" w:displacedByCustomXml="next"/>
    <w:bookmarkStart w:id="2973" w:name="_Toc349046130" w:displacedByCustomXml="next"/>
    <w:bookmarkEnd w:id="2973" w:displacedByCustomXml="next"/>
    <w:bookmarkStart w:id="2974" w:name="_Toc348969759" w:displacedByCustomXml="next"/>
    <w:bookmarkEnd w:id="2974" w:displacedByCustomXml="next"/>
    <w:bookmarkStart w:id="2975" w:name="_Toc347306214" w:displacedByCustomXml="next"/>
    <w:bookmarkEnd w:id="2975" w:displacedByCustomXml="next"/>
    <w:bookmarkStart w:id="2976" w:name="_Toc347306122" w:displacedByCustomXml="next"/>
    <w:bookmarkEnd w:id="2976" w:displacedByCustomXml="next"/>
    <w:bookmarkStart w:id="2977" w:name="_Toc347155252" w:displacedByCustomXml="next"/>
    <w:bookmarkEnd w:id="2977" w:displacedByCustomXml="next"/>
    <w:bookmarkStart w:id="2978" w:name="_Toc381366456" w:displacedByCustomXml="next"/>
    <w:bookmarkEnd w:id="2978" w:displacedByCustomXml="next"/>
    <w:bookmarkStart w:id="2979" w:name="_Toc381022434" w:displacedByCustomXml="next"/>
    <w:bookmarkEnd w:id="2979" w:displacedByCustomXml="next"/>
    <w:bookmarkStart w:id="2980" w:name="_Toc381020101" w:displacedByCustomXml="next"/>
    <w:bookmarkEnd w:id="2980" w:displacedByCustomXml="next"/>
    <w:bookmarkStart w:id="2981" w:name="_Toc381017568" w:displacedByCustomXml="next"/>
    <w:bookmarkEnd w:id="2981" w:displacedByCustomXml="next"/>
    <w:bookmarkStart w:id="2982" w:name="_Toc381016834" w:displacedByCustomXml="next"/>
    <w:bookmarkEnd w:id="2982" w:displacedByCustomXml="next"/>
    <w:bookmarkStart w:id="2983" w:name="_Toc381013850" w:displacedByCustomXml="next"/>
    <w:bookmarkEnd w:id="2983" w:displacedByCustomXml="next"/>
    <w:bookmarkStart w:id="2984" w:name="_Toc381013199" w:displacedByCustomXml="next"/>
    <w:bookmarkEnd w:id="2984" w:displacedByCustomXml="next"/>
    <w:bookmarkStart w:id="2985" w:name="_Toc381008588" w:displacedByCustomXml="next"/>
    <w:bookmarkEnd w:id="2985" w:displacedByCustomXml="next"/>
    <w:bookmarkStart w:id="2986" w:name="_Toc381007936" w:displacedByCustomXml="next"/>
    <w:bookmarkEnd w:id="2986" w:displacedByCustomXml="next"/>
    <w:bookmarkStart w:id="2987" w:name="_Toc381007284" w:displacedByCustomXml="next"/>
    <w:bookmarkEnd w:id="2987" w:displacedByCustomXml="next"/>
    <w:bookmarkStart w:id="2988" w:name="_Toc381006713" w:displacedByCustomXml="next"/>
    <w:bookmarkEnd w:id="2988" w:displacedByCustomXml="next"/>
    <w:bookmarkStart w:id="2989" w:name="_Toc381006145" w:displacedByCustomXml="next"/>
    <w:bookmarkEnd w:id="2989" w:displacedByCustomXml="next"/>
    <w:bookmarkStart w:id="2990" w:name="_Toc381004952" w:displacedByCustomXml="next"/>
    <w:bookmarkEnd w:id="2990" w:displacedByCustomXml="next"/>
    <w:bookmarkStart w:id="2991" w:name="_Toc381004298" w:displacedByCustomXml="next"/>
    <w:bookmarkEnd w:id="2991" w:displacedByCustomXml="next"/>
    <w:bookmarkStart w:id="2992" w:name="_Toc381003752" w:displacedByCustomXml="next"/>
    <w:bookmarkEnd w:id="2992" w:displacedByCustomXml="next"/>
    <w:bookmarkStart w:id="2993" w:name="_Toc381003205" w:displacedByCustomXml="next"/>
    <w:bookmarkEnd w:id="2993" w:displacedByCustomXml="next"/>
    <w:bookmarkStart w:id="2994" w:name="_Toc381002315" w:displacedByCustomXml="next"/>
    <w:bookmarkEnd w:id="2994" w:displacedByCustomXml="next"/>
    <w:bookmarkStart w:id="2995" w:name="_Toc381001504" w:displacedByCustomXml="next"/>
    <w:bookmarkEnd w:id="2995" w:displacedByCustomXml="next"/>
    <w:bookmarkStart w:id="2996" w:name="_Toc375058865" w:displacedByCustomXml="next"/>
    <w:bookmarkEnd w:id="2996" w:displacedByCustomXml="next"/>
    <w:bookmarkStart w:id="2997" w:name="_Toc375056947" w:displacedByCustomXml="next"/>
    <w:bookmarkEnd w:id="2997" w:displacedByCustomXml="next"/>
    <w:bookmarkStart w:id="2998" w:name="_Toc349211258" w:displacedByCustomXml="next"/>
    <w:bookmarkEnd w:id="2998" w:displacedByCustomXml="next"/>
    <w:bookmarkStart w:id="2999" w:name="_Toc349208164" w:displacedByCustomXml="next"/>
    <w:bookmarkEnd w:id="2999" w:displacedByCustomXml="next"/>
    <w:bookmarkStart w:id="3000" w:name="_Toc349140255" w:displacedByCustomXml="next"/>
    <w:bookmarkEnd w:id="3000" w:displacedByCustomXml="next"/>
    <w:bookmarkStart w:id="3001" w:name="_Toc349046129" w:displacedByCustomXml="next"/>
    <w:bookmarkEnd w:id="3001" w:displacedByCustomXml="next"/>
    <w:bookmarkStart w:id="3002" w:name="_Toc348969758" w:displacedByCustomXml="next"/>
    <w:bookmarkEnd w:id="3002" w:displacedByCustomXml="next"/>
    <w:bookmarkStart w:id="3003" w:name="_Toc347306213" w:displacedByCustomXml="next"/>
    <w:bookmarkEnd w:id="3003" w:displacedByCustomXml="next"/>
    <w:bookmarkStart w:id="3004" w:name="_Toc347306121" w:displacedByCustomXml="next"/>
    <w:bookmarkEnd w:id="3004" w:displacedByCustomXml="next"/>
    <w:bookmarkStart w:id="3005" w:name="_Toc347155251" w:displacedByCustomXml="next"/>
    <w:bookmarkEnd w:id="3005" w:displacedByCustomXml="next"/>
    <w:bookmarkStart w:id="3006" w:name="_Toc381366455" w:displacedByCustomXml="next"/>
    <w:bookmarkEnd w:id="3006" w:displacedByCustomXml="next"/>
    <w:bookmarkStart w:id="3007" w:name="_Toc381022433" w:displacedByCustomXml="next"/>
    <w:bookmarkEnd w:id="3007" w:displacedByCustomXml="next"/>
    <w:bookmarkStart w:id="3008" w:name="_Toc381020100" w:displacedByCustomXml="next"/>
    <w:bookmarkEnd w:id="3008" w:displacedByCustomXml="next"/>
    <w:bookmarkStart w:id="3009" w:name="_Toc381017567" w:displacedByCustomXml="next"/>
    <w:bookmarkEnd w:id="3009" w:displacedByCustomXml="next"/>
    <w:bookmarkStart w:id="3010" w:name="_Toc381016833" w:displacedByCustomXml="next"/>
    <w:bookmarkEnd w:id="3010" w:displacedByCustomXml="next"/>
    <w:bookmarkStart w:id="3011" w:name="_Toc381013849" w:displacedByCustomXml="next"/>
    <w:bookmarkEnd w:id="3011" w:displacedByCustomXml="next"/>
    <w:bookmarkStart w:id="3012" w:name="_Toc381013198" w:displacedByCustomXml="next"/>
    <w:bookmarkEnd w:id="3012" w:displacedByCustomXml="next"/>
    <w:bookmarkStart w:id="3013" w:name="_Toc381008587" w:displacedByCustomXml="next"/>
    <w:bookmarkEnd w:id="3013" w:displacedByCustomXml="next"/>
    <w:bookmarkStart w:id="3014" w:name="_Toc381007935" w:displacedByCustomXml="next"/>
    <w:bookmarkEnd w:id="3014" w:displacedByCustomXml="next"/>
    <w:bookmarkStart w:id="3015" w:name="_Toc381007283" w:displacedByCustomXml="next"/>
    <w:bookmarkEnd w:id="3015" w:displacedByCustomXml="next"/>
    <w:bookmarkStart w:id="3016" w:name="_Toc381006712" w:displacedByCustomXml="next"/>
    <w:bookmarkEnd w:id="3016" w:displacedByCustomXml="next"/>
    <w:bookmarkStart w:id="3017" w:name="_Toc381006144" w:displacedByCustomXml="next"/>
    <w:bookmarkEnd w:id="3017" w:displacedByCustomXml="next"/>
    <w:bookmarkStart w:id="3018" w:name="_Toc381004951" w:displacedByCustomXml="next"/>
    <w:bookmarkEnd w:id="3018" w:displacedByCustomXml="next"/>
    <w:bookmarkStart w:id="3019" w:name="_Toc381004297" w:displacedByCustomXml="next"/>
    <w:bookmarkEnd w:id="3019" w:displacedByCustomXml="next"/>
    <w:bookmarkStart w:id="3020" w:name="_Toc381003751" w:displacedByCustomXml="next"/>
    <w:bookmarkEnd w:id="3020" w:displacedByCustomXml="next"/>
    <w:bookmarkStart w:id="3021" w:name="_Toc381003204" w:displacedByCustomXml="next"/>
    <w:bookmarkEnd w:id="3021" w:displacedByCustomXml="next"/>
    <w:bookmarkStart w:id="3022" w:name="_Toc381002314" w:displacedByCustomXml="next"/>
    <w:bookmarkEnd w:id="3022" w:displacedByCustomXml="next"/>
    <w:bookmarkStart w:id="3023" w:name="_Toc381001503" w:displacedByCustomXml="next"/>
    <w:bookmarkEnd w:id="3023" w:displacedByCustomXml="next"/>
    <w:bookmarkStart w:id="3024" w:name="_Toc375058864" w:displacedByCustomXml="next"/>
    <w:bookmarkEnd w:id="3024" w:displacedByCustomXml="next"/>
    <w:bookmarkStart w:id="3025" w:name="_Toc375056946" w:displacedByCustomXml="next"/>
    <w:bookmarkEnd w:id="3025" w:displacedByCustomXml="next"/>
    <w:bookmarkStart w:id="3026" w:name="_Toc349211257" w:displacedByCustomXml="next"/>
    <w:bookmarkEnd w:id="3026" w:displacedByCustomXml="next"/>
    <w:bookmarkStart w:id="3027" w:name="_Toc349208163" w:displacedByCustomXml="next"/>
    <w:bookmarkEnd w:id="3027" w:displacedByCustomXml="next"/>
    <w:bookmarkStart w:id="3028" w:name="_Toc349140254" w:displacedByCustomXml="next"/>
    <w:bookmarkEnd w:id="3028" w:displacedByCustomXml="next"/>
    <w:bookmarkStart w:id="3029" w:name="_Toc349046128" w:displacedByCustomXml="next"/>
    <w:bookmarkEnd w:id="3029" w:displacedByCustomXml="next"/>
    <w:bookmarkStart w:id="3030" w:name="_Toc348969757" w:displacedByCustomXml="next"/>
    <w:bookmarkEnd w:id="3030" w:displacedByCustomXml="next"/>
    <w:bookmarkStart w:id="3031" w:name="_Toc347306212" w:displacedByCustomXml="next"/>
    <w:bookmarkEnd w:id="3031" w:displacedByCustomXml="next"/>
    <w:bookmarkStart w:id="3032" w:name="_Toc347306120" w:displacedByCustomXml="next"/>
    <w:bookmarkEnd w:id="3032" w:displacedByCustomXml="next"/>
    <w:bookmarkStart w:id="3033" w:name="_Toc347155250" w:displacedByCustomXml="next"/>
    <w:bookmarkEnd w:id="3033" w:displacedByCustomXml="next"/>
    <w:bookmarkStart w:id="3034" w:name="_Toc381366454" w:displacedByCustomXml="next"/>
    <w:bookmarkEnd w:id="3034" w:displacedByCustomXml="next"/>
    <w:bookmarkStart w:id="3035" w:name="_Toc381022432" w:displacedByCustomXml="next"/>
    <w:bookmarkEnd w:id="3035" w:displacedByCustomXml="next"/>
    <w:bookmarkStart w:id="3036" w:name="_Toc381020099" w:displacedByCustomXml="next"/>
    <w:bookmarkEnd w:id="3036" w:displacedByCustomXml="next"/>
    <w:bookmarkStart w:id="3037" w:name="_Toc381017566" w:displacedByCustomXml="next"/>
    <w:bookmarkEnd w:id="3037" w:displacedByCustomXml="next"/>
    <w:bookmarkStart w:id="3038" w:name="_Toc381016832" w:displacedByCustomXml="next"/>
    <w:bookmarkEnd w:id="3038" w:displacedByCustomXml="next"/>
    <w:bookmarkStart w:id="3039" w:name="_Toc381013848" w:displacedByCustomXml="next"/>
    <w:bookmarkEnd w:id="3039" w:displacedByCustomXml="next"/>
    <w:bookmarkStart w:id="3040" w:name="_Toc381013197" w:displacedByCustomXml="next"/>
    <w:bookmarkEnd w:id="3040" w:displacedByCustomXml="next"/>
    <w:bookmarkStart w:id="3041" w:name="_Toc381008586" w:displacedByCustomXml="next"/>
    <w:bookmarkEnd w:id="3041" w:displacedByCustomXml="next"/>
    <w:bookmarkStart w:id="3042" w:name="_Toc381007934" w:displacedByCustomXml="next"/>
    <w:bookmarkEnd w:id="3042" w:displacedByCustomXml="next"/>
    <w:bookmarkStart w:id="3043" w:name="_Toc381007282" w:displacedByCustomXml="next"/>
    <w:bookmarkEnd w:id="3043" w:displacedByCustomXml="next"/>
    <w:bookmarkStart w:id="3044" w:name="_Toc381006711" w:displacedByCustomXml="next"/>
    <w:bookmarkEnd w:id="3044" w:displacedByCustomXml="next"/>
    <w:bookmarkStart w:id="3045" w:name="_Toc381006143" w:displacedByCustomXml="next"/>
    <w:bookmarkEnd w:id="3045" w:displacedByCustomXml="next"/>
    <w:bookmarkStart w:id="3046" w:name="_Toc381004950" w:displacedByCustomXml="next"/>
    <w:bookmarkEnd w:id="3046" w:displacedByCustomXml="next"/>
    <w:bookmarkStart w:id="3047" w:name="_Toc381004296" w:displacedByCustomXml="next"/>
    <w:bookmarkEnd w:id="3047" w:displacedByCustomXml="next"/>
    <w:bookmarkStart w:id="3048" w:name="_Toc381003750" w:displacedByCustomXml="next"/>
    <w:bookmarkEnd w:id="3048" w:displacedByCustomXml="next"/>
    <w:bookmarkStart w:id="3049" w:name="_Toc381003203" w:displacedByCustomXml="next"/>
    <w:bookmarkEnd w:id="3049" w:displacedByCustomXml="next"/>
    <w:bookmarkStart w:id="3050" w:name="_Toc381002313" w:displacedByCustomXml="next"/>
    <w:bookmarkEnd w:id="3050" w:displacedByCustomXml="next"/>
    <w:bookmarkStart w:id="3051" w:name="_Toc381001502" w:displacedByCustomXml="next"/>
    <w:bookmarkEnd w:id="3051" w:displacedByCustomXml="next"/>
    <w:bookmarkStart w:id="3052" w:name="_Toc375058863" w:displacedByCustomXml="next"/>
    <w:bookmarkEnd w:id="3052" w:displacedByCustomXml="next"/>
    <w:bookmarkStart w:id="3053" w:name="_Toc375056945" w:displacedByCustomXml="next"/>
    <w:bookmarkEnd w:id="3053" w:displacedByCustomXml="next"/>
    <w:bookmarkStart w:id="3054" w:name="_Toc349211256" w:displacedByCustomXml="next"/>
    <w:bookmarkEnd w:id="3054" w:displacedByCustomXml="next"/>
    <w:bookmarkStart w:id="3055" w:name="_Toc349208162" w:displacedByCustomXml="next"/>
    <w:bookmarkEnd w:id="3055" w:displacedByCustomXml="next"/>
    <w:bookmarkStart w:id="3056" w:name="_Toc349140253" w:displacedByCustomXml="next"/>
    <w:bookmarkEnd w:id="3056" w:displacedByCustomXml="next"/>
    <w:bookmarkStart w:id="3057" w:name="_Toc349046127" w:displacedByCustomXml="next"/>
    <w:bookmarkEnd w:id="3057" w:displacedByCustomXml="next"/>
    <w:bookmarkStart w:id="3058" w:name="_Toc348969756" w:displacedByCustomXml="next"/>
    <w:bookmarkEnd w:id="3058" w:displacedByCustomXml="next"/>
    <w:bookmarkStart w:id="3059" w:name="_Toc347306211" w:displacedByCustomXml="next"/>
    <w:bookmarkEnd w:id="3059" w:displacedByCustomXml="next"/>
    <w:bookmarkStart w:id="3060" w:name="_Toc347306119" w:displacedByCustomXml="next"/>
    <w:bookmarkEnd w:id="3060" w:displacedByCustomXml="next"/>
    <w:bookmarkStart w:id="3061" w:name="_Toc347155249" w:displacedByCustomXml="next"/>
    <w:bookmarkEnd w:id="3061" w:displacedByCustomXml="next"/>
    <w:bookmarkStart w:id="3062" w:name="_Toc381366453" w:displacedByCustomXml="next"/>
    <w:bookmarkEnd w:id="3062" w:displacedByCustomXml="next"/>
    <w:bookmarkStart w:id="3063" w:name="_Toc381022431" w:displacedByCustomXml="next"/>
    <w:bookmarkEnd w:id="3063" w:displacedByCustomXml="next"/>
    <w:bookmarkStart w:id="3064" w:name="_Toc381020098" w:displacedByCustomXml="next"/>
    <w:bookmarkEnd w:id="3064" w:displacedByCustomXml="next"/>
    <w:bookmarkStart w:id="3065" w:name="_Toc381017565" w:displacedByCustomXml="next"/>
    <w:bookmarkEnd w:id="3065" w:displacedByCustomXml="next"/>
    <w:bookmarkStart w:id="3066" w:name="_Toc381016831" w:displacedByCustomXml="next"/>
    <w:bookmarkEnd w:id="3066" w:displacedByCustomXml="next"/>
    <w:bookmarkStart w:id="3067" w:name="_Toc381013847" w:displacedByCustomXml="next"/>
    <w:bookmarkEnd w:id="3067" w:displacedByCustomXml="next"/>
    <w:bookmarkStart w:id="3068" w:name="_Toc381013196" w:displacedByCustomXml="next"/>
    <w:bookmarkEnd w:id="3068" w:displacedByCustomXml="next"/>
    <w:bookmarkStart w:id="3069" w:name="_Toc381008585" w:displacedByCustomXml="next"/>
    <w:bookmarkEnd w:id="3069" w:displacedByCustomXml="next"/>
    <w:bookmarkStart w:id="3070" w:name="_Toc381007933" w:displacedByCustomXml="next"/>
    <w:bookmarkEnd w:id="3070" w:displacedByCustomXml="next"/>
    <w:bookmarkStart w:id="3071" w:name="_Toc381007281" w:displacedByCustomXml="next"/>
    <w:bookmarkEnd w:id="3071" w:displacedByCustomXml="next"/>
    <w:bookmarkStart w:id="3072" w:name="_Toc381006710" w:displacedByCustomXml="next"/>
    <w:bookmarkEnd w:id="3072" w:displacedByCustomXml="next"/>
    <w:bookmarkStart w:id="3073" w:name="_Toc381006142" w:displacedByCustomXml="next"/>
    <w:bookmarkEnd w:id="3073" w:displacedByCustomXml="next"/>
    <w:bookmarkStart w:id="3074" w:name="_Toc381004949" w:displacedByCustomXml="next"/>
    <w:bookmarkEnd w:id="3074" w:displacedByCustomXml="next"/>
    <w:bookmarkStart w:id="3075" w:name="_Toc381004295" w:displacedByCustomXml="next"/>
    <w:bookmarkEnd w:id="3075" w:displacedByCustomXml="next"/>
    <w:bookmarkStart w:id="3076" w:name="_Toc381003749" w:displacedByCustomXml="next"/>
    <w:bookmarkEnd w:id="3076" w:displacedByCustomXml="next"/>
    <w:bookmarkStart w:id="3077" w:name="_Toc381003202" w:displacedByCustomXml="next"/>
    <w:bookmarkEnd w:id="3077" w:displacedByCustomXml="next"/>
    <w:bookmarkStart w:id="3078" w:name="_Toc381002312" w:displacedByCustomXml="next"/>
    <w:bookmarkEnd w:id="3078" w:displacedByCustomXml="next"/>
    <w:bookmarkStart w:id="3079" w:name="_Toc381001501" w:displacedByCustomXml="next"/>
    <w:bookmarkEnd w:id="3079" w:displacedByCustomXml="next"/>
    <w:bookmarkStart w:id="3080" w:name="_Toc375058862" w:displacedByCustomXml="next"/>
    <w:bookmarkEnd w:id="3080" w:displacedByCustomXml="next"/>
    <w:bookmarkStart w:id="3081" w:name="_Toc375056944" w:displacedByCustomXml="next"/>
    <w:bookmarkEnd w:id="3081" w:displacedByCustomXml="next"/>
    <w:bookmarkStart w:id="3082" w:name="_Toc349211255" w:displacedByCustomXml="next"/>
    <w:bookmarkEnd w:id="3082" w:displacedByCustomXml="next"/>
    <w:bookmarkStart w:id="3083" w:name="_Toc349208161" w:displacedByCustomXml="next"/>
    <w:bookmarkEnd w:id="3083" w:displacedByCustomXml="next"/>
    <w:bookmarkStart w:id="3084" w:name="_Toc349140252" w:displacedByCustomXml="next"/>
    <w:bookmarkEnd w:id="3084" w:displacedByCustomXml="next"/>
    <w:bookmarkStart w:id="3085" w:name="_Toc349046126" w:displacedByCustomXml="next"/>
    <w:bookmarkEnd w:id="3085" w:displacedByCustomXml="next"/>
    <w:bookmarkStart w:id="3086" w:name="_Toc348969755" w:displacedByCustomXml="next"/>
    <w:bookmarkEnd w:id="3086" w:displacedByCustomXml="next"/>
    <w:bookmarkStart w:id="3087" w:name="_Toc347306210" w:displacedByCustomXml="next"/>
    <w:bookmarkEnd w:id="3087" w:displacedByCustomXml="next"/>
    <w:bookmarkStart w:id="3088" w:name="_Toc347306118" w:displacedByCustomXml="next"/>
    <w:bookmarkEnd w:id="3088" w:displacedByCustomXml="next"/>
    <w:bookmarkStart w:id="3089" w:name="_Toc347155248" w:displacedByCustomXml="next"/>
    <w:bookmarkEnd w:id="3089" w:displacedByCustomXml="next"/>
    <w:bookmarkStart w:id="3090" w:name="_Toc381366452" w:displacedByCustomXml="next"/>
    <w:bookmarkEnd w:id="3090" w:displacedByCustomXml="next"/>
    <w:bookmarkStart w:id="3091" w:name="_Toc381022430" w:displacedByCustomXml="next"/>
    <w:bookmarkEnd w:id="3091" w:displacedByCustomXml="next"/>
    <w:bookmarkStart w:id="3092" w:name="_Toc381020097" w:displacedByCustomXml="next"/>
    <w:bookmarkEnd w:id="3092" w:displacedByCustomXml="next"/>
    <w:bookmarkStart w:id="3093" w:name="_Toc381017564" w:displacedByCustomXml="next"/>
    <w:bookmarkEnd w:id="3093" w:displacedByCustomXml="next"/>
    <w:bookmarkStart w:id="3094" w:name="_Toc381016830" w:displacedByCustomXml="next"/>
    <w:bookmarkEnd w:id="3094" w:displacedByCustomXml="next"/>
    <w:bookmarkStart w:id="3095" w:name="_Toc381013846" w:displacedByCustomXml="next"/>
    <w:bookmarkEnd w:id="3095" w:displacedByCustomXml="next"/>
    <w:bookmarkStart w:id="3096" w:name="_Toc381013195" w:displacedByCustomXml="next"/>
    <w:bookmarkEnd w:id="3096" w:displacedByCustomXml="next"/>
    <w:bookmarkStart w:id="3097" w:name="_Toc381008584" w:displacedByCustomXml="next"/>
    <w:bookmarkEnd w:id="3097" w:displacedByCustomXml="next"/>
    <w:bookmarkStart w:id="3098" w:name="_Toc381007932" w:displacedByCustomXml="next"/>
    <w:bookmarkEnd w:id="3098" w:displacedByCustomXml="next"/>
    <w:bookmarkStart w:id="3099" w:name="_Toc381007280" w:displacedByCustomXml="next"/>
    <w:bookmarkEnd w:id="3099" w:displacedByCustomXml="next"/>
    <w:bookmarkStart w:id="3100" w:name="_Toc381006709" w:displacedByCustomXml="next"/>
    <w:bookmarkEnd w:id="3100" w:displacedByCustomXml="next"/>
    <w:bookmarkStart w:id="3101" w:name="_Toc381006141" w:displacedByCustomXml="next"/>
    <w:bookmarkEnd w:id="3101" w:displacedByCustomXml="next"/>
    <w:bookmarkStart w:id="3102" w:name="_Toc381004948" w:displacedByCustomXml="next"/>
    <w:bookmarkEnd w:id="3102" w:displacedByCustomXml="next"/>
    <w:bookmarkStart w:id="3103" w:name="_Toc381004294" w:displacedByCustomXml="next"/>
    <w:bookmarkEnd w:id="3103" w:displacedByCustomXml="next"/>
    <w:bookmarkStart w:id="3104" w:name="_Toc381003748" w:displacedByCustomXml="next"/>
    <w:bookmarkEnd w:id="3104" w:displacedByCustomXml="next"/>
    <w:bookmarkStart w:id="3105" w:name="_Toc381003201" w:displacedByCustomXml="next"/>
    <w:bookmarkEnd w:id="3105" w:displacedByCustomXml="next"/>
    <w:bookmarkStart w:id="3106" w:name="_Toc381002311" w:displacedByCustomXml="next"/>
    <w:bookmarkEnd w:id="3106" w:displacedByCustomXml="next"/>
    <w:bookmarkStart w:id="3107" w:name="_Toc381001500" w:displacedByCustomXml="next"/>
    <w:bookmarkEnd w:id="3107" w:displacedByCustomXml="next"/>
    <w:bookmarkStart w:id="3108" w:name="_Toc375058861" w:displacedByCustomXml="next"/>
    <w:bookmarkEnd w:id="3108" w:displacedByCustomXml="next"/>
    <w:bookmarkStart w:id="3109" w:name="_Toc375056943" w:displacedByCustomXml="next"/>
    <w:bookmarkEnd w:id="3109" w:displacedByCustomXml="next"/>
    <w:bookmarkStart w:id="3110" w:name="_Toc349211254" w:displacedByCustomXml="next"/>
    <w:bookmarkEnd w:id="3110" w:displacedByCustomXml="next"/>
    <w:bookmarkStart w:id="3111" w:name="_Toc349208160" w:displacedByCustomXml="next"/>
    <w:bookmarkEnd w:id="3111" w:displacedByCustomXml="next"/>
    <w:bookmarkStart w:id="3112" w:name="_Toc349140251" w:displacedByCustomXml="next"/>
    <w:bookmarkEnd w:id="3112" w:displacedByCustomXml="next"/>
    <w:bookmarkStart w:id="3113" w:name="_Toc349046125" w:displacedByCustomXml="next"/>
    <w:bookmarkEnd w:id="3113" w:displacedByCustomXml="next"/>
    <w:bookmarkStart w:id="3114" w:name="_Toc348969754" w:displacedByCustomXml="next"/>
    <w:bookmarkEnd w:id="3114" w:displacedByCustomXml="next"/>
    <w:bookmarkStart w:id="3115" w:name="_Toc347306209" w:displacedByCustomXml="next"/>
    <w:bookmarkEnd w:id="3115" w:displacedByCustomXml="next"/>
    <w:bookmarkStart w:id="3116" w:name="_Toc347306117" w:displacedByCustomXml="next"/>
    <w:bookmarkEnd w:id="3116" w:displacedByCustomXml="next"/>
    <w:bookmarkStart w:id="3117" w:name="_Toc347155247" w:displacedByCustomXml="next"/>
    <w:bookmarkEnd w:id="3117" w:displacedByCustomXml="next"/>
    <w:bookmarkStart w:id="3118" w:name="_Toc381366450" w:displacedByCustomXml="next"/>
    <w:bookmarkEnd w:id="3118" w:displacedByCustomXml="next"/>
    <w:bookmarkStart w:id="3119" w:name="_Toc381022428" w:displacedByCustomXml="next"/>
    <w:bookmarkEnd w:id="3119" w:displacedByCustomXml="next"/>
    <w:bookmarkStart w:id="3120" w:name="_Toc381020095" w:displacedByCustomXml="next"/>
    <w:bookmarkEnd w:id="3120" w:displacedByCustomXml="next"/>
    <w:bookmarkStart w:id="3121" w:name="_Toc381017562" w:displacedByCustomXml="next"/>
    <w:bookmarkEnd w:id="3121" w:displacedByCustomXml="next"/>
    <w:bookmarkStart w:id="3122" w:name="_Toc381016828" w:displacedByCustomXml="next"/>
    <w:bookmarkEnd w:id="3122" w:displacedByCustomXml="next"/>
    <w:bookmarkStart w:id="3123" w:name="_Toc381013844" w:displacedByCustomXml="next"/>
    <w:bookmarkEnd w:id="3123" w:displacedByCustomXml="next"/>
    <w:bookmarkStart w:id="3124" w:name="_Toc381013193" w:displacedByCustomXml="next"/>
    <w:bookmarkEnd w:id="3124" w:displacedByCustomXml="next"/>
    <w:bookmarkStart w:id="3125" w:name="_Toc381008582" w:displacedByCustomXml="next"/>
    <w:bookmarkEnd w:id="3125" w:displacedByCustomXml="next"/>
    <w:bookmarkStart w:id="3126" w:name="_Toc381007930" w:displacedByCustomXml="next"/>
    <w:bookmarkEnd w:id="3126" w:displacedByCustomXml="next"/>
    <w:bookmarkStart w:id="3127" w:name="_Toc381007278" w:displacedByCustomXml="next"/>
    <w:bookmarkEnd w:id="3127" w:displacedByCustomXml="next"/>
    <w:bookmarkStart w:id="3128" w:name="_Toc381006707" w:displacedByCustomXml="next"/>
    <w:bookmarkEnd w:id="3128" w:displacedByCustomXml="next"/>
    <w:bookmarkStart w:id="3129" w:name="_Toc381006139" w:displacedByCustomXml="next"/>
    <w:bookmarkEnd w:id="3129" w:displacedByCustomXml="next"/>
    <w:bookmarkStart w:id="3130" w:name="_Toc381004946" w:displacedByCustomXml="next"/>
    <w:bookmarkEnd w:id="3130" w:displacedByCustomXml="next"/>
    <w:bookmarkStart w:id="3131" w:name="_Toc381004292" w:displacedByCustomXml="next"/>
    <w:bookmarkEnd w:id="3131" w:displacedByCustomXml="next"/>
    <w:bookmarkStart w:id="3132" w:name="_Toc381003746" w:displacedByCustomXml="next"/>
    <w:bookmarkEnd w:id="3132" w:displacedByCustomXml="next"/>
    <w:bookmarkStart w:id="3133" w:name="_Toc381003199" w:displacedByCustomXml="next"/>
    <w:bookmarkEnd w:id="3133" w:displacedByCustomXml="next"/>
    <w:bookmarkStart w:id="3134" w:name="_Toc381002309" w:displacedByCustomXml="next"/>
    <w:bookmarkEnd w:id="3134" w:displacedByCustomXml="next"/>
    <w:bookmarkStart w:id="3135" w:name="_Toc381001498" w:displacedByCustomXml="next"/>
    <w:bookmarkEnd w:id="3135" w:displacedByCustomXml="next"/>
    <w:bookmarkStart w:id="3136" w:name="_Toc375058859" w:displacedByCustomXml="next"/>
    <w:bookmarkEnd w:id="3136" w:displacedByCustomXml="next"/>
    <w:bookmarkStart w:id="3137" w:name="_Toc375056941" w:displacedByCustomXml="next"/>
    <w:bookmarkEnd w:id="3137" w:displacedByCustomXml="next"/>
    <w:bookmarkStart w:id="3138" w:name="_Toc381366448" w:displacedByCustomXml="next"/>
    <w:bookmarkEnd w:id="3138" w:displacedByCustomXml="next"/>
    <w:bookmarkStart w:id="3139" w:name="_Toc381022426" w:displacedByCustomXml="next"/>
    <w:bookmarkEnd w:id="3139" w:displacedByCustomXml="next"/>
    <w:bookmarkStart w:id="3140" w:name="_Toc381020093" w:displacedByCustomXml="next"/>
    <w:bookmarkEnd w:id="3140" w:displacedByCustomXml="next"/>
    <w:bookmarkStart w:id="3141" w:name="_Toc381017560" w:displacedByCustomXml="next"/>
    <w:bookmarkEnd w:id="3141" w:displacedByCustomXml="next"/>
    <w:bookmarkStart w:id="3142" w:name="_Toc381016826" w:displacedByCustomXml="next"/>
    <w:bookmarkEnd w:id="3142" w:displacedByCustomXml="next"/>
    <w:bookmarkStart w:id="3143" w:name="_Toc381013842" w:displacedByCustomXml="next"/>
    <w:bookmarkEnd w:id="3143" w:displacedByCustomXml="next"/>
    <w:bookmarkStart w:id="3144" w:name="_Toc381013191" w:displacedByCustomXml="next"/>
    <w:bookmarkEnd w:id="3144" w:displacedByCustomXml="next"/>
    <w:bookmarkStart w:id="3145" w:name="_Toc381008580" w:displacedByCustomXml="next"/>
    <w:bookmarkEnd w:id="3145" w:displacedByCustomXml="next"/>
    <w:bookmarkStart w:id="3146" w:name="_Toc381007928" w:displacedByCustomXml="next"/>
    <w:bookmarkEnd w:id="3146" w:displacedByCustomXml="next"/>
    <w:bookmarkStart w:id="3147" w:name="_Toc381007276" w:displacedByCustomXml="next"/>
    <w:bookmarkEnd w:id="3147" w:displacedByCustomXml="next"/>
    <w:bookmarkStart w:id="3148" w:name="_Toc381006705" w:displacedByCustomXml="next"/>
    <w:bookmarkEnd w:id="3148" w:displacedByCustomXml="next"/>
    <w:bookmarkStart w:id="3149" w:name="_Toc381006137" w:displacedByCustomXml="next"/>
    <w:bookmarkEnd w:id="3149" w:displacedByCustomXml="next"/>
    <w:bookmarkStart w:id="3150" w:name="_Toc381004944" w:displacedByCustomXml="next"/>
    <w:bookmarkEnd w:id="3150" w:displacedByCustomXml="next"/>
    <w:bookmarkStart w:id="3151" w:name="_Toc381004290" w:displacedByCustomXml="next"/>
    <w:bookmarkEnd w:id="3151" w:displacedByCustomXml="next"/>
    <w:bookmarkStart w:id="3152" w:name="_Toc381003744" w:displacedByCustomXml="next"/>
    <w:bookmarkEnd w:id="3152" w:displacedByCustomXml="next"/>
    <w:bookmarkStart w:id="3153" w:name="_Toc381003197" w:displacedByCustomXml="next"/>
    <w:bookmarkEnd w:id="3153" w:displacedByCustomXml="next"/>
    <w:bookmarkStart w:id="3154" w:name="_Toc381002307" w:displacedByCustomXml="next"/>
    <w:bookmarkEnd w:id="3154" w:displacedByCustomXml="next"/>
    <w:bookmarkStart w:id="3155" w:name="_Toc381001496" w:displacedByCustomXml="next"/>
    <w:bookmarkEnd w:id="3155" w:displacedByCustomXml="next"/>
    <w:bookmarkStart w:id="3156" w:name="_Toc375058857" w:displacedByCustomXml="next"/>
    <w:bookmarkEnd w:id="3156" w:displacedByCustomXml="next"/>
    <w:bookmarkStart w:id="3157" w:name="_Toc375056939" w:displacedByCustomXml="next"/>
    <w:bookmarkEnd w:id="3157" w:displacedByCustomXml="next"/>
    <w:bookmarkStart w:id="3158" w:name="_Toc349211251" w:displacedByCustomXml="next"/>
    <w:bookmarkEnd w:id="3158" w:displacedByCustomXml="next"/>
    <w:bookmarkStart w:id="3159" w:name="_Toc349208157" w:displacedByCustomXml="next"/>
    <w:bookmarkEnd w:id="3159" w:displacedByCustomXml="next"/>
    <w:bookmarkStart w:id="3160" w:name="_Toc349140248" w:displacedByCustomXml="next"/>
    <w:bookmarkEnd w:id="3160" w:displacedByCustomXml="next"/>
    <w:bookmarkStart w:id="3161" w:name="_Toc381366445" w:displacedByCustomXml="next"/>
    <w:bookmarkEnd w:id="3161" w:displacedByCustomXml="next"/>
    <w:bookmarkStart w:id="3162" w:name="_Toc381022423" w:displacedByCustomXml="next"/>
    <w:bookmarkEnd w:id="3162" w:displacedByCustomXml="next"/>
    <w:bookmarkStart w:id="3163" w:name="_Toc381020090" w:displacedByCustomXml="next"/>
    <w:bookmarkEnd w:id="3163" w:displacedByCustomXml="next"/>
    <w:bookmarkStart w:id="3164" w:name="_Toc381017557" w:displacedByCustomXml="next"/>
    <w:bookmarkEnd w:id="3164" w:displacedByCustomXml="next"/>
    <w:bookmarkStart w:id="3165" w:name="_Toc381016823" w:displacedByCustomXml="next"/>
    <w:bookmarkEnd w:id="3165" w:displacedByCustomXml="next"/>
    <w:bookmarkStart w:id="3166" w:name="_Toc381013839" w:displacedByCustomXml="next"/>
    <w:bookmarkEnd w:id="3166" w:displacedByCustomXml="next"/>
    <w:bookmarkStart w:id="3167" w:name="_Toc381013188" w:displacedByCustomXml="next"/>
    <w:bookmarkEnd w:id="3167" w:displacedByCustomXml="next"/>
    <w:bookmarkStart w:id="3168" w:name="_Toc381008577" w:displacedByCustomXml="next"/>
    <w:bookmarkEnd w:id="3168" w:displacedByCustomXml="next"/>
    <w:bookmarkStart w:id="3169" w:name="_Toc381007925" w:displacedByCustomXml="next"/>
    <w:bookmarkEnd w:id="3169" w:displacedByCustomXml="next"/>
    <w:bookmarkStart w:id="3170" w:name="_Toc381007273" w:displacedByCustomXml="next"/>
    <w:bookmarkEnd w:id="3170" w:displacedByCustomXml="next"/>
    <w:bookmarkStart w:id="3171" w:name="_Toc381006702" w:displacedByCustomXml="next"/>
    <w:bookmarkEnd w:id="3171" w:displacedByCustomXml="next"/>
    <w:bookmarkStart w:id="3172" w:name="_Toc381006134" w:displacedByCustomXml="next"/>
    <w:bookmarkEnd w:id="3172" w:displacedByCustomXml="next"/>
    <w:bookmarkStart w:id="3173" w:name="_Toc381004941" w:displacedByCustomXml="next"/>
    <w:bookmarkEnd w:id="3173" w:displacedByCustomXml="next"/>
    <w:bookmarkStart w:id="3174" w:name="_Toc381004287" w:displacedByCustomXml="next"/>
    <w:bookmarkEnd w:id="3174" w:displacedByCustomXml="next"/>
    <w:bookmarkStart w:id="3175" w:name="_Toc381003741" w:displacedByCustomXml="next"/>
    <w:bookmarkEnd w:id="3175" w:displacedByCustomXml="next"/>
    <w:bookmarkStart w:id="3176" w:name="_Toc381003194" w:displacedByCustomXml="next"/>
    <w:bookmarkEnd w:id="3176" w:displacedByCustomXml="next"/>
    <w:bookmarkStart w:id="3177" w:name="_Toc381002304" w:displacedByCustomXml="next"/>
    <w:bookmarkEnd w:id="3177" w:displacedByCustomXml="next"/>
    <w:bookmarkStart w:id="3178" w:name="_Toc381001493" w:displacedByCustomXml="next"/>
    <w:bookmarkEnd w:id="3178" w:displacedByCustomXml="next"/>
    <w:bookmarkStart w:id="3179" w:name="_Toc375058854" w:displacedByCustomXml="next"/>
    <w:bookmarkEnd w:id="3179" w:displacedByCustomXml="next"/>
    <w:bookmarkStart w:id="3180" w:name="_Toc375056936" w:displacedByCustomXml="next"/>
    <w:bookmarkEnd w:id="3180" w:displacedByCustomXml="next"/>
    <w:bookmarkStart w:id="3181" w:name="_Toc349211248" w:displacedByCustomXml="next"/>
    <w:bookmarkEnd w:id="3181" w:displacedByCustomXml="next"/>
    <w:bookmarkStart w:id="3182" w:name="_Toc349208154" w:displacedByCustomXml="next"/>
    <w:bookmarkEnd w:id="3182" w:displacedByCustomXml="next"/>
    <w:bookmarkStart w:id="3183" w:name="_Toc349140245" w:displacedByCustomXml="next"/>
    <w:bookmarkEnd w:id="3183" w:displacedByCustomXml="next"/>
    <w:bookmarkStart w:id="3184" w:name="_Toc381366444" w:displacedByCustomXml="next"/>
    <w:bookmarkEnd w:id="3184" w:displacedByCustomXml="next"/>
    <w:bookmarkStart w:id="3185" w:name="_Toc381022422" w:displacedByCustomXml="next"/>
    <w:bookmarkEnd w:id="3185" w:displacedByCustomXml="next"/>
    <w:bookmarkStart w:id="3186" w:name="_Toc381020089" w:displacedByCustomXml="next"/>
    <w:bookmarkEnd w:id="3186" w:displacedByCustomXml="next"/>
    <w:bookmarkStart w:id="3187" w:name="_Toc381017556" w:displacedByCustomXml="next"/>
    <w:bookmarkEnd w:id="3187" w:displacedByCustomXml="next"/>
    <w:bookmarkStart w:id="3188" w:name="_Toc381016822" w:displacedByCustomXml="next"/>
    <w:bookmarkEnd w:id="3188" w:displacedByCustomXml="next"/>
    <w:bookmarkStart w:id="3189" w:name="_Toc381013838" w:displacedByCustomXml="next"/>
    <w:bookmarkEnd w:id="3189" w:displacedByCustomXml="next"/>
    <w:bookmarkStart w:id="3190" w:name="_Toc381013187" w:displacedByCustomXml="next"/>
    <w:bookmarkEnd w:id="3190" w:displacedByCustomXml="next"/>
    <w:bookmarkStart w:id="3191" w:name="_Toc381008576" w:displacedByCustomXml="next"/>
    <w:bookmarkEnd w:id="3191" w:displacedByCustomXml="next"/>
    <w:bookmarkStart w:id="3192" w:name="_Toc381007924" w:displacedByCustomXml="next"/>
    <w:bookmarkEnd w:id="3192" w:displacedByCustomXml="next"/>
    <w:bookmarkStart w:id="3193" w:name="_Toc381007272" w:displacedByCustomXml="next"/>
    <w:bookmarkEnd w:id="3193" w:displacedByCustomXml="next"/>
    <w:bookmarkStart w:id="3194" w:name="_Toc381006701" w:displacedByCustomXml="next"/>
    <w:bookmarkEnd w:id="3194" w:displacedByCustomXml="next"/>
    <w:bookmarkStart w:id="3195" w:name="_Toc381006133" w:displacedByCustomXml="next"/>
    <w:bookmarkEnd w:id="3195" w:displacedByCustomXml="next"/>
    <w:bookmarkStart w:id="3196" w:name="_Toc381004940" w:displacedByCustomXml="next"/>
    <w:bookmarkEnd w:id="3196" w:displacedByCustomXml="next"/>
    <w:bookmarkStart w:id="3197" w:name="_Toc381004286" w:displacedByCustomXml="next"/>
    <w:bookmarkEnd w:id="3197" w:displacedByCustomXml="next"/>
    <w:bookmarkStart w:id="3198" w:name="_Toc381003740" w:displacedByCustomXml="next"/>
    <w:bookmarkEnd w:id="3198" w:displacedByCustomXml="next"/>
    <w:bookmarkStart w:id="3199" w:name="_Toc381003193" w:displacedByCustomXml="next"/>
    <w:bookmarkEnd w:id="3199" w:displacedByCustomXml="next"/>
    <w:bookmarkStart w:id="3200" w:name="_Toc381002303" w:displacedByCustomXml="next"/>
    <w:bookmarkEnd w:id="3200" w:displacedByCustomXml="next"/>
    <w:bookmarkStart w:id="3201" w:name="_Toc381001492" w:displacedByCustomXml="next"/>
    <w:bookmarkEnd w:id="3201" w:displacedByCustomXml="next"/>
    <w:bookmarkStart w:id="3202" w:name="_Toc375058853" w:displacedByCustomXml="next"/>
    <w:bookmarkEnd w:id="3202" w:displacedByCustomXml="next"/>
    <w:bookmarkStart w:id="3203" w:name="_Toc375056935" w:displacedByCustomXml="next"/>
    <w:bookmarkEnd w:id="3203" w:displacedByCustomXml="next"/>
    <w:bookmarkStart w:id="3204" w:name="_Toc349211247" w:displacedByCustomXml="next"/>
    <w:bookmarkEnd w:id="3204" w:displacedByCustomXml="next"/>
    <w:bookmarkStart w:id="3205" w:name="_Toc349208153" w:displacedByCustomXml="next"/>
    <w:bookmarkEnd w:id="3205" w:displacedByCustomXml="next"/>
    <w:bookmarkStart w:id="3206" w:name="_Toc349140244" w:displacedByCustomXml="next"/>
    <w:bookmarkEnd w:id="3206" w:displacedByCustomXml="next"/>
    <w:bookmarkStart w:id="3207" w:name="_Toc381001490" w:displacedByCustomXml="next"/>
    <w:bookmarkEnd w:id="3207" w:displacedByCustomXml="next"/>
    <w:bookmarkStart w:id="3208" w:name="_Toc375058851" w:displacedByCustomXml="next"/>
    <w:bookmarkEnd w:id="3208" w:displacedByCustomXml="next"/>
    <w:bookmarkStart w:id="3209" w:name="_Toc375056933" w:displacedByCustomXml="next"/>
    <w:bookmarkEnd w:id="3209" w:displacedByCustomXml="next"/>
    <w:bookmarkStart w:id="3210" w:name="_Toc349211245" w:displacedByCustomXml="next"/>
    <w:bookmarkEnd w:id="3210" w:displacedByCustomXml="next"/>
    <w:bookmarkStart w:id="3211" w:name="_Toc349208151" w:displacedByCustomXml="next"/>
    <w:bookmarkEnd w:id="3211" w:displacedByCustomXml="next"/>
    <w:bookmarkStart w:id="3212" w:name="_Toc349140242" w:displacedByCustomXml="next"/>
    <w:bookmarkEnd w:id="3212" w:displacedByCustomXml="next"/>
    <w:bookmarkStart w:id="3213" w:name="_Toc381001488" w:displacedByCustomXml="next"/>
    <w:bookmarkEnd w:id="3213" w:displacedByCustomXml="next"/>
    <w:bookmarkStart w:id="3214" w:name="_Toc375058849" w:displacedByCustomXml="next"/>
    <w:bookmarkEnd w:id="3214" w:displacedByCustomXml="next"/>
    <w:bookmarkStart w:id="3215" w:name="_Toc375056931" w:displacedByCustomXml="next"/>
    <w:bookmarkEnd w:id="3215" w:displacedByCustomXml="next"/>
    <w:bookmarkStart w:id="3216" w:name="_Toc381001487" w:displacedByCustomXml="next"/>
    <w:bookmarkEnd w:id="3216" w:displacedByCustomXml="next"/>
    <w:bookmarkStart w:id="3217" w:name="_Toc375058848" w:displacedByCustomXml="next"/>
    <w:bookmarkEnd w:id="3217" w:displacedByCustomXml="next"/>
    <w:bookmarkStart w:id="3218" w:name="_Toc375056930" w:displacedByCustomXml="next"/>
    <w:bookmarkEnd w:id="3218" w:displacedByCustomXml="next"/>
    <w:bookmarkStart w:id="3219" w:name="fig:message" w:displacedByCustomXml="next"/>
    <w:bookmarkEnd w:id="3219" w:displacedByCustomXml="next"/>
    <w:bookmarkStart w:id="3220" w:name="_Toc381001485" w:displacedByCustomXml="next"/>
    <w:bookmarkEnd w:id="3220" w:displacedByCustomXml="next"/>
    <w:bookmarkStart w:id="3221" w:name="_Toc375058846" w:displacedByCustomXml="next"/>
    <w:bookmarkEnd w:id="3221" w:displacedByCustomXml="next"/>
    <w:bookmarkStart w:id="3222" w:name="_Toc375056928" w:displacedByCustomXml="next"/>
    <w:bookmarkEnd w:id="3222" w:displacedByCustomXml="next"/>
    <w:bookmarkStart w:id="3223" w:name="_Toc349211242" w:displacedByCustomXml="next"/>
    <w:bookmarkEnd w:id="3223" w:displacedByCustomXml="next"/>
    <w:bookmarkStart w:id="3224" w:name="_Toc349208148" w:displacedByCustomXml="next"/>
    <w:bookmarkEnd w:id="3224" w:displacedByCustomXml="next"/>
    <w:bookmarkStart w:id="3225" w:name="_Toc349140239" w:displacedByCustomXml="next"/>
    <w:bookmarkEnd w:id="3225" w:displacedByCustomXml="next"/>
    <w:bookmarkStart w:id="3226" w:name="_Toc381001484" w:displacedByCustomXml="next"/>
    <w:bookmarkEnd w:id="3226" w:displacedByCustomXml="next"/>
    <w:bookmarkStart w:id="3227" w:name="_Toc375058845" w:displacedByCustomXml="next"/>
    <w:bookmarkEnd w:id="3227" w:displacedByCustomXml="next"/>
    <w:bookmarkStart w:id="3228" w:name="_Toc375056927" w:displacedByCustomXml="next"/>
    <w:bookmarkEnd w:id="3228" w:displacedByCustomXml="next"/>
    <w:bookmarkStart w:id="3229" w:name="_Toc349211241" w:displacedByCustomXml="next"/>
    <w:bookmarkEnd w:id="3229" w:displacedByCustomXml="next"/>
    <w:bookmarkStart w:id="3230" w:name="_Toc349208147" w:displacedByCustomXml="next"/>
    <w:bookmarkEnd w:id="3230" w:displacedByCustomXml="next"/>
    <w:bookmarkStart w:id="3231" w:name="_Toc349140238" w:displacedByCustomXml="next"/>
    <w:bookmarkEnd w:id="3231" w:displacedByCustomXml="next"/>
    <w:bookmarkStart w:id="3232" w:name="_Toc381001483" w:displacedByCustomXml="next"/>
    <w:bookmarkEnd w:id="3232" w:displacedByCustomXml="next"/>
    <w:bookmarkStart w:id="3233" w:name="_Toc375058844" w:displacedByCustomXml="next"/>
    <w:bookmarkEnd w:id="3233" w:displacedByCustomXml="next"/>
    <w:bookmarkStart w:id="3234" w:name="_Toc375056926" w:displacedByCustomXml="next"/>
    <w:bookmarkEnd w:id="3234" w:displacedByCustomXml="next"/>
    <w:bookmarkStart w:id="3235" w:name="_Toc349211240" w:displacedByCustomXml="next"/>
    <w:bookmarkEnd w:id="3235" w:displacedByCustomXml="next"/>
    <w:bookmarkStart w:id="3236" w:name="_Toc349208146" w:displacedByCustomXml="next"/>
    <w:bookmarkEnd w:id="3236" w:displacedByCustomXml="next"/>
    <w:bookmarkStart w:id="3237" w:name="_Toc349140237" w:displacedByCustomXml="next"/>
    <w:bookmarkEnd w:id="3237" w:displacedByCustomXml="next"/>
    <w:bookmarkStart w:id="3238" w:name="_Toc381366435" w:displacedByCustomXml="next"/>
    <w:bookmarkEnd w:id="3238" w:displacedByCustomXml="next"/>
    <w:bookmarkStart w:id="3239" w:name="_Toc381022413" w:displacedByCustomXml="next"/>
    <w:bookmarkEnd w:id="3239" w:displacedByCustomXml="next"/>
    <w:bookmarkStart w:id="3240" w:name="_Toc381020080" w:displacedByCustomXml="next"/>
    <w:bookmarkEnd w:id="3240" w:displacedByCustomXml="next"/>
    <w:bookmarkStart w:id="3241" w:name="_Toc381017547" w:displacedByCustomXml="next"/>
    <w:bookmarkEnd w:id="3241" w:displacedByCustomXml="next"/>
    <w:bookmarkStart w:id="3242" w:name="_Toc381016813" w:displacedByCustomXml="next"/>
    <w:bookmarkEnd w:id="3242" w:displacedByCustomXml="next"/>
    <w:bookmarkStart w:id="3243" w:name="_Toc381013829" w:displacedByCustomXml="next"/>
    <w:bookmarkEnd w:id="3243" w:displacedByCustomXml="next"/>
    <w:bookmarkStart w:id="3244" w:name="_Toc381013178" w:displacedByCustomXml="next"/>
    <w:bookmarkEnd w:id="3244" w:displacedByCustomXml="next"/>
    <w:bookmarkStart w:id="3245" w:name="_Toc381008567" w:displacedByCustomXml="next"/>
    <w:bookmarkEnd w:id="3245" w:displacedByCustomXml="next"/>
    <w:bookmarkStart w:id="3246" w:name="_Toc381007915" w:displacedByCustomXml="next"/>
    <w:bookmarkEnd w:id="3246" w:displacedByCustomXml="next"/>
    <w:bookmarkStart w:id="3247" w:name="_Toc381366434" w:displacedByCustomXml="next"/>
    <w:bookmarkEnd w:id="3247" w:displacedByCustomXml="next"/>
    <w:bookmarkStart w:id="3248" w:name="_Toc381022412" w:displacedByCustomXml="next"/>
    <w:bookmarkEnd w:id="3248" w:displacedByCustomXml="next"/>
    <w:bookmarkStart w:id="3249" w:name="_Toc381020079" w:displacedByCustomXml="next"/>
    <w:bookmarkEnd w:id="3249" w:displacedByCustomXml="next"/>
    <w:bookmarkStart w:id="3250" w:name="_Toc381017546" w:displacedByCustomXml="next"/>
    <w:bookmarkEnd w:id="3250" w:displacedByCustomXml="next"/>
    <w:bookmarkStart w:id="3251" w:name="_Toc381016812" w:displacedByCustomXml="next"/>
    <w:bookmarkEnd w:id="3251" w:displacedByCustomXml="next"/>
    <w:bookmarkStart w:id="3252" w:name="_Toc381013828" w:displacedByCustomXml="next"/>
    <w:bookmarkEnd w:id="3252" w:displacedByCustomXml="next"/>
    <w:bookmarkStart w:id="3253" w:name="_Toc381013177" w:displacedByCustomXml="next"/>
    <w:bookmarkEnd w:id="3253" w:displacedByCustomXml="next"/>
    <w:bookmarkStart w:id="3254" w:name="_Toc381008566" w:displacedByCustomXml="next"/>
    <w:bookmarkEnd w:id="3254" w:displacedByCustomXml="next"/>
    <w:bookmarkStart w:id="3255" w:name="_Toc381007914" w:displacedByCustomXml="next"/>
    <w:bookmarkEnd w:id="3255" w:displacedByCustomXml="next"/>
    <w:bookmarkStart w:id="3256" w:name="_Toc381366433" w:displacedByCustomXml="next"/>
    <w:bookmarkEnd w:id="3256" w:displacedByCustomXml="next"/>
    <w:bookmarkStart w:id="3257" w:name="_Toc381022411" w:displacedByCustomXml="next"/>
    <w:bookmarkEnd w:id="3257" w:displacedByCustomXml="next"/>
    <w:bookmarkStart w:id="3258" w:name="_Toc381020078" w:displacedByCustomXml="next"/>
    <w:bookmarkEnd w:id="3258" w:displacedByCustomXml="next"/>
    <w:bookmarkStart w:id="3259" w:name="_Toc381017545" w:displacedByCustomXml="next"/>
    <w:bookmarkEnd w:id="3259" w:displacedByCustomXml="next"/>
    <w:bookmarkStart w:id="3260" w:name="_Toc381016811" w:displacedByCustomXml="next"/>
    <w:bookmarkEnd w:id="3260" w:displacedByCustomXml="next"/>
    <w:bookmarkStart w:id="3261" w:name="_Toc381013827" w:displacedByCustomXml="next"/>
    <w:bookmarkEnd w:id="3261" w:displacedByCustomXml="next"/>
    <w:bookmarkStart w:id="3262" w:name="_Toc381013176" w:displacedByCustomXml="next"/>
    <w:bookmarkEnd w:id="3262" w:displacedByCustomXml="next"/>
    <w:bookmarkStart w:id="3263" w:name="_Toc381008565" w:displacedByCustomXml="next"/>
    <w:bookmarkEnd w:id="3263" w:displacedByCustomXml="next"/>
    <w:bookmarkStart w:id="3264" w:name="_Toc381007913" w:displacedByCustomXml="next"/>
    <w:bookmarkEnd w:id="3264" w:displacedByCustomXml="next"/>
    <w:bookmarkStart w:id="3265" w:name="_Toc381366432" w:displacedByCustomXml="next"/>
    <w:bookmarkEnd w:id="3265" w:displacedByCustomXml="next"/>
    <w:bookmarkStart w:id="3266" w:name="_Toc381022410" w:displacedByCustomXml="next"/>
    <w:bookmarkEnd w:id="3266" w:displacedByCustomXml="next"/>
    <w:bookmarkStart w:id="3267" w:name="_Toc381020077" w:displacedByCustomXml="next"/>
    <w:bookmarkEnd w:id="3267" w:displacedByCustomXml="next"/>
    <w:bookmarkStart w:id="3268" w:name="_Toc381017544" w:displacedByCustomXml="next"/>
    <w:bookmarkEnd w:id="3268" w:displacedByCustomXml="next"/>
    <w:bookmarkStart w:id="3269" w:name="_Toc381016810" w:displacedByCustomXml="next"/>
    <w:bookmarkEnd w:id="3269" w:displacedByCustomXml="next"/>
    <w:bookmarkStart w:id="3270" w:name="_Toc381013826" w:displacedByCustomXml="next"/>
    <w:bookmarkEnd w:id="3270" w:displacedByCustomXml="next"/>
    <w:bookmarkStart w:id="3271" w:name="_Toc381013175" w:displacedByCustomXml="next"/>
    <w:bookmarkEnd w:id="3271" w:displacedByCustomXml="next"/>
    <w:bookmarkStart w:id="3272" w:name="_Toc381008564" w:displacedByCustomXml="next"/>
    <w:bookmarkEnd w:id="3272" w:displacedByCustomXml="next"/>
    <w:bookmarkStart w:id="3273" w:name="_Toc381007912" w:displacedByCustomXml="next"/>
    <w:bookmarkEnd w:id="3273" w:displacedByCustomXml="next"/>
    <w:bookmarkStart w:id="3274" w:name="_Toc381366431" w:displacedByCustomXml="next"/>
    <w:bookmarkEnd w:id="3274" w:displacedByCustomXml="next"/>
    <w:bookmarkStart w:id="3275" w:name="_Toc381022409" w:displacedByCustomXml="next"/>
    <w:bookmarkEnd w:id="3275" w:displacedByCustomXml="next"/>
    <w:bookmarkStart w:id="3276" w:name="_Toc381020076" w:displacedByCustomXml="next"/>
    <w:bookmarkEnd w:id="3276" w:displacedByCustomXml="next"/>
    <w:bookmarkStart w:id="3277" w:name="_Toc381017543" w:displacedByCustomXml="next"/>
    <w:bookmarkEnd w:id="3277" w:displacedByCustomXml="next"/>
    <w:bookmarkStart w:id="3278" w:name="_Toc381016809" w:displacedByCustomXml="next"/>
    <w:bookmarkEnd w:id="3278" w:displacedByCustomXml="next"/>
    <w:bookmarkStart w:id="3279" w:name="_Toc381013825" w:displacedByCustomXml="next"/>
    <w:bookmarkEnd w:id="3279" w:displacedByCustomXml="next"/>
    <w:bookmarkStart w:id="3280" w:name="_Toc381013174" w:displacedByCustomXml="next"/>
    <w:bookmarkEnd w:id="3280" w:displacedByCustomXml="next"/>
    <w:bookmarkStart w:id="3281" w:name="_Toc381008563" w:displacedByCustomXml="next"/>
    <w:bookmarkEnd w:id="3281" w:displacedByCustomXml="next"/>
    <w:bookmarkStart w:id="3282" w:name="_Toc381007911" w:displacedByCustomXml="next"/>
    <w:bookmarkEnd w:id="3282" w:displacedByCustomXml="next"/>
    <w:bookmarkStart w:id="3283" w:name="_Toc381366430" w:displacedByCustomXml="next"/>
    <w:bookmarkEnd w:id="3283" w:displacedByCustomXml="next"/>
    <w:bookmarkStart w:id="3284" w:name="_Toc381022408" w:displacedByCustomXml="next"/>
    <w:bookmarkEnd w:id="3284" w:displacedByCustomXml="next"/>
    <w:bookmarkStart w:id="3285" w:name="_Toc381020075" w:displacedByCustomXml="next"/>
    <w:bookmarkEnd w:id="3285" w:displacedByCustomXml="next"/>
    <w:bookmarkStart w:id="3286" w:name="_Toc381017542" w:displacedByCustomXml="next"/>
    <w:bookmarkEnd w:id="3286" w:displacedByCustomXml="next"/>
    <w:bookmarkStart w:id="3287" w:name="_Toc381016808" w:displacedByCustomXml="next"/>
    <w:bookmarkEnd w:id="3287" w:displacedByCustomXml="next"/>
    <w:bookmarkStart w:id="3288" w:name="_Toc381013824" w:displacedByCustomXml="next"/>
    <w:bookmarkEnd w:id="3288" w:displacedByCustomXml="next"/>
    <w:bookmarkStart w:id="3289" w:name="_Toc381013173" w:displacedByCustomXml="next"/>
    <w:bookmarkEnd w:id="3289" w:displacedByCustomXml="next"/>
    <w:bookmarkStart w:id="3290" w:name="_Toc381008562" w:displacedByCustomXml="next"/>
    <w:bookmarkEnd w:id="3290" w:displacedByCustomXml="next"/>
    <w:bookmarkStart w:id="3291" w:name="_Toc381007910" w:displacedByCustomXml="next"/>
    <w:bookmarkEnd w:id="3291" w:displacedByCustomXml="next"/>
    <w:bookmarkStart w:id="3292" w:name="_Toc381366429" w:displacedByCustomXml="next"/>
    <w:bookmarkEnd w:id="3292" w:displacedByCustomXml="next"/>
    <w:bookmarkStart w:id="3293" w:name="_Toc381022407" w:displacedByCustomXml="next"/>
    <w:bookmarkEnd w:id="3293" w:displacedByCustomXml="next"/>
    <w:bookmarkStart w:id="3294" w:name="_Toc381020074" w:displacedByCustomXml="next"/>
    <w:bookmarkEnd w:id="3294" w:displacedByCustomXml="next"/>
    <w:bookmarkStart w:id="3295" w:name="_Toc381017541" w:displacedByCustomXml="next"/>
    <w:bookmarkEnd w:id="3295" w:displacedByCustomXml="next"/>
    <w:bookmarkStart w:id="3296" w:name="_Toc381016807" w:displacedByCustomXml="next"/>
    <w:bookmarkEnd w:id="3296" w:displacedByCustomXml="next"/>
    <w:bookmarkStart w:id="3297" w:name="_Toc381013823" w:displacedByCustomXml="next"/>
    <w:bookmarkEnd w:id="3297" w:displacedByCustomXml="next"/>
    <w:bookmarkStart w:id="3298" w:name="_Toc381013172" w:displacedByCustomXml="next"/>
    <w:bookmarkEnd w:id="3298" w:displacedByCustomXml="next"/>
    <w:bookmarkStart w:id="3299" w:name="_Toc381008561" w:displacedByCustomXml="next"/>
    <w:bookmarkEnd w:id="3299" w:displacedByCustomXml="next"/>
    <w:bookmarkStart w:id="3300" w:name="_Toc381007909" w:displacedByCustomXml="next"/>
    <w:bookmarkEnd w:id="3300" w:displacedByCustomXml="next"/>
    <w:bookmarkStart w:id="3301" w:name="_Toc381366428" w:displacedByCustomXml="next"/>
    <w:bookmarkEnd w:id="3301" w:displacedByCustomXml="next"/>
    <w:bookmarkStart w:id="3302" w:name="_Toc381022406" w:displacedByCustomXml="next"/>
    <w:bookmarkEnd w:id="3302" w:displacedByCustomXml="next"/>
    <w:bookmarkStart w:id="3303" w:name="_Toc381020073" w:displacedByCustomXml="next"/>
    <w:bookmarkEnd w:id="3303" w:displacedByCustomXml="next"/>
    <w:bookmarkStart w:id="3304" w:name="_Toc381017540" w:displacedByCustomXml="next"/>
    <w:bookmarkEnd w:id="3304" w:displacedByCustomXml="next"/>
    <w:bookmarkStart w:id="3305" w:name="_Toc381016806" w:displacedByCustomXml="next"/>
    <w:bookmarkEnd w:id="3305" w:displacedByCustomXml="next"/>
    <w:bookmarkStart w:id="3306" w:name="_Toc381013822" w:displacedByCustomXml="next"/>
    <w:bookmarkEnd w:id="3306" w:displacedByCustomXml="next"/>
    <w:bookmarkStart w:id="3307" w:name="_Toc381013171" w:displacedByCustomXml="next"/>
    <w:bookmarkEnd w:id="3307" w:displacedByCustomXml="next"/>
    <w:bookmarkStart w:id="3308" w:name="_Toc381008560" w:displacedByCustomXml="next"/>
    <w:bookmarkEnd w:id="3308" w:displacedByCustomXml="next"/>
    <w:bookmarkStart w:id="3309" w:name="_Toc381007908" w:displacedByCustomXml="next"/>
    <w:bookmarkEnd w:id="3309" w:displacedByCustomXml="next"/>
    <w:bookmarkStart w:id="3310" w:name="_Toc381366427" w:displacedByCustomXml="next"/>
    <w:bookmarkEnd w:id="3310" w:displacedByCustomXml="next"/>
    <w:bookmarkStart w:id="3311" w:name="_Toc381022405" w:displacedByCustomXml="next"/>
    <w:bookmarkEnd w:id="3311" w:displacedByCustomXml="next"/>
    <w:bookmarkStart w:id="3312" w:name="_Toc381020072" w:displacedByCustomXml="next"/>
    <w:bookmarkEnd w:id="3312" w:displacedByCustomXml="next"/>
    <w:bookmarkStart w:id="3313" w:name="_Toc381017539" w:displacedByCustomXml="next"/>
    <w:bookmarkEnd w:id="3313" w:displacedByCustomXml="next"/>
    <w:bookmarkStart w:id="3314" w:name="_Toc381016805" w:displacedByCustomXml="next"/>
    <w:bookmarkEnd w:id="3314" w:displacedByCustomXml="next"/>
    <w:bookmarkStart w:id="3315" w:name="_Toc381013821" w:displacedByCustomXml="next"/>
    <w:bookmarkEnd w:id="3315" w:displacedByCustomXml="next"/>
    <w:bookmarkStart w:id="3316" w:name="_Toc381013170" w:displacedByCustomXml="next"/>
    <w:bookmarkEnd w:id="3316" w:displacedByCustomXml="next"/>
    <w:bookmarkStart w:id="3317" w:name="_Toc381008559" w:displacedByCustomXml="next"/>
    <w:bookmarkEnd w:id="3317" w:displacedByCustomXml="next"/>
    <w:bookmarkStart w:id="3318" w:name="_Toc381007907" w:displacedByCustomXml="next"/>
    <w:bookmarkEnd w:id="3318" w:displacedByCustomXml="next"/>
    <w:bookmarkStart w:id="3319" w:name="_Toc381366426" w:displacedByCustomXml="next"/>
    <w:bookmarkEnd w:id="3319" w:displacedByCustomXml="next"/>
    <w:bookmarkStart w:id="3320" w:name="_Toc381022404" w:displacedByCustomXml="next"/>
    <w:bookmarkEnd w:id="3320" w:displacedByCustomXml="next"/>
    <w:bookmarkStart w:id="3321" w:name="_Toc381020071" w:displacedByCustomXml="next"/>
    <w:bookmarkEnd w:id="3321" w:displacedByCustomXml="next"/>
    <w:bookmarkStart w:id="3322" w:name="_Toc381017538" w:displacedByCustomXml="next"/>
    <w:bookmarkEnd w:id="3322" w:displacedByCustomXml="next"/>
    <w:bookmarkStart w:id="3323" w:name="_Toc381016804" w:displacedByCustomXml="next"/>
    <w:bookmarkEnd w:id="3323" w:displacedByCustomXml="next"/>
    <w:bookmarkStart w:id="3324" w:name="_Toc381013820" w:displacedByCustomXml="next"/>
    <w:bookmarkEnd w:id="3324" w:displacedByCustomXml="next"/>
    <w:bookmarkStart w:id="3325" w:name="_Toc381013169" w:displacedByCustomXml="next"/>
    <w:bookmarkEnd w:id="3325" w:displacedByCustomXml="next"/>
    <w:bookmarkStart w:id="3326" w:name="_Toc381008558" w:displacedByCustomXml="next"/>
    <w:bookmarkEnd w:id="3326" w:displacedByCustomXml="next"/>
    <w:bookmarkStart w:id="3327" w:name="_Toc381007906" w:displacedByCustomXml="next"/>
    <w:bookmarkEnd w:id="3327" w:displacedByCustomXml="next"/>
    <w:bookmarkStart w:id="3328" w:name="_Toc381366425" w:displacedByCustomXml="next"/>
    <w:bookmarkEnd w:id="3328" w:displacedByCustomXml="next"/>
    <w:bookmarkStart w:id="3329" w:name="_Toc381022403" w:displacedByCustomXml="next"/>
    <w:bookmarkEnd w:id="3329" w:displacedByCustomXml="next"/>
    <w:bookmarkStart w:id="3330" w:name="_Toc381020070" w:displacedByCustomXml="next"/>
    <w:bookmarkEnd w:id="3330" w:displacedByCustomXml="next"/>
    <w:bookmarkStart w:id="3331" w:name="_Toc381017537" w:displacedByCustomXml="next"/>
    <w:bookmarkEnd w:id="3331" w:displacedByCustomXml="next"/>
    <w:bookmarkStart w:id="3332" w:name="_Toc381016803" w:displacedByCustomXml="next"/>
    <w:bookmarkEnd w:id="3332" w:displacedByCustomXml="next"/>
    <w:bookmarkStart w:id="3333" w:name="_Toc381013819" w:displacedByCustomXml="next"/>
    <w:bookmarkEnd w:id="3333" w:displacedByCustomXml="next"/>
    <w:bookmarkStart w:id="3334" w:name="_Toc381013168" w:displacedByCustomXml="next"/>
    <w:bookmarkEnd w:id="3334" w:displacedByCustomXml="next"/>
    <w:bookmarkStart w:id="3335" w:name="_Toc381008557" w:displacedByCustomXml="next"/>
    <w:bookmarkEnd w:id="3335" w:displacedByCustomXml="next"/>
    <w:bookmarkStart w:id="3336" w:name="_Toc381007905" w:displacedByCustomXml="next"/>
    <w:bookmarkEnd w:id="3336" w:displacedByCustomXml="next"/>
    <w:bookmarkStart w:id="3337" w:name="_Toc381366424" w:displacedByCustomXml="next"/>
    <w:bookmarkEnd w:id="3337" w:displacedByCustomXml="next"/>
    <w:bookmarkStart w:id="3338" w:name="_Toc381022402" w:displacedByCustomXml="next"/>
    <w:bookmarkEnd w:id="3338" w:displacedByCustomXml="next"/>
    <w:bookmarkStart w:id="3339" w:name="_Toc381020069" w:displacedByCustomXml="next"/>
    <w:bookmarkEnd w:id="3339" w:displacedByCustomXml="next"/>
    <w:bookmarkStart w:id="3340" w:name="_Toc381017536" w:displacedByCustomXml="next"/>
    <w:bookmarkEnd w:id="3340" w:displacedByCustomXml="next"/>
    <w:bookmarkStart w:id="3341" w:name="_Toc381016802" w:displacedByCustomXml="next"/>
    <w:bookmarkEnd w:id="3341" w:displacedByCustomXml="next"/>
    <w:bookmarkStart w:id="3342" w:name="_Toc381013818" w:displacedByCustomXml="next"/>
    <w:bookmarkEnd w:id="3342" w:displacedByCustomXml="next"/>
    <w:bookmarkStart w:id="3343" w:name="_Toc381013167" w:displacedByCustomXml="next"/>
    <w:bookmarkEnd w:id="3343" w:displacedByCustomXml="next"/>
    <w:bookmarkStart w:id="3344" w:name="_Toc381008556" w:displacedByCustomXml="next"/>
    <w:bookmarkEnd w:id="3344" w:displacedByCustomXml="next"/>
    <w:bookmarkStart w:id="3345" w:name="_Toc381007904" w:displacedByCustomXml="next"/>
    <w:bookmarkEnd w:id="3345" w:displacedByCustomXml="next"/>
    <w:bookmarkStart w:id="3346" w:name="_Toc381366423" w:displacedByCustomXml="next"/>
    <w:bookmarkEnd w:id="3346" w:displacedByCustomXml="next"/>
    <w:bookmarkStart w:id="3347" w:name="_Toc381022401" w:displacedByCustomXml="next"/>
    <w:bookmarkEnd w:id="3347" w:displacedByCustomXml="next"/>
    <w:bookmarkStart w:id="3348" w:name="_Toc381020068" w:displacedByCustomXml="next"/>
    <w:bookmarkEnd w:id="3348" w:displacedByCustomXml="next"/>
    <w:bookmarkStart w:id="3349" w:name="_Toc381017535" w:displacedByCustomXml="next"/>
    <w:bookmarkEnd w:id="3349" w:displacedByCustomXml="next"/>
    <w:bookmarkStart w:id="3350" w:name="_Toc381016801" w:displacedByCustomXml="next"/>
    <w:bookmarkEnd w:id="3350" w:displacedByCustomXml="next"/>
    <w:bookmarkStart w:id="3351" w:name="_Toc381013817" w:displacedByCustomXml="next"/>
    <w:bookmarkEnd w:id="3351" w:displacedByCustomXml="next"/>
    <w:bookmarkStart w:id="3352" w:name="_Toc381013166" w:displacedByCustomXml="next"/>
    <w:bookmarkEnd w:id="3352" w:displacedByCustomXml="next"/>
    <w:bookmarkStart w:id="3353" w:name="_Toc381008555" w:displacedByCustomXml="next"/>
    <w:bookmarkEnd w:id="3353" w:displacedByCustomXml="next"/>
    <w:bookmarkStart w:id="3354" w:name="_Toc381007903" w:displacedByCustomXml="next"/>
    <w:bookmarkEnd w:id="3354" w:displacedByCustomXml="next"/>
    <w:bookmarkStart w:id="3355" w:name="_Toc381366422" w:displacedByCustomXml="next"/>
    <w:bookmarkEnd w:id="3355" w:displacedByCustomXml="next"/>
    <w:bookmarkStart w:id="3356" w:name="_Toc381022400" w:displacedByCustomXml="next"/>
    <w:bookmarkEnd w:id="3356" w:displacedByCustomXml="next"/>
    <w:bookmarkStart w:id="3357" w:name="_Toc381020067" w:displacedByCustomXml="next"/>
    <w:bookmarkEnd w:id="3357" w:displacedByCustomXml="next"/>
    <w:bookmarkStart w:id="3358" w:name="_Toc381017534" w:displacedByCustomXml="next"/>
    <w:bookmarkEnd w:id="3358" w:displacedByCustomXml="next"/>
    <w:bookmarkStart w:id="3359" w:name="_Toc381016800" w:displacedByCustomXml="next"/>
    <w:bookmarkEnd w:id="3359" w:displacedByCustomXml="next"/>
    <w:bookmarkStart w:id="3360" w:name="_Toc381013816" w:displacedByCustomXml="next"/>
    <w:bookmarkEnd w:id="3360" w:displacedByCustomXml="next"/>
    <w:bookmarkStart w:id="3361" w:name="_Toc381013165" w:displacedByCustomXml="next"/>
    <w:bookmarkEnd w:id="3361" w:displacedByCustomXml="next"/>
    <w:bookmarkStart w:id="3362" w:name="_Toc381008554" w:displacedByCustomXml="next"/>
    <w:bookmarkEnd w:id="3362" w:displacedByCustomXml="next"/>
    <w:bookmarkStart w:id="3363" w:name="_Toc381007902" w:displacedByCustomXml="next"/>
    <w:bookmarkEnd w:id="3363" w:displacedByCustomXml="next"/>
    <w:bookmarkStart w:id="3364" w:name="_Toc381366421" w:displacedByCustomXml="next"/>
    <w:bookmarkEnd w:id="3364" w:displacedByCustomXml="next"/>
    <w:bookmarkStart w:id="3365" w:name="_Toc381022399" w:displacedByCustomXml="next"/>
    <w:bookmarkEnd w:id="3365" w:displacedByCustomXml="next"/>
    <w:bookmarkStart w:id="3366" w:name="_Toc381020066" w:displacedByCustomXml="next"/>
    <w:bookmarkEnd w:id="3366" w:displacedByCustomXml="next"/>
    <w:bookmarkStart w:id="3367" w:name="_Toc381017533" w:displacedByCustomXml="next"/>
    <w:bookmarkEnd w:id="3367" w:displacedByCustomXml="next"/>
    <w:bookmarkStart w:id="3368" w:name="_Toc381016799" w:displacedByCustomXml="next"/>
    <w:bookmarkEnd w:id="3368" w:displacedByCustomXml="next"/>
    <w:bookmarkStart w:id="3369" w:name="_Toc381013815" w:displacedByCustomXml="next"/>
    <w:bookmarkEnd w:id="3369" w:displacedByCustomXml="next"/>
    <w:bookmarkStart w:id="3370" w:name="_Toc381013164" w:displacedByCustomXml="next"/>
    <w:bookmarkEnd w:id="3370" w:displacedByCustomXml="next"/>
    <w:bookmarkStart w:id="3371" w:name="_Toc381008553" w:displacedByCustomXml="next"/>
    <w:bookmarkEnd w:id="3371" w:displacedByCustomXml="next"/>
    <w:bookmarkStart w:id="3372" w:name="_Toc381007901" w:displacedByCustomXml="next"/>
    <w:bookmarkEnd w:id="3372" w:displacedByCustomXml="next"/>
    <w:bookmarkStart w:id="3373" w:name="_Toc381366420" w:displacedByCustomXml="next"/>
    <w:bookmarkEnd w:id="3373" w:displacedByCustomXml="next"/>
    <w:bookmarkStart w:id="3374" w:name="_Toc381022398" w:displacedByCustomXml="next"/>
    <w:bookmarkEnd w:id="3374" w:displacedByCustomXml="next"/>
    <w:bookmarkStart w:id="3375" w:name="_Toc381020065" w:displacedByCustomXml="next"/>
    <w:bookmarkEnd w:id="3375" w:displacedByCustomXml="next"/>
    <w:bookmarkStart w:id="3376" w:name="_Toc381017532" w:displacedByCustomXml="next"/>
    <w:bookmarkEnd w:id="3376" w:displacedByCustomXml="next"/>
    <w:bookmarkStart w:id="3377" w:name="_Toc381016798" w:displacedByCustomXml="next"/>
    <w:bookmarkEnd w:id="3377" w:displacedByCustomXml="next"/>
    <w:bookmarkStart w:id="3378" w:name="_Toc381013814" w:displacedByCustomXml="next"/>
    <w:bookmarkEnd w:id="3378" w:displacedByCustomXml="next"/>
    <w:bookmarkStart w:id="3379" w:name="_Toc381013163" w:displacedByCustomXml="next"/>
    <w:bookmarkEnd w:id="3379" w:displacedByCustomXml="next"/>
    <w:bookmarkStart w:id="3380" w:name="_Toc381008552" w:displacedByCustomXml="next"/>
    <w:bookmarkEnd w:id="3380" w:displacedByCustomXml="next"/>
    <w:bookmarkStart w:id="3381" w:name="_Toc381007900" w:displacedByCustomXml="next"/>
    <w:bookmarkEnd w:id="3381" w:displacedByCustomXml="next"/>
    <w:bookmarkStart w:id="3382" w:name="_Toc381366419" w:displacedByCustomXml="next"/>
    <w:bookmarkEnd w:id="3382" w:displacedByCustomXml="next"/>
    <w:bookmarkStart w:id="3383" w:name="_Toc381022397" w:displacedByCustomXml="next"/>
    <w:bookmarkEnd w:id="3383" w:displacedByCustomXml="next"/>
    <w:bookmarkStart w:id="3384" w:name="_Toc381020064" w:displacedByCustomXml="next"/>
    <w:bookmarkEnd w:id="3384" w:displacedByCustomXml="next"/>
    <w:bookmarkStart w:id="3385" w:name="_Toc381017531" w:displacedByCustomXml="next"/>
    <w:bookmarkEnd w:id="3385" w:displacedByCustomXml="next"/>
    <w:bookmarkStart w:id="3386" w:name="_Toc381016797" w:displacedByCustomXml="next"/>
    <w:bookmarkEnd w:id="3386" w:displacedByCustomXml="next"/>
    <w:bookmarkStart w:id="3387" w:name="_Toc381013813" w:displacedByCustomXml="next"/>
    <w:bookmarkEnd w:id="3387" w:displacedByCustomXml="next"/>
    <w:bookmarkStart w:id="3388" w:name="_Toc381013162" w:displacedByCustomXml="next"/>
    <w:bookmarkEnd w:id="3388" w:displacedByCustomXml="next"/>
    <w:bookmarkStart w:id="3389" w:name="_Toc381008551" w:displacedByCustomXml="next"/>
    <w:bookmarkEnd w:id="3389" w:displacedByCustomXml="next"/>
    <w:bookmarkStart w:id="3390" w:name="_Toc381007899" w:displacedByCustomXml="next"/>
    <w:bookmarkEnd w:id="3390" w:displacedByCustomXml="next"/>
    <w:bookmarkStart w:id="3391" w:name="_Toc381366418" w:displacedByCustomXml="next"/>
    <w:bookmarkEnd w:id="3391" w:displacedByCustomXml="next"/>
    <w:bookmarkStart w:id="3392" w:name="_Toc381022396" w:displacedByCustomXml="next"/>
    <w:bookmarkEnd w:id="3392" w:displacedByCustomXml="next"/>
    <w:bookmarkStart w:id="3393" w:name="_Toc381020063" w:displacedByCustomXml="next"/>
    <w:bookmarkEnd w:id="3393" w:displacedByCustomXml="next"/>
    <w:bookmarkStart w:id="3394" w:name="_Toc381017530" w:displacedByCustomXml="next"/>
    <w:bookmarkEnd w:id="3394" w:displacedByCustomXml="next"/>
    <w:bookmarkStart w:id="3395" w:name="_Toc381016796" w:displacedByCustomXml="next"/>
    <w:bookmarkEnd w:id="3395" w:displacedByCustomXml="next"/>
    <w:bookmarkStart w:id="3396" w:name="_Toc381013812" w:displacedByCustomXml="next"/>
    <w:bookmarkEnd w:id="3396" w:displacedByCustomXml="next"/>
    <w:bookmarkStart w:id="3397" w:name="_Toc381013161" w:displacedByCustomXml="next"/>
    <w:bookmarkEnd w:id="3397" w:displacedByCustomXml="next"/>
    <w:bookmarkStart w:id="3398" w:name="_Toc381008550" w:displacedByCustomXml="next"/>
    <w:bookmarkEnd w:id="3398" w:displacedByCustomXml="next"/>
    <w:bookmarkStart w:id="3399" w:name="_Toc381007898" w:displacedByCustomXml="next"/>
    <w:bookmarkEnd w:id="3399" w:displacedByCustomXml="next"/>
    <w:bookmarkStart w:id="3400" w:name="_Toc381366417" w:displacedByCustomXml="next"/>
    <w:bookmarkEnd w:id="3400" w:displacedByCustomXml="next"/>
    <w:bookmarkStart w:id="3401" w:name="_Toc381022395" w:displacedByCustomXml="next"/>
    <w:bookmarkEnd w:id="3401" w:displacedByCustomXml="next"/>
    <w:bookmarkStart w:id="3402" w:name="_Toc381020062" w:displacedByCustomXml="next"/>
    <w:bookmarkEnd w:id="3402" w:displacedByCustomXml="next"/>
    <w:bookmarkStart w:id="3403" w:name="_Toc381017529" w:displacedByCustomXml="next"/>
    <w:bookmarkEnd w:id="3403" w:displacedByCustomXml="next"/>
    <w:bookmarkStart w:id="3404" w:name="_Toc381016795" w:displacedByCustomXml="next"/>
    <w:bookmarkEnd w:id="3404" w:displacedByCustomXml="next"/>
    <w:bookmarkStart w:id="3405" w:name="_Toc381013811" w:displacedByCustomXml="next"/>
    <w:bookmarkEnd w:id="3405" w:displacedByCustomXml="next"/>
    <w:bookmarkStart w:id="3406" w:name="_Toc381013160" w:displacedByCustomXml="next"/>
    <w:bookmarkEnd w:id="3406" w:displacedByCustomXml="next"/>
    <w:bookmarkStart w:id="3407" w:name="_Toc381008549" w:displacedByCustomXml="next"/>
    <w:bookmarkEnd w:id="3407" w:displacedByCustomXml="next"/>
    <w:bookmarkStart w:id="3408" w:name="_Toc381007897" w:displacedByCustomXml="next"/>
    <w:bookmarkEnd w:id="3408" w:displacedByCustomXml="next"/>
    <w:bookmarkStart w:id="3409" w:name="_Toc381366416" w:displacedByCustomXml="next"/>
    <w:bookmarkEnd w:id="3409" w:displacedByCustomXml="next"/>
    <w:bookmarkStart w:id="3410" w:name="_Toc381022394" w:displacedByCustomXml="next"/>
    <w:bookmarkEnd w:id="3410" w:displacedByCustomXml="next"/>
    <w:bookmarkStart w:id="3411" w:name="_Toc381020061" w:displacedByCustomXml="next"/>
    <w:bookmarkEnd w:id="3411" w:displacedByCustomXml="next"/>
    <w:bookmarkStart w:id="3412" w:name="_Toc381017528" w:displacedByCustomXml="next"/>
    <w:bookmarkEnd w:id="3412" w:displacedByCustomXml="next"/>
    <w:bookmarkStart w:id="3413" w:name="_Toc381016794" w:displacedByCustomXml="next"/>
    <w:bookmarkEnd w:id="3413" w:displacedByCustomXml="next"/>
    <w:bookmarkStart w:id="3414" w:name="_Toc381013810" w:displacedByCustomXml="next"/>
    <w:bookmarkEnd w:id="3414" w:displacedByCustomXml="next"/>
    <w:bookmarkStart w:id="3415" w:name="_Toc381013159" w:displacedByCustomXml="next"/>
    <w:bookmarkEnd w:id="3415" w:displacedByCustomXml="next"/>
    <w:bookmarkStart w:id="3416" w:name="_Toc381008548" w:displacedByCustomXml="next"/>
    <w:bookmarkEnd w:id="3416" w:displacedByCustomXml="next"/>
    <w:bookmarkStart w:id="3417" w:name="_Toc381007896" w:displacedByCustomXml="next"/>
    <w:bookmarkEnd w:id="3417" w:displacedByCustomXml="next"/>
    <w:bookmarkStart w:id="3418" w:name="_Toc381366415" w:displacedByCustomXml="next"/>
    <w:bookmarkEnd w:id="3418" w:displacedByCustomXml="next"/>
    <w:bookmarkStart w:id="3419" w:name="_Toc381022393" w:displacedByCustomXml="next"/>
    <w:bookmarkEnd w:id="3419" w:displacedByCustomXml="next"/>
    <w:bookmarkStart w:id="3420" w:name="_Toc381020060" w:displacedByCustomXml="next"/>
    <w:bookmarkEnd w:id="3420" w:displacedByCustomXml="next"/>
    <w:bookmarkStart w:id="3421" w:name="_Toc381017527" w:displacedByCustomXml="next"/>
    <w:bookmarkEnd w:id="3421" w:displacedByCustomXml="next"/>
    <w:bookmarkStart w:id="3422" w:name="_Toc381016793" w:displacedByCustomXml="next"/>
    <w:bookmarkEnd w:id="3422" w:displacedByCustomXml="next"/>
    <w:bookmarkStart w:id="3423" w:name="_Toc381013809" w:displacedByCustomXml="next"/>
    <w:bookmarkEnd w:id="3423" w:displacedByCustomXml="next"/>
    <w:bookmarkStart w:id="3424" w:name="_Toc381013158" w:displacedByCustomXml="next"/>
    <w:bookmarkEnd w:id="3424" w:displacedByCustomXml="next"/>
    <w:bookmarkStart w:id="3425" w:name="_Toc381008547" w:displacedByCustomXml="next"/>
    <w:bookmarkEnd w:id="3425" w:displacedByCustomXml="next"/>
    <w:bookmarkStart w:id="3426" w:name="_Toc381007895" w:displacedByCustomXml="next"/>
    <w:bookmarkEnd w:id="3426" w:displacedByCustomXml="next"/>
    <w:bookmarkStart w:id="3427" w:name="_Toc381366414" w:displacedByCustomXml="next"/>
    <w:bookmarkEnd w:id="3427" w:displacedByCustomXml="next"/>
    <w:bookmarkStart w:id="3428" w:name="_Toc381022392" w:displacedByCustomXml="next"/>
    <w:bookmarkEnd w:id="3428" w:displacedByCustomXml="next"/>
    <w:bookmarkStart w:id="3429" w:name="_Toc381020059" w:displacedByCustomXml="next"/>
    <w:bookmarkEnd w:id="3429" w:displacedByCustomXml="next"/>
    <w:bookmarkStart w:id="3430" w:name="_Toc381017526" w:displacedByCustomXml="next"/>
    <w:bookmarkEnd w:id="3430" w:displacedByCustomXml="next"/>
    <w:bookmarkStart w:id="3431" w:name="_Toc381016792" w:displacedByCustomXml="next"/>
    <w:bookmarkEnd w:id="3431" w:displacedByCustomXml="next"/>
    <w:bookmarkStart w:id="3432" w:name="_Toc381013808" w:displacedByCustomXml="next"/>
    <w:bookmarkEnd w:id="3432" w:displacedByCustomXml="next"/>
    <w:bookmarkStart w:id="3433" w:name="_Toc381013157" w:displacedByCustomXml="next"/>
    <w:bookmarkEnd w:id="3433" w:displacedByCustomXml="next"/>
    <w:bookmarkStart w:id="3434" w:name="_Toc381008546" w:displacedByCustomXml="next"/>
    <w:bookmarkEnd w:id="3434" w:displacedByCustomXml="next"/>
    <w:bookmarkStart w:id="3435" w:name="_Toc381007894" w:displacedByCustomXml="next"/>
    <w:bookmarkEnd w:id="3435" w:displacedByCustomXml="next"/>
    <w:bookmarkStart w:id="3436" w:name="_Toc381366413" w:displacedByCustomXml="next"/>
    <w:bookmarkEnd w:id="3436" w:displacedByCustomXml="next"/>
    <w:bookmarkStart w:id="3437" w:name="_Toc381022391" w:displacedByCustomXml="next"/>
    <w:bookmarkEnd w:id="3437" w:displacedByCustomXml="next"/>
    <w:bookmarkStart w:id="3438" w:name="_Toc381020058" w:displacedByCustomXml="next"/>
    <w:bookmarkEnd w:id="3438" w:displacedByCustomXml="next"/>
    <w:bookmarkStart w:id="3439" w:name="_Toc381017525" w:displacedByCustomXml="next"/>
    <w:bookmarkEnd w:id="3439" w:displacedByCustomXml="next"/>
    <w:bookmarkStart w:id="3440" w:name="_Toc381016791" w:displacedByCustomXml="next"/>
    <w:bookmarkEnd w:id="3440" w:displacedByCustomXml="next"/>
    <w:bookmarkStart w:id="3441" w:name="_Toc381013807" w:displacedByCustomXml="next"/>
    <w:bookmarkEnd w:id="3441" w:displacedByCustomXml="next"/>
    <w:bookmarkStart w:id="3442" w:name="_Toc381013156" w:displacedByCustomXml="next"/>
    <w:bookmarkEnd w:id="3442" w:displacedByCustomXml="next"/>
    <w:bookmarkStart w:id="3443" w:name="_Toc381008545" w:displacedByCustomXml="next"/>
    <w:bookmarkEnd w:id="3443" w:displacedByCustomXml="next"/>
    <w:bookmarkStart w:id="3444" w:name="_Toc381007893" w:displacedByCustomXml="next"/>
    <w:bookmarkEnd w:id="3444" w:displacedByCustomXml="next"/>
    <w:bookmarkStart w:id="3445" w:name="_Toc381366412" w:displacedByCustomXml="next"/>
    <w:bookmarkEnd w:id="3445" w:displacedByCustomXml="next"/>
    <w:bookmarkStart w:id="3446" w:name="_Toc381022390" w:displacedByCustomXml="next"/>
    <w:bookmarkEnd w:id="3446" w:displacedByCustomXml="next"/>
    <w:bookmarkStart w:id="3447" w:name="_Toc381020057" w:displacedByCustomXml="next"/>
    <w:bookmarkEnd w:id="3447" w:displacedByCustomXml="next"/>
    <w:bookmarkStart w:id="3448" w:name="_Toc381017524" w:displacedByCustomXml="next"/>
    <w:bookmarkEnd w:id="3448" w:displacedByCustomXml="next"/>
    <w:bookmarkStart w:id="3449" w:name="_Toc381016790" w:displacedByCustomXml="next"/>
    <w:bookmarkEnd w:id="3449" w:displacedByCustomXml="next"/>
    <w:bookmarkStart w:id="3450" w:name="_Toc381013806" w:displacedByCustomXml="next"/>
    <w:bookmarkEnd w:id="3450" w:displacedByCustomXml="next"/>
    <w:bookmarkStart w:id="3451" w:name="_Toc381013155" w:displacedByCustomXml="next"/>
    <w:bookmarkEnd w:id="3451" w:displacedByCustomXml="next"/>
    <w:bookmarkStart w:id="3452" w:name="_Toc381008544" w:displacedByCustomXml="next"/>
    <w:bookmarkEnd w:id="3452" w:displacedByCustomXml="next"/>
    <w:bookmarkStart w:id="3453" w:name="_Toc381007892" w:displacedByCustomXml="next"/>
    <w:bookmarkEnd w:id="3453" w:displacedByCustomXml="next"/>
    <w:bookmarkStart w:id="3454" w:name="_Toc381366411" w:displacedByCustomXml="next"/>
    <w:bookmarkEnd w:id="3454" w:displacedByCustomXml="next"/>
    <w:bookmarkStart w:id="3455" w:name="_Toc381022389" w:displacedByCustomXml="next"/>
    <w:bookmarkEnd w:id="3455" w:displacedByCustomXml="next"/>
    <w:bookmarkStart w:id="3456" w:name="_Toc381020056" w:displacedByCustomXml="next"/>
    <w:bookmarkEnd w:id="3456" w:displacedByCustomXml="next"/>
    <w:bookmarkStart w:id="3457" w:name="_Toc381017523" w:displacedByCustomXml="next"/>
    <w:bookmarkEnd w:id="3457" w:displacedByCustomXml="next"/>
    <w:bookmarkStart w:id="3458" w:name="_Toc381016789" w:displacedByCustomXml="next"/>
    <w:bookmarkEnd w:id="3458" w:displacedByCustomXml="next"/>
    <w:bookmarkStart w:id="3459" w:name="_Toc381013805" w:displacedByCustomXml="next"/>
    <w:bookmarkEnd w:id="3459" w:displacedByCustomXml="next"/>
    <w:bookmarkStart w:id="3460" w:name="_Toc381013154" w:displacedByCustomXml="next"/>
    <w:bookmarkEnd w:id="3460" w:displacedByCustomXml="next"/>
    <w:bookmarkStart w:id="3461" w:name="_Toc381008543" w:displacedByCustomXml="next"/>
    <w:bookmarkEnd w:id="3461" w:displacedByCustomXml="next"/>
    <w:bookmarkStart w:id="3462" w:name="_Toc381007891" w:displacedByCustomXml="next"/>
    <w:bookmarkEnd w:id="3462" w:displacedByCustomXml="next"/>
    <w:bookmarkStart w:id="3463" w:name="_Toc381366410" w:displacedByCustomXml="next"/>
    <w:bookmarkEnd w:id="3463" w:displacedByCustomXml="next"/>
    <w:bookmarkStart w:id="3464" w:name="_Toc381022388" w:displacedByCustomXml="next"/>
    <w:bookmarkEnd w:id="3464" w:displacedByCustomXml="next"/>
    <w:bookmarkStart w:id="3465" w:name="_Toc381020055" w:displacedByCustomXml="next"/>
    <w:bookmarkEnd w:id="3465" w:displacedByCustomXml="next"/>
    <w:bookmarkStart w:id="3466" w:name="_Toc381017522" w:displacedByCustomXml="next"/>
    <w:bookmarkEnd w:id="3466" w:displacedByCustomXml="next"/>
    <w:bookmarkStart w:id="3467" w:name="_Toc381016788" w:displacedByCustomXml="next"/>
    <w:bookmarkEnd w:id="3467" w:displacedByCustomXml="next"/>
    <w:bookmarkStart w:id="3468" w:name="_Toc381013804" w:displacedByCustomXml="next"/>
    <w:bookmarkEnd w:id="3468" w:displacedByCustomXml="next"/>
    <w:bookmarkStart w:id="3469" w:name="_Toc381013153" w:displacedByCustomXml="next"/>
    <w:bookmarkEnd w:id="3469" w:displacedByCustomXml="next"/>
    <w:bookmarkStart w:id="3470" w:name="_Toc381008542" w:displacedByCustomXml="next"/>
    <w:bookmarkEnd w:id="3470" w:displacedByCustomXml="next"/>
    <w:bookmarkStart w:id="3471" w:name="_Toc381007890" w:displacedByCustomXml="next"/>
    <w:bookmarkEnd w:id="3471" w:displacedByCustomXml="next"/>
    <w:bookmarkStart w:id="3472" w:name="_Toc381366409" w:displacedByCustomXml="next"/>
    <w:bookmarkEnd w:id="3472" w:displacedByCustomXml="next"/>
    <w:bookmarkStart w:id="3473" w:name="_Toc381022387" w:displacedByCustomXml="next"/>
    <w:bookmarkEnd w:id="3473" w:displacedByCustomXml="next"/>
    <w:bookmarkStart w:id="3474" w:name="_Toc381020054" w:displacedByCustomXml="next"/>
    <w:bookmarkEnd w:id="3474" w:displacedByCustomXml="next"/>
    <w:bookmarkStart w:id="3475" w:name="_Toc381017521" w:displacedByCustomXml="next"/>
    <w:bookmarkEnd w:id="3475" w:displacedByCustomXml="next"/>
    <w:bookmarkStart w:id="3476" w:name="_Toc381016787" w:displacedByCustomXml="next"/>
    <w:bookmarkEnd w:id="3476" w:displacedByCustomXml="next"/>
    <w:bookmarkStart w:id="3477" w:name="_Toc381013803" w:displacedByCustomXml="next"/>
    <w:bookmarkEnd w:id="3477" w:displacedByCustomXml="next"/>
    <w:bookmarkStart w:id="3478" w:name="_Toc381013152" w:displacedByCustomXml="next"/>
    <w:bookmarkEnd w:id="3478" w:displacedByCustomXml="next"/>
    <w:bookmarkStart w:id="3479" w:name="_Toc381008541" w:displacedByCustomXml="next"/>
    <w:bookmarkEnd w:id="3479" w:displacedByCustomXml="next"/>
    <w:bookmarkStart w:id="3480" w:name="_Toc381007889" w:displacedByCustomXml="next"/>
    <w:bookmarkEnd w:id="3480" w:displacedByCustomXml="next"/>
    <w:bookmarkStart w:id="3481" w:name="_Toc381366408" w:displacedByCustomXml="next"/>
    <w:bookmarkEnd w:id="3481" w:displacedByCustomXml="next"/>
    <w:bookmarkStart w:id="3482" w:name="_Toc381022386" w:displacedByCustomXml="next"/>
    <w:bookmarkEnd w:id="3482" w:displacedByCustomXml="next"/>
    <w:bookmarkStart w:id="3483" w:name="_Toc381020053" w:displacedByCustomXml="next"/>
    <w:bookmarkEnd w:id="3483" w:displacedByCustomXml="next"/>
    <w:bookmarkStart w:id="3484" w:name="_Toc381017520" w:displacedByCustomXml="next"/>
    <w:bookmarkEnd w:id="3484" w:displacedByCustomXml="next"/>
    <w:bookmarkStart w:id="3485" w:name="_Toc381016786" w:displacedByCustomXml="next"/>
    <w:bookmarkEnd w:id="3485" w:displacedByCustomXml="next"/>
    <w:bookmarkStart w:id="3486" w:name="_Toc381013802" w:displacedByCustomXml="next"/>
    <w:bookmarkEnd w:id="3486" w:displacedByCustomXml="next"/>
    <w:bookmarkStart w:id="3487" w:name="_Toc381013151" w:displacedByCustomXml="next"/>
    <w:bookmarkEnd w:id="3487" w:displacedByCustomXml="next"/>
    <w:bookmarkStart w:id="3488" w:name="_Toc381008540" w:displacedByCustomXml="next"/>
    <w:bookmarkEnd w:id="3488" w:displacedByCustomXml="next"/>
    <w:bookmarkStart w:id="3489" w:name="_Toc381007888" w:displacedByCustomXml="next"/>
    <w:bookmarkEnd w:id="3489" w:displacedByCustomXml="next"/>
    <w:bookmarkStart w:id="3490" w:name="_Toc381366406" w:displacedByCustomXml="next"/>
    <w:bookmarkEnd w:id="3490" w:displacedByCustomXml="next"/>
    <w:bookmarkStart w:id="3491" w:name="_Toc381022384" w:displacedByCustomXml="next"/>
    <w:bookmarkEnd w:id="3491" w:displacedByCustomXml="next"/>
    <w:bookmarkStart w:id="3492" w:name="_Toc381020051" w:displacedByCustomXml="next"/>
    <w:bookmarkEnd w:id="3492" w:displacedByCustomXml="next"/>
    <w:bookmarkStart w:id="3493" w:name="_Toc381017518" w:displacedByCustomXml="next"/>
    <w:bookmarkEnd w:id="3493" w:displacedByCustomXml="next"/>
    <w:bookmarkStart w:id="3494" w:name="_Toc381016784" w:displacedByCustomXml="next"/>
    <w:bookmarkEnd w:id="3494" w:displacedByCustomXml="next"/>
    <w:bookmarkStart w:id="3495" w:name="_Toc381013800" w:displacedByCustomXml="next"/>
    <w:bookmarkEnd w:id="3495" w:displacedByCustomXml="next"/>
    <w:bookmarkStart w:id="3496" w:name="_Toc381013149" w:displacedByCustomXml="next"/>
    <w:bookmarkEnd w:id="3496" w:displacedByCustomXml="next"/>
    <w:bookmarkStart w:id="3497" w:name="_Toc381008538" w:displacedByCustomXml="next"/>
    <w:bookmarkEnd w:id="3497" w:displacedByCustomXml="next"/>
    <w:bookmarkStart w:id="3498" w:name="_Toc381007886" w:displacedByCustomXml="next"/>
    <w:bookmarkEnd w:id="3498" w:displacedByCustomXml="next"/>
    <w:bookmarkStart w:id="3499" w:name="_Toc381007262" w:displacedByCustomXml="next"/>
    <w:bookmarkEnd w:id="3499" w:displacedByCustomXml="next"/>
    <w:bookmarkStart w:id="3500" w:name="_Toc381006691" w:displacedByCustomXml="next"/>
    <w:bookmarkEnd w:id="3500" w:displacedByCustomXml="next"/>
    <w:bookmarkStart w:id="3501" w:name="_Toc381006123" w:displacedByCustomXml="next"/>
    <w:bookmarkEnd w:id="3501" w:displacedByCustomXml="next"/>
    <w:bookmarkStart w:id="3502" w:name="_Toc381004930" w:displacedByCustomXml="next"/>
    <w:bookmarkEnd w:id="3502" w:displacedByCustomXml="next"/>
    <w:bookmarkStart w:id="3503" w:name="_Toc381004276" w:displacedByCustomXml="next"/>
    <w:bookmarkEnd w:id="3503" w:displacedByCustomXml="next"/>
    <w:bookmarkStart w:id="3504" w:name="_Toc381003730" w:displacedByCustomXml="next"/>
    <w:bookmarkEnd w:id="3504" w:displacedByCustomXml="next"/>
    <w:bookmarkStart w:id="3505" w:name="_Toc381003183" w:displacedByCustomXml="next"/>
    <w:bookmarkEnd w:id="3505" w:displacedByCustomXml="next"/>
    <w:bookmarkStart w:id="3506" w:name="_Toc381002293" w:displacedByCustomXml="next"/>
    <w:bookmarkEnd w:id="3506" w:displacedByCustomXml="next"/>
    <w:bookmarkStart w:id="3507" w:name="_Toc381001472" w:displacedByCustomXml="next"/>
    <w:bookmarkEnd w:id="3507" w:displacedByCustomXml="next"/>
    <w:bookmarkStart w:id="3508" w:name="_Toc375058833" w:displacedByCustomXml="next"/>
    <w:bookmarkEnd w:id="3508" w:displacedByCustomXml="next"/>
    <w:bookmarkStart w:id="3509" w:name="_Toc375056915" w:displacedByCustomXml="next"/>
    <w:bookmarkEnd w:id="3509" w:displacedByCustomXml="next"/>
    <w:bookmarkStart w:id="3510" w:name="_Toc349211229" w:displacedByCustomXml="next"/>
    <w:bookmarkEnd w:id="3510" w:displacedByCustomXml="next"/>
    <w:bookmarkStart w:id="3511" w:name="_Toc349208135" w:displacedByCustomXml="next"/>
    <w:bookmarkEnd w:id="3511" w:displacedByCustomXml="next"/>
    <w:bookmarkStart w:id="3512" w:name="_Toc349140226" w:displacedByCustomXml="next"/>
    <w:bookmarkEnd w:id="3512" w:displacedByCustomXml="next"/>
    <w:bookmarkStart w:id="3513" w:name="_Toc381366405" w:displacedByCustomXml="next"/>
    <w:bookmarkEnd w:id="3513" w:displacedByCustomXml="next"/>
    <w:bookmarkStart w:id="3514" w:name="_Toc381022383" w:displacedByCustomXml="next"/>
    <w:bookmarkEnd w:id="3514" w:displacedByCustomXml="next"/>
    <w:bookmarkStart w:id="3515" w:name="_Toc381020050" w:displacedByCustomXml="next"/>
    <w:bookmarkEnd w:id="3515" w:displacedByCustomXml="next"/>
    <w:bookmarkStart w:id="3516" w:name="_Toc381017517" w:displacedByCustomXml="next"/>
    <w:bookmarkEnd w:id="3516" w:displacedByCustomXml="next"/>
    <w:bookmarkStart w:id="3517" w:name="_Toc381016783" w:displacedByCustomXml="next"/>
    <w:bookmarkEnd w:id="3517" w:displacedByCustomXml="next"/>
    <w:bookmarkStart w:id="3518" w:name="_Toc381013799" w:displacedByCustomXml="next"/>
    <w:bookmarkEnd w:id="3518" w:displacedByCustomXml="next"/>
    <w:bookmarkStart w:id="3519" w:name="_Toc381013148" w:displacedByCustomXml="next"/>
    <w:bookmarkEnd w:id="3519" w:displacedByCustomXml="next"/>
    <w:bookmarkStart w:id="3520" w:name="_Toc381008537" w:displacedByCustomXml="next"/>
    <w:bookmarkEnd w:id="3520" w:displacedByCustomXml="next"/>
    <w:bookmarkStart w:id="3521" w:name="_Toc381007885" w:displacedByCustomXml="next"/>
    <w:bookmarkEnd w:id="3521" w:displacedByCustomXml="next"/>
    <w:bookmarkStart w:id="3522" w:name="_Toc381366404" w:displacedByCustomXml="next"/>
    <w:bookmarkEnd w:id="3522" w:displacedByCustomXml="next"/>
    <w:bookmarkStart w:id="3523" w:name="_Toc381022382" w:displacedByCustomXml="next"/>
    <w:bookmarkEnd w:id="3523" w:displacedByCustomXml="next"/>
    <w:bookmarkStart w:id="3524" w:name="_Toc381020049" w:displacedByCustomXml="next"/>
    <w:bookmarkEnd w:id="3524" w:displacedByCustomXml="next"/>
    <w:bookmarkStart w:id="3525" w:name="_Toc381017516" w:displacedByCustomXml="next"/>
    <w:bookmarkEnd w:id="3525" w:displacedByCustomXml="next"/>
    <w:bookmarkStart w:id="3526" w:name="_Toc381016782" w:displacedByCustomXml="next"/>
    <w:bookmarkEnd w:id="3526" w:displacedByCustomXml="next"/>
    <w:bookmarkStart w:id="3527" w:name="_Toc381013798" w:displacedByCustomXml="next"/>
    <w:bookmarkEnd w:id="3527" w:displacedByCustomXml="next"/>
    <w:bookmarkStart w:id="3528" w:name="_Toc381013147" w:displacedByCustomXml="next"/>
    <w:bookmarkEnd w:id="3528" w:displacedByCustomXml="next"/>
    <w:bookmarkStart w:id="3529" w:name="_Toc381008536" w:displacedByCustomXml="next"/>
    <w:bookmarkEnd w:id="3529" w:displacedByCustomXml="next"/>
    <w:bookmarkStart w:id="3530" w:name="_Toc381007884" w:displacedByCustomXml="next"/>
    <w:bookmarkEnd w:id="3530" w:displacedByCustomXml="next"/>
    <w:bookmarkStart w:id="3531" w:name="_Toc381366403" w:displacedByCustomXml="next"/>
    <w:bookmarkEnd w:id="3531" w:displacedByCustomXml="next"/>
    <w:bookmarkStart w:id="3532" w:name="_Toc381022381" w:displacedByCustomXml="next"/>
    <w:bookmarkEnd w:id="3532" w:displacedByCustomXml="next"/>
    <w:bookmarkStart w:id="3533" w:name="_Toc381020048" w:displacedByCustomXml="next"/>
    <w:bookmarkEnd w:id="3533" w:displacedByCustomXml="next"/>
    <w:bookmarkStart w:id="3534" w:name="_Toc381017515" w:displacedByCustomXml="next"/>
    <w:bookmarkEnd w:id="3534" w:displacedByCustomXml="next"/>
    <w:bookmarkStart w:id="3535" w:name="_Toc381016781" w:displacedByCustomXml="next"/>
    <w:bookmarkEnd w:id="3535" w:displacedByCustomXml="next"/>
    <w:bookmarkStart w:id="3536" w:name="_Toc381013797" w:displacedByCustomXml="next"/>
    <w:bookmarkEnd w:id="3536" w:displacedByCustomXml="next"/>
    <w:bookmarkStart w:id="3537" w:name="_Toc381013146" w:displacedByCustomXml="next"/>
    <w:bookmarkEnd w:id="3537" w:displacedByCustomXml="next"/>
    <w:bookmarkStart w:id="3538" w:name="_Toc381008535" w:displacedByCustomXml="next"/>
    <w:bookmarkEnd w:id="3538" w:displacedByCustomXml="next"/>
    <w:bookmarkStart w:id="3539" w:name="_Toc381007883" w:displacedByCustomXml="next"/>
    <w:bookmarkEnd w:id="3539" w:displacedByCustomXml="next"/>
    <w:bookmarkStart w:id="3540" w:name="_Toc381366402" w:displacedByCustomXml="next"/>
    <w:bookmarkEnd w:id="3540" w:displacedByCustomXml="next"/>
    <w:bookmarkStart w:id="3541" w:name="_Toc381022380" w:displacedByCustomXml="next"/>
    <w:bookmarkEnd w:id="3541" w:displacedByCustomXml="next"/>
    <w:bookmarkStart w:id="3542" w:name="_Toc381020047" w:displacedByCustomXml="next"/>
    <w:bookmarkEnd w:id="3542" w:displacedByCustomXml="next"/>
    <w:bookmarkStart w:id="3543" w:name="_Toc381017514" w:displacedByCustomXml="next"/>
    <w:bookmarkEnd w:id="3543" w:displacedByCustomXml="next"/>
    <w:bookmarkStart w:id="3544" w:name="_Toc381016780" w:displacedByCustomXml="next"/>
    <w:bookmarkEnd w:id="3544" w:displacedByCustomXml="next"/>
    <w:bookmarkStart w:id="3545" w:name="_Toc381013796" w:displacedByCustomXml="next"/>
    <w:bookmarkEnd w:id="3545" w:displacedByCustomXml="next"/>
    <w:bookmarkStart w:id="3546" w:name="_Toc381013145" w:displacedByCustomXml="next"/>
    <w:bookmarkEnd w:id="3546" w:displacedByCustomXml="next"/>
    <w:bookmarkStart w:id="3547" w:name="_Toc381008534" w:displacedByCustomXml="next"/>
    <w:bookmarkEnd w:id="3547" w:displacedByCustomXml="next"/>
    <w:bookmarkStart w:id="3548" w:name="_Toc381007882" w:displacedByCustomXml="next"/>
    <w:bookmarkEnd w:id="3548" w:displacedByCustomXml="next"/>
    <w:bookmarkStart w:id="3549" w:name="_Toc381366401" w:displacedByCustomXml="next"/>
    <w:bookmarkEnd w:id="3549" w:displacedByCustomXml="next"/>
    <w:bookmarkStart w:id="3550" w:name="_Toc381022379" w:displacedByCustomXml="next"/>
    <w:bookmarkEnd w:id="3550" w:displacedByCustomXml="next"/>
    <w:bookmarkStart w:id="3551" w:name="_Toc381020046" w:displacedByCustomXml="next"/>
    <w:bookmarkEnd w:id="3551" w:displacedByCustomXml="next"/>
    <w:bookmarkStart w:id="3552" w:name="_Toc381017513" w:displacedByCustomXml="next"/>
    <w:bookmarkEnd w:id="3552" w:displacedByCustomXml="next"/>
    <w:bookmarkStart w:id="3553" w:name="_Toc381016779" w:displacedByCustomXml="next"/>
    <w:bookmarkEnd w:id="3553" w:displacedByCustomXml="next"/>
    <w:bookmarkStart w:id="3554" w:name="_Toc381013795" w:displacedByCustomXml="next"/>
    <w:bookmarkEnd w:id="3554" w:displacedByCustomXml="next"/>
    <w:bookmarkStart w:id="3555" w:name="_Toc381013144" w:displacedByCustomXml="next"/>
    <w:bookmarkEnd w:id="3555" w:displacedByCustomXml="next"/>
    <w:bookmarkStart w:id="3556" w:name="_Toc381008533" w:displacedByCustomXml="next"/>
    <w:bookmarkEnd w:id="3556" w:displacedByCustomXml="next"/>
    <w:bookmarkStart w:id="3557" w:name="_Toc381007881" w:displacedByCustomXml="next"/>
    <w:bookmarkEnd w:id="3557" w:displacedByCustomXml="next"/>
    <w:bookmarkStart w:id="3558" w:name="_Toc381366400" w:displacedByCustomXml="next"/>
    <w:bookmarkEnd w:id="3558" w:displacedByCustomXml="next"/>
    <w:bookmarkStart w:id="3559" w:name="_Toc381022378" w:displacedByCustomXml="next"/>
    <w:bookmarkEnd w:id="3559" w:displacedByCustomXml="next"/>
    <w:bookmarkStart w:id="3560" w:name="_Toc381020045" w:displacedByCustomXml="next"/>
    <w:bookmarkEnd w:id="3560" w:displacedByCustomXml="next"/>
    <w:bookmarkStart w:id="3561" w:name="_Toc381017512" w:displacedByCustomXml="next"/>
    <w:bookmarkEnd w:id="3561" w:displacedByCustomXml="next"/>
    <w:bookmarkStart w:id="3562" w:name="_Toc381016778" w:displacedByCustomXml="next"/>
    <w:bookmarkEnd w:id="3562" w:displacedByCustomXml="next"/>
    <w:bookmarkStart w:id="3563" w:name="_Toc381013794" w:displacedByCustomXml="next"/>
    <w:bookmarkEnd w:id="3563" w:displacedByCustomXml="next"/>
    <w:bookmarkStart w:id="3564" w:name="_Toc381013143" w:displacedByCustomXml="next"/>
    <w:bookmarkEnd w:id="3564" w:displacedByCustomXml="next"/>
    <w:bookmarkStart w:id="3565" w:name="_Toc381008532" w:displacedByCustomXml="next"/>
    <w:bookmarkEnd w:id="3565" w:displacedByCustomXml="next"/>
    <w:bookmarkStart w:id="3566" w:name="_Toc381007880" w:displacedByCustomXml="next"/>
    <w:bookmarkEnd w:id="3566" w:displacedByCustomXml="next"/>
    <w:bookmarkStart w:id="3567" w:name="_Toc381366399" w:displacedByCustomXml="next"/>
    <w:bookmarkEnd w:id="3567" w:displacedByCustomXml="next"/>
    <w:bookmarkStart w:id="3568" w:name="_Toc381022377" w:displacedByCustomXml="next"/>
    <w:bookmarkEnd w:id="3568" w:displacedByCustomXml="next"/>
    <w:bookmarkStart w:id="3569" w:name="_Toc381020044" w:displacedByCustomXml="next"/>
    <w:bookmarkEnd w:id="3569" w:displacedByCustomXml="next"/>
    <w:bookmarkStart w:id="3570" w:name="_Toc381017511" w:displacedByCustomXml="next"/>
    <w:bookmarkEnd w:id="3570" w:displacedByCustomXml="next"/>
    <w:bookmarkStart w:id="3571" w:name="_Toc381016777" w:displacedByCustomXml="next"/>
    <w:bookmarkEnd w:id="3571" w:displacedByCustomXml="next"/>
    <w:bookmarkStart w:id="3572" w:name="_Toc381013793" w:displacedByCustomXml="next"/>
    <w:bookmarkEnd w:id="3572" w:displacedByCustomXml="next"/>
    <w:bookmarkStart w:id="3573" w:name="_Toc381013142" w:displacedByCustomXml="next"/>
    <w:bookmarkEnd w:id="3573" w:displacedByCustomXml="next"/>
    <w:bookmarkStart w:id="3574" w:name="_Toc381008531" w:displacedByCustomXml="next"/>
    <w:bookmarkEnd w:id="3574" w:displacedByCustomXml="next"/>
    <w:bookmarkStart w:id="3575" w:name="_Toc381007879" w:displacedByCustomXml="next"/>
    <w:bookmarkEnd w:id="3575" w:displacedByCustomXml="next"/>
    <w:bookmarkStart w:id="3576" w:name="_Toc381366398" w:displacedByCustomXml="next"/>
    <w:bookmarkEnd w:id="3576" w:displacedByCustomXml="next"/>
    <w:bookmarkStart w:id="3577" w:name="_Toc381022376" w:displacedByCustomXml="next"/>
    <w:bookmarkEnd w:id="3577" w:displacedByCustomXml="next"/>
    <w:bookmarkStart w:id="3578" w:name="_Toc381020043" w:displacedByCustomXml="next"/>
    <w:bookmarkEnd w:id="3578" w:displacedByCustomXml="next"/>
    <w:bookmarkStart w:id="3579" w:name="_Toc381017510" w:displacedByCustomXml="next"/>
    <w:bookmarkEnd w:id="3579" w:displacedByCustomXml="next"/>
    <w:bookmarkStart w:id="3580" w:name="_Toc381016776" w:displacedByCustomXml="next"/>
    <w:bookmarkEnd w:id="3580" w:displacedByCustomXml="next"/>
    <w:bookmarkStart w:id="3581" w:name="_Toc381013792" w:displacedByCustomXml="next"/>
    <w:bookmarkEnd w:id="3581" w:displacedByCustomXml="next"/>
    <w:bookmarkStart w:id="3582" w:name="_Toc381013141" w:displacedByCustomXml="next"/>
    <w:bookmarkEnd w:id="3582" w:displacedByCustomXml="next"/>
    <w:bookmarkStart w:id="3583" w:name="_Toc381008530" w:displacedByCustomXml="next"/>
    <w:bookmarkEnd w:id="3583" w:displacedByCustomXml="next"/>
    <w:bookmarkStart w:id="3584" w:name="_Toc381007878" w:displacedByCustomXml="next"/>
    <w:bookmarkEnd w:id="3584" w:displacedByCustomXml="next"/>
    <w:bookmarkStart w:id="3585" w:name="_Toc381366397" w:displacedByCustomXml="next"/>
    <w:bookmarkEnd w:id="3585" w:displacedByCustomXml="next"/>
    <w:bookmarkStart w:id="3586" w:name="_Toc381022375" w:displacedByCustomXml="next"/>
    <w:bookmarkEnd w:id="3586" w:displacedByCustomXml="next"/>
    <w:bookmarkStart w:id="3587" w:name="_Toc381020042" w:displacedByCustomXml="next"/>
    <w:bookmarkEnd w:id="3587" w:displacedByCustomXml="next"/>
    <w:bookmarkStart w:id="3588" w:name="_Toc381017509" w:displacedByCustomXml="next"/>
    <w:bookmarkEnd w:id="3588" w:displacedByCustomXml="next"/>
    <w:bookmarkStart w:id="3589" w:name="_Toc381016775" w:displacedByCustomXml="next"/>
    <w:bookmarkEnd w:id="3589" w:displacedByCustomXml="next"/>
    <w:bookmarkStart w:id="3590" w:name="_Toc381013791" w:displacedByCustomXml="next"/>
    <w:bookmarkEnd w:id="3590" w:displacedByCustomXml="next"/>
    <w:bookmarkStart w:id="3591" w:name="_Toc381013140" w:displacedByCustomXml="next"/>
    <w:bookmarkEnd w:id="3591" w:displacedByCustomXml="next"/>
    <w:bookmarkStart w:id="3592" w:name="_Toc381008529" w:displacedByCustomXml="next"/>
    <w:bookmarkEnd w:id="3592" w:displacedByCustomXml="next"/>
    <w:bookmarkStart w:id="3593" w:name="_Toc381007877" w:displacedByCustomXml="next"/>
    <w:bookmarkEnd w:id="3593" w:displacedByCustomXml="next"/>
    <w:bookmarkStart w:id="3594" w:name="_Toc381366396" w:displacedByCustomXml="next"/>
    <w:bookmarkEnd w:id="3594" w:displacedByCustomXml="next"/>
    <w:bookmarkStart w:id="3595" w:name="_Toc381022374" w:displacedByCustomXml="next"/>
    <w:bookmarkEnd w:id="3595" w:displacedByCustomXml="next"/>
    <w:bookmarkStart w:id="3596" w:name="_Toc381020041" w:displacedByCustomXml="next"/>
    <w:bookmarkEnd w:id="3596" w:displacedByCustomXml="next"/>
    <w:bookmarkStart w:id="3597" w:name="_Toc381017508" w:displacedByCustomXml="next"/>
    <w:bookmarkEnd w:id="3597" w:displacedByCustomXml="next"/>
    <w:bookmarkStart w:id="3598" w:name="_Toc381016774" w:displacedByCustomXml="next"/>
    <w:bookmarkEnd w:id="3598" w:displacedByCustomXml="next"/>
    <w:bookmarkStart w:id="3599" w:name="_Toc381013790" w:displacedByCustomXml="next"/>
    <w:bookmarkEnd w:id="3599" w:displacedByCustomXml="next"/>
    <w:bookmarkStart w:id="3600" w:name="_Toc381013139" w:displacedByCustomXml="next"/>
    <w:bookmarkEnd w:id="3600" w:displacedByCustomXml="next"/>
    <w:bookmarkStart w:id="3601" w:name="_Toc381008528" w:displacedByCustomXml="next"/>
    <w:bookmarkEnd w:id="3601" w:displacedByCustomXml="next"/>
    <w:bookmarkStart w:id="3602" w:name="_Toc381007876" w:displacedByCustomXml="next"/>
    <w:bookmarkEnd w:id="3602" w:displacedByCustomXml="next"/>
    <w:bookmarkStart w:id="3603" w:name="_Toc381366395" w:displacedByCustomXml="next"/>
    <w:bookmarkEnd w:id="3603" w:displacedByCustomXml="next"/>
    <w:bookmarkStart w:id="3604" w:name="_Toc381022373" w:displacedByCustomXml="next"/>
    <w:bookmarkEnd w:id="3604" w:displacedByCustomXml="next"/>
    <w:bookmarkStart w:id="3605" w:name="_Toc381020040" w:displacedByCustomXml="next"/>
    <w:bookmarkEnd w:id="3605" w:displacedByCustomXml="next"/>
    <w:bookmarkStart w:id="3606" w:name="_Toc381017507" w:displacedByCustomXml="next"/>
    <w:bookmarkEnd w:id="3606" w:displacedByCustomXml="next"/>
    <w:bookmarkStart w:id="3607" w:name="_Toc381016773" w:displacedByCustomXml="next"/>
    <w:bookmarkEnd w:id="3607" w:displacedByCustomXml="next"/>
    <w:bookmarkStart w:id="3608" w:name="_Toc381013789" w:displacedByCustomXml="next"/>
    <w:bookmarkEnd w:id="3608" w:displacedByCustomXml="next"/>
    <w:bookmarkStart w:id="3609" w:name="_Toc381013138" w:displacedByCustomXml="next"/>
    <w:bookmarkEnd w:id="3609" w:displacedByCustomXml="next"/>
    <w:bookmarkStart w:id="3610" w:name="_Toc381008527" w:displacedByCustomXml="next"/>
    <w:bookmarkEnd w:id="3610" w:displacedByCustomXml="next"/>
    <w:bookmarkStart w:id="3611" w:name="_Toc381007875" w:displacedByCustomXml="next"/>
    <w:bookmarkEnd w:id="3611" w:displacedByCustomXml="next"/>
    <w:bookmarkStart w:id="3612" w:name="_Toc381366394" w:displacedByCustomXml="next"/>
    <w:bookmarkEnd w:id="3612" w:displacedByCustomXml="next"/>
    <w:bookmarkStart w:id="3613" w:name="_Toc381022372" w:displacedByCustomXml="next"/>
    <w:bookmarkEnd w:id="3613" w:displacedByCustomXml="next"/>
    <w:bookmarkStart w:id="3614" w:name="_Toc381020039" w:displacedByCustomXml="next"/>
    <w:bookmarkEnd w:id="3614" w:displacedByCustomXml="next"/>
    <w:bookmarkStart w:id="3615" w:name="_Toc381017506" w:displacedByCustomXml="next"/>
    <w:bookmarkEnd w:id="3615" w:displacedByCustomXml="next"/>
    <w:bookmarkStart w:id="3616" w:name="_Toc381016772" w:displacedByCustomXml="next"/>
    <w:bookmarkEnd w:id="3616" w:displacedByCustomXml="next"/>
    <w:bookmarkStart w:id="3617" w:name="_Toc381013788" w:displacedByCustomXml="next"/>
    <w:bookmarkEnd w:id="3617" w:displacedByCustomXml="next"/>
    <w:bookmarkStart w:id="3618" w:name="_Toc381013137" w:displacedByCustomXml="next"/>
    <w:bookmarkEnd w:id="3618" w:displacedByCustomXml="next"/>
    <w:bookmarkStart w:id="3619" w:name="_Toc381008526" w:displacedByCustomXml="next"/>
    <w:bookmarkEnd w:id="3619" w:displacedByCustomXml="next"/>
    <w:bookmarkStart w:id="3620" w:name="_Toc381007874" w:displacedByCustomXml="next"/>
    <w:bookmarkEnd w:id="3620" w:displacedByCustomXml="next"/>
    <w:bookmarkStart w:id="3621" w:name="_Toc381366393" w:displacedByCustomXml="next"/>
    <w:bookmarkEnd w:id="3621" w:displacedByCustomXml="next"/>
    <w:bookmarkStart w:id="3622" w:name="_Toc381022371" w:displacedByCustomXml="next"/>
    <w:bookmarkEnd w:id="3622" w:displacedByCustomXml="next"/>
    <w:bookmarkStart w:id="3623" w:name="_Toc381020038" w:displacedByCustomXml="next"/>
    <w:bookmarkEnd w:id="3623" w:displacedByCustomXml="next"/>
    <w:bookmarkStart w:id="3624" w:name="_Toc381017505" w:displacedByCustomXml="next"/>
    <w:bookmarkEnd w:id="3624" w:displacedByCustomXml="next"/>
    <w:bookmarkStart w:id="3625" w:name="_Toc381016771" w:displacedByCustomXml="next"/>
    <w:bookmarkEnd w:id="3625" w:displacedByCustomXml="next"/>
    <w:bookmarkStart w:id="3626" w:name="_Toc381013787" w:displacedByCustomXml="next"/>
    <w:bookmarkEnd w:id="3626" w:displacedByCustomXml="next"/>
    <w:bookmarkStart w:id="3627" w:name="_Toc381013136" w:displacedByCustomXml="next"/>
    <w:bookmarkEnd w:id="3627" w:displacedByCustomXml="next"/>
    <w:bookmarkStart w:id="3628" w:name="_Toc381008525" w:displacedByCustomXml="next"/>
    <w:bookmarkEnd w:id="3628" w:displacedByCustomXml="next"/>
    <w:bookmarkStart w:id="3629" w:name="_Toc381007873" w:displacedByCustomXml="next"/>
    <w:bookmarkEnd w:id="3629" w:displacedByCustomXml="next"/>
    <w:bookmarkStart w:id="3630" w:name="_Toc381366392" w:displacedByCustomXml="next"/>
    <w:bookmarkEnd w:id="3630" w:displacedByCustomXml="next"/>
    <w:bookmarkStart w:id="3631" w:name="_Toc381022370" w:displacedByCustomXml="next"/>
    <w:bookmarkEnd w:id="3631" w:displacedByCustomXml="next"/>
    <w:bookmarkStart w:id="3632" w:name="_Toc381020037" w:displacedByCustomXml="next"/>
    <w:bookmarkEnd w:id="3632" w:displacedByCustomXml="next"/>
    <w:bookmarkStart w:id="3633" w:name="_Toc381017504" w:displacedByCustomXml="next"/>
    <w:bookmarkEnd w:id="3633" w:displacedByCustomXml="next"/>
    <w:bookmarkStart w:id="3634" w:name="_Toc381016770" w:displacedByCustomXml="next"/>
    <w:bookmarkEnd w:id="3634" w:displacedByCustomXml="next"/>
    <w:bookmarkStart w:id="3635" w:name="_Toc381013786" w:displacedByCustomXml="next"/>
    <w:bookmarkEnd w:id="3635" w:displacedByCustomXml="next"/>
    <w:bookmarkStart w:id="3636" w:name="_Toc381013135" w:displacedByCustomXml="next"/>
    <w:bookmarkEnd w:id="3636" w:displacedByCustomXml="next"/>
    <w:bookmarkStart w:id="3637" w:name="_Toc381008524" w:displacedByCustomXml="next"/>
    <w:bookmarkEnd w:id="3637" w:displacedByCustomXml="next"/>
    <w:bookmarkStart w:id="3638" w:name="_Toc381007872" w:displacedByCustomXml="next"/>
    <w:bookmarkEnd w:id="3638" w:displacedByCustomXml="next"/>
    <w:bookmarkStart w:id="3639" w:name="_Toc381366391" w:displacedByCustomXml="next"/>
    <w:bookmarkEnd w:id="3639" w:displacedByCustomXml="next"/>
    <w:bookmarkStart w:id="3640" w:name="_Toc381022369" w:displacedByCustomXml="next"/>
    <w:bookmarkEnd w:id="3640" w:displacedByCustomXml="next"/>
    <w:bookmarkStart w:id="3641" w:name="_Toc381020036" w:displacedByCustomXml="next"/>
    <w:bookmarkEnd w:id="3641" w:displacedByCustomXml="next"/>
    <w:bookmarkStart w:id="3642" w:name="_Toc381017503" w:displacedByCustomXml="next"/>
    <w:bookmarkEnd w:id="3642" w:displacedByCustomXml="next"/>
    <w:bookmarkStart w:id="3643" w:name="_Toc381016769" w:displacedByCustomXml="next"/>
    <w:bookmarkEnd w:id="3643" w:displacedByCustomXml="next"/>
    <w:bookmarkStart w:id="3644" w:name="_Toc381013785" w:displacedByCustomXml="next"/>
    <w:bookmarkEnd w:id="3644" w:displacedByCustomXml="next"/>
    <w:bookmarkStart w:id="3645" w:name="_Toc381013134" w:displacedByCustomXml="next"/>
    <w:bookmarkEnd w:id="3645" w:displacedByCustomXml="next"/>
    <w:bookmarkStart w:id="3646" w:name="_Toc381008523" w:displacedByCustomXml="next"/>
    <w:bookmarkEnd w:id="3646" w:displacedByCustomXml="next"/>
    <w:bookmarkStart w:id="3647" w:name="_Toc381007871" w:displacedByCustomXml="next"/>
    <w:bookmarkEnd w:id="3647" w:displacedByCustomXml="next"/>
    <w:bookmarkStart w:id="3648" w:name="_Toc381366390" w:displacedByCustomXml="next"/>
    <w:bookmarkEnd w:id="3648" w:displacedByCustomXml="next"/>
    <w:bookmarkStart w:id="3649" w:name="_Toc381022368" w:displacedByCustomXml="next"/>
    <w:bookmarkEnd w:id="3649" w:displacedByCustomXml="next"/>
    <w:bookmarkStart w:id="3650" w:name="_Toc381020035" w:displacedByCustomXml="next"/>
    <w:bookmarkEnd w:id="3650" w:displacedByCustomXml="next"/>
    <w:bookmarkStart w:id="3651" w:name="_Toc381017502" w:displacedByCustomXml="next"/>
    <w:bookmarkEnd w:id="3651" w:displacedByCustomXml="next"/>
    <w:bookmarkStart w:id="3652" w:name="_Toc381016768" w:displacedByCustomXml="next"/>
    <w:bookmarkEnd w:id="3652" w:displacedByCustomXml="next"/>
    <w:bookmarkStart w:id="3653" w:name="_Toc381013784" w:displacedByCustomXml="next"/>
    <w:bookmarkEnd w:id="3653" w:displacedByCustomXml="next"/>
    <w:bookmarkStart w:id="3654" w:name="_Toc381013133" w:displacedByCustomXml="next"/>
    <w:bookmarkEnd w:id="3654" w:displacedByCustomXml="next"/>
    <w:bookmarkStart w:id="3655" w:name="_Toc381008522" w:displacedByCustomXml="next"/>
    <w:bookmarkEnd w:id="3655" w:displacedByCustomXml="next"/>
    <w:bookmarkStart w:id="3656" w:name="_Toc381007870" w:displacedByCustomXml="next"/>
    <w:bookmarkEnd w:id="3656" w:displacedByCustomXml="next"/>
    <w:bookmarkStart w:id="3657" w:name="_Toc381366389" w:displacedByCustomXml="next"/>
    <w:bookmarkEnd w:id="3657" w:displacedByCustomXml="next"/>
    <w:bookmarkStart w:id="3658" w:name="_Toc381022367" w:displacedByCustomXml="next"/>
    <w:bookmarkEnd w:id="3658" w:displacedByCustomXml="next"/>
    <w:bookmarkStart w:id="3659" w:name="_Toc381020034" w:displacedByCustomXml="next"/>
    <w:bookmarkEnd w:id="3659" w:displacedByCustomXml="next"/>
    <w:bookmarkStart w:id="3660" w:name="_Toc381017501" w:displacedByCustomXml="next"/>
    <w:bookmarkEnd w:id="3660" w:displacedByCustomXml="next"/>
    <w:bookmarkStart w:id="3661" w:name="_Toc381016767" w:displacedByCustomXml="next"/>
    <w:bookmarkEnd w:id="3661" w:displacedByCustomXml="next"/>
    <w:bookmarkStart w:id="3662" w:name="_Toc381013783" w:displacedByCustomXml="next"/>
    <w:bookmarkEnd w:id="3662" w:displacedByCustomXml="next"/>
    <w:bookmarkStart w:id="3663" w:name="_Toc381013132" w:displacedByCustomXml="next"/>
    <w:bookmarkEnd w:id="3663" w:displacedByCustomXml="next"/>
    <w:bookmarkStart w:id="3664" w:name="_Toc381008521" w:displacedByCustomXml="next"/>
    <w:bookmarkEnd w:id="3664" w:displacedByCustomXml="next"/>
    <w:bookmarkStart w:id="3665" w:name="_Toc381007869" w:displacedByCustomXml="next"/>
    <w:bookmarkEnd w:id="3665" w:displacedByCustomXml="next"/>
    <w:bookmarkStart w:id="3666" w:name="_Toc381366388" w:displacedByCustomXml="next"/>
    <w:bookmarkEnd w:id="3666" w:displacedByCustomXml="next"/>
    <w:bookmarkStart w:id="3667" w:name="_Toc381022366" w:displacedByCustomXml="next"/>
    <w:bookmarkEnd w:id="3667" w:displacedByCustomXml="next"/>
    <w:bookmarkStart w:id="3668" w:name="_Toc381020033" w:displacedByCustomXml="next"/>
    <w:bookmarkEnd w:id="3668" w:displacedByCustomXml="next"/>
    <w:bookmarkStart w:id="3669" w:name="_Toc381017500" w:displacedByCustomXml="next"/>
    <w:bookmarkEnd w:id="3669" w:displacedByCustomXml="next"/>
    <w:bookmarkStart w:id="3670" w:name="_Toc381016766" w:displacedByCustomXml="next"/>
    <w:bookmarkEnd w:id="3670" w:displacedByCustomXml="next"/>
    <w:bookmarkStart w:id="3671" w:name="_Toc381013782" w:displacedByCustomXml="next"/>
    <w:bookmarkEnd w:id="3671" w:displacedByCustomXml="next"/>
    <w:bookmarkStart w:id="3672" w:name="_Toc381013131" w:displacedByCustomXml="next"/>
    <w:bookmarkEnd w:id="3672" w:displacedByCustomXml="next"/>
    <w:bookmarkStart w:id="3673" w:name="_Toc381008520" w:displacedByCustomXml="next"/>
    <w:bookmarkEnd w:id="3673" w:displacedByCustomXml="next"/>
    <w:bookmarkStart w:id="3674" w:name="_Toc381007868" w:displacedByCustomXml="next"/>
    <w:bookmarkEnd w:id="3674" w:displacedByCustomXml="next"/>
    <w:bookmarkStart w:id="3675" w:name="_Toc381366387" w:displacedByCustomXml="next"/>
    <w:bookmarkEnd w:id="3675" w:displacedByCustomXml="next"/>
    <w:bookmarkStart w:id="3676" w:name="_Toc381022365" w:displacedByCustomXml="next"/>
    <w:bookmarkEnd w:id="3676" w:displacedByCustomXml="next"/>
    <w:bookmarkStart w:id="3677" w:name="_Toc381020032" w:displacedByCustomXml="next"/>
    <w:bookmarkEnd w:id="3677" w:displacedByCustomXml="next"/>
    <w:bookmarkStart w:id="3678" w:name="_Toc381017499" w:displacedByCustomXml="next"/>
    <w:bookmarkEnd w:id="3678" w:displacedByCustomXml="next"/>
    <w:bookmarkStart w:id="3679" w:name="_Toc381016765" w:displacedByCustomXml="next"/>
    <w:bookmarkEnd w:id="3679" w:displacedByCustomXml="next"/>
    <w:bookmarkStart w:id="3680" w:name="_Toc381013781" w:displacedByCustomXml="next"/>
    <w:bookmarkEnd w:id="3680" w:displacedByCustomXml="next"/>
    <w:bookmarkStart w:id="3681" w:name="_Toc381013130" w:displacedByCustomXml="next"/>
    <w:bookmarkEnd w:id="3681" w:displacedByCustomXml="next"/>
    <w:bookmarkStart w:id="3682" w:name="_Toc381008519" w:displacedByCustomXml="next"/>
    <w:bookmarkEnd w:id="3682" w:displacedByCustomXml="next"/>
    <w:bookmarkStart w:id="3683" w:name="_Toc381007867" w:displacedByCustomXml="next"/>
    <w:bookmarkEnd w:id="3683" w:displacedByCustomXml="next"/>
    <w:bookmarkStart w:id="3684" w:name="_Toc381366386" w:displacedByCustomXml="next"/>
    <w:bookmarkEnd w:id="3684" w:displacedByCustomXml="next"/>
    <w:bookmarkStart w:id="3685" w:name="_Toc381022364" w:displacedByCustomXml="next"/>
    <w:bookmarkEnd w:id="3685" w:displacedByCustomXml="next"/>
    <w:bookmarkStart w:id="3686" w:name="_Toc381020031" w:displacedByCustomXml="next"/>
    <w:bookmarkEnd w:id="3686" w:displacedByCustomXml="next"/>
    <w:bookmarkStart w:id="3687" w:name="_Toc381017498" w:displacedByCustomXml="next"/>
    <w:bookmarkEnd w:id="3687" w:displacedByCustomXml="next"/>
    <w:bookmarkStart w:id="3688" w:name="_Toc381016764" w:displacedByCustomXml="next"/>
    <w:bookmarkEnd w:id="3688" w:displacedByCustomXml="next"/>
    <w:bookmarkStart w:id="3689" w:name="_Toc381013780" w:displacedByCustomXml="next"/>
    <w:bookmarkEnd w:id="3689" w:displacedByCustomXml="next"/>
    <w:bookmarkStart w:id="3690" w:name="_Toc381013129" w:displacedByCustomXml="next"/>
    <w:bookmarkEnd w:id="3690" w:displacedByCustomXml="next"/>
    <w:bookmarkStart w:id="3691" w:name="_Toc381008518" w:displacedByCustomXml="next"/>
    <w:bookmarkEnd w:id="3691" w:displacedByCustomXml="next"/>
    <w:bookmarkStart w:id="3692" w:name="_Toc381007866" w:displacedByCustomXml="next"/>
    <w:bookmarkEnd w:id="3692" w:displacedByCustomXml="next"/>
    <w:bookmarkStart w:id="3693" w:name="_Toc381366385" w:displacedByCustomXml="next"/>
    <w:bookmarkEnd w:id="3693" w:displacedByCustomXml="next"/>
    <w:bookmarkStart w:id="3694" w:name="_Toc381022363" w:displacedByCustomXml="next"/>
    <w:bookmarkEnd w:id="3694" w:displacedByCustomXml="next"/>
    <w:bookmarkStart w:id="3695" w:name="_Toc381020030" w:displacedByCustomXml="next"/>
    <w:bookmarkEnd w:id="3695" w:displacedByCustomXml="next"/>
    <w:bookmarkStart w:id="3696" w:name="_Toc381017497" w:displacedByCustomXml="next"/>
    <w:bookmarkEnd w:id="3696" w:displacedByCustomXml="next"/>
    <w:bookmarkStart w:id="3697" w:name="_Toc381016763" w:displacedByCustomXml="next"/>
    <w:bookmarkEnd w:id="3697" w:displacedByCustomXml="next"/>
    <w:bookmarkStart w:id="3698" w:name="_Toc381013779" w:displacedByCustomXml="next"/>
    <w:bookmarkEnd w:id="3698" w:displacedByCustomXml="next"/>
    <w:bookmarkStart w:id="3699" w:name="_Toc381013128" w:displacedByCustomXml="next"/>
    <w:bookmarkEnd w:id="3699" w:displacedByCustomXml="next"/>
    <w:bookmarkStart w:id="3700" w:name="_Toc381008517" w:displacedByCustomXml="next"/>
    <w:bookmarkEnd w:id="3700" w:displacedByCustomXml="next"/>
    <w:bookmarkStart w:id="3701" w:name="_Toc381007865" w:displacedByCustomXml="next"/>
    <w:bookmarkEnd w:id="3701" w:displacedByCustomXml="next"/>
    <w:bookmarkStart w:id="3702" w:name="_Toc381366384" w:displacedByCustomXml="next"/>
    <w:bookmarkEnd w:id="3702" w:displacedByCustomXml="next"/>
    <w:bookmarkStart w:id="3703" w:name="_Toc381022362" w:displacedByCustomXml="next"/>
    <w:bookmarkEnd w:id="3703" w:displacedByCustomXml="next"/>
    <w:bookmarkStart w:id="3704" w:name="_Toc381020029" w:displacedByCustomXml="next"/>
    <w:bookmarkEnd w:id="3704" w:displacedByCustomXml="next"/>
    <w:bookmarkStart w:id="3705" w:name="_Toc381017496" w:displacedByCustomXml="next"/>
    <w:bookmarkEnd w:id="3705" w:displacedByCustomXml="next"/>
    <w:bookmarkStart w:id="3706" w:name="_Toc381016762" w:displacedByCustomXml="next"/>
    <w:bookmarkEnd w:id="3706" w:displacedByCustomXml="next"/>
    <w:bookmarkStart w:id="3707" w:name="_Toc381013778" w:displacedByCustomXml="next"/>
    <w:bookmarkEnd w:id="3707" w:displacedByCustomXml="next"/>
    <w:bookmarkStart w:id="3708" w:name="_Toc381013127" w:displacedByCustomXml="next"/>
    <w:bookmarkEnd w:id="3708" w:displacedByCustomXml="next"/>
    <w:bookmarkStart w:id="3709" w:name="_Toc381008516" w:displacedByCustomXml="next"/>
    <w:bookmarkEnd w:id="3709" w:displacedByCustomXml="next"/>
    <w:bookmarkStart w:id="3710" w:name="_Toc381007864" w:displacedByCustomXml="next"/>
    <w:bookmarkEnd w:id="3710" w:displacedByCustomXml="next"/>
    <w:bookmarkStart w:id="3711" w:name="_Toc381366383" w:displacedByCustomXml="next"/>
    <w:bookmarkEnd w:id="3711" w:displacedByCustomXml="next"/>
    <w:bookmarkStart w:id="3712" w:name="_Toc381022361" w:displacedByCustomXml="next"/>
    <w:bookmarkEnd w:id="3712" w:displacedByCustomXml="next"/>
    <w:bookmarkStart w:id="3713" w:name="_Toc381020028" w:displacedByCustomXml="next"/>
    <w:bookmarkEnd w:id="3713" w:displacedByCustomXml="next"/>
    <w:bookmarkStart w:id="3714" w:name="_Toc381017495" w:displacedByCustomXml="next"/>
    <w:bookmarkEnd w:id="3714" w:displacedByCustomXml="next"/>
    <w:bookmarkStart w:id="3715" w:name="_Toc381016761" w:displacedByCustomXml="next"/>
    <w:bookmarkEnd w:id="3715" w:displacedByCustomXml="next"/>
    <w:bookmarkStart w:id="3716" w:name="_Toc381013777" w:displacedByCustomXml="next"/>
    <w:bookmarkEnd w:id="3716" w:displacedByCustomXml="next"/>
    <w:bookmarkStart w:id="3717" w:name="_Toc381013126" w:displacedByCustomXml="next"/>
    <w:bookmarkEnd w:id="3717" w:displacedByCustomXml="next"/>
    <w:bookmarkStart w:id="3718" w:name="_Toc381008515" w:displacedByCustomXml="next"/>
    <w:bookmarkEnd w:id="3718" w:displacedByCustomXml="next"/>
    <w:bookmarkStart w:id="3719" w:name="_Toc381007863" w:displacedByCustomXml="next"/>
    <w:bookmarkEnd w:id="3719" w:displacedByCustomXml="next"/>
    <w:bookmarkStart w:id="3720" w:name="_Toc381366382" w:displacedByCustomXml="next"/>
    <w:bookmarkEnd w:id="3720" w:displacedByCustomXml="next"/>
    <w:bookmarkStart w:id="3721" w:name="_Toc381022360" w:displacedByCustomXml="next"/>
    <w:bookmarkEnd w:id="3721" w:displacedByCustomXml="next"/>
    <w:bookmarkStart w:id="3722" w:name="_Toc381020027" w:displacedByCustomXml="next"/>
    <w:bookmarkEnd w:id="3722" w:displacedByCustomXml="next"/>
    <w:bookmarkStart w:id="3723" w:name="_Toc381017494" w:displacedByCustomXml="next"/>
    <w:bookmarkEnd w:id="3723" w:displacedByCustomXml="next"/>
    <w:bookmarkStart w:id="3724" w:name="_Toc381016760" w:displacedByCustomXml="next"/>
    <w:bookmarkEnd w:id="3724" w:displacedByCustomXml="next"/>
    <w:bookmarkStart w:id="3725" w:name="_Toc381013776" w:displacedByCustomXml="next"/>
    <w:bookmarkEnd w:id="3725" w:displacedByCustomXml="next"/>
    <w:bookmarkStart w:id="3726" w:name="_Toc381013125" w:displacedByCustomXml="next"/>
    <w:bookmarkEnd w:id="3726" w:displacedByCustomXml="next"/>
    <w:bookmarkStart w:id="3727" w:name="_Toc381008514" w:displacedByCustomXml="next"/>
    <w:bookmarkEnd w:id="3727" w:displacedByCustomXml="next"/>
    <w:bookmarkStart w:id="3728" w:name="_Toc381007862" w:displacedByCustomXml="next"/>
    <w:bookmarkEnd w:id="3728" w:displacedByCustomXml="next"/>
    <w:bookmarkStart w:id="3729" w:name="_Toc381366381" w:displacedByCustomXml="next"/>
    <w:bookmarkEnd w:id="3729" w:displacedByCustomXml="next"/>
    <w:bookmarkStart w:id="3730" w:name="_Toc381022359" w:displacedByCustomXml="next"/>
    <w:bookmarkEnd w:id="3730" w:displacedByCustomXml="next"/>
    <w:bookmarkStart w:id="3731" w:name="_Toc381020026" w:displacedByCustomXml="next"/>
    <w:bookmarkEnd w:id="3731" w:displacedByCustomXml="next"/>
    <w:bookmarkStart w:id="3732" w:name="_Toc381017493" w:displacedByCustomXml="next"/>
    <w:bookmarkEnd w:id="3732" w:displacedByCustomXml="next"/>
    <w:bookmarkStart w:id="3733" w:name="_Toc381016759" w:displacedByCustomXml="next"/>
    <w:bookmarkEnd w:id="3733" w:displacedByCustomXml="next"/>
    <w:bookmarkStart w:id="3734" w:name="_Toc381013775" w:displacedByCustomXml="next"/>
    <w:bookmarkEnd w:id="3734" w:displacedByCustomXml="next"/>
    <w:bookmarkStart w:id="3735" w:name="_Toc381013124" w:displacedByCustomXml="next"/>
    <w:bookmarkEnd w:id="3735" w:displacedByCustomXml="next"/>
    <w:bookmarkStart w:id="3736" w:name="_Toc381008513" w:displacedByCustomXml="next"/>
    <w:bookmarkEnd w:id="3736" w:displacedByCustomXml="next"/>
    <w:bookmarkStart w:id="3737" w:name="_Toc381007861" w:displacedByCustomXml="next"/>
    <w:bookmarkEnd w:id="3737" w:displacedByCustomXml="next"/>
    <w:bookmarkStart w:id="3738" w:name="_Toc381366380" w:displacedByCustomXml="next"/>
    <w:bookmarkEnd w:id="3738" w:displacedByCustomXml="next"/>
    <w:bookmarkStart w:id="3739" w:name="_Toc381022358" w:displacedByCustomXml="next"/>
    <w:bookmarkEnd w:id="3739" w:displacedByCustomXml="next"/>
    <w:bookmarkStart w:id="3740" w:name="_Toc381020025" w:displacedByCustomXml="next"/>
    <w:bookmarkEnd w:id="3740" w:displacedByCustomXml="next"/>
    <w:bookmarkStart w:id="3741" w:name="_Toc381017492" w:displacedByCustomXml="next"/>
    <w:bookmarkEnd w:id="3741" w:displacedByCustomXml="next"/>
    <w:bookmarkStart w:id="3742" w:name="_Toc381016758" w:displacedByCustomXml="next"/>
    <w:bookmarkEnd w:id="3742" w:displacedByCustomXml="next"/>
    <w:bookmarkStart w:id="3743" w:name="_Toc381013774" w:displacedByCustomXml="next"/>
    <w:bookmarkEnd w:id="3743" w:displacedByCustomXml="next"/>
    <w:bookmarkStart w:id="3744" w:name="_Toc381013123" w:displacedByCustomXml="next"/>
    <w:bookmarkEnd w:id="3744" w:displacedByCustomXml="next"/>
    <w:bookmarkStart w:id="3745" w:name="_Toc381008512" w:displacedByCustomXml="next"/>
    <w:bookmarkEnd w:id="3745" w:displacedByCustomXml="next"/>
    <w:bookmarkStart w:id="3746" w:name="_Toc381007860" w:displacedByCustomXml="next"/>
    <w:bookmarkEnd w:id="3746" w:displacedByCustomXml="next"/>
    <w:bookmarkStart w:id="3747" w:name="_Toc381366379" w:displacedByCustomXml="next"/>
    <w:bookmarkEnd w:id="3747" w:displacedByCustomXml="next"/>
    <w:bookmarkStart w:id="3748" w:name="_Toc381022357" w:displacedByCustomXml="next"/>
    <w:bookmarkEnd w:id="3748" w:displacedByCustomXml="next"/>
    <w:bookmarkStart w:id="3749" w:name="_Toc381020024" w:displacedByCustomXml="next"/>
    <w:bookmarkEnd w:id="3749" w:displacedByCustomXml="next"/>
    <w:bookmarkStart w:id="3750" w:name="_Toc381017491" w:displacedByCustomXml="next"/>
    <w:bookmarkEnd w:id="3750" w:displacedByCustomXml="next"/>
    <w:bookmarkStart w:id="3751" w:name="_Toc381016757" w:displacedByCustomXml="next"/>
    <w:bookmarkEnd w:id="3751" w:displacedByCustomXml="next"/>
    <w:bookmarkStart w:id="3752" w:name="_Toc381013773" w:displacedByCustomXml="next"/>
    <w:bookmarkEnd w:id="3752" w:displacedByCustomXml="next"/>
    <w:bookmarkStart w:id="3753" w:name="_Toc381013122" w:displacedByCustomXml="next"/>
    <w:bookmarkEnd w:id="3753" w:displacedByCustomXml="next"/>
    <w:bookmarkStart w:id="3754" w:name="_Toc381008511" w:displacedByCustomXml="next"/>
    <w:bookmarkEnd w:id="3754" w:displacedByCustomXml="next"/>
    <w:bookmarkStart w:id="3755" w:name="_Toc381007859" w:displacedByCustomXml="next"/>
    <w:bookmarkEnd w:id="3755" w:displacedByCustomXml="next"/>
    <w:bookmarkStart w:id="3756" w:name="_Toc383697324" w:displacedByCustomXml="next"/>
    <w:bookmarkEnd w:id="3756" w:displacedByCustomXml="next"/>
    <w:bookmarkStart w:id="3757" w:name="_Toc383697323" w:displacedByCustomXml="next"/>
    <w:bookmarkEnd w:id="3757" w:displacedByCustomXml="next"/>
    <w:bookmarkStart w:id="3758" w:name="_Toc383697322" w:displacedByCustomXml="next"/>
    <w:bookmarkEnd w:id="3758" w:displacedByCustomXml="next"/>
    <w:bookmarkStart w:id="3759" w:name="_Toc383697321" w:displacedByCustomXml="next"/>
    <w:bookmarkEnd w:id="3759" w:displacedByCustomXml="next"/>
    <w:bookmarkStart w:id="3760" w:name="_Toc383697320" w:displacedByCustomXml="next"/>
    <w:bookmarkEnd w:id="3760" w:displacedByCustomXml="next"/>
    <w:bookmarkStart w:id="3761" w:name="_Toc383697319" w:displacedByCustomXml="next"/>
    <w:bookmarkEnd w:id="3761" w:displacedByCustomXml="next"/>
    <w:bookmarkStart w:id="3762" w:name="_Toc383697318" w:displacedByCustomXml="next"/>
    <w:bookmarkEnd w:id="3762" w:displacedByCustomXml="next"/>
    <w:bookmarkStart w:id="3763" w:name="_Toc383697317" w:displacedByCustomXml="next"/>
    <w:bookmarkEnd w:id="3763" w:displacedByCustomXml="next"/>
    <w:bookmarkStart w:id="3764" w:name="_Toc383697316" w:displacedByCustomXml="next"/>
    <w:bookmarkEnd w:id="3764" w:displacedByCustomXml="next"/>
    <w:bookmarkStart w:id="3765" w:name="_Toc383697315" w:displacedByCustomXml="next"/>
    <w:bookmarkEnd w:id="3765" w:displacedByCustomXml="next"/>
    <w:bookmarkStart w:id="3766" w:name="_Toc383697314" w:displacedByCustomXml="next"/>
    <w:bookmarkEnd w:id="3766" w:displacedByCustomXml="next"/>
    <w:bookmarkStart w:id="3767" w:name="_Toc383697313" w:displacedByCustomXml="next"/>
    <w:bookmarkEnd w:id="3767" w:displacedByCustomXml="next"/>
    <w:bookmarkStart w:id="3768" w:name="_Toc383697312" w:displacedByCustomXml="next"/>
    <w:bookmarkEnd w:id="3768" w:displacedByCustomXml="next"/>
    <w:bookmarkStart w:id="3769" w:name="_Toc383697311" w:displacedByCustomXml="next"/>
    <w:bookmarkEnd w:id="3769" w:displacedByCustomXml="next"/>
    <w:bookmarkStart w:id="3770" w:name="_Toc383697310" w:displacedByCustomXml="next"/>
    <w:bookmarkEnd w:id="3770" w:displacedByCustomXml="next"/>
    <w:bookmarkStart w:id="3771" w:name="_Toc383697309" w:displacedByCustomXml="next"/>
    <w:bookmarkEnd w:id="3771" w:displacedByCustomXml="next"/>
    <w:bookmarkStart w:id="3772" w:name="_Toc383697305" w:displacedByCustomXml="next"/>
    <w:bookmarkEnd w:id="3772" w:displacedByCustomXml="next"/>
    <w:bookmarkStart w:id="3773" w:name="_Toc383697304" w:displacedByCustomXml="next"/>
    <w:bookmarkEnd w:id="3773" w:displacedByCustomXml="next"/>
    <w:bookmarkStart w:id="3774" w:name="_Toc383695928" w:displacedByCustomXml="next"/>
    <w:bookmarkEnd w:id="3774" w:displacedByCustomXml="next"/>
    <w:bookmarkStart w:id="3775" w:name="_Ref208844918" w:displacedByCustomXml="next"/>
    <w:bookmarkStart w:id="3776" w:name="_Toc384046412" w:displacedByCustomXml="next"/>
    <w:sdt>
      <w:sdtPr>
        <w:rPr>
          <w:rFonts w:asciiTheme="minorHAnsi" w:eastAsiaTheme="minorEastAsia" w:hAnsiTheme="minorHAnsi" w:cstheme="minorBidi"/>
          <w:bCs w:val="0"/>
          <w:spacing w:val="0"/>
          <w:sz w:val="21"/>
          <w:szCs w:val="22"/>
        </w:rPr>
        <w:id w:val="-686356926"/>
        <w:docPartObj>
          <w:docPartGallery w:val="Bibliographies"/>
          <w:docPartUnique/>
        </w:docPartObj>
      </w:sdtPr>
      <w:sdtEndPr/>
      <w:sdtContent>
        <w:p w14:paraId="5C8DAEE2" w14:textId="38248197" w:rsidR="000D0BC3" w:rsidRDefault="000D0BC3">
          <w:pPr>
            <w:pStyle w:val="Heading1"/>
          </w:pPr>
          <w:r>
            <w:t>Bibliography</w:t>
          </w:r>
          <w:bookmarkEnd w:id="3776"/>
          <w:bookmarkEnd w:id="3775"/>
        </w:p>
        <w:sdt>
          <w:sdtPr>
            <w:id w:val="111145805"/>
            <w:bibliography/>
          </w:sdtPr>
          <w:sdtEndPr/>
          <w:sdtContent>
            <w:p w14:paraId="735DBE5E" w14:textId="77777777" w:rsidR="00426800" w:rsidRDefault="000D0BC3">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418"/>
              </w:tblGrid>
              <w:tr w:rsidR="00426800" w14:paraId="45EE60CC" w14:textId="77777777">
                <w:trPr>
                  <w:tblCellSpacing w:w="15" w:type="dxa"/>
                </w:trPr>
                <w:tc>
                  <w:tcPr>
                    <w:tcW w:w="50" w:type="pct"/>
                    <w:hideMark/>
                  </w:tcPr>
                  <w:p w14:paraId="74988F45" w14:textId="77777777" w:rsidR="00426800" w:rsidRDefault="00426800">
                    <w:pPr>
                      <w:pStyle w:val="Bibliography"/>
                      <w:rPr>
                        <w:noProof/>
                      </w:rPr>
                    </w:pPr>
                    <w:r>
                      <w:rPr>
                        <w:noProof/>
                      </w:rPr>
                      <w:t xml:space="preserve">[1] </w:t>
                    </w:r>
                  </w:p>
                </w:tc>
                <w:tc>
                  <w:tcPr>
                    <w:tcW w:w="0" w:type="auto"/>
                    <w:hideMark/>
                  </w:tcPr>
                  <w:p w14:paraId="1BBD3D89" w14:textId="77777777" w:rsidR="00426800" w:rsidRDefault="00426800">
                    <w:pPr>
                      <w:pStyle w:val="Bibliography"/>
                      <w:rPr>
                        <w:noProof/>
                      </w:rPr>
                    </w:pPr>
                    <w:r>
                      <w:rPr>
                        <w:noProof/>
                      </w:rPr>
                      <w:t>P. E. Black, M. Kass, M. Koo and E. Fong, "Source Code Security Analysis Tool Functional Specification Version 1.1," National Institute of Standards and Technology, Gaithersburg, 2011.</w:t>
                    </w:r>
                  </w:p>
                </w:tc>
              </w:tr>
            </w:tbl>
            <w:p w14:paraId="65045C81" w14:textId="77777777" w:rsidR="00426800" w:rsidRDefault="00426800">
              <w:pPr>
                <w:rPr>
                  <w:rFonts w:eastAsia="Times New Roman"/>
                  <w:noProof/>
                </w:rPr>
              </w:pPr>
            </w:p>
            <w:p w14:paraId="427B0C23" w14:textId="78A0492F" w:rsidR="000D0BC3" w:rsidRDefault="000D0BC3">
              <w:r>
                <w:rPr>
                  <w:b/>
                  <w:bCs/>
                  <w:noProof/>
                </w:rPr>
                <w:fldChar w:fldCharType="end"/>
              </w:r>
            </w:p>
          </w:sdtContent>
        </w:sdt>
      </w:sdtContent>
    </w:sdt>
    <w:p w14:paraId="25FE33CC" w14:textId="77777777" w:rsidR="00DE5020" w:rsidRDefault="00DE5020" w:rsidP="005F61C0"/>
    <w:sectPr w:rsidR="00DE5020" w:rsidSect="0010008E">
      <w:headerReference w:type="default" r:id="rId14"/>
      <w:footerReference w:type="default" r:id="rId15"/>
      <w:footnotePr>
        <w:numFmt w:val="chicago"/>
        <w:numRestart w:val="eachPage"/>
      </w:footnotePr>
      <w:pgSz w:w="11906" w:h="16838" w:code="9"/>
      <w:pgMar w:top="1080" w:right="851" w:bottom="851" w:left="1418" w:header="850" w:footer="850" w:gutter="0"/>
      <w:pgNumType w:start="1"/>
      <w:cols w:space="720"/>
      <w:docGrid w:type="linesAndChar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6323F" w14:textId="77777777" w:rsidR="00FD56D6" w:rsidRDefault="00FD56D6">
      <w:r>
        <w:separator/>
      </w:r>
    </w:p>
  </w:endnote>
  <w:endnote w:type="continuationSeparator" w:id="0">
    <w:p w14:paraId="4A22ADD0" w14:textId="77777777" w:rsidR="00FD56D6" w:rsidRDefault="00FD5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251120"/>
      <w:docPartObj>
        <w:docPartGallery w:val="Page Numbers (Bottom of Page)"/>
        <w:docPartUnique/>
      </w:docPartObj>
    </w:sdtPr>
    <w:sdtEndPr>
      <w:rPr>
        <w:noProof/>
      </w:rPr>
    </w:sdtEndPr>
    <w:sdtContent>
      <w:p w14:paraId="2625E2C2" w14:textId="115ED088" w:rsidR="00691C8F" w:rsidRDefault="00691C8F">
        <w:pPr>
          <w:pStyle w:val="Footer"/>
          <w:jc w:val="center"/>
        </w:pPr>
        <w:r>
          <w:rPr>
            <w:noProof/>
          </w:rPr>
          <mc:AlternateContent>
            <mc:Choice Requires="wps">
              <w:drawing>
                <wp:anchor distT="0" distB="0" distL="114300" distR="114300" simplePos="0" relativeHeight="251697664" behindDoc="0" locked="0" layoutInCell="1" allowOverlap="1" wp14:anchorId="200AC147" wp14:editId="2B3AAFA2">
                  <wp:simplePos x="0" y="0"/>
                  <wp:positionH relativeFrom="column">
                    <wp:posOffset>-94615</wp:posOffset>
                  </wp:positionH>
                  <wp:positionV relativeFrom="paragraph">
                    <wp:posOffset>-16815</wp:posOffset>
                  </wp:positionV>
                  <wp:extent cx="6400800" cy="0"/>
                  <wp:effectExtent l="0" t="19050" r="19050" b="38100"/>
                  <wp:wrapNone/>
                  <wp:docPr id="12704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1.3pt" to="496.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" strokeweight="4.5pt">
                  <v:stroke linestyle="thickThin"/>
                </v:line>
              </w:pict>
            </mc:Fallback>
          </mc:AlternateContent>
        </w:r>
      </w:p>
    </w:sdtContent>
  </w:sdt>
  <w:p w14:paraId="2974CEAA" w14:textId="7D729C09" w:rsidR="00691C8F" w:rsidRDefault="00691C8F" w:rsidP="0010008E">
    <w:pPr>
      <w:pStyle w:val="Footer"/>
      <w:tabs>
        <w:tab w:val="clear" w:pos="4252"/>
        <w:tab w:val="clear" w:pos="8504"/>
        <w:tab w:val="left" w:pos="318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DB80E" w14:textId="13BAC0BD" w:rsidR="00691C8F" w:rsidRDefault="00691C8F" w:rsidP="0010008E">
    <w:pPr>
      <w:pStyle w:val="Footer"/>
      <w:tabs>
        <w:tab w:val="clear" w:pos="4252"/>
        <w:tab w:val="clear" w:pos="8504"/>
        <w:tab w:val="left" w:pos="3140"/>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098149"/>
      <w:docPartObj>
        <w:docPartGallery w:val="Page Numbers (Bottom of Page)"/>
        <w:docPartUnique/>
      </w:docPartObj>
    </w:sdtPr>
    <w:sdtEndPr>
      <w:rPr>
        <w:noProof/>
      </w:rPr>
    </w:sdtEndPr>
    <w:sdtContent>
      <w:p w14:paraId="7203300E" w14:textId="1CFC0F8D" w:rsidR="00691C8F" w:rsidRDefault="00691C8F" w:rsidP="0010008E">
        <w:pPr>
          <w:pStyle w:val="Footer"/>
          <w:jc w:val="center"/>
        </w:pPr>
        <w:r w:rsidRPr="00525BDD">
          <w:rPr>
            <w:noProof/>
          </w:rPr>
          <mc:AlternateContent>
            <mc:Choice Requires="wps">
              <w:drawing>
                <wp:anchor distT="0" distB="0" distL="114300" distR="114300" simplePos="0" relativeHeight="251693568" behindDoc="0" locked="0" layoutInCell="1" allowOverlap="1" wp14:anchorId="52BDB68C" wp14:editId="590A6BA4">
                  <wp:simplePos x="0" y="0"/>
                  <wp:positionH relativeFrom="column">
                    <wp:posOffset>-174422</wp:posOffset>
                  </wp:positionH>
                  <wp:positionV relativeFrom="paragraph">
                    <wp:posOffset>11354</wp:posOffset>
                  </wp:positionV>
                  <wp:extent cx="6400800" cy="0"/>
                  <wp:effectExtent l="0" t="0" r="19050" b="19050"/>
                  <wp:wrapNone/>
                  <wp:docPr id="12705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5pt,.9pt" to="490.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b23FwIAAC4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"/>
              </w:pict>
            </mc:Fallback>
          </mc:AlternateContent>
        </w:r>
        <w:r>
          <w:fldChar w:fldCharType="begin"/>
        </w:r>
        <w:r>
          <w:instrText xml:space="preserve"> PAGE   \* MERGEFORMAT </w:instrText>
        </w:r>
        <w:r>
          <w:fldChar w:fldCharType="separate"/>
        </w:r>
        <w:r w:rsidR="00E42251">
          <w:rPr>
            <w:noProof/>
          </w:rPr>
          <w:t>15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D5181" w14:textId="77777777" w:rsidR="00FD56D6" w:rsidRDefault="00FD56D6">
      <w:r>
        <w:separator/>
      </w:r>
    </w:p>
  </w:footnote>
  <w:footnote w:type="continuationSeparator" w:id="0">
    <w:p w14:paraId="663466BC" w14:textId="77777777" w:rsidR="00FD56D6" w:rsidRDefault="00FD56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2C406" w14:textId="7A3F195A" w:rsidR="00691C8F" w:rsidRDefault="00691C8F" w:rsidP="00DC5C2B">
    <w:pPr>
      <w:rPr>
        <w:rFonts w:ascii="MS PMincho" w:hAnsi="MS PMincho"/>
      </w:rPr>
    </w:pPr>
    <w:r w:rsidRPr="004B2C01">
      <w:rPr>
        <w:rFonts w:ascii="MS PMincho"/>
        <w:noProof/>
      </w:rPr>
      <w:drawing>
        <wp:anchor distT="0" distB="0" distL="114300" distR="114300" simplePos="0" relativeHeight="251705856" behindDoc="1" locked="0" layoutInCell="1" allowOverlap="1" wp14:anchorId="60DDDE93" wp14:editId="3AB0A18B">
          <wp:simplePos x="0" y="0"/>
          <wp:positionH relativeFrom="column">
            <wp:posOffset>5033645</wp:posOffset>
          </wp:positionH>
          <wp:positionV relativeFrom="paragraph">
            <wp:posOffset>-273050</wp:posOffset>
          </wp:positionV>
          <wp:extent cx="1242695" cy="542925"/>
          <wp:effectExtent l="0" t="0" r="0" b="9525"/>
          <wp:wrapThrough wrapText="bothSides">
            <wp:wrapPolygon edited="0">
              <wp:start x="0" y="0"/>
              <wp:lineTo x="0" y="21221"/>
              <wp:lineTo x="21192" y="21221"/>
              <wp:lineTo x="21192" y="0"/>
              <wp:lineTo x="0" y="0"/>
            </wp:wrapPolygon>
          </wp:wrapThrough>
          <wp:docPr id="17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2695" cy="5429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t xml:space="preserve">            </w:t>
    </w:r>
  </w:p>
  <w:p w14:paraId="460BED67" w14:textId="02211CEE" w:rsidR="00691C8F" w:rsidRDefault="00691C8F" w:rsidP="00DC5C2B">
    <w:pPr>
      <w:rPr>
        <w:rFonts w:ascii="MS PMincho" w:hAnsi="MS PMincho"/>
      </w:rPr>
    </w:pPr>
    <w:r>
      <w:t>PROTECTED</w:t>
    </w:r>
    <w:r w:rsidDel="00811A9E">
      <w:rPr>
        <w:rFonts w:ascii="MS PMincho" w:eastAsia="MS PMincho" w:hint="eastAsia"/>
      </w:rPr>
      <w:t xml:space="preserve"> </w:t>
    </w:r>
    <w:r>
      <w:rPr>
        <w:noProof/>
      </w:rPr>
      <mc:AlternateContent>
        <mc:Choice Requires="wps">
          <w:drawing>
            <wp:anchor distT="0" distB="0" distL="114300" distR="114300" simplePos="0" relativeHeight="251699712" behindDoc="0" locked="0" layoutInCell="1" allowOverlap="1" wp14:anchorId="2B746F51" wp14:editId="0603FD10">
              <wp:simplePos x="0" y="0"/>
              <wp:positionH relativeFrom="column">
                <wp:posOffset>-132080</wp:posOffset>
              </wp:positionH>
              <wp:positionV relativeFrom="paragraph">
                <wp:posOffset>181610</wp:posOffset>
              </wp:positionV>
              <wp:extent cx="6400800" cy="0"/>
              <wp:effectExtent l="0" t="19050" r="19050" b="38100"/>
              <wp:wrapNone/>
              <wp:docPr id="12704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pt,14.3pt" to="493.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" strokeweight="4.5pt">
              <v:stroke linestyle="thickThin"/>
            </v:line>
          </w:pict>
        </mc:Fallback>
      </mc:AlternateContent>
    </w:r>
  </w:p>
  <w:p w14:paraId="529F560B" w14:textId="2B1D38B9" w:rsidR="00691C8F" w:rsidRPr="00DC5C2B" w:rsidRDefault="00691C8F">
    <w:pPr>
      <w:rPr>
        <w:rFonts w:ascii="MS PMincho" w:hAnsi="MS PMinch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7614" w14:textId="30D91309" w:rsidR="00691C8F" w:rsidRDefault="00691C8F" w:rsidP="003A00A7">
    <w:pPr>
      <w:rPr>
        <w:rFonts w:ascii="MS PMincho" w:hAnsi="MS PMincho"/>
      </w:rPr>
    </w:pPr>
    <w:r w:rsidRPr="0010008E">
      <w:rPr>
        <w:rFonts w:ascii="Century" w:hAnsi="Century"/>
        <w:noProof/>
      </w:rPr>
      <w:drawing>
        <wp:anchor distT="0" distB="0" distL="114300" distR="114300" simplePos="0" relativeHeight="251687424" behindDoc="1" locked="0" layoutInCell="1" allowOverlap="1" wp14:anchorId="1085AA25" wp14:editId="55DDD1BE">
          <wp:simplePos x="0" y="0"/>
          <wp:positionH relativeFrom="column">
            <wp:posOffset>5267325</wp:posOffset>
          </wp:positionH>
          <wp:positionV relativeFrom="paragraph">
            <wp:posOffset>-272415</wp:posOffset>
          </wp:positionV>
          <wp:extent cx="1241425" cy="541655"/>
          <wp:effectExtent l="0" t="0" r="3175" b="0"/>
          <wp:wrapNone/>
          <wp:docPr id="127055" name="Picture 127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41655"/>
                  </a:xfrm>
                  <a:prstGeom prst="rect">
                    <a:avLst/>
                  </a:prstGeom>
                  <a:solidFill>
                    <a:srgbClr val="FFFFFF"/>
                  </a:solidFill>
                </pic:spPr>
              </pic:pic>
            </a:graphicData>
          </a:graphic>
          <wp14:sizeRelH relativeFrom="margin">
            <wp14:pctWidth>0</wp14:pctWidth>
          </wp14:sizeRelH>
          <wp14:sizeRelV relativeFrom="margin">
            <wp14:pctHeight>0</wp14:pctHeight>
          </wp14:sizeRelV>
        </wp:anchor>
      </w:drawing>
    </w:r>
    <w:r>
      <w:t xml:space="preserve">For Limited Distribution             </w:t>
    </w:r>
  </w:p>
  <w:p w14:paraId="036AE2E6" w14:textId="6D364654" w:rsidR="00691C8F" w:rsidRDefault="00691C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41D19" w14:textId="7AF09609" w:rsidR="00691C8F" w:rsidRDefault="00691C8F">
    <w:pPr>
      <w:rPr>
        <w:rFonts w:ascii="MS PMincho" w:eastAsia="MS PMincho"/>
      </w:rPr>
    </w:pPr>
    <w:r w:rsidRPr="004B2C01">
      <w:rPr>
        <w:rFonts w:ascii="MS PMincho"/>
        <w:noProof/>
      </w:rPr>
      <w:drawing>
        <wp:anchor distT="0" distB="0" distL="114300" distR="114300" simplePos="0" relativeHeight="251707904" behindDoc="1" locked="0" layoutInCell="1" allowOverlap="1" wp14:anchorId="255F9F59" wp14:editId="65E09A94">
          <wp:simplePos x="0" y="0"/>
          <wp:positionH relativeFrom="column">
            <wp:posOffset>5105400</wp:posOffset>
          </wp:positionH>
          <wp:positionV relativeFrom="paragraph">
            <wp:posOffset>-442595</wp:posOffset>
          </wp:positionV>
          <wp:extent cx="1242695" cy="542925"/>
          <wp:effectExtent l="0" t="0" r="0" b="9525"/>
          <wp:wrapThrough wrapText="bothSides">
            <wp:wrapPolygon edited="0">
              <wp:start x="0" y="0"/>
              <wp:lineTo x="0" y="21221"/>
              <wp:lineTo x="21192" y="21221"/>
              <wp:lineTo x="21192"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2695" cy="5429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525BDD">
      <w:rPr>
        <w:noProof/>
      </w:rPr>
      <mc:AlternateContent>
        <mc:Choice Requires="wps">
          <w:drawing>
            <wp:anchor distT="0" distB="0" distL="114300" distR="114300" simplePos="0" relativeHeight="251695616" behindDoc="0" locked="0" layoutInCell="1" allowOverlap="1" wp14:anchorId="7618EAA4" wp14:editId="347450CE">
              <wp:simplePos x="0" y="0"/>
              <wp:positionH relativeFrom="column">
                <wp:posOffset>-49530</wp:posOffset>
              </wp:positionH>
              <wp:positionV relativeFrom="paragraph">
                <wp:posOffset>144145</wp:posOffset>
              </wp:positionV>
              <wp:extent cx="6400800" cy="0"/>
              <wp:effectExtent l="0" t="0" r="19050" b="19050"/>
              <wp:wrapNone/>
              <wp:docPr id="28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35pt" to="500.1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TKdFAIAACs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"/>
          </w:pict>
        </mc:Fallback>
      </mc:AlternateContent>
    </w:r>
    <w:r>
      <w:t>PROTECTED</w:t>
    </w:r>
    <w:r w:rsidDel="00811A9E">
      <w:rPr>
        <w:rFonts w:ascii="MS PMincho" w:eastAsia="MS PMincho"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8784D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7E4D1B6"/>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CA92B788"/>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650CFAC8"/>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AF6E9520"/>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838C28FA"/>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B8C5DAA"/>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C2248640"/>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AA82F064"/>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61080D0A"/>
    <w:lvl w:ilvl="0">
      <w:start w:val="1"/>
      <w:numFmt w:val="decimal"/>
      <w:lvlText w:val="%1."/>
      <w:lvlJc w:val="left"/>
      <w:pPr>
        <w:tabs>
          <w:tab w:val="num" w:pos="360"/>
        </w:tabs>
        <w:ind w:left="360" w:hangingChars="200" w:hanging="360"/>
      </w:pPr>
    </w:lvl>
  </w:abstractNum>
  <w:abstractNum w:abstractNumId="10">
    <w:nsid w:val="FFFFFF89"/>
    <w:multiLevelType w:val="singleLevel"/>
    <w:tmpl w:val="DA9E6FBA"/>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D32C21"/>
    <w:multiLevelType w:val="hybridMultilevel"/>
    <w:tmpl w:val="62A26DF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2BF05A0"/>
    <w:multiLevelType w:val="hybridMultilevel"/>
    <w:tmpl w:val="E54C1176"/>
    <w:lvl w:ilvl="0" w:tplc="5CB62672">
      <w:start w:val="1"/>
      <w:numFmt w:val="bullet"/>
      <w:lvlText w:val=""/>
      <w:lvlJc w:val="left"/>
      <w:pPr>
        <w:tabs>
          <w:tab w:val="num" w:pos="817"/>
        </w:tabs>
        <w:ind w:left="817" w:hanging="420"/>
      </w:pPr>
      <w:rPr>
        <w:rFonts w:ascii="Symbol" w:hAnsi="Symbol" w:hint="default"/>
        <w:color w:val="auto"/>
      </w:rPr>
    </w:lvl>
    <w:lvl w:ilvl="1" w:tplc="0409000B" w:tentative="1">
      <w:start w:val="1"/>
      <w:numFmt w:val="bullet"/>
      <w:lvlText w:val=""/>
      <w:lvlJc w:val="left"/>
      <w:pPr>
        <w:tabs>
          <w:tab w:val="num" w:pos="1237"/>
        </w:tabs>
        <w:ind w:left="1237" w:hanging="420"/>
      </w:pPr>
      <w:rPr>
        <w:rFonts w:ascii="Wingdings" w:hAnsi="Wingdings" w:hint="default"/>
      </w:rPr>
    </w:lvl>
    <w:lvl w:ilvl="2" w:tplc="0409000D"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B" w:tentative="1">
      <w:start w:val="1"/>
      <w:numFmt w:val="bullet"/>
      <w:lvlText w:val=""/>
      <w:lvlJc w:val="left"/>
      <w:pPr>
        <w:tabs>
          <w:tab w:val="num" w:pos="2497"/>
        </w:tabs>
        <w:ind w:left="2497" w:hanging="420"/>
      </w:pPr>
      <w:rPr>
        <w:rFonts w:ascii="Wingdings" w:hAnsi="Wingdings" w:hint="default"/>
      </w:rPr>
    </w:lvl>
    <w:lvl w:ilvl="5" w:tplc="0409000D"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B" w:tentative="1">
      <w:start w:val="1"/>
      <w:numFmt w:val="bullet"/>
      <w:lvlText w:val=""/>
      <w:lvlJc w:val="left"/>
      <w:pPr>
        <w:tabs>
          <w:tab w:val="num" w:pos="3757"/>
        </w:tabs>
        <w:ind w:left="3757" w:hanging="420"/>
      </w:pPr>
      <w:rPr>
        <w:rFonts w:ascii="Wingdings" w:hAnsi="Wingdings" w:hint="default"/>
      </w:rPr>
    </w:lvl>
    <w:lvl w:ilvl="8" w:tplc="0409000D" w:tentative="1">
      <w:start w:val="1"/>
      <w:numFmt w:val="bullet"/>
      <w:lvlText w:val=""/>
      <w:lvlJc w:val="left"/>
      <w:pPr>
        <w:tabs>
          <w:tab w:val="num" w:pos="4177"/>
        </w:tabs>
        <w:ind w:left="4177" w:hanging="420"/>
      </w:pPr>
      <w:rPr>
        <w:rFonts w:ascii="Wingdings" w:hAnsi="Wingdings" w:hint="default"/>
      </w:rPr>
    </w:lvl>
  </w:abstractNum>
  <w:abstractNum w:abstractNumId="13">
    <w:nsid w:val="035910D0"/>
    <w:multiLevelType w:val="hybridMultilevel"/>
    <w:tmpl w:val="CDBADFBA"/>
    <w:lvl w:ilvl="0" w:tplc="607CE834">
      <w:start w:val="1"/>
      <w:numFmt w:val="bullet"/>
      <w:pStyle w:val="6"/>
      <w:lvlText w:val=""/>
      <w:lvlJc w:val="left"/>
      <w:pPr>
        <w:tabs>
          <w:tab w:val="num" w:pos="600"/>
        </w:tabs>
        <w:ind w:left="600" w:hanging="420"/>
      </w:pPr>
      <w:rPr>
        <w:rFonts w:ascii="Symbol" w:eastAsia="MS Mincho"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0412478F"/>
    <w:multiLevelType w:val="hybridMultilevel"/>
    <w:tmpl w:val="2F6EE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4FE3E3F"/>
    <w:multiLevelType w:val="hybridMultilevel"/>
    <w:tmpl w:val="93AA6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6A4636C"/>
    <w:multiLevelType w:val="multilevel"/>
    <w:tmpl w:val="081432D6"/>
    <w:lvl w:ilvl="0">
      <w:start w:val="1"/>
      <w:numFmt w:val="decimal"/>
      <w:lvlText w:val="%1."/>
      <w:lvlJc w:val="left"/>
      <w:pPr>
        <w:ind w:left="360" w:hanging="360"/>
      </w:pPr>
      <w:rPr>
        <w:rFonts w:hint="default"/>
        <w:sz w:val="24"/>
        <w:szCs w:val="22"/>
      </w:rPr>
    </w:lvl>
    <w:lvl w:ilvl="1">
      <w:start w:val="1"/>
      <w:numFmt w:val="decimal"/>
      <w:suff w:val="nothing"/>
      <w:lvlText w:val="%1.%2."/>
      <w:lvlJc w:val="left"/>
      <w:pPr>
        <w:ind w:left="0" w:firstLine="0"/>
      </w:pPr>
      <w:rPr>
        <w:rFonts w:ascii="MS Gothic" w:eastAsia="MS Gothic" w:hint="eastAsia"/>
        <w:sz w:val="21"/>
        <w:szCs w:val="21"/>
      </w:rPr>
    </w:lvl>
    <w:lvl w:ilvl="2">
      <w:start w:val="1"/>
      <w:numFmt w:val="decimal"/>
      <w:suff w:val="nothing"/>
      <w:lvlText w:val="%1.%2.%3."/>
      <w:lvlJc w:val="left"/>
      <w:pPr>
        <w:ind w:left="0" w:firstLine="0"/>
      </w:pPr>
      <w:rPr>
        <w:rFonts w:ascii="MS Gothic" w:eastAsia="MS Gothic" w:hint="eastAsia"/>
        <w:sz w:val="21"/>
        <w:szCs w:val="21"/>
      </w:rPr>
    </w:lvl>
    <w:lvl w:ilvl="3">
      <w:start w:val="1"/>
      <w:numFmt w:val="decimal"/>
      <w:suff w:val="nothing"/>
      <w:lvlText w:val="%1.%2.%3.%4."/>
      <w:lvlJc w:val="left"/>
      <w:pPr>
        <w:ind w:left="2520" w:firstLine="0"/>
      </w:pPr>
      <w:rPr>
        <w:rFonts w:ascii="MS Gothic" w:eastAsia="MS Gothic" w:hint="eastAsia"/>
        <w:b w:val="0"/>
        <w:i w:val="0"/>
        <w:sz w:val="21"/>
        <w:szCs w:val="21"/>
      </w:rPr>
    </w:lvl>
    <w:lvl w:ilvl="4">
      <w:start w:val="1"/>
      <w:numFmt w:val="decimal"/>
      <w:suff w:val="nothing"/>
      <w:lvlText w:val="%1.%2.%3.%4.%5."/>
      <w:lvlJc w:val="left"/>
      <w:pPr>
        <w:ind w:left="0" w:firstLine="0"/>
      </w:pPr>
      <w:rPr>
        <w:rFonts w:ascii="MS Gothic" w:eastAsia="MS Gothic" w:hint="eastAsia"/>
        <w:sz w:val="21"/>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lang w:val="en-US"/>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17">
    <w:nsid w:val="08A546B8"/>
    <w:multiLevelType w:val="hybridMultilevel"/>
    <w:tmpl w:val="9DDECA56"/>
    <w:lvl w:ilvl="0" w:tplc="9ACCEB42">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09826EDE"/>
    <w:multiLevelType w:val="hybridMultilevel"/>
    <w:tmpl w:val="27A07DE2"/>
    <w:lvl w:ilvl="0" w:tplc="4912909A">
      <w:start w:val="1"/>
      <w:numFmt w:val="decimalEnclosedCircle"/>
      <w:lvlText w:val="%1"/>
      <w:lvlJc w:val="left"/>
      <w:pPr>
        <w:tabs>
          <w:tab w:val="num" w:pos="720"/>
        </w:tabs>
        <w:ind w:left="720" w:hanging="360"/>
      </w:pPr>
      <w:rPr>
        <w:rFonts w:hint="eastAsia"/>
      </w:rPr>
    </w:lvl>
    <w:lvl w:ilvl="1" w:tplc="04090017" w:tentative="1">
      <w:start w:val="1"/>
      <w:numFmt w:val="aiueoFullWidth"/>
      <w:lvlText w:val="(%2)"/>
      <w:lvlJc w:val="left"/>
      <w:pPr>
        <w:tabs>
          <w:tab w:val="num" w:pos="780"/>
        </w:tabs>
        <w:ind w:left="780" w:hanging="420"/>
      </w:pPr>
    </w:lvl>
    <w:lvl w:ilvl="2" w:tplc="04090011" w:tentative="1">
      <w:start w:val="1"/>
      <w:numFmt w:val="decimalEnclosedCircle"/>
      <w:lvlText w:val="%3"/>
      <w:lvlJc w:val="lef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7" w:tentative="1">
      <w:start w:val="1"/>
      <w:numFmt w:val="aiueoFullWidth"/>
      <w:lvlText w:val="(%5)"/>
      <w:lvlJc w:val="left"/>
      <w:pPr>
        <w:tabs>
          <w:tab w:val="num" w:pos="2040"/>
        </w:tabs>
        <w:ind w:left="2040" w:hanging="420"/>
      </w:pPr>
    </w:lvl>
    <w:lvl w:ilvl="5" w:tplc="04090011" w:tentative="1">
      <w:start w:val="1"/>
      <w:numFmt w:val="decimalEnclosedCircle"/>
      <w:lvlText w:val="%6"/>
      <w:lvlJc w:val="lef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7" w:tentative="1">
      <w:start w:val="1"/>
      <w:numFmt w:val="aiueoFullWidth"/>
      <w:lvlText w:val="(%8)"/>
      <w:lvlJc w:val="left"/>
      <w:pPr>
        <w:tabs>
          <w:tab w:val="num" w:pos="3300"/>
        </w:tabs>
        <w:ind w:left="3300" w:hanging="420"/>
      </w:pPr>
    </w:lvl>
    <w:lvl w:ilvl="8" w:tplc="04090011" w:tentative="1">
      <w:start w:val="1"/>
      <w:numFmt w:val="decimalEnclosedCircle"/>
      <w:lvlText w:val="%9"/>
      <w:lvlJc w:val="left"/>
      <w:pPr>
        <w:tabs>
          <w:tab w:val="num" w:pos="3720"/>
        </w:tabs>
        <w:ind w:left="3720" w:hanging="420"/>
      </w:pPr>
    </w:lvl>
  </w:abstractNum>
  <w:abstractNum w:abstractNumId="19">
    <w:nsid w:val="09E70156"/>
    <w:multiLevelType w:val="hybridMultilevel"/>
    <w:tmpl w:val="BC94F6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3306AC"/>
    <w:multiLevelType w:val="hybridMultilevel"/>
    <w:tmpl w:val="6E842530"/>
    <w:lvl w:ilvl="0" w:tplc="5AC81CA6">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CA1623"/>
    <w:multiLevelType w:val="hybridMultilevel"/>
    <w:tmpl w:val="3FA89B9C"/>
    <w:lvl w:ilvl="0" w:tplc="9522E588">
      <w:start w:val="2"/>
      <w:numFmt w:val="decimalEnclosedCircle"/>
      <w:lvlText w:val="%1"/>
      <w:lvlJc w:val="left"/>
      <w:pPr>
        <w:ind w:left="360" w:hanging="360"/>
      </w:pPr>
      <w:rPr>
        <w:rFonts w:hint="default"/>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0C443C28"/>
    <w:multiLevelType w:val="multilevel"/>
    <w:tmpl w:val="CA3873BC"/>
    <w:lvl w:ilvl="0">
      <w:start w:val="1"/>
      <w:numFmt w:val="decimal"/>
      <w:suff w:val="nothing"/>
      <w:lvlText w:val="%1."/>
      <w:lvlJc w:val="left"/>
      <w:pPr>
        <w:ind w:left="0" w:firstLine="0"/>
      </w:pPr>
      <w:rPr>
        <w:rFonts w:ascii="MS Mincho" w:eastAsia="MS Mincho" w:hint="eastAsia"/>
        <w:sz w:val="24"/>
        <w:szCs w:val="22"/>
      </w:rPr>
    </w:lvl>
    <w:lvl w:ilvl="1">
      <w:start w:val="1"/>
      <w:numFmt w:val="decimal"/>
      <w:suff w:val="nothing"/>
      <w:lvlText w:val="%1.%2."/>
      <w:lvlJc w:val="left"/>
      <w:pPr>
        <w:ind w:left="0" w:firstLine="0"/>
      </w:pPr>
      <w:rPr>
        <w:rFonts w:ascii="MS Mincho" w:eastAsia="MS Mincho" w:hint="eastAsia"/>
        <w:sz w:val="21"/>
        <w:szCs w:val="21"/>
      </w:rPr>
    </w:lvl>
    <w:lvl w:ilvl="2">
      <w:start w:val="1"/>
      <w:numFmt w:val="decimal"/>
      <w:suff w:val="nothing"/>
      <w:lvlText w:val="%1.%2.%3."/>
      <w:lvlJc w:val="left"/>
      <w:pPr>
        <w:ind w:left="0" w:firstLine="0"/>
      </w:pPr>
      <w:rPr>
        <w:rFonts w:ascii="MS Mincho" w:eastAsia="MS Mincho" w:hint="eastAsia"/>
        <w:sz w:val="21"/>
        <w:szCs w:val="21"/>
      </w:rPr>
    </w:lvl>
    <w:lvl w:ilvl="3">
      <w:start w:val="1"/>
      <w:numFmt w:val="decimal"/>
      <w:suff w:val="nothing"/>
      <w:lvlText w:val="%1.%2.%3.%4."/>
      <w:lvlJc w:val="left"/>
      <w:pPr>
        <w:ind w:left="0" w:firstLine="0"/>
      </w:pPr>
      <w:rPr>
        <w:rFonts w:ascii="MS Mincho" w:eastAsia="MS Mincho" w:hint="eastAsia"/>
        <w:b w:val="0"/>
        <w:i w:val="0"/>
        <w:sz w:val="21"/>
        <w:szCs w:val="21"/>
      </w:rPr>
    </w:lvl>
    <w:lvl w:ilvl="4">
      <w:start w:val="1"/>
      <w:numFmt w:val="decimal"/>
      <w:suff w:val="nothing"/>
      <w:lvlText w:val="%1.%2.%3.%4.%5."/>
      <w:lvlJc w:val="left"/>
      <w:pPr>
        <w:ind w:left="0" w:firstLine="0"/>
      </w:pPr>
      <w:rPr>
        <w:rFonts w:ascii="MS Mincho" w:eastAsia="MS Mincho" w:hint="eastAsia"/>
        <w:sz w:val="21"/>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23">
    <w:nsid w:val="0C5D0E67"/>
    <w:multiLevelType w:val="hybridMultilevel"/>
    <w:tmpl w:val="0B6C91D8"/>
    <w:lvl w:ilvl="0" w:tplc="9AFC5AD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0DCB4BF7"/>
    <w:multiLevelType w:val="hybridMultilevel"/>
    <w:tmpl w:val="0F905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0937BAF"/>
    <w:multiLevelType w:val="multilevel"/>
    <w:tmpl w:val="020C018E"/>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720" w:hanging="720"/>
      </w:pPr>
      <w:rPr>
        <w:rFonts w:hint="eastAsia"/>
        <w:sz w:val="21"/>
        <w:szCs w:val="21"/>
      </w:rPr>
    </w:lvl>
    <w:lvl w:ilvl="3">
      <w:start w:val="1"/>
      <w:numFmt w:val="decimal"/>
      <w:lvlText w:val="%1.%2.%3.%4"/>
      <w:lvlJc w:val="left"/>
      <w:pPr>
        <w:ind w:left="113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26">
    <w:nsid w:val="10A82C14"/>
    <w:multiLevelType w:val="multilevel"/>
    <w:tmpl w:val="8B327448"/>
    <w:lvl w:ilvl="0">
      <w:start w:val="1"/>
      <w:numFmt w:val="decimal"/>
      <w:suff w:val="nothing"/>
      <w:lvlText w:val="%1."/>
      <w:lvlJc w:val="left"/>
      <w:pPr>
        <w:ind w:left="0" w:firstLine="0"/>
      </w:pPr>
      <w:rPr>
        <w:rFonts w:hint="eastAsia"/>
        <w:sz w:val="22"/>
        <w:szCs w:val="22"/>
      </w:rPr>
    </w:lvl>
    <w:lvl w:ilvl="1">
      <w:start w:val="1"/>
      <w:numFmt w:val="decimal"/>
      <w:suff w:val="nothing"/>
      <w:lvlText w:val="%1.%2."/>
      <w:lvlJc w:val="left"/>
      <w:pPr>
        <w:ind w:left="0" w:firstLine="0"/>
      </w:pPr>
      <w:rPr>
        <w:rFonts w:hint="eastAsia"/>
        <w:sz w:val="21"/>
        <w:szCs w:val="21"/>
      </w:rPr>
    </w:lvl>
    <w:lvl w:ilvl="2">
      <w:start w:val="1"/>
      <w:numFmt w:val="decimal"/>
      <w:suff w:val="nothing"/>
      <w:lvlText w:val="%1.%2.%3."/>
      <w:lvlJc w:val="left"/>
      <w:pPr>
        <w:ind w:left="0" w:firstLine="0"/>
      </w:pPr>
      <w:rPr>
        <w:rFonts w:hint="eastAsia"/>
        <w:sz w:val="21"/>
        <w:szCs w:val="21"/>
      </w:rPr>
    </w:lvl>
    <w:lvl w:ilvl="3">
      <w:start w:val="1"/>
      <w:numFmt w:val="decimal"/>
      <w:suff w:val="nothing"/>
      <w:lvlText w:val="%1.%2.%3.%4."/>
      <w:lvlJc w:val="left"/>
      <w:pPr>
        <w:ind w:left="0" w:firstLine="0"/>
      </w:pPr>
      <w:rPr>
        <w:rFonts w:hint="eastAsia"/>
        <w:b w:val="0"/>
        <w:i w:val="0"/>
        <w:sz w:val="21"/>
        <w:szCs w:val="21"/>
      </w:rPr>
    </w:lvl>
    <w:lvl w:ilvl="4">
      <w:start w:val="1"/>
      <w:numFmt w:val="decimal"/>
      <w:suff w:val="nothing"/>
      <w:lvlText w:val="%1.%2.%3.%4.%5."/>
      <w:lvlJc w:val="left"/>
      <w:pPr>
        <w:ind w:left="0" w:firstLine="0"/>
      </w:pPr>
      <w:rPr>
        <w:rFonts w:hint="eastAsia"/>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27">
    <w:nsid w:val="10CF115C"/>
    <w:multiLevelType w:val="multilevel"/>
    <w:tmpl w:val="604E1852"/>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720" w:hanging="720"/>
      </w:pPr>
      <w:rPr>
        <w:rFonts w:hint="eastAsia"/>
        <w:sz w:val="21"/>
        <w:szCs w:val="21"/>
      </w:rPr>
    </w:lvl>
    <w:lvl w:ilvl="3">
      <w:start w:val="1"/>
      <w:numFmt w:val="decimal"/>
      <w:lvlText w:val="%1.%2.%3.%4"/>
      <w:lvlJc w:val="left"/>
      <w:pPr>
        <w:ind w:left="86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28">
    <w:nsid w:val="111D39D2"/>
    <w:multiLevelType w:val="hybridMultilevel"/>
    <w:tmpl w:val="A3EAC328"/>
    <w:lvl w:ilvl="0" w:tplc="673E51B0">
      <w:start w:val="1"/>
      <w:numFmt w:val="bullet"/>
      <w:pStyle w:val="7"/>
      <w:lvlText w:val=""/>
      <w:lvlJc w:val="left"/>
      <w:pPr>
        <w:tabs>
          <w:tab w:val="num" w:pos="960"/>
        </w:tabs>
        <w:ind w:left="960" w:hanging="420"/>
      </w:pPr>
      <w:rPr>
        <w:rFonts w:ascii="Symbol" w:eastAsia="MS Mincho" w:hAnsi="Symbol" w:hint="default"/>
        <w:color w:val="auto"/>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126D1862"/>
    <w:multiLevelType w:val="hybridMultilevel"/>
    <w:tmpl w:val="2A904720"/>
    <w:lvl w:ilvl="0" w:tplc="069CCF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133A5194"/>
    <w:multiLevelType w:val="multilevel"/>
    <w:tmpl w:val="6352DD96"/>
    <w:lvl w:ilvl="0">
      <w:start w:val="1"/>
      <w:numFmt w:val="bullet"/>
      <w:lvlText w:val="・"/>
      <w:lvlJc w:val="left"/>
      <w:pPr>
        <w:tabs>
          <w:tab w:val="num" w:pos="960"/>
        </w:tabs>
        <w:ind w:left="960" w:hanging="420"/>
      </w:pPr>
      <w:rPr>
        <w:rFonts w:ascii="MS Mincho" w:eastAsia="MS Mincho" w:hAnsi="MS Mincho" w:hint="eastAsia"/>
        <w:lang w:val="en-US"/>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1">
    <w:nsid w:val="13C178BA"/>
    <w:multiLevelType w:val="hybridMultilevel"/>
    <w:tmpl w:val="9B64B082"/>
    <w:lvl w:ilvl="0" w:tplc="ECA86D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41F2C73"/>
    <w:multiLevelType w:val="hybridMultilevel"/>
    <w:tmpl w:val="FA2275A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3">
    <w:nsid w:val="14A94C6E"/>
    <w:multiLevelType w:val="hybridMultilevel"/>
    <w:tmpl w:val="9D76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82E3FFE"/>
    <w:multiLevelType w:val="multilevel"/>
    <w:tmpl w:val="A106DD4A"/>
    <w:lvl w:ilvl="0">
      <w:start w:val="1"/>
      <w:numFmt w:val="decimal"/>
      <w:suff w:val="nothing"/>
      <w:lvlText w:val="%1."/>
      <w:lvlJc w:val="left"/>
      <w:pPr>
        <w:ind w:left="0" w:firstLine="0"/>
      </w:pPr>
      <w:rPr>
        <w:rFonts w:ascii="MS Gothic" w:eastAsia="MS Gothic" w:hint="eastAsia"/>
        <w:sz w:val="24"/>
        <w:szCs w:val="22"/>
      </w:rPr>
    </w:lvl>
    <w:lvl w:ilvl="1">
      <w:start w:val="1"/>
      <w:numFmt w:val="decimal"/>
      <w:suff w:val="nothing"/>
      <w:lvlText w:val="%1.%2."/>
      <w:lvlJc w:val="left"/>
      <w:pPr>
        <w:ind w:left="0" w:firstLine="0"/>
      </w:pPr>
      <w:rPr>
        <w:rFonts w:ascii="MS Gothic" w:eastAsia="MS Gothic" w:hint="eastAsia"/>
        <w:sz w:val="21"/>
        <w:szCs w:val="21"/>
      </w:rPr>
    </w:lvl>
    <w:lvl w:ilvl="2">
      <w:start w:val="1"/>
      <w:numFmt w:val="decimal"/>
      <w:suff w:val="nothing"/>
      <w:lvlText w:val="%1.%2.%3."/>
      <w:lvlJc w:val="left"/>
      <w:pPr>
        <w:ind w:left="0" w:firstLine="0"/>
      </w:pPr>
      <w:rPr>
        <w:rFonts w:ascii="MS Gothic" w:eastAsia="MS Gothic" w:hint="eastAsia"/>
        <w:sz w:val="21"/>
        <w:szCs w:val="21"/>
      </w:rPr>
    </w:lvl>
    <w:lvl w:ilvl="3">
      <w:start w:val="1"/>
      <w:numFmt w:val="decimal"/>
      <w:suff w:val="nothing"/>
      <w:lvlText w:val="%1.%2.%3.%4."/>
      <w:lvlJc w:val="left"/>
      <w:pPr>
        <w:ind w:left="2520" w:firstLine="0"/>
      </w:pPr>
      <w:rPr>
        <w:rFonts w:ascii="MS Gothic" w:eastAsia="MS Gothic" w:hint="eastAsia"/>
        <w:b w:val="0"/>
        <w:i w:val="0"/>
        <w:sz w:val="21"/>
        <w:szCs w:val="21"/>
      </w:rPr>
    </w:lvl>
    <w:lvl w:ilvl="4">
      <w:start w:val="1"/>
      <w:numFmt w:val="decimal"/>
      <w:suff w:val="nothing"/>
      <w:lvlText w:val="%1.%2.%3.%4.%5."/>
      <w:lvlJc w:val="left"/>
      <w:pPr>
        <w:ind w:left="0" w:firstLine="0"/>
      </w:pPr>
      <w:rPr>
        <w:rFonts w:ascii="MS Gothic" w:eastAsia="MS Gothic" w:hint="eastAsia"/>
        <w:sz w:val="21"/>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lang w:val="en-US"/>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35">
    <w:nsid w:val="189074AB"/>
    <w:multiLevelType w:val="multilevel"/>
    <w:tmpl w:val="020C018E"/>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720" w:hanging="720"/>
      </w:pPr>
      <w:rPr>
        <w:rFonts w:hint="eastAsia"/>
        <w:sz w:val="21"/>
        <w:szCs w:val="21"/>
      </w:rPr>
    </w:lvl>
    <w:lvl w:ilvl="3">
      <w:start w:val="1"/>
      <w:numFmt w:val="decimal"/>
      <w:lvlText w:val="%1.%2.%3.%4"/>
      <w:lvlJc w:val="left"/>
      <w:pPr>
        <w:ind w:left="113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36">
    <w:nsid w:val="18FB1C90"/>
    <w:multiLevelType w:val="multilevel"/>
    <w:tmpl w:val="1FA8FC12"/>
    <w:lvl w:ilvl="0">
      <w:start w:val="1"/>
      <w:numFmt w:val="decimal"/>
      <w:pStyle w:val="Heading1"/>
      <w:lvlText w:val="%1"/>
      <w:lvlJc w:val="left"/>
      <w:pPr>
        <w:ind w:left="432" w:hanging="432"/>
      </w:pPr>
      <w:rPr>
        <w:rFonts w:hint="eastAsia"/>
        <w:sz w:val="24"/>
        <w:szCs w:val="22"/>
      </w:rPr>
    </w:lvl>
    <w:lvl w:ilvl="1">
      <w:start w:val="1"/>
      <w:numFmt w:val="decimal"/>
      <w:pStyle w:val="Heading2"/>
      <w:lvlText w:val="%1.%2"/>
      <w:lvlJc w:val="left"/>
      <w:pPr>
        <w:ind w:left="576" w:hanging="576"/>
      </w:pPr>
      <w:rPr>
        <w:rFonts w:hint="eastAsia"/>
        <w:sz w:val="21"/>
        <w:szCs w:val="21"/>
      </w:rPr>
    </w:lvl>
    <w:lvl w:ilvl="2">
      <w:start w:val="1"/>
      <w:numFmt w:val="decimal"/>
      <w:pStyle w:val="Heading3"/>
      <w:lvlText w:val="%1.%2.%3"/>
      <w:lvlJc w:val="left"/>
      <w:pPr>
        <w:ind w:left="990" w:hanging="720"/>
      </w:pPr>
      <w:rPr>
        <w:rFonts w:hint="eastAsia"/>
        <w:sz w:val="21"/>
        <w:szCs w:val="21"/>
      </w:rPr>
    </w:lvl>
    <w:lvl w:ilvl="3">
      <w:start w:val="1"/>
      <w:numFmt w:val="decimal"/>
      <w:pStyle w:val="Heading4"/>
      <w:lvlText w:val="%1.%2.%3.%4"/>
      <w:lvlJc w:val="left"/>
      <w:pPr>
        <w:ind w:left="1134" w:hanging="864"/>
      </w:pPr>
      <w:rPr>
        <w:rFonts w:hint="eastAsia"/>
        <w:b w:val="0"/>
        <w:i w:val="0"/>
        <w:sz w:val="21"/>
        <w:szCs w:val="21"/>
      </w:rPr>
    </w:lvl>
    <w:lvl w:ilvl="4">
      <w:start w:val="1"/>
      <w:numFmt w:val="decimal"/>
      <w:pStyle w:val="Heading5"/>
      <w:lvlText w:val="%1.%2.%3.%4.%5"/>
      <w:lvlJc w:val="left"/>
      <w:pPr>
        <w:ind w:left="1008" w:hanging="1008"/>
      </w:pPr>
      <w:rPr>
        <w:rFonts w:hint="eastAsia"/>
        <w:sz w:val="21"/>
      </w:rPr>
    </w:lvl>
    <w:lvl w:ilvl="5">
      <w:start w:val="1"/>
      <w:numFmt w:val="decimal"/>
      <w:pStyle w:val="Heading6"/>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pStyle w:val="Heading8"/>
      <w:lvlText w:val="%8)"/>
      <w:lvlJc w:val="left"/>
      <w:pPr>
        <w:ind w:left="360" w:hanging="360"/>
      </w:pPr>
      <w:rPr>
        <w:rFonts w:hint="eastAsia"/>
      </w:rPr>
    </w:lvl>
    <w:lvl w:ilvl="8">
      <w:start w:val="1"/>
      <w:numFmt w:val="decimal"/>
      <w:pStyle w:val="Heading9"/>
      <w:lvlText w:val="%1.%2.%3.%4.%5.%6.%7.%8.%9"/>
      <w:lvlJc w:val="left"/>
      <w:pPr>
        <w:ind w:left="1584" w:hanging="1584"/>
      </w:pPr>
      <w:rPr>
        <w:rFonts w:hint="eastAsia"/>
      </w:rPr>
    </w:lvl>
  </w:abstractNum>
  <w:abstractNum w:abstractNumId="37">
    <w:nsid w:val="19BD18B7"/>
    <w:multiLevelType w:val="hybridMultilevel"/>
    <w:tmpl w:val="C562F3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B1F2724"/>
    <w:multiLevelType w:val="hybridMultilevel"/>
    <w:tmpl w:val="8D36F46E"/>
    <w:lvl w:ilvl="0" w:tplc="ECA86D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B401726"/>
    <w:multiLevelType w:val="hybridMultilevel"/>
    <w:tmpl w:val="A4DABEFA"/>
    <w:lvl w:ilvl="0" w:tplc="2EC463C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1D0E4B4B"/>
    <w:multiLevelType w:val="hybridMultilevel"/>
    <w:tmpl w:val="7284CDEA"/>
    <w:lvl w:ilvl="0" w:tplc="4912909A">
      <w:start w:val="1"/>
      <w:numFmt w:val="decimalEnclosedCircle"/>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E48696F"/>
    <w:multiLevelType w:val="hybridMultilevel"/>
    <w:tmpl w:val="329CE8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E9A3C88"/>
    <w:multiLevelType w:val="hybridMultilevel"/>
    <w:tmpl w:val="F97473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ECC3BA0"/>
    <w:multiLevelType w:val="hybridMultilevel"/>
    <w:tmpl w:val="3B78C57E"/>
    <w:lvl w:ilvl="0" w:tplc="6B7E3BD2">
      <w:numFmt w:val="bullet"/>
      <w:lvlText w:val="・"/>
      <w:lvlJc w:val="left"/>
      <w:pPr>
        <w:tabs>
          <w:tab w:val="num" w:pos="720"/>
        </w:tabs>
        <w:ind w:left="720" w:hanging="360"/>
      </w:pPr>
      <w:rPr>
        <w:rFonts w:ascii="MS Mincho" w:eastAsia="MS Mincho" w:hAnsi="MS Mincho" w:cs="Times New Roman" w:hint="eastAsia"/>
      </w:rPr>
    </w:lvl>
    <w:lvl w:ilvl="1" w:tplc="0409000B">
      <w:start w:val="1"/>
      <w:numFmt w:val="bullet"/>
      <w:lvlText w:val=""/>
      <w:lvlJc w:val="left"/>
      <w:pPr>
        <w:tabs>
          <w:tab w:val="num" w:pos="1200"/>
        </w:tabs>
        <w:ind w:left="1200" w:hanging="420"/>
      </w:pPr>
      <w:rPr>
        <w:rFonts w:ascii="Wingdings" w:hAnsi="Wingdings" w:hint="default"/>
      </w:rPr>
    </w:lvl>
    <w:lvl w:ilvl="2" w:tplc="0409000D">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B" w:tentative="1">
      <w:start w:val="1"/>
      <w:numFmt w:val="bullet"/>
      <w:lvlText w:val=""/>
      <w:lvlJc w:val="left"/>
      <w:pPr>
        <w:tabs>
          <w:tab w:val="num" w:pos="2460"/>
        </w:tabs>
        <w:ind w:left="2460" w:hanging="420"/>
      </w:pPr>
      <w:rPr>
        <w:rFonts w:ascii="Wingdings" w:hAnsi="Wingdings" w:hint="default"/>
      </w:rPr>
    </w:lvl>
    <w:lvl w:ilvl="5" w:tplc="0409000D"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B" w:tentative="1">
      <w:start w:val="1"/>
      <w:numFmt w:val="bullet"/>
      <w:lvlText w:val=""/>
      <w:lvlJc w:val="left"/>
      <w:pPr>
        <w:tabs>
          <w:tab w:val="num" w:pos="3720"/>
        </w:tabs>
        <w:ind w:left="3720" w:hanging="420"/>
      </w:pPr>
      <w:rPr>
        <w:rFonts w:ascii="Wingdings" w:hAnsi="Wingdings" w:hint="default"/>
      </w:rPr>
    </w:lvl>
    <w:lvl w:ilvl="8" w:tplc="0409000D" w:tentative="1">
      <w:start w:val="1"/>
      <w:numFmt w:val="bullet"/>
      <w:lvlText w:val=""/>
      <w:lvlJc w:val="left"/>
      <w:pPr>
        <w:tabs>
          <w:tab w:val="num" w:pos="4140"/>
        </w:tabs>
        <w:ind w:left="4140" w:hanging="420"/>
      </w:pPr>
      <w:rPr>
        <w:rFonts w:ascii="Wingdings" w:hAnsi="Wingdings" w:hint="default"/>
      </w:rPr>
    </w:lvl>
  </w:abstractNum>
  <w:abstractNum w:abstractNumId="44">
    <w:nsid w:val="1EFB2918"/>
    <w:multiLevelType w:val="multilevel"/>
    <w:tmpl w:val="020C018E"/>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720" w:hanging="720"/>
      </w:pPr>
      <w:rPr>
        <w:rFonts w:hint="eastAsia"/>
        <w:sz w:val="21"/>
        <w:szCs w:val="21"/>
      </w:rPr>
    </w:lvl>
    <w:lvl w:ilvl="3">
      <w:start w:val="1"/>
      <w:numFmt w:val="decimal"/>
      <w:lvlText w:val="%1.%2.%3.%4"/>
      <w:lvlJc w:val="left"/>
      <w:pPr>
        <w:ind w:left="113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45">
    <w:nsid w:val="1F4B4849"/>
    <w:multiLevelType w:val="hybridMultilevel"/>
    <w:tmpl w:val="BC94F6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FAF316A"/>
    <w:multiLevelType w:val="hybridMultilevel"/>
    <w:tmpl w:val="B808A5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FC20A66"/>
    <w:multiLevelType w:val="hybridMultilevel"/>
    <w:tmpl w:val="5BB2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1784178"/>
    <w:multiLevelType w:val="hybridMultilevel"/>
    <w:tmpl w:val="23AC053E"/>
    <w:lvl w:ilvl="0" w:tplc="848C7C1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1B14711"/>
    <w:multiLevelType w:val="hybridMultilevel"/>
    <w:tmpl w:val="DB7E14E8"/>
    <w:lvl w:ilvl="0" w:tplc="7542E1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nsid w:val="21E343B6"/>
    <w:multiLevelType w:val="hybridMultilevel"/>
    <w:tmpl w:val="E02ED79E"/>
    <w:lvl w:ilvl="0" w:tplc="4912909A">
      <w:start w:val="1"/>
      <w:numFmt w:val="decimalEnclosedCircle"/>
      <w:lvlText w:val="%1"/>
      <w:lvlJc w:val="left"/>
      <w:pPr>
        <w:tabs>
          <w:tab w:val="num" w:pos="720"/>
        </w:tabs>
        <w:ind w:left="720" w:hanging="360"/>
      </w:pPr>
      <w:rPr>
        <w:rFonts w:hint="eastAsia"/>
      </w:rPr>
    </w:lvl>
    <w:lvl w:ilvl="1" w:tplc="04090017" w:tentative="1">
      <w:start w:val="1"/>
      <w:numFmt w:val="aiueoFullWidth"/>
      <w:lvlText w:val="(%2)"/>
      <w:lvlJc w:val="left"/>
      <w:pPr>
        <w:tabs>
          <w:tab w:val="num" w:pos="780"/>
        </w:tabs>
        <w:ind w:left="780" w:hanging="420"/>
      </w:pPr>
    </w:lvl>
    <w:lvl w:ilvl="2" w:tplc="04090011" w:tentative="1">
      <w:start w:val="1"/>
      <w:numFmt w:val="decimalEnclosedCircle"/>
      <w:lvlText w:val="%3"/>
      <w:lvlJc w:val="lef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7" w:tentative="1">
      <w:start w:val="1"/>
      <w:numFmt w:val="aiueoFullWidth"/>
      <w:lvlText w:val="(%5)"/>
      <w:lvlJc w:val="left"/>
      <w:pPr>
        <w:tabs>
          <w:tab w:val="num" w:pos="2040"/>
        </w:tabs>
        <w:ind w:left="2040" w:hanging="420"/>
      </w:pPr>
    </w:lvl>
    <w:lvl w:ilvl="5" w:tplc="04090011" w:tentative="1">
      <w:start w:val="1"/>
      <w:numFmt w:val="decimalEnclosedCircle"/>
      <w:lvlText w:val="%6"/>
      <w:lvlJc w:val="lef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7" w:tentative="1">
      <w:start w:val="1"/>
      <w:numFmt w:val="aiueoFullWidth"/>
      <w:lvlText w:val="(%8)"/>
      <w:lvlJc w:val="left"/>
      <w:pPr>
        <w:tabs>
          <w:tab w:val="num" w:pos="3300"/>
        </w:tabs>
        <w:ind w:left="3300" w:hanging="420"/>
      </w:pPr>
    </w:lvl>
    <w:lvl w:ilvl="8" w:tplc="04090011" w:tentative="1">
      <w:start w:val="1"/>
      <w:numFmt w:val="decimalEnclosedCircle"/>
      <w:lvlText w:val="%9"/>
      <w:lvlJc w:val="left"/>
      <w:pPr>
        <w:tabs>
          <w:tab w:val="num" w:pos="3720"/>
        </w:tabs>
        <w:ind w:left="3720" w:hanging="420"/>
      </w:pPr>
    </w:lvl>
  </w:abstractNum>
  <w:abstractNum w:abstractNumId="51">
    <w:nsid w:val="21E47052"/>
    <w:multiLevelType w:val="hybridMultilevel"/>
    <w:tmpl w:val="0DDACE52"/>
    <w:lvl w:ilvl="0" w:tplc="DE9C934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nsid w:val="227171C9"/>
    <w:multiLevelType w:val="hybridMultilevel"/>
    <w:tmpl w:val="D5F00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2F4182D"/>
    <w:multiLevelType w:val="multilevel"/>
    <w:tmpl w:val="16E0E9D0"/>
    <w:lvl w:ilvl="0">
      <w:start w:val="1"/>
      <w:numFmt w:val="decimal"/>
      <w:suff w:val="nothing"/>
      <w:lvlText w:val="%1."/>
      <w:lvlJc w:val="left"/>
      <w:pPr>
        <w:ind w:left="0" w:firstLine="0"/>
      </w:pPr>
      <w:rPr>
        <w:rFonts w:ascii="MS Gothic" w:eastAsia="MS Gothic" w:hint="eastAsia"/>
        <w:sz w:val="24"/>
        <w:szCs w:val="22"/>
      </w:rPr>
    </w:lvl>
    <w:lvl w:ilvl="1">
      <w:start w:val="1"/>
      <w:numFmt w:val="decimal"/>
      <w:suff w:val="nothing"/>
      <w:lvlText w:val="%1.%2."/>
      <w:lvlJc w:val="left"/>
      <w:pPr>
        <w:ind w:left="0" w:firstLine="0"/>
      </w:pPr>
      <w:rPr>
        <w:rFonts w:ascii="MS Gothic" w:eastAsia="MS Gothic" w:hint="eastAsia"/>
        <w:sz w:val="21"/>
        <w:szCs w:val="21"/>
      </w:rPr>
    </w:lvl>
    <w:lvl w:ilvl="2">
      <w:start w:val="1"/>
      <w:numFmt w:val="decimal"/>
      <w:suff w:val="nothing"/>
      <w:lvlText w:val="%1.%2.%3."/>
      <w:lvlJc w:val="left"/>
      <w:pPr>
        <w:ind w:left="0" w:firstLine="0"/>
      </w:pPr>
      <w:rPr>
        <w:rFonts w:ascii="MS Gothic" w:eastAsia="MS Gothic" w:hint="eastAsia"/>
        <w:sz w:val="21"/>
        <w:szCs w:val="21"/>
      </w:rPr>
    </w:lvl>
    <w:lvl w:ilvl="3">
      <w:start w:val="1"/>
      <w:numFmt w:val="decimal"/>
      <w:suff w:val="nothing"/>
      <w:lvlText w:val="%1.%2.%3.%4."/>
      <w:lvlJc w:val="left"/>
      <w:pPr>
        <w:ind w:left="2520" w:firstLine="0"/>
      </w:pPr>
      <w:rPr>
        <w:rFonts w:ascii="MS Gothic" w:eastAsia="MS Gothic" w:hint="eastAsia"/>
        <w:b w:val="0"/>
        <w:i w:val="0"/>
        <w:sz w:val="21"/>
        <w:szCs w:val="21"/>
      </w:rPr>
    </w:lvl>
    <w:lvl w:ilvl="4">
      <w:start w:val="1"/>
      <w:numFmt w:val="decimal"/>
      <w:suff w:val="nothing"/>
      <w:lvlText w:val="%1.%2.%3.%4.%5."/>
      <w:lvlJc w:val="left"/>
      <w:pPr>
        <w:ind w:left="0" w:firstLine="0"/>
      </w:pPr>
      <w:rPr>
        <w:rFonts w:ascii="MS Gothic" w:eastAsia="MS Gothic" w:hint="eastAsia"/>
        <w:sz w:val="21"/>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lang w:val="en-US"/>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54">
    <w:nsid w:val="23C2111A"/>
    <w:multiLevelType w:val="multilevel"/>
    <w:tmpl w:val="1A86FE0E"/>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990" w:hanging="720"/>
      </w:pPr>
      <w:rPr>
        <w:rFonts w:hint="eastAsia"/>
        <w:sz w:val="21"/>
        <w:szCs w:val="21"/>
      </w:rPr>
    </w:lvl>
    <w:lvl w:ilvl="3">
      <w:start w:val="1"/>
      <w:numFmt w:val="decimal"/>
      <w:lvlText w:val="%1.%2.%3.%4"/>
      <w:lvlJc w:val="left"/>
      <w:pPr>
        <w:ind w:left="113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55">
    <w:nsid w:val="24E51906"/>
    <w:multiLevelType w:val="hybridMultilevel"/>
    <w:tmpl w:val="593CCD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63628AA"/>
    <w:multiLevelType w:val="multilevel"/>
    <w:tmpl w:val="F40AEE86"/>
    <w:lvl w:ilvl="0">
      <w:start w:val="1"/>
      <w:numFmt w:val="decimal"/>
      <w:suff w:val="nothing"/>
      <w:lvlText w:val="%1."/>
      <w:lvlJc w:val="left"/>
      <w:pPr>
        <w:ind w:left="0" w:firstLine="0"/>
      </w:pPr>
      <w:rPr>
        <w:rFonts w:ascii="MS Gothic" w:eastAsia="MS Gothic" w:hint="eastAsia"/>
        <w:sz w:val="24"/>
        <w:szCs w:val="22"/>
      </w:rPr>
    </w:lvl>
    <w:lvl w:ilvl="1">
      <w:start w:val="1"/>
      <w:numFmt w:val="decimal"/>
      <w:suff w:val="nothing"/>
      <w:lvlText w:val="%1.%2."/>
      <w:lvlJc w:val="left"/>
      <w:pPr>
        <w:ind w:left="0" w:firstLine="0"/>
      </w:pPr>
      <w:rPr>
        <w:rFonts w:ascii="MS Gothic" w:eastAsia="MS Gothic" w:hint="eastAsia"/>
        <w:sz w:val="21"/>
        <w:szCs w:val="21"/>
      </w:rPr>
    </w:lvl>
    <w:lvl w:ilvl="2">
      <w:start w:val="1"/>
      <w:numFmt w:val="decimal"/>
      <w:suff w:val="nothing"/>
      <w:lvlText w:val="%1.%2.%3."/>
      <w:lvlJc w:val="left"/>
      <w:pPr>
        <w:ind w:left="0" w:firstLine="0"/>
      </w:pPr>
      <w:rPr>
        <w:rFonts w:ascii="MS Gothic" w:eastAsia="MS Gothic" w:hint="eastAsia"/>
        <w:sz w:val="21"/>
        <w:szCs w:val="21"/>
      </w:rPr>
    </w:lvl>
    <w:lvl w:ilvl="3">
      <w:start w:val="1"/>
      <w:numFmt w:val="decimal"/>
      <w:suff w:val="nothing"/>
      <w:lvlText w:val="%1.%2.%3.%4."/>
      <w:lvlJc w:val="left"/>
      <w:pPr>
        <w:ind w:left="2520" w:firstLine="0"/>
      </w:pPr>
      <w:rPr>
        <w:rFonts w:ascii="MS Gothic" w:eastAsia="MS Gothic" w:hint="eastAsia"/>
        <w:b w:val="0"/>
        <w:i w:val="0"/>
        <w:sz w:val="21"/>
        <w:szCs w:val="21"/>
      </w:rPr>
    </w:lvl>
    <w:lvl w:ilvl="4">
      <w:start w:val="1"/>
      <w:numFmt w:val="decimal"/>
      <w:suff w:val="nothing"/>
      <w:lvlText w:val="%1.%2.%3.%4.%5."/>
      <w:lvlJc w:val="left"/>
      <w:pPr>
        <w:ind w:left="0" w:firstLine="0"/>
      </w:pPr>
      <w:rPr>
        <w:rFonts w:ascii="MS Gothic" w:eastAsia="MS Gothic" w:hint="eastAsia"/>
        <w:sz w:val="21"/>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lang w:val="en-US"/>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57">
    <w:nsid w:val="27907917"/>
    <w:multiLevelType w:val="hybridMultilevel"/>
    <w:tmpl w:val="5A54C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83955EA"/>
    <w:multiLevelType w:val="hybridMultilevel"/>
    <w:tmpl w:val="4F0CD73C"/>
    <w:lvl w:ilvl="0" w:tplc="ECA86D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881262F"/>
    <w:multiLevelType w:val="multilevel"/>
    <w:tmpl w:val="A1048C22"/>
    <w:lvl w:ilvl="0">
      <w:start w:val="1"/>
      <w:numFmt w:val="decimal"/>
      <w:suff w:val="nothing"/>
      <w:lvlText w:val="%1."/>
      <w:lvlJc w:val="left"/>
      <w:pPr>
        <w:ind w:left="0" w:firstLine="0"/>
      </w:pPr>
      <w:rPr>
        <w:rFonts w:ascii="MS Gothic" w:eastAsia="MS Gothic" w:hint="eastAsia"/>
        <w:sz w:val="24"/>
        <w:szCs w:val="22"/>
      </w:rPr>
    </w:lvl>
    <w:lvl w:ilvl="1">
      <w:start w:val="1"/>
      <w:numFmt w:val="decimal"/>
      <w:suff w:val="nothing"/>
      <w:lvlText w:val="%1.%2."/>
      <w:lvlJc w:val="left"/>
      <w:pPr>
        <w:ind w:left="0" w:firstLine="0"/>
      </w:pPr>
      <w:rPr>
        <w:rFonts w:ascii="MS Gothic" w:eastAsia="MS Gothic" w:hint="eastAsia"/>
        <w:sz w:val="21"/>
        <w:szCs w:val="21"/>
      </w:rPr>
    </w:lvl>
    <w:lvl w:ilvl="2">
      <w:start w:val="1"/>
      <w:numFmt w:val="decimal"/>
      <w:suff w:val="nothing"/>
      <w:lvlText w:val="%1.%2.%3."/>
      <w:lvlJc w:val="left"/>
      <w:pPr>
        <w:ind w:left="0" w:firstLine="0"/>
      </w:pPr>
      <w:rPr>
        <w:rFonts w:ascii="MS Gothic" w:eastAsia="MS Gothic" w:hint="eastAsia"/>
        <w:sz w:val="21"/>
        <w:szCs w:val="21"/>
      </w:rPr>
    </w:lvl>
    <w:lvl w:ilvl="3">
      <w:start w:val="1"/>
      <w:numFmt w:val="decimal"/>
      <w:suff w:val="nothing"/>
      <w:lvlText w:val="%1.%2.%3.%4."/>
      <w:lvlJc w:val="left"/>
      <w:pPr>
        <w:ind w:left="2520" w:firstLine="0"/>
      </w:pPr>
      <w:rPr>
        <w:rFonts w:ascii="MS Gothic" w:eastAsia="MS Gothic" w:hint="eastAsia"/>
        <w:b w:val="0"/>
        <w:i w:val="0"/>
        <w:sz w:val="21"/>
        <w:szCs w:val="21"/>
      </w:rPr>
    </w:lvl>
    <w:lvl w:ilvl="4">
      <w:start w:val="1"/>
      <w:numFmt w:val="decimal"/>
      <w:suff w:val="nothing"/>
      <w:lvlText w:val="%1.%2.%3.%4.%5."/>
      <w:lvlJc w:val="left"/>
      <w:pPr>
        <w:ind w:left="0" w:firstLine="0"/>
      </w:pPr>
      <w:rPr>
        <w:rFonts w:ascii="MS Gothic" w:eastAsia="MS Gothic" w:hint="eastAsia"/>
        <w:sz w:val="21"/>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lang w:val="en-US"/>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60">
    <w:nsid w:val="292B0832"/>
    <w:multiLevelType w:val="multilevel"/>
    <w:tmpl w:val="335002D6"/>
    <w:lvl w:ilvl="0">
      <w:start w:val="1"/>
      <w:numFmt w:val="decimal"/>
      <w:suff w:val="nothing"/>
      <w:lvlText w:val="%1."/>
      <w:lvlJc w:val="left"/>
      <w:pPr>
        <w:ind w:left="0" w:firstLine="0"/>
      </w:pPr>
      <w:rPr>
        <w:rFonts w:ascii="MS Gothic" w:eastAsia="MS Gothic" w:hint="eastAsia"/>
        <w:sz w:val="24"/>
        <w:szCs w:val="22"/>
      </w:rPr>
    </w:lvl>
    <w:lvl w:ilvl="1">
      <w:start w:val="1"/>
      <w:numFmt w:val="decimal"/>
      <w:suff w:val="nothing"/>
      <w:lvlText w:val="%1.%2."/>
      <w:lvlJc w:val="left"/>
      <w:pPr>
        <w:ind w:left="0" w:firstLine="0"/>
      </w:pPr>
      <w:rPr>
        <w:rFonts w:ascii="MS Gothic" w:eastAsia="MS Gothic" w:hint="eastAsia"/>
        <w:sz w:val="21"/>
        <w:szCs w:val="21"/>
      </w:rPr>
    </w:lvl>
    <w:lvl w:ilvl="2">
      <w:start w:val="1"/>
      <w:numFmt w:val="decimal"/>
      <w:suff w:val="nothing"/>
      <w:lvlText w:val="%1.%2.%3."/>
      <w:lvlJc w:val="left"/>
      <w:pPr>
        <w:ind w:left="0" w:firstLine="0"/>
      </w:pPr>
      <w:rPr>
        <w:rFonts w:ascii="MS Gothic" w:eastAsia="MS Gothic" w:hint="eastAsia"/>
        <w:sz w:val="21"/>
        <w:szCs w:val="21"/>
      </w:rPr>
    </w:lvl>
    <w:lvl w:ilvl="3">
      <w:start w:val="1"/>
      <w:numFmt w:val="decimal"/>
      <w:suff w:val="nothing"/>
      <w:lvlText w:val="%1.%2.%3.%4."/>
      <w:lvlJc w:val="left"/>
      <w:pPr>
        <w:ind w:left="2520" w:firstLine="0"/>
      </w:pPr>
      <w:rPr>
        <w:rFonts w:ascii="MS Gothic" w:eastAsia="MS Gothic" w:hint="eastAsia"/>
        <w:b w:val="0"/>
        <w:i w:val="0"/>
        <w:sz w:val="21"/>
        <w:szCs w:val="21"/>
      </w:rPr>
    </w:lvl>
    <w:lvl w:ilvl="4">
      <w:start w:val="1"/>
      <w:numFmt w:val="decimal"/>
      <w:suff w:val="nothing"/>
      <w:lvlText w:val="%1.%2.%3.%4.%5."/>
      <w:lvlJc w:val="left"/>
      <w:pPr>
        <w:ind w:left="0" w:firstLine="0"/>
      </w:pPr>
      <w:rPr>
        <w:rFonts w:ascii="MS Gothic" w:eastAsia="MS Gothic" w:hint="eastAsia"/>
        <w:sz w:val="21"/>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lang w:val="en-US"/>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61">
    <w:nsid w:val="2C2365DA"/>
    <w:multiLevelType w:val="hybridMultilevel"/>
    <w:tmpl w:val="3F58676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E9C59CD"/>
    <w:multiLevelType w:val="hybridMultilevel"/>
    <w:tmpl w:val="F3FEF36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3">
    <w:nsid w:val="2EC752EF"/>
    <w:multiLevelType w:val="hybridMultilevel"/>
    <w:tmpl w:val="A0D80A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F2E332E"/>
    <w:multiLevelType w:val="hybridMultilevel"/>
    <w:tmpl w:val="4EB2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F407895"/>
    <w:multiLevelType w:val="hybridMultilevel"/>
    <w:tmpl w:val="6C406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2286A7D"/>
    <w:multiLevelType w:val="multilevel"/>
    <w:tmpl w:val="1A86FE0E"/>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990" w:hanging="720"/>
      </w:pPr>
      <w:rPr>
        <w:rFonts w:hint="eastAsia"/>
        <w:sz w:val="21"/>
        <w:szCs w:val="21"/>
      </w:rPr>
    </w:lvl>
    <w:lvl w:ilvl="3">
      <w:start w:val="1"/>
      <w:numFmt w:val="decimal"/>
      <w:lvlText w:val="%1.%2.%3.%4"/>
      <w:lvlJc w:val="left"/>
      <w:pPr>
        <w:ind w:left="113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67">
    <w:nsid w:val="345D1173"/>
    <w:multiLevelType w:val="multilevel"/>
    <w:tmpl w:val="604E1852"/>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720" w:hanging="720"/>
      </w:pPr>
      <w:rPr>
        <w:rFonts w:hint="eastAsia"/>
        <w:sz w:val="21"/>
        <w:szCs w:val="21"/>
      </w:rPr>
    </w:lvl>
    <w:lvl w:ilvl="3">
      <w:start w:val="1"/>
      <w:numFmt w:val="decimal"/>
      <w:lvlText w:val="%1.%2.%3.%4"/>
      <w:lvlJc w:val="left"/>
      <w:pPr>
        <w:ind w:left="86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68">
    <w:nsid w:val="34A67788"/>
    <w:multiLevelType w:val="hybridMultilevel"/>
    <w:tmpl w:val="1952CD84"/>
    <w:lvl w:ilvl="0" w:tplc="A808B2D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nsid w:val="35037F99"/>
    <w:multiLevelType w:val="multilevel"/>
    <w:tmpl w:val="60EA8286"/>
    <w:lvl w:ilvl="0">
      <w:start w:val="1"/>
      <w:numFmt w:val="decimal"/>
      <w:suff w:val="nothing"/>
      <w:lvlText w:val="%1."/>
      <w:lvlJc w:val="left"/>
      <w:pPr>
        <w:ind w:left="0" w:firstLine="0"/>
      </w:pPr>
      <w:rPr>
        <w:rFonts w:ascii="MS Gothic" w:eastAsia="MS Gothic" w:hint="eastAsia"/>
        <w:sz w:val="24"/>
        <w:szCs w:val="22"/>
      </w:rPr>
    </w:lvl>
    <w:lvl w:ilvl="1">
      <w:start w:val="1"/>
      <w:numFmt w:val="decimal"/>
      <w:suff w:val="nothing"/>
      <w:lvlText w:val="%1.%2."/>
      <w:lvlJc w:val="left"/>
      <w:pPr>
        <w:ind w:left="0" w:firstLine="0"/>
      </w:pPr>
      <w:rPr>
        <w:rFonts w:ascii="MS Gothic" w:eastAsia="MS Gothic" w:hint="eastAsia"/>
        <w:sz w:val="21"/>
        <w:szCs w:val="21"/>
      </w:rPr>
    </w:lvl>
    <w:lvl w:ilvl="2">
      <w:start w:val="1"/>
      <w:numFmt w:val="decimal"/>
      <w:suff w:val="nothing"/>
      <w:lvlText w:val="%1.%2.%3."/>
      <w:lvlJc w:val="left"/>
      <w:pPr>
        <w:ind w:left="0" w:firstLine="0"/>
      </w:pPr>
      <w:rPr>
        <w:rFonts w:ascii="MS Gothic" w:eastAsia="MS Gothic" w:hint="eastAsia"/>
        <w:sz w:val="21"/>
        <w:szCs w:val="21"/>
      </w:rPr>
    </w:lvl>
    <w:lvl w:ilvl="3">
      <w:start w:val="1"/>
      <w:numFmt w:val="decimal"/>
      <w:suff w:val="nothing"/>
      <w:lvlText w:val="%1.%2.%3.%4."/>
      <w:lvlJc w:val="left"/>
      <w:pPr>
        <w:ind w:left="0" w:firstLine="0"/>
      </w:pPr>
      <w:rPr>
        <w:rFonts w:ascii="MS Gothic" w:eastAsia="MS Gothic" w:hint="eastAsia"/>
        <w:b w:val="0"/>
        <w:i w:val="0"/>
        <w:sz w:val="21"/>
        <w:szCs w:val="21"/>
      </w:rPr>
    </w:lvl>
    <w:lvl w:ilvl="4">
      <w:start w:val="1"/>
      <w:numFmt w:val="decimal"/>
      <w:suff w:val="nothing"/>
      <w:lvlText w:val="%1.%2.%3.%4.%5."/>
      <w:lvlJc w:val="left"/>
      <w:pPr>
        <w:ind w:left="0" w:firstLine="0"/>
      </w:pPr>
      <w:rPr>
        <w:rFonts w:ascii="MS Gothic" w:eastAsia="MS Gothic" w:hint="eastAsia"/>
        <w:sz w:val="21"/>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70">
    <w:nsid w:val="363D74FF"/>
    <w:multiLevelType w:val="hybridMultilevel"/>
    <w:tmpl w:val="72E08D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7E91E60"/>
    <w:multiLevelType w:val="hybridMultilevel"/>
    <w:tmpl w:val="EB8E6BB2"/>
    <w:lvl w:ilvl="0" w:tplc="ECA86D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nsid w:val="38FD02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nsid w:val="398A2F39"/>
    <w:multiLevelType w:val="multilevel"/>
    <w:tmpl w:val="B5F6420A"/>
    <w:lvl w:ilvl="0">
      <w:start w:val="1"/>
      <w:numFmt w:val="bullet"/>
      <w:lvlText w:val="・"/>
      <w:lvlJc w:val="left"/>
      <w:pPr>
        <w:tabs>
          <w:tab w:val="num" w:pos="960"/>
        </w:tabs>
        <w:ind w:left="960" w:hanging="420"/>
      </w:pPr>
      <w:rPr>
        <w:rFonts w:ascii="MS Mincho" w:eastAsia="MS Mincho" w:hAnsi="MS Mincho" w:hint="eastAsia"/>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4">
    <w:nsid w:val="3B880ABC"/>
    <w:multiLevelType w:val="hybridMultilevel"/>
    <w:tmpl w:val="F7AE6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B8D426D"/>
    <w:multiLevelType w:val="hybridMultilevel"/>
    <w:tmpl w:val="0750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B8E6CEE"/>
    <w:multiLevelType w:val="hybridMultilevel"/>
    <w:tmpl w:val="6C62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C944CE7"/>
    <w:multiLevelType w:val="multilevel"/>
    <w:tmpl w:val="96D6FE50"/>
    <w:lvl w:ilvl="0">
      <w:start w:val="1"/>
      <w:numFmt w:val="decimal"/>
      <w:suff w:val="nothing"/>
      <w:lvlText w:val="%1."/>
      <w:lvlJc w:val="left"/>
      <w:pPr>
        <w:ind w:left="0" w:firstLine="0"/>
      </w:pPr>
      <w:rPr>
        <w:rFonts w:ascii="MS Gothic" w:eastAsia="MS Gothic" w:hint="eastAsia"/>
        <w:sz w:val="24"/>
        <w:szCs w:val="22"/>
      </w:rPr>
    </w:lvl>
    <w:lvl w:ilvl="1">
      <w:start w:val="1"/>
      <w:numFmt w:val="decimal"/>
      <w:suff w:val="nothing"/>
      <w:lvlText w:val="%1.%2."/>
      <w:lvlJc w:val="left"/>
      <w:pPr>
        <w:ind w:left="0" w:firstLine="0"/>
      </w:pPr>
      <w:rPr>
        <w:rFonts w:ascii="MS Gothic" w:eastAsia="MS Gothic" w:hint="eastAsia"/>
        <w:sz w:val="21"/>
        <w:szCs w:val="21"/>
      </w:rPr>
    </w:lvl>
    <w:lvl w:ilvl="2">
      <w:start w:val="1"/>
      <w:numFmt w:val="decimal"/>
      <w:suff w:val="nothing"/>
      <w:lvlText w:val="%1.%2.%3."/>
      <w:lvlJc w:val="left"/>
      <w:pPr>
        <w:ind w:left="0" w:firstLine="0"/>
      </w:pPr>
      <w:rPr>
        <w:rFonts w:ascii="MS Gothic" w:eastAsia="MS Gothic" w:hint="eastAsia"/>
        <w:sz w:val="21"/>
        <w:szCs w:val="21"/>
      </w:rPr>
    </w:lvl>
    <w:lvl w:ilvl="3">
      <w:start w:val="1"/>
      <w:numFmt w:val="decimal"/>
      <w:suff w:val="nothing"/>
      <w:lvlText w:val="%1.%2.%3.%4."/>
      <w:lvlJc w:val="left"/>
      <w:pPr>
        <w:ind w:left="2520" w:firstLine="0"/>
      </w:pPr>
      <w:rPr>
        <w:rFonts w:ascii="MS Gothic" w:eastAsia="MS Gothic" w:hint="eastAsia"/>
        <w:b w:val="0"/>
        <w:i w:val="0"/>
        <w:sz w:val="21"/>
        <w:szCs w:val="21"/>
      </w:rPr>
    </w:lvl>
    <w:lvl w:ilvl="4">
      <w:start w:val="1"/>
      <w:numFmt w:val="decimal"/>
      <w:suff w:val="nothing"/>
      <w:lvlText w:val="%1.%2.%3.%4.%5."/>
      <w:lvlJc w:val="left"/>
      <w:pPr>
        <w:ind w:left="0" w:firstLine="0"/>
      </w:pPr>
      <w:rPr>
        <w:rFonts w:ascii="MS Gothic" w:eastAsia="MS Gothic" w:hint="eastAsia"/>
        <w:sz w:val="21"/>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lang w:val="en-US"/>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78">
    <w:nsid w:val="3D036751"/>
    <w:multiLevelType w:val="hybridMultilevel"/>
    <w:tmpl w:val="C42424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F764005"/>
    <w:multiLevelType w:val="hybridMultilevel"/>
    <w:tmpl w:val="2B360326"/>
    <w:lvl w:ilvl="0" w:tplc="108E7738">
      <w:start w:val="2"/>
      <w:numFmt w:val="decimalEnclosedCircle"/>
      <w:lvlText w:val="%1"/>
      <w:lvlJc w:val="left"/>
      <w:pPr>
        <w:ind w:left="360" w:hanging="360"/>
      </w:pPr>
      <w:rPr>
        <w:rFonts w:hint="default"/>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0">
    <w:nsid w:val="3FD93A15"/>
    <w:multiLevelType w:val="hybridMultilevel"/>
    <w:tmpl w:val="BC94F6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FF971DC"/>
    <w:multiLevelType w:val="hybridMultilevel"/>
    <w:tmpl w:val="A4E45B4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1396EB2"/>
    <w:multiLevelType w:val="hybridMultilevel"/>
    <w:tmpl w:val="F6B4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1773D08"/>
    <w:multiLevelType w:val="hybridMultilevel"/>
    <w:tmpl w:val="141828A2"/>
    <w:lvl w:ilvl="0" w:tplc="765E780C">
      <w:start w:val="1"/>
      <w:numFmt w:val="upperRoman"/>
      <w:pStyle w:val="a"/>
      <w:lvlText w:val="%1)"/>
      <w:lvlJc w:val="left"/>
      <w:pPr>
        <w:tabs>
          <w:tab w:val="num" w:pos="556"/>
        </w:tabs>
        <w:ind w:left="556" w:hanging="556"/>
      </w:pPr>
      <w:rPr>
        <w:rFonts w:hint="eastAsia"/>
      </w:rPr>
    </w:lvl>
    <w:lvl w:ilvl="1" w:tplc="04090017" w:tentative="1">
      <w:start w:val="1"/>
      <w:numFmt w:val="aiueoFullWidth"/>
      <w:lvlText w:val="(%2)"/>
      <w:lvlJc w:val="left"/>
      <w:pPr>
        <w:tabs>
          <w:tab w:val="num" w:pos="556"/>
        </w:tabs>
        <w:ind w:left="556" w:hanging="420"/>
      </w:pPr>
    </w:lvl>
    <w:lvl w:ilvl="2" w:tplc="04090011" w:tentative="1">
      <w:start w:val="1"/>
      <w:numFmt w:val="decimalEnclosedCircle"/>
      <w:lvlText w:val="%3"/>
      <w:lvlJc w:val="left"/>
      <w:pPr>
        <w:tabs>
          <w:tab w:val="num" w:pos="976"/>
        </w:tabs>
        <w:ind w:left="976" w:hanging="420"/>
      </w:pPr>
    </w:lvl>
    <w:lvl w:ilvl="3" w:tplc="0409000F" w:tentative="1">
      <w:start w:val="1"/>
      <w:numFmt w:val="decimal"/>
      <w:lvlText w:val="%4."/>
      <w:lvlJc w:val="left"/>
      <w:pPr>
        <w:tabs>
          <w:tab w:val="num" w:pos="1396"/>
        </w:tabs>
        <w:ind w:left="1396" w:hanging="420"/>
      </w:pPr>
    </w:lvl>
    <w:lvl w:ilvl="4" w:tplc="04090017" w:tentative="1">
      <w:start w:val="1"/>
      <w:numFmt w:val="aiueoFullWidth"/>
      <w:lvlText w:val="(%5)"/>
      <w:lvlJc w:val="left"/>
      <w:pPr>
        <w:tabs>
          <w:tab w:val="num" w:pos="1816"/>
        </w:tabs>
        <w:ind w:left="1816" w:hanging="420"/>
      </w:pPr>
    </w:lvl>
    <w:lvl w:ilvl="5" w:tplc="04090011" w:tentative="1">
      <w:start w:val="1"/>
      <w:numFmt w:val="decimalEnclosedCircle"/>
      <w:lvlText w:val="%6"/>
      <w:lvlJc w:val="left"/>
      <w:pPr>
        <w:tabs>
          <w:tab w:val="num" w:pos="2236"/>
        </w:tabs>
        <w:ind w:left="2236" w:hanging="420"/>
      </w:pPr>
    </w:lvl>
    <w:lvl w:ilvl="6" w:tplc="0409000F" w:tentative="1">
      <w:start w:val="1"/>
      <w:numFmt w:val="decimal"/>
      <w:lvlText w:val="%7."/>
      <w:lvlJc w:val="left"/>
      <w:pPr>
        <w:tabs>
          <w:tab w:val="num" w:pos="2656"/>
        </w:tabs>
        <w:ind w:left="2656" w:hanging="420"/>
      </w:pPr>
    </w:lvl>
    <w:lvl w:ilvl="7" w:tplc="04090017" w:tentative="1">
      <w:start w:val="1"/>
      <w:numFmt w:val="aiueoFullWidth"/>
      <w:lvlText w:val="(%8)"/>
      <w:lvlJc w:val="left"/>
      <w:pPr>
        <w:tabs>
          <w:tab w:val="num" w:pos="3076"/>
        </w:tabs>
        <w:ind w:left="3076" w:hanging="420"/>
      </w:pPr>
    </w:lvl>
    <w:lvl w:ilvl="8" w:tplc="04090011" w:tentative="1">
      <w:start w:val="1"/>
      <w:numFmt w:val="decimalEnclosedCircle"/>
      <w:lvlText w:val="%9"/>
      <w:lvlJc w:val="left"/>
      <w:pPr>
        <w:tabs>
          <w:tab w:val="num" w:pos="3496"/>
        </w:tabs>
        <w:ind w:left="3496" w:hanging="420"/>
      </w:pPr>
    </w:lvl>
  </w:abstractNum>
  <w:abstractNum w:abstractNumId="84">
    <w:nsid w:val="422C4E95"/>
    <w:multiLevelType w:val="hybridMultilevel"/>
    <w:tmpl w:val="BD087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2B42803"/>
    <w:multiLevelType w:val="multilevel"/>
    <w:tmpl w:val="A106DD4A"/>
    <w:lvl w:ilvl="0">
      <w:start w:val="1"/>
      <w:numFmt w:val="decimal"/>
      <w:suff w:val="nothing"/>
      <w:lvlText w:val="%1."/>
      <w:lvlJc w:val="left"/>
      <w:pPr>
        <w:ind w:left="0" w:firstLine="0"/>
      </w:pPr>
      <w:rPr>
        <w:rFonts w:ascii="MS Gothic" w:eastAsia="MS Gothic" w:hint="eastAsia"/>
        <w:sz w:val="24"/>
        <w:szCs w:val="22"/>
      </w:rPr>
    </w:lvl>
    <w:lvl w:ilvl="1">
      <w:start w:val="1"/>
      <w:numFmt w:val="decimal"/>
      <w:suff w:val="nothing"/>
      <w:lvlText w:val="%1.%2."/>
      <w:lvlJc w:val="left"/>
      <w:pPr>
        <w:ind w:left="0" w:firstLine="0"/>
      </w:pPr>
      <w:rPr>
        <w:rFonts w:ascii="MS Gothic" w:eastAsia="MS Gothic" w:hint="eastAsia"/>
        <w:sz w:val="21"/>
        <w:szCs w:val="21"/>
      </w:rPr>
    </w:lvl>
    <w:lvl w:ilvl="2">
      <w:start w:val="1"/>
      <w:numFmt w:val="decimal"/>
      <w:suff w:val="nothing"/>
      <w:lvlText w:val="%1.%2.%3."/>
      <w:lvlJc w:val="left"/>
      <w:pPr>
        <w:ind w:left="0" w:firstLine="0"/>
      </w:pPr>
      <w:rPr>
        <w:rFonts w:ascii="MS Gothic" w:eastAsia="MS Gothic" w:hint="eastAsia"/>
        <w:sz w:val="21"/>
        <w:szCs w:val="21"/>
      </w:rPr>
    </w:lvl>
    <w:lvl w:ilvl="3">
      <w:start w:val="1"/>
      <w:numFmt w:val="decimal"/>
      <w:suff w:val="nothing"/>
      <w:lvlText w:val="%1.%2.%3.%4."/>
      <w:lvlJc w:val="left"/>
      <w:pPr>
        <w:ind w:left="2520" w:firstLine="0"/>
      </w:pPr>
      <w:rPr>
        <w:rFonts w:ascii="MS Gothic" w:eastAsia="MS Gothic" w:hint="eastAsia"/>
        <w:b w:val="0"/>
        <w:i w:val="0"/>
        <w:sz w:val="21"/>
        <w:szCs w:val="21"/>
      </w:rPr>
    </w:lvl>
    <w:lvl w:ilvl="4">
      <w:start w:val="1"/>
      <w:numFmt w:val="decimal"/>
      <w:suff w:val="nothing"/>
      <w:lvlText w:val="%1.%2.%3.%4.%5."/>
      <w:lvlJc w:val="left"/>
      <w:pPr>
        <w:ind w:left="0" w:firstLine="0"/>
      </w:pPr>
      <w:rPr>
        <w:rFonts w:ascii="MS Gothic" w:eastAsia="MS Gothic" w:hint="eastAsia"/>
        <w:sz w:val="21"/>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lang w:val="en-US"/>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86">
    <w:nsid w:val="44B76AFC"/>
    <w:multiLevelType w:val="hybridMultilevel"/>
    <w:tmpl w:val="7970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4EC676F"/>
    <w:multiLevelType w:val="hybridMultilevel"/>
    <w:tmpl w:val="99E2129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6D3420D"/>
    <w:multiLevelType w:val="multilevel"/>
    <w:tmpl w:val="604E1852"/>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720" w:hanging="720"/>
      </w:pPr>
      <w:rPr>
        <w:rFonts w:hint="eastAsia"/>
        <w:sz w:val="21"/>
        <w:szCs w:val="21"/>
      </w:rPr>
    </w:lvl>
    <w:lvl w:ilvl="3">
      <w:start w:val="1"/>
      <w:numFmt w:val="decimal"/>
      <w:lvlText w:val="%1.%2.%3.%4"/>
      <w:lvlJc w:val="left"/>
      <w:pPr>
        <w:ind w:left="86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89">
    <w:nsid w:val="479C6E48"/>
    <w:multiLevelType w:val="multilevel"/>
    <w:tmpl w:val="3B78C57E"/>
    <w:lvl w:ilvl="0">
      <w:numFmt w:val="bullet"/>
      <w:lvlText w:val="・"/>
      <w:lvlJc w:val="left"/>
      <w:pPr>
        <w:tabs>
          <w:tab w:val="num" w:pos="720"/>
        </w:tabs>
        <w:ind w:left="720" w:hanging="360"/>
      </w:pPr>
      <w:rPr>
        <w:rFonts w:ascii="MS Mincho" w:eastAsia="MS Mincho" w:hAnsi="MS Mincho" w:cs="Times New Roman" w:hint="eastAsia"/>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90">
    <w:nsid w:val="481F1953"/>
    <w:multiLevelType w:val="hybridMultilevel"/>
    <w:tmpl w:val="2A904720"/>
    <w:lvl w:ilvl="0" w:tplc="069CCF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1">
    <w:nsid w:val="49311D69"/>
    <w:multiLevelType w:val="multilevel"/>
    <w:tmpl w:val="1A86FE0E"/>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990" w:hanging="720"/>
      </w:pPr>
      <w:rPr>
        <w:rFonts w:hint="eastAsia"/>
        <w:sz w:val="21"/>
        <w:szCs w:val="21"/>
      </w:rPr>
    </w:lvl>
    <w:lvl w:ilvl="3">
      <w:start w:val="1"/>
      <w:numFmt w:val="decimal"/>
      <w:lvlText w:val="%1.%2.%3.%4"/>
      <w:lvlJc w:val="left"/>
      <w:pPr>
        <w:ind w:left="113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92">
    <w:nsid w:val="494760B6"/>
    <w:multiLevelType w:val="multilevel"/>
    <w:tmpl w:val="604E1852"/>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720" w:hanging="720"/>
      </w:pPr>
      <w:rPr>
        <w:rFonts w:hint="eastAsia"/>
        <w:sz w:val="21"/>
        <w:szCs w:val="21"/>
      </w:rPr>
    </w:lvl>
    <w:lvl w:ilvl="3">
      <w:start w:val="1"/>
      <w:numFmt w:val="decimal"/>
      <w:lvlText w:val="%1.%2.%3.%4"/>
      <w:lvlJc w:val="left"/>
      <w:pPr>
        <w:ind w:left="86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93">
    <w:nsid w:val="4A350C68"/>
    <w:multiLevelType w:val="hybridMultilevel"/>
    <w:tmpl w:val="2A904720"/>
    <w:lvl w:ilvl="0" w:tplc="069CCF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4">
    <w:nsid w:val="4A5B48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nsid w:val="4B4B4D80"/>
    <w:multiLevelType w:val="multilevel"/>
    <w:tmpl w:val="D354E9C6"/>
    <w:lvl w:ilvl="0">
      <w:start w:val="1"/>
      <w:numFmt w:val="decimal"/>
      <w:suff w:val="nothing"/>
      <w:lvlText w:val="%1."/>
      <w:lvlJc w:val="left"/>
      <w:pPr>
        <w:ind w:left="0" w:firstLine="0"/>
      </w:pPr>
      <w:rPr>
        <w:rFonts w:ascii="MS Gothic" w:eastAsia="MS Gothic" w:hint="eastAsia"/>
        <w:sz w:val="24"/>
        <w:szCs w:val="22"/>
      </w:rPr>
    </w:lvl>
    <w:lvl w:ilvl="1">
      <w:start w:val="1"/>
      <w:numFmt w:val="decimal"/>
      <w:suff w:val="nothing"/>
      <w:lvlText w:val="%1.%2."/>
      <w:lvlJc w:val="left"/>
      <w:pPr>
        <w:ind w:left="0" w:firstLine="0"/>
      </w:pPr>
      <w:rPr>
        <w:rFonts w:ascii="MS Gothic" w:eastAsia="MS Gothic" w:hint="eastAsia"/>
        <w:sz w:val="21"/>
        <w:szCs w:val="21"/>
      </w:rPr>
    </w:lvl>
    <w:lvl w:ilvl="2">
      <w:start w:val="1"/>
      <w:numFmt w:val="decimal"/>
      <w:suff w:val="nothing"/>
      <w:lvlText w:val="%1.%2.%3."/>
      <w:lvlJc w:val="left"/>
      <w:pPr>
        <w:ind w:left="0" w:firstLine="0"/>
      </w:pPr>
      <w:rPr>
        <w:rFonts w:ascii="MS Gothic" w:eastAsia="MS Gothic" w:hint="eastAsia"/>
        <w:sz w:val="21"/>
        <w:szCs w:val="21"/>
      </w:rPr>
    </w:lvl>
    <w:lvl w:ilvl="3">
      <w:start w:val="1"/>
      <w:numFmt w:val="decimal"/>
      <w:suff w:val="nothing"/>
      <w:lvlText w:val="%1.%2.%3.%4."/>
      <w:lvlJc w:val="left"/>
      <w:pPr>
        <w:ind w:left="2520" w:firstLine="0"/>
      </w:pPr>
      <w:rPr>
        <w:rFonts w:ascii="MS Gothic" w:eastAsia="MS Gothic" w:hint="eastAsia"/>
        <w:b w:val="0"/>
        <w:i w:val="0"/>
        <w:sz w:val="21"/>
        <w:szCs w:val="21"/>
      </w:rPr>
    </w:lvl>
    <w:lvl w:ilvl="4">
      <w:start w:val="1"/>
      <w:numFmt w:val="decimal"/>
      <w:suff w:val="nothing"/>
      <w:lvlText w:val="%1.%2.%3.%4.%5."/>
      <w:lvlJc w:val="left"/>
      <w:pPr>
        <w:ind w:left="0" w:firstLine="0"/>
      </w:pPr>
      <w:rPr>
        <w:rFonts w:ascii="MS Gothic" w:eastAsia="MS Gothic" w:hint="eastAsia"/>
        <w:sz w:val="21"/>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lang w:val="en-US"/>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96">
    <w:nsid w:val="4C406A27"/>
    <w:multiLevelType w:val="hybridMultilevel"/>
    <w:tmpl w:val="4BF8C1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EA01219"/>
    <w:multiLevelType w:val="hybridMultilevel"/>
    <w:tmpl w:val="0108D10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8">
    <w:nsid w:val="509C448C"/>
    <w:multiLevelType w:val="hybridMultilevel"/>
    <w:tmpl w:val="BFA82206"/>
    <w:lvl w:ilvl="0" w:tplc="5AC81CA6">
      <w:numFmt w:val="bullet"/>
      <w:lvlText w:val="-"/>
      <w:lvlJc w:val="left"/>
      <w:pPr>
        <w:ind w:left="3300" w:hanging="360"/>
      </w:pPr>
      <w:rPr>
        <w:rFonts w:ascii="Garamond" w:eastAsiaTheme="minorHAnsi" w:hAnsi="Garamond" w:cstheme="minorBidi" w:hint="default"/>
      </w:rPr>
    </w:lvl>
    <w:lvl w:ilvl="1" w:tplc="04090003" w:tentative="1">
      <w:start w:val="1"/>
      <w:numFmt w:val="bullet"/>
      <w:lvlText w:val="o"/>
      <w:lvlJc w:val="left"/>
      <w:pPr>
        <w:ind w:left="4020" w:hanging="360"/>
      </w:pPr>
      <w:rPr>
        <w:rFonts w:ascii="Courier New" w:hAnsi="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99">
    <w:nsid w:val="50E82A5B"/>
    <w:multiLevelType w:val="multilevel"/>
    <w:tmpl w:val="604E1852"/>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720" w:hanging="720"/>
      </w:pPr>
      <w:rPr>
        <w:rFonts w:hint="eastAsia"/>
        <w:sz w:val="21"/>
        <w:szCs w:val="21"/>
      </w:rPr>
    </w:lvl>
    <w:lvl w:ilvl="3">
      <w:start w:val="1"/>
      <w:numFmt w:val="decimal"/>
      <w:lvlText w:val="%1.%2.%3.%4"/>
      <w:lvlJc w:val="left"/>
      <w:pPr>
        <w:ind w:left="86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100">
    <w:nsid w:val="52B93A31"/>
    <w:multiLevelType w:val="hybridMultilevel"/>
    <w:tmpl w:val="62A26DF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53DA14B5"/>
    <w:multiLevelType w:val="hybridMultilevel"/>
    <w:tmpl w:val="46BE70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479695E"/>
    <w:multiLevelType w:val="hybridMultilevel"/>
    <w:tmpl w:val="144C240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1">
      <w:start w:val="1"/>
      <w:numFmt w:val="decimal"/>
      <w:lvlText w:val="%6)"/>
      <w:lvlJc w:val="left"/>
      <w:pPr>
        <w:ind w:left="720" w:hanging="36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4D96055"/>
    <w:multiLevelType w:val="hybridMultilevel"/>
    <w:tmpl w:val="FCE204CE"/>
    <w:lvl w:ilvl="0" w:tplc="CAE41850">
      <w:numFmt w:val="bullet"/>
      <w:lvlText w:val="・"/>
      <w:lvlJc w:val="left"/>
      <w:pPr>
        <w:tabs>
          <w:tab w:val="num" w:pos="1440"/>
        </w:tabs>
        <w:ind w:left="1440" w:hanging="360"/>
      </w:pPr>
      <w:rPr>
        <w:rFonts w:ascii="MS Mincho" w:eastAsia="MS Mincho" w:hAnsi="MS Mincho" w:cs="Times New Roman" w:hint="eastAsia"/>
      </w:rPr>
    </w:lvl>
    <w:lvl w:ilvl="1" w:tplc="0409000B" w:tentative="1">
      <w:start w:val="1"/>
      <w:numFmt w:val="bullet"/>
      <w:lvlText w:val=""/>
      <w:lvlJc w:val="left"/>
      <w:pPr>
        <w:tabs>
          <w:tab w:val="num" w:pos="1920"/>
        </w:tabs>
        <w:ind w:left="1920" w:hanging="420"/>
      </w:pPr>
      <w:rPr>
        <w:rFonts w:ascii="Wingdings" w:hAnsi="Wingdings" w:hint="default"/>
      </w:rPr>
    </w:lvl>
    <w:lvl w:ilvl="2" w:tplc="0409000D" w:tentative="1">
      <w:start w:val="1"/>
      <w:numFmt w:val="bullet"/>
      <w:lvlText w:val=""/>
      <w:lvlJc w:val="left"/>
      <w:pPr>
        <w:tabs>
          <w:tab w:val="num" w:pos="2340"/>
        </w:tabs>
        <w:ind w:left="2340" w:hanging="420"/>
      </w:pPr>
      <w:rPr>
        <w:rFonts w:ascii="Wingdings" w:hAnsi="Wingdings" w:hint="default"/>
      </w:rPr>
    </w:lvl>
    <w:lvl w:ilvl="3" w:tplc="04090001" w:tentative="1">
      <w:start w:val="1"/>
      <w:numFmt w:val="bullet"/>
      <w:lvlText w:val=""/>
      <w:lvlJc w:val="left"/>
      <w:pPr>
        <w:tabs>
          <w:tab w:val="num" w:pos="2760"/>
        </w:tabs>
        <w:ind w:left="2760" w:hanging="420"/>
      </w:pPr>
      <w:rPr>
        <w:rFonts w:ascii="Wingdings" w:hAnsi="Wingdings" w:hint="default"/>
      </w:rPr>
    </w:lvl>
    <w:lvl w:ilvl="4" w:tplc="0409000B" w:tentative="1">
      <w:start w:val="1"/>
      <w:numFmt w:val="bullet"/>
      <w:lvlText w:val=""/>
      <w:lvlJc w:val="left"/>
      <w:pPr>
        <w:tabs>
          <w:tab w:val="num" w:pos="3180"/>
        </w:tabs>
        <w:ind w:left="3180" w:hanging="420"/>
      </w:pPr>
      <w:rPr>
        <w:rFonts w:ascii="Wingdings" w:hAnsi="Wingdings" w:hint="default"/>
      </w:rPr>
    </w:lvl>
    <w:lvl w:ilvl="5" w:tplc="0409000D" w:tentative="1">
      <w:start w:val="1"/>
      <w:numFmt w:val="bullet"/>
      <w:lvlText w:val=""/>
      <w:lvlJc w:val="left"/>
      <w:pPr>
        <w:tabs>
          <w:tab w:val="num" w:pos="3600"/>
        </w:tabs>
        <w:ind w:left="3600" w:hanging="420"/>
      </w:pPr>
      <w:rPr>
        <w:rFonts w:ascii="Wingdings" w:hAnsi="Wingdings" w:hint="default"/>
      </w:rPr>
    </w:lvl>
    <w:lvl w:ilvl="6" w:tplc="04090001" w:tentative="1">
      <w:start w:val="1"/>
      <w:numFmt w:val="bullet"/>
      <w:lvlText w:val=""/>
      <w:lvlJc w:val="left"/>
      <w:pPr>
        <w:tabs>
          <w:tab w:val="num" w:pos="4020"/>
        </w:tabs>
        <w:ind w:left="4020" w:hanging="420"/>
      </w:pPr>
      <w:rPr>
        <w:rFonts w:ascii="Wingdings" w:hAnsi="Wingdings" w:hint="default"/>
      </w:rPr>
    </w:lvl>
    <w:lvl w:ilvl="7" w:tplc="0409000B" w:tentative="1">
      <w:start w:val="1"/>
      <w:numFmt w:val="bullet"/>
      <w:lvlText w:val=""/>
      <w:lvlJc w:val="left"/>
      <w:pPr>
        <w:tabs>
          <w:tab w:val="num" w:pos="4440"/>
        </w:tabs>
        <w:ind w:left="4440" w:hanging="420"/>
      </w:pPr>
      <w:rPr>
        <w:rFonts w:ascii="Wingdings" w:hAnsi="Wingdings" w:hint="default"/>
      </w:rPr>
    </w:lvl>
    <w:lvl w:ilvl="8" w:tplc="0409000D" w:tentative="1">
      <w:start w:val="1"/>
      <w:numFmt w:val="bullet"/>
      <w:lvlText w:val=""/>
      <w:lvlJc w:val="left"/>
      <w:pPr>
        <w:tabs>
          <w:tab w:val="num" w:pos="4860"/>
        </w:tabs>
        <w:ind w:left="4860" w:hanging="420"/>
      </w:pPr>
      <w:rPr>
        <w:rFonts w:ascii="Wingdings" w:hAnsi="Wingdings" w:hint="default"/>
      </w:rPr>
    </w:lvl>
  </w:abstractNum>
  <w:abstractNum w:abstractNumId="104">
    <w:nsid w:val="55364A16"/>
    <w:multiLevelType w:val="multilevel"/>
    <w:tmpl w:val="604E1852"/>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720" w:hanging="720"/>
      </w:pPr>
      <w:rPr>
        <w:rFonts w:hint="eastAsia"/>
        <w:sz w:val="21"/>
        <w:szCs w:val="21"/>
      </w:rPr>
    </w:lvl>
    <w:lvl w:ilvl="3">
      <w:start w:val="1"/>
      <w:numFmt w:val="decimal"/>
      <w:lvlText w:val="%1.%2.%3.%4"/>
      <w:lvlJc w:val="left"/>
      <w:pPr>
        <w:ind w:left="86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105">
    <w:nsid w:val="55513B68"/>
    <w:multiLevelType w:val="hybridMultilevel"/>
    <w:tmpl w:val="2BC45298"/>
    <w:lvl w:ilvl="0" w:tplc="3272ACCA">
      <w:start w:val="2"/>
      <w:numFmt w:val="decimalEnclosedCircle"/>
      <w:lvlText w:val="%1"/>
      <w:lvlJc w:val="left"/>
      <w:pPr>
        <w:ind w:left="360" w:hanging="360"/>
      </w:pPr>
      <w:rPr>
        <w:rFonts w:hint="default"/>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6">
    <w:nsid w:val="56C92C51"/>
    <w:multiLevelType w:val="multilevel"/>
    <w:tmpl w:val="604E1852"/>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720" w:hanging="720"/>
      </w:pPr>
      <w:rPr>
        <w:rFonts w:hint="eastAsia"/>
        <w:sz w:val="21"/>
        <w:szCs w:val="21"/>
      </w:rPr>
    </w:lvl>
    <w:lvl w:ilvl="3">
      <w:start w:val="1"/>
      <w:numFmt w:val="decimal"/>
      <w:lvlText w:val="%1.%2.%3.%4"/>
      <w:lvlJc w:val="left"/>
      <w:pPr>
        <w:ind w:left="86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107">
    <w:nsid w:val="575E0813"/>
    <w:multiLevelType w:val="hybridMultilevel"/>
    <w:tmpl w:val="FACE35A8"/>
    <w:lvl w:ilvl="0" w:tplc="E206BA06">
      <w:numFmt w:val="bullet"/>
      <w:pStyle w:val="ListParagraph"/>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79B0BB5"/>
    <w:multiLevelType w:val="multilevel"/>
    <w:tmpl w:val="604E1852"/>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720" w:hanging="720"/>
      </w:pPr>
      <w:rPr>
        <w:rFonts w:hint="eastAsia"/>
        <w:sz w:val="21"/>
        <w:szCs w:val="21"/>
      </w:rPr>
    </w:lvl>
    <w:lvl w:ilvl="3">
      <w:start w:val="1"/>
      <w:numFmt w:val="decimal"/>
      <w:lvlText w:val="%1.%2.%3.%4"/>
      <w:lvlJc w:val="left"/>
      <w:pPr>
        <w:ind w:left="86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109">
    <w:nsid w:val="57BA4C88"/>
    <w:multiLevelType w:val="multilevel"/>
    <w:tmpl w:val="1DC22386"/>
    <w:lvl w:ilvl="0">
      <w:start w:val="1"/>
      <w:numFmt w:val="bullet"/>
      <w:lvlText w:val=""/>
      <w:lvlJc w:val="left"/>
      <w:pPr>
        <w:tabs>
          <w:tab w:val="num" w:pos="817"/>
        </w:tabs>
        <w:ind w:left="817"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0">
    <w:nsid w:val="59142107"/>
    <w:multiLevelType w:val="hybridMultilevel"/>
    <w:tmpl w:val="7A661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B505447"/>
    <w:multiLevelType w:val="hybridMultilevel"/>
    <w:tmpl w:val="020A8B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CEA50D2"/>
    <w:multiLevelType w:val="hybridMultilevel"/>
    <w:tmpl w:val="C068E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DF952DA"/>
    <w:multiLevelType w:val="multilevel"/>
    <w:tmpl w:val="020C018E"/>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720" w:hanging="720"/>
      </w:pPr>
      <w:rPr>
        <w:rFonts w:hint="eastAsia"/>
        <w:sz w:val="21"/>
        <w:szCs w:val="21"/>
      </w:rPr>
    </w:lvl>
    <w:lvl w:ilvl="3">
      <w:start w:val="1"/>
      <w:numFmt w:val="decimal"/>
      <w:lvlText w:val="%1.%2.%3.%4"/>
      <w:lvlJc w:val="left"/>
      <w:pPr>
        <w:ind w:left="113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114">
    <w:nsid w:val="5F6D22B2"/>
    <w:multiLevelType w:val="hybridMultilevel"/>
    <w:tmpl w:val="5A1C3DF2"/>
    <w:lvl w:ilvl="0" w:tplc="9ACCEB42">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5">
    <w:nsid w:val="5FA472FF"/>
    <w:multiLevelType w:val="hybridMultilevel"/>
    <w:tmpl w:val="C068E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0D92C29"/>
    <w:multiLevelType w:val="hybridMultilevel"/>
    <w:tmpl w:val="9648DF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1276CBC"/>
    <w:multiLevelType w:val="hybridMultilevel"/>
    <w:tmpl w:val="5664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13213DB"/>
    <w:multiLevelType w:val="hybridMultilevel"/>
    <w:tmpl w:val="BC94F6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24A7DF0"/>
    <w:multiLevelType w:val="hybridMultilevel"/>
    <w:tmpl w:val="62A26DF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62620AD3"/>
    <w:multiLevelType w:val="hybridMultilevel"/>
    <w:tmpl w:val="D75A4800"/>
    <w:lvl w:ilvl="0" w:tplc="0409000D">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1">
    <w:nsid w:val="63020D86"/>
    <w:multiLevelType w:val="hybridMultilevel"/>
    <w:tmpl w:val="153C1ABE"/>
    <w:lvl w:ilvl="0" w:tplc="17B869F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2">
    <w:nsid w:val="630F760C"/>
    <w:multiLevelType w:val="hybridMultilevel"/>
    <w:tmpl w:val="0848FB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41C5639"/>
    <w:multiLevelType w:val="hybridMultilevel"/>
    <w:tmpl w:val="BC94F6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61B55DB"/>
    <w:multiLevelType w:val="multilevel"/>
    <w:tmpl w:val="ECA28986"/>
    <w:lvl w:ilvl="0">
      <w:start w:val="1"/>
      <w:numFmt w:val="decimal"/>
      <w:suff w:val="nothing"/>
      <w:lvlText w:val="%1."/>
      <w:lvlJc w:val="left"/>
      <w:pPr>
        <w:ind w:left="0" w:firstLine="0"/>
      </w:pPr>
      <w:rPr>
        <w:rFonts w:ascii="MS Gothic" w:eastAsia="MS Gothic" w:hint="eastAsia"/>
        <w:sz w:val="24"/>
        <w:szCs w:val="22"/>
      </w:rPr>
    </w:lvl>
    <w:lvl w:ilvl="1">
      <w:start w:val="1"/>
      <w:numFmt w:val="decimal"/>
      <w:suff w:val="nothing"/>
      <w:lvlText w:val="%1.%2."/>
      <w:lvlJc w:val="left"/>
      <w:pPr>
        <w:ind w:left="0" w:firstLine="0"/>
      </w:pPr>
      <w:rPr>
        <w:rFonts w:ascii="MS Gothic" w:eastAsia="MS Gothic" w:hint="eastAsia"/>
        <w:sz w:val="21"/>
        <w:szCs w:val="21"/>
      </w:rPr>
    </w:lvl>
    <w:lvl w:ilvl="2">
      <w:start w:val="1"/>
      <w:numFmt w:val="decimal"/>
      <w:suff w:val="nothing"/>
      <w:lvlText w:val="%1.%2.%3."/>
      <w:lvlJc w:val="left"/>
      <w:pPr>
        <w:ind w:left="0" w:firstLine="0"/>
      </w:pPr>
      <w:rPr>
        <w:rFonts w:ascii="MS Gothic" w:eastAsia="MS Gothic" w:hint="eastAsia"/>
        <w:sz w:val="21"/>
        <w:szCs w:val="21"/>
      </w:rPr>
    </w:lvl>
    <w:lvl w:ilvl="3">
      <w:start w:val="1"/>
      <w:numFmt w:val="decimal"/>
      <w:suff w:val="nothing"/>
      <w:lvlText w:val="%1.%2.%3.%4."/>
      <w:lvlJc w:val="left"/>
      <w:pPr>
        <w:ind w:left="2520" w:firstLine="0"/>
      </w:pPr>
      <w:rPr>
        <w:rFonts w:ascii="MS Gothic" w:eastAsia="MS Gothic" w:hint="eastAsia"/>
        <w:b w:val="0"/>
        <w:i w:val="0"/>
        <w:sz w:val="21"/>
        <w:szCs w:val="21"/>
      </w:rPr>
    </w:lvl>
    <w:lvl w:ilvl="4">
      <w:start w:val="1"/>
      <w:numFmt w:val="decimal"/>
      <w:suff w:val="nothing"/>
      <w:lvlText w:val="%1.%2.%3.%4.%5."/>
      <w:lvlJc w:val="left"/>
      <w:pPr>
        <w:ind w:left="0" w:firstLine="0"/>
      </w:pPr>
      <w:rPr>
        <w:rFonts w:ascii="MS Gothic" w:eastAsia="MS Gothic" w:hint="eastAsia"/>
        <w:sz w:val="21"/>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lang w:val="en-US"/>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125">
    <w:nsid w:val="690F1F29"/>
    <w:multiLevelType w:val="hybridMultilevel"/>
    <w:tmpl w:val="3DDEDD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A9F1879"/>
    <w:multiLevelType w:val="hybridMultilevel"/>
    <w:tmpl w:val="259E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B6F4621"/>
    <w:multiLevelType w:val="hybridMultilevel"/>
    <w:tmpl w:val="13949964"/>
    <w:lvl w:ilvl="0" w:tplc="9960A5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8">
    <w:nsid w:val="6B7B1EBD"/>
    <w:multiLevelType w:val="hybridMultilevel"/>
    <w:tmpl w:val="BC94F6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C76334E"/>
    <w:multiLevelType w:val="multilevel"/>
    <w:tmpl w:val="020C018E"/>
    <w:lvl w:ilvl="0">
      <w:start w:val="1"/>
      <w:numFmt w:val="decimal"/>
      <w:lvlText w:val="%1"/>
      <w:lvlJc w:val="left"/>
      <w:pPr>
        <w:ind w:left="432" w:hanging="432"/>
      </w:pPr>
      <w:rPr>
        <w:rFonts w:hint="eastAsia"/>
        <w:sz w:val="24"/>
        <w:szCs w:val="22"/>
      </w:rPr>
    </w:lvl>
    <w:lvl w:ilvl="1">
      <w:start w:val="1"/>
      <w:numFmt w:val="decimal"/>
      <w:lvlText w:val="%1.%2"/>
      <w:lvlJc w:val="left"/>
      <w:pPr>
        <w:ind w:left="576" w:hanging="576"/>
      </w:pPr>
      <w:rPr>
        <w:rFonts w:hint="eastAsia"/>
        <w:sz w:val="21"/>
        <w:szCs w:val="21"/>
      </w:rPr>
    </w:lvl>
    <w:lvl w:ilvl="2">
      <w:start w:val="1"/>
      <w:numFmt w:val="decimal"/>
      <w:lvlText w:val="%1.%2.%3"/>
      <w:lvlJc w:val="left"/>
      <w:pPr>
        <w:ind w:left="720" w:hanging="720"/>
      </w:pPr>
      <w:rPr>
        <w:rFonts w:hint="eastAsia"/>
        <w:sz w:val="21"/>
        <w:szCs w:val="21"/>
      </w:rPr>
    </w:lvl>
    <w:lvl w:ilvl="3">
      <w:start w:val="1"/>
      <w:numFmt w:val="decimal"/>
      <w:lvlText w:val="%1.%2.%3.%4"/>
      <w:lvlJc w:val="left"/>
      <w:pPr>
        <w:ind w:left="1134" w:hanging="864"/>
      </w:pPr>
      <w:rPr>
        <w:rFonts w:hint="eastAsia"/>
        <w:b w:val="0"/>
        <w:i w:val="0"/>
        <w:sz w:val="21"/>
        <w:szCs w:val="21"/>
      </w:rPr>
    </w:lvl>
    <w:lvl w:ilvl="4">
      <w:start w:val="1"/>
      <w:numFmt w:val="decimal"/>
      <w:lvlText w:val="%1.%2.%3.%4.%5"/>
      <w:lvlJc w:val="left"/>
      <w:pPr>
        <w:ind w:left="1008" w:hanging="1008"/>
      </w:pPr>
      <w:rPr>
        <w:rFonts w:hint="eastAsia"/>
        <w:sz w:val="21"/>
      </w:rPr>
    </w:lvl>
    <w:lvl w:ilvl="5">
      <w:start w:val="1"/>
      <w:numFmt w:val="decimal"/>
      <w:lvlText w:val="%6."/>
      <w:lvlJc w:val="left"/>
      <w:pPr>
        <w:ind w:left="360" w:hanging="360"/>
      </w:pPr>
      <w:rPr>
        <w:rFonts w:hint="eastAsia"/>
      </w:rPr>
    </w:lvl>
    <w:lvl w:ilvl="6">
      <w:start w:val="1"/>
      <w:numFmt w:val="decimal"/>
      <w:lvlText w:val="%7."/>
      <w:lvlJc w:val="left"/>
      <w:pPr>
        <w:ind w:left="360" w:hanging="360"/>
      </w:pPr>
      <w:rPr>
        <w:rFonts w:hint="eastAsia"/>
        <w:lang w:val="en-US"/>
      </w:rPr>
    </w:lvl>
    <w:lvl w:ilvl="7">
      <w:start w:val="1"/>
      <w:numFmt w:val="decimal"/>
      <w:lvlText w:val="%8)"/>
      <w:lvlJc w:val="left"/>
      <w:pPr>
        <w:ind w:left="360" w:hanging="360"/>
      </w:pPr>
      <w:rPr>
        <w:rFonts w:hint="eastAsia"/>
      </w:rPr>
    </w:lvl>
    <w:lvl w:ilvl="8">
      <w:start w:val="1"/>
      <w:numFmt w:val="decimal"/>
      <w:lvlText w:val="%1.%2.%3.%4.%5.%6.%7.%8.%9"/>
      <w:lvlJc w:val="left"/>
      <w:pPr>
        <w:ind w:left="1584" w:hanging="1584"/>
      </w:pPr>
      <w:rPr>
        <w:rFonts w:hint="eastAsia"/>
      </w:rPr>
    </w:lvl>
  </w:abstractNum>
  <w:abstractNum w:abstractNumId="130">
    <w:nsid w:val="6CCD4802"/>
    <w:multiLevelType w:val="hybridMultilevel"/>
    <w:tmpl w:val="681A07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EFE47CE"/>
    <w:multiLevelType w:val="multilevel"/>
    <w:tmpl w:val="FBF0DAE8"/>
    <w:lvl w:ilvl="0">
      <w:start w:val="1"/>
      <w:numFmt w:val="decimal"/>
      <w:suff w:val="nothing"/>
      <w:lvlText w:val="%1."/>
      <w:lvlJc w:val="left"/>
      <w:pPr>
        <w:ind w:left="0" w:firstLine="0"/>
      </w:pPr>
      <w:rPr>
        <w:rFonts w:eastAsia="MS Gothic" w:hint="eastAsia"/>
        <w:sz w:val="22"/>
        <w:szCs w:val="22"/>
      </w:rPr>
    </w:lvl>
    <w:lvl w:ilvl="1">
      <w:start w:val="1"/>
      <w:numFmt w:val="decimal"/>
      <w:suff w:val="nothing"/>
      <w:lvlText w:val="%1.%2."/>
      <w:lvlJc w:val="left"/>
      <w:pPr>
        <w:ind w:left="0" w:firstLine="0"/>
      </w:pPr>
      <w:rPr>
        <w:rFonts w:eastAsia="MS Gothic" w:hint="eastAsia"/>
        <w:sz w:val="21"/>
        <w:szCs w:val="21"/>
      </w:rPr>
    </w:lvl>
    <w:lvl w:ilvl="2">
      <w:start w:val="1"/>
      <w:numFmt w:val="decimal"/>
      <w:suff w:val="nothing"/>
      <w:lvlText w:val="%1.%2.%3."/>
      <w:lvlJc w:val="left"/>
      <w:pPr>
        <w:ind w:left="0" w:firstLine="0"/>
      </w:pPr>
      <w:rPr>
        <w:rFonts w:eastAsia="MS Gothic" w:hint="eastAsia"/>
        <w:sz w:val="21"/>
        <w:szCs w:val="21"/>
      </w:rPr>
    </w:lvl>
    <w:lvl w:ilvl="3">
      <w:start w:val="1"/>
      <w:numFmt w:val="decimal"/>
      <w:suff w:val="nothing"/>
      <w:lvlText w:val="%1.%2.%3.%4."/>
      <w:lvlJc w:val="left"/>
      <w:pPr>
        <w:ind w:left="0" w:firstLine="0"/>
      </w:pPr>
      <w:rPr>
        <w:rFonts w:ascii="MS Gothic" w:eastAsia="MS Gothic" w:hint="eastAsia"/>
        <w:b w:val="0"/>
        <w:i w:val="0"/>
        <w:sz w:val="21"/>
        <w:szCs w:val="21"/>
      </w:rPr>
    </w:lvl>
    <w:lvl w:ilvl="4">
      <w:start w:val="1"/>
      <w:numFmt w:val="decimal"/>
      <w:suff w:val="nothing"/>
      <w:lvlText w:val="%1.%2.%3.%4.%5."/>
      <w:lvlJc w:val="left"/>
      <w:pPr>
        <w:ind w:left="0" w:firstLine="0"/>
      </w:pPr>
      <w:rPr>
        <w:rFonts w:ascii="MS Gothic" w:eastAsia="MS Gothic" w:hint="eastAsia"/>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132">
    <w:nsid w:val="6F4B6D02"/>
    <w:multiLevelType w:val="hybridMultilevel"/>
    <w:tmpl w:val="6AAA52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0C034EB"/>
    <w:multiLevelType w:val="multilevel"/>
    <w:tmpl w:val="B3986F46"/>
    <w:lvl w:ilvl="0">
      <w:start w:val="1"/>
      <w:numFmt w:val="decimal"/>
      <w:suff w:val="nothing"/>
      <w:lvlText w:val="%1."/>
      <w:lvlJc w:val="left"/>
      <w:pPr>
        <w:ind w:left="0" w:firstLine="0"/>
      </w:pPr>
      <w:rPr>
        <w:rFonts w:ascii="MS Gothic" w:eastAsia="MS Gothic" w:hint="eastAsia"/>
        <w:sz w:val="24"/>
        <w:szCs w:val="22"/>
      </w:rPr>
    </w:lvl>
    <w:lvl w:ilvl="1">
      <w:start w:val="1"/>
      <w:numFmt w:val="decimal"/>
      <w:suff w:val="nothing"/>
      <w:lvlText w:val="%1.%2."/>
      <w:lvlJc w:val="left"/>
      <w:pPr>
        <w:ind w:left="0" w:firstLine="0"/>
      </w:pPr>
      <w:rPr>
        <w:rFonts w:ascii="MS Gothic" w:eastAsia="MS Gothic" w:hint="eastAsia"/>
        <w:sz w:val="21"/>
        <w:szCs w:val="21"/>
      </w:rPr>
    </w:lvl>
    <w:lvl w:ilvl="2">
      <w:start w:val="1"/>
      <w:numFmt w:val="decimal"/>
      <w:suff w:val="nothing"/>
      <w:lvlText w:val="%1.%2.%3."/>
      <w:lvlJc w:val="left"/>
      <w:pPr>
        <w:ind w:left="0" w:firstLine="0"/>
      </w:pPr>
      <w:rPr>
        <w:rFonts w:ascii="MS Gothic" w:eastAsia="MS Gothic" w:hint="eastAsia"/>
        <w:sz w:val="21"/>
        <w:szCs w:val="21"/>
      </w:rPr>
    </w:lvl>
    <w:lvl w:ilvl="3">
      <w:start w:val="1"/>
      <w:numFmt w:val="decimal"/>
      <w:suff w:val="nothing"/>
      <w:lvlText w:val="%1.%2.%3.%4."/>
      <w:lvlJc w:val="left"/>
      <w:pPr>
        <w:ind w:left="2520" w:firstLine="0"/>
      </w:pPr>
      <w:rPr>
        <w:rFonts w:ascii="MS Gothic" w:eastAsia="MS Gothic" w:hint="eastAsia"/>
        <w:b w:val="0"/>
        <w:i w:val="0"/>
        <w:sz w:val="21"/>
        <w:szCs w:val="21"/>
      </w:rPr>
    </w:lvl>
    <w:lvl w:ilvl="4">
      <w:start w:val="1"/>
      <w:numFmt w:val="decimal"/>
      <w:suff w:val="nothing"/>
      <w:lvlText w:val="%1.%2.%3.%4.%5."/>
      <w:lvlJc w:val="left"/>
      <w:pPr>
        <w:ind w:left="0" w:firstLine="0"/>
      </w:pPr>
      <w:rPr>
        <w:rFonts w:ascii="MS Gothic" w:eastAsia="MS Gothic" w:hint="eastAsia"/>
        <w:sz w:val="21"/>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lang w:val="en-US"/>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134">
    <w:nsid w:val="70EA1361"/>
    <w:multiLevelType w:val="hybridMultilevel"/>
    <w:tmpl w:val="6016B7E6"/>
    <w:lvl w:ilvl="0" w:tplc="19D8B4A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5">
    <w:nsid w:val="72574BB0"/>
    <w:multiLevelType w:val="hybridMultilevel"/>
    <w:tmpl w:val="B11E3E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2591E98"/>
    <w:multiLevelType w:val="hybridMultilevel"/>
    <w:tmpl w:val="1EB695C0"/>
    <w:lvl w:ilvl="0" w:tplc="4146912E">
      <w:start w:val="1"/>
      <w:numFmt w:val="lowerRoman"/>
      <w:pStyle w:val="Heading7"/>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2F32954"/>
    <w:multiLevelType w:val="hybridMultilevel"/>
    <w:tmpl w:val="3BEE90D2"/>
    <w:lvl w:ilvl="0" w:tplc="0AEC59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8">
    <w:nsid w:val="73392398"/>
    <w:multiLevelType w:val="hybridMultilevel"/>
    <w:tmpl w:val="62A26D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3972DF7"/>
    <w:multiLevelType w:val="hybridMultilevel"/>
    <w:tmpl w:val="C16E4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58B30CA"/>
    <w:multiLevelType w:val="hybridMultilevel"/>
    <w:tmpl w:val="53EC0806"/>
    <w:lvl w:ilvl="0" w:tplc="FD1E1942">
      <w:start w:val="2"/>
      <w:numFmt w:val="decimalEnclosedCircle"/>
      <w:lvlText w:val="%1"/>
      <w:lvlJc w:val="left"/>
      <w:pPr>
        <w:ind w:left="360" w:hanging="360"/>
      </w:pPr>
      <w:rPr>
        <w:rFonts w:hint="default"/>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1">
    <w:nsid w:val="765E4659"/>
    <w:multiLevelType w:val="multilevel"/>
    <w:tmpl w:val="76946B80"/>
    <w:lvl w:ilvl="0">
      <w:start w:val="1"/>
      <w:numFmt w:val="decimal"/>
      <w:suff w:val="nothing"/>
      <w:lvlText w:val="%1."/>
      <w:lvlJc w:val="left"/>
      <w:pPr>
        <w:ind w:left="0" w:firstLine="0"/>
      </w:pPr>
      <w:rPr>
        <w:rFonts w:ascii="MS Gothic" w:eastAsia="MS Gothic" w:hint="eastAsia"/>
        <w:sz w:val="24"/>
        <w:szCs w:val="22"/>
      </w:rPr>
    </w:lvl>
    <w:lvl w:ilvl="1">
      <w:start w:val="1"/>
      <w:numFmt w:val="decimal"/>
      <w:suff w:val="nothing"/>
      <w:lvlText w:val="%1.%2."/>
      <w:lvlJc w:val="left"/>
      <w:pPr>
        <w:ind w:left="0" w:firstLine="0"/>
      </w:pPr>
      <w:rPr>
        <w:rFonts w:ascii="MS Gothic" w:eastAsia="MS Gothic" w:hint="eastAsia"/>
        <w:sz w:val="21"/>
        <w:szCs w:val="21"/>
      </w:rPr>
    </w:lvl>
    <w:lvl w:ilvl="2">
      <w:start w:val="1"/>
      <w:numFmt w:val="decimal"/>
      <w:suff w:val="nothing"/>
      <w:lvlText w:val="%1.%2.%3."/>
      <w:lvlJc w:val="left"/>
      <w:pPr>
        <w:ind w:left="0" w:firstLine="0"/>
      </w:pPr>
      <w:rPr>
        <w:rFonts w:ascii="MS Gothic" w:eastAsia="MS Gothic" w:hint="eastAsia"/>
        <w:sz w:val="21"/>
        <w:szCs w:val="21"/>
      </w:rPr>
    </w:lvl>
    <w:lvl w:ilvl="3">
      <w:start w:val="1"/>
      <w:numFmt w:val="decimal"/>
      <w:suff w:val="nothing"/>
      <w:lvlText w:val="%1.%2.%3.%4."/>
      <w:lvlJc w:val="left"/>
      <w:pPr>
        <w:ind w:left="2520" w:firstLine="0"/>
      </w:pPr>
      <w:rPr>
        <w:rFonts w:ascii="MS Gothic" w:eastAsia="MS Gothic" w:hint="eastAsia"/>
        <w:b w:val="0"/>
        <w:i w:val="0"/>
        <w:sz w:val="21"/>
        <w:szCs w:val="21"/>
      </w:rPr>
    </w:lvl>
    <w:lvl w:ilvl="4">
      <w:start w:val="1"/>
      <w:numFmt w:val="decimal"/>
      <w:suff w:val="nothing"/>
      <w:lvlText w:val="%1.%2.%3.%4.%5."/>
      <w:lvlJc w:val="left"/>
      <w:pPr>
        <w:ind w:left="0" w:firstLine="0"/>
      </w:pPr>
      <w:rPr>
        <w:rFonts w:ascii="MS Gothic" w:eastAsia="MS Gothic" w:hint="eastAsia"/>
        <w:sz w:val="21"/>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lang w:val="en-US"/>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142">
    <w:nsid w:val="76B01353"/>
    <w:multiLevelType w:val="hybridMultilevel"/>
    <w:tmpl w:val="3644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83D0C99"/>
    <w:multiLevelType w:val="hybridMultilevel"/>
    <w:tmpl w:val="BC94F6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9CB39DE"/>
    <w:multiLevelType w:val="multilevel"/>
    <w:tmpl w:val="E982E0CA"/>
    <w:lvl w:ilvl="0">
      <w:start w:val="1"/>
      <w:numFmt w:val="decimal"/>
      <w:suff w:val="nothing"/>
      <w:lvlText w:val="%1."/>
      <w:lvlJc w:val="left"/>
      <w:pPr>
        <w:ind w:left="0" w:firstLine="0"/>
      </w:pPr>
      <w:rPr>
        <w:rFonts w:ascii="Arial" w:eastAsia="MS Gothic" w:hAnsi="Arial" w:hint="default"/>
        <w:sz w:val="22"/>
        <w:szCs w:val="22"/>
      </w:rPr>
    </w:lvl>
    <w:lvl w:ilvl="1">
      <w:start w:val="1"/>
      <w:numFmt w:val="decimal"/>
      <w:suff w:val="nothing"/>
      <w:lvlText w:val="%1.%2."/>
      <w:lvlJc w:val="left"/>
      <w:pPr>
        <w:ind w:left="0" w:firstLine="0"/>
      </w:pPr>
      <w:rPr>
        <w:rFonts w:ascii="Arial" w:eastAsia="MS Gothic" w:hAnsi="Arial" w:hint="default"/>
        <w:sz w:val="21"/>
        <w:szCs w:val="21"/>
      </w:rPr>
    </w:lvl>
    <w:lvl w:ilvl="2">
      <w:start w:val="1"/>
      <w:numFmt w:val="decimal"/>
      <w:suff w:val="nothing"/>
      <w:lvlText w:val="%1.%2.%3."/>
      <w:lvlJc w:val="left"/>
      <w:pPr>
        <w:ind w:left="0" w:firstLine="0"/>
      </w:pPr>
      <w:rPr>
        <w:rFonts w:ascii="Arial" w:eastAsia="MS Gothic" w:hAnsi="Arial" w:hint="default"/>
        <w:sz w:val="21"/>
        <w:szCs w:val="21"/>
      </w:rPr>
    </w:lvl>
    <w:lvl w:ilvl="3">
      <w:start w:val="1"/>
      <w:numFmt w:val="decimal"/>
      <w:suff w:val="nothing"/>
      <w:lvlText w:val="%1.%2.%3.%4."/>
      <w:lvlJc w:val="left"/>
      <w:pPr>
        <w:ind w:left="0" w:firstLine="0"/>
      </w:pPr>
      <w:rPr>
        <w:rFonts w:ascii="Arial" w:eastAsia="MS Gothic" w:hAnsi="Arial" w:hint="default"/>
        <w:b w:val="0"/>
        <w:i w:val="0"/>
        <w:sz w:val="21"/>
        <w:szCs w:val="21"/>
      </w:rPr>
    </w:lvl>
    <w:lvl w:ilvl="4">
      <w:start w:val="1"/>
      <w:numFmt w:val="decimal"/>
      <w:suff w:val="nothing"/>
      <w:lvlText w:val="%1.%2.%3.%4.%5."/>
      <w:lvlJc w:val="left"/>
      <w:pPr>
        <w:ind w:left="0" w:firstLine="0"/>
      </w:pPr>
      <w:rPr>
        <w:rFonts w:ascii="Arial" w:eastAsia="MS Gothic" w:hAnsi="Arial" w:hint="default"/>
      </w:rPr>
    </w:lvl>
    <w:lvl w:ilvl="5">
      <w:start w:val="1"/>
      <w:numFmt w:val="decimal"/>
      <w:lvlText w:val="(%6)"/>
      <w:lvlJc w:val="left"/>
      <w:pPr>
        <w:tabs>
          <w:tab w:val="num" w:pos="397"/>
        </w:tabs>
        <w:ind w:left="397" w:hanging="397"/>
      </w:pPr>
      <w:rPr>
        <w:rFonts w:hint="eastAsia"/>
      </w:rPr>
    </w:lvl>
    <w:lvl w:ilvl="6">
      <w:start w:val="1"/>
      <w:numFmt w:val="decimalEnclosedCircle"/>
      <w:lvlText w:val="%7"/>
      <w:lvlJc w:val="left"/>
      <w:pPr>
        <w:tabs>
          <w:tab w:val="num" w:pos="680"/>
        </w:tabs>
        <w:ind w:left="680" w:hanging="340"/>
      </w:pPr>
      <w:rPr>
        <w:rFonts w:hint="eastAsia"/>
      </w:rPr>
    </w:lvl>
    <w:lvl w:ilvl="7">
      <w:start w:val="1"/>
      <w:numFmt w:val="lowerLetter"/>
      <w:lvlText w:val="%8."/>
      <w:lvlJc w:val="left"/>
      <w:pPr>
        <w:tabs>
          <w:tab w:val="num" w:pos="964"/>
        </w:tabs>
        <w:ind w:left="964" w:hanging="397"/>
      </w:pPr>
      <w:rPr>
        <w:rFonts w:hint="eastAsia"/>
      </w:rPr>
    </w:lvl>
    <w:lvl w:ilvl="8">
      <w:start w:val="1"/>
      <w:numFmt w:val="decimalEnclosedCircle"/>
      <w:lvlText w:val="%9"/>
      <w:lvlJc w:val="left"/>
      <w:pPr>
        <w:tabs>
          <w:tab w:val="num" w:pos="1191"/>
        </w:tabs>
        <w:ind w:left="1191" w:hanging="340"/>
      </w:pPr>
      <w:rPr>
        <w:rFonts w:hint="eastAsia"/>
      </w:rPr>
    </w:lvl>
  </w:abstractNum>
  <w:abstractNum w:abstractNumId="145">
    <w:nsid w:val="7C8019FA"/>
    <w:multiLevelType w:val="hybridMultilevel"/>
    <w:tmpl w:val="8F52A310"/>
    <w:lvl w:ilvl="0" w:tplc="0E541592">
      <w:start w:val="1"/>
      <w:numFmt w:val="bullet"/>
      <w:lvlText w:val=""/>
      <w:lvlJc w:val="left"/>
      <w:pPr>
        <w:tabs>
          <w:tab w:val="num" w:pos="720"/>
        </w:tabs>
        <w:ind w:left="720" w:hanging="360"/>
      </w:pPr>
      <w:rPr>
        <w:rFonts w:ascii="Symbol" w:hAnsi="Symbol" w:hint="default"/>
        <w:sz w:val="20"/>
      </w:rPr>
    </w:lvl>
    <w:lvl w:ilvl="1" w:tplc="CD06D4B0" w:tentative="1">
      <w:start w:val="1"/>
      <w:numFmt w:val="bullet"/>
      <w:lvlText w:val="o"/>
      <w:lvlJc w:val="left"/>
      <w:pPr>
        <w:tabs>
          <w:tab w:val="num" w:pos="1440"/>
        </w:tabs>
        <w:ind w:left="1440" w:hanging="360"/>
      </w:pPr>
      <w:rPr>
        <w:rFonts w:ascii="Courier New" w:hAnsi="Courier New" w:hint="default"/>
        <w:sz w:val="20"/>
      </w:rPr>
    </w:lvl>
    <w:lvl w:ilvl="2" w:tplc="01AECB02" w:tentative="1">
      <w:start w:val="1"/>
      <w:numFmt w:val="bullet"/>
      <w:lvlText w:val=""/>
      <w:lvlJc w:val="left"/>
      <w:pPr>
        <w:tabs>
          <w:tab w:val="num" w:pos="2160"/>
        </w:tabs>
        <w:ind w:left="2160" w:hanging="360"/>
      </w:pPr>
      <w:rPr>
        <w:rFonts w:ascii="Wingdings" w:hAnsi="Wingdings" w:hint="default"/>
        <w:sz w:val="20"/>
      </w:rPr>
    </w:lvl>
    <w:lvl w:ilvl="3" w:tplc="A072E6F8" w:tentative="1">
      <w:start w:val="1"/>
      <w:numFmt w:val="bullet"/>
      <w:lvlText w:val=""/>
      <w:lvlJc w:val="left"/>
      <w:pPr>
        <w:tabs>
          <w:tab w:val="num" w:pos="2880"/>
        </w:tabs>
        <w:ind w:left="2880" w:hanging="360"/>
      </w:pPr>
      <w:rPr>
        <w:rFonts w:ascii="Wingdings" w:hAnsi="Wingdings" w:hint="default"/>
        <w:sz w:val="20"/>
      </w:rPr>
    </w:lvl>
    <w:lvl w:ilvl="4" w:tplc="6908AE58" w:tentative="1">
      <w:start w:val="1"/>
      <w:numFmt w:val="bullet"/>
      <w:lvlText w:val=""/>
      <w:lvlJc w:val="left"/>
      <w:pPr>
        <w:tabs>
          <w:tab w:val="num" w:pos="3600"/>
        </w:tabs>
        <w:ind w:left="3600" w:hanging="360"/>
      </w:pPr>
      <w:rPr>
        <w:rFonts w:ascii="Wingdings" w:hAnsi="Wingdings" w:hint="default"/>
        <w:sz w:val="20"/>
      </w:rPr>
    </w:lvl>
    <w:lvl w:ilvl="5" w:tplc="0A3C0EAC" w:tentative="1">
      <w:start w:val="1"/>
      <w:numFmt w:val="bullet"/>
      <w:lvlText w:val=""/>
      <w:lvlJc w:val="left"/>
      <w:pPr>
        <w:tabs>
          <w:tab w:val="num" w:pos="4320"/>
        </w:tabs>
        <w:ind w:left="4320" w:hanging="360"/>
      </w:pPr>
      <w:rPr>
        <w:rFonts w:ascii="Wingdings" w:hAnsi="Wingdings" w:hint="default"/>
        <w:sz w:val="20"/>
      </w:rPr>
    </w:lvl>
    <w:lvl w:ilvl="6" w:tplc="21FC2D00" w:tentative="1">
      <w:start w:val="1"/>
      <w:numFmt w:val="bullet"/>
      <w:lvlText w:val=""/>
      <w:lvlJc w:val="left"/>
      <w:pPr>
        <w:tabs>
          <w:tab w:val="num" w:pos="5040"/>
        </w:tabs>
        <w:ind w:left="5040" w:hanging="360"/>
      </w:pPr>
      <w:rPr>
        <w:rFonts w:ascii="Wingdings" w:hAnsi="Wingdings" w:hint="default"/>
        <w:sz w:val="20"/>
      </w:rPr>
    </w:lvl>
    <w:lvl w:ilvl="7" w:tplc="A84AB876" w:tentative="1">
      <w:start w:val="1"/>
      <w:numFmt w:val="bullet"/>
      <w:lvlText w:val=""/>
      <w:lvlJc w:val="left"/>
      <w:pPr>
        <w:tabs>
          <w:tab w:val="num" w:pos="5760"/>
        </w:tabs>
        <w:ind w:left="5760" w:hanging="360"/>
      </w:pPr>
      <w:rPr>
        <w:rFonts w:ascii="Wingdings" w:hAnsi="Wingdings" w:hint="default"/>
        <w:sz w:val="20"/>
      </w:rPr>
    </w:lvl>
    <w:lvl w:ilvl="8" w:tplc="27B0034E"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D102D5E"/>
    <w:multiLevelType w:val="hybridMultilevel"/>
    <w:tmpl w:val="5B96DC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FCC0842"/>
    <w:multiLevelType w:val="multilevel"/>
    <w:tmpl w:val="41B061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9"/>
  </w:num>
  <w:num w:numId="2">
    <w:abstractNumId w:val="43"/>
  </w:num>
  <w:num w:numId="3">
    <w:abstractNumId w:val="17"/>
  </w:num>
  <w:num w:numId="4">
    <w:abstractNumId w:val="114"/>
  </w:num>
  <w:num w:numId="5">
    <w:abstractNumId w:val="145"/>
  </w:num>
  <w:num w:numId="6">
    <w:abstractNumId w:val="18"/>
  </w:num>
  <w:num w:numId="7">
    <w:abstractNumId w:val="50"/>
  </w:num>
  <w:num w:numId="8">
    <w:abstractNumId w:val="83"/>
  </w:num>
  <w:num w:numId="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3"/>
  </w:num>
  <w:num w:numId="12">
    <w:abstractNumId w:val="131"/>
  </w:num>
  <w:num w:numId="13">
    <w:abstractNumId w:val="144"/>
  </w:num>
  <w:num w:numId="14">
    <w:abstractNumId w:val="26"/>
  </w:num>
  <w:num w:numId="15">
    <w:abstractNumId w:val="13"/>
  </w:num>
  <w:num w:numId="16">
    <w:abstractNumId w:val="13"/>
  </w:num>
  <w:num w:numId="17">
    <w:abstractNumId w:val="89"/>
  </w:num>
  <w:num w:numId="18">
    <w:abstractNumId w:val="109"/>
  </w:num>
  <w:num w:numId="19">
    <w:abstractNumId w:val="73"/>
  </w:num>
  <w:num w:numId="20">
    <w:abstractNumId w:val="28"/>
  </w:num>
  <w:num w:numId="21">
    <w:abstractNumId w:val="13"/>
  </w:num>
  <w:num w:numId="22">
    <w:abstractNumId w:val="13"/>
  </w:num>
  <w:num w:numId="23">
    <w:abstractNumId w:val="13"/>
  </w:num>
  <w:num w:numId="24">
    <w:abstractNumId w:val="28"/>
  </w:num>
  <w:num w:numId="25">
    <w:abstractNumId w:val="28"/>
  </w:num>
  <w:num w:numId="26">
    <w:abstractNumId w:val="30"/>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59"/>
  </w:num>
  <w:num w:numId="38">
    <w:abstractNumId w:val="13"/>
  </w:num>
  <w:num w:numId="39">
    <w:abstractNumId w:val="69"/>
  </w:num>
  <w:num w:numId="40">
    <w:abstractNumId w:val="13"/>
  </w:num>
  <w:num w:numId="41">
    <w:abstractNumId w:val="13"/>
  </w:num>
  <w:num w:numId="42">
    <w:abstractNumId w:val="103"/>
  </w:num>
  <w:num w:numId="43">
    <w:abstractNumId w:val="22"/>
  </w:num>
  <w:num w:numId="44">
    <w:abstractNumId w:val="48"/>
  </w:num>
  <w:num w:numId="45">
    <w:abstractNumId w:val="39"/>
  </w:num>
  <w:num w:numId="46">
    <w:abstractNumId w:val="79"/>
  </w:num>
  <w:num w:numId="47">
    <w:abstractNumId w:val="137"/>
  </w:num>
  <w:num w:numId="48">
    <w:abstractNumId w:val="49"/>
  </w:num>
  <w:num w:numId="49">
    <w:abstractNumId w:val="51"/>
  </w:num>
  <w:num w:numId="50">
    <w:abstractNumId w:val="140"/>
  </w:num>
  <w:num w:numId="51">
    <w:abstractNumId w:val="68"/>
  </w:num>
  <w:num w:numId="52">
    <w:abstractNumId w:val="71"/>
  </w:num>
  <w:num w:numId="53">
    <w:abstractNumId w:val="121"/>
  </w:num>
  <w:num w:numId="54">
    <w:abstractNumId w:val="23"/>
  </w:num>
  <w:num w:numId="55">
    <w:abstractNumId w:val="134"/>
  </w:num>
  <w:num w:numId="56">
    <w:abstractNumId w:val="29"/>
  </w:num>
  <w:num w:numId="57">
    <w:abstractNumId w:val="127"/>
  </w:num>
  <w:num w:numId="58">
    <w:abstractNumId w:val="105"/>
  </w:num>
  <w:num w:numId="59">
    <w:abstractNumId w:val="21"/>
  </w:num>
  <w:num w:numId="6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0"/>
  </w:num>
  <w:num w:numId="6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7"/>
  </w:num>
  <w:num w:numId="65">
    <w:abstractNumId w:val="147"/>
  </w:num>
  <w:num w:numId="66">
    <w:abstractNumId w:val="36"/>
  </w:num>
  <w:num w:numId="67">
    <w:abstractNumId w:val="124"/>
  </w:num>
  <w:num w:numId="68">
    <w:abstractNumId w:val="20"/>
  </w:num>
  <w:num w:numId="69">
    <w:abstractNumId w:val="53"/>
  </w:num>
  <w:num w:numId="7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33"/>
  </w:num>
  <w:num w:numId="7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85"/>
  </w:num>
  <w:num w:numId="74">
    <w:abstractNumId w:val="34"/>
  </w:num>
  <w:num w:numId="75">
    <w:abstractNumId w:val="141"/>
  </w:num>
  <w:num w:numId="76">
    <w:abstractNumId w:val="16"/>
  </w:num>
  <w:num w:numId="77">
    <w:abstractNumId w:val="95"/>
  </w:num>
  <w:num w:numId="78">
    <w:abstractNumId w:val="56"/>
  </w:num>
  <w:num w:numId="79">
    <w:abstractNumId w:val="60"/>
  </w:num>
  <w:num w:numId="80">
    <w:abstractNumId w:val="47"/>
  </w:num>
  <w:num w:numId="81">
    <w:abstractNumId w:val="97"/>
  </w:num>
  <w:num w:numId="82">
    <w:abstractNumId w:val="32"/>
  </w:num>
  <w:num w:numId="83">
    <w:abstractNumId w:val="120"/>
  </w:num>
  <w:num w:numId="84">
    <w:abstractNumId w:val="125"/>
  </w:num>
  <w:num w:numId="85">
    <w:abstractNumId w:val="61"/>
  </w:num>
  <w:num w:numId="86">
    <w:abstractNumId w:val="130"/>
  </w:num>
  <w:num w:numId="87">
    <w:abstractNumId w:val="81"/>
  </w:num>
  <w:num w:numId="88">
    <w:abstractNumId w:val="42"/>
  </w:num>
  <w:num w:numId="89">
    <w:abstractNumId w:val="78"/>
  </w:num>
  <w:num w:numId="90">
    <w:abstractNumId w:val="101"/>
  </w:num>
  <w:num w:numId="91">
    <w:abstractNumId w:val="102"/>
  </w:num>
  <w:num w:numId="92">
    <w:abstractNumId w:val="135"/>
  </w:num>
  <w:num w:numId="93">
    <w:abstractNumId w:val="138"/>
  </w:num>
  <w:num w:numId="94">
    <w:abstractNumId w:val="46"/>
  </w:num>
  <w:num w:numId="95">
    <w:abstractNumId w:val="72"/>
  </w:num>
  <w:num w:numId="96">
    <w:abstractNumId w:val="63"/>
  </w:num>
  <w:num w:numId="97">
    <w:abstractNumId w:val="52"/>
  </w:num>
  <w:num w:numId="98">
    <w:abstractNumId w:val="37"/>
  </w:num>
  <w:num w:numId="99">
    <w:abstractNumId w:val="132"/>
  </w:num>
  <w:num w:numId="100">
    <w:abstractNumId w:val="70"/>
  </w:num>
  <w:num w:numId="101">
    <w:abstractNumId w:val="116"/>
  </w:num>
  <w:num w:numId="102">
    <w:abstractNumId w:val="111"/>
  </w:num>
  <w:num w:numId="103">
    <w:abstractNumId w:val="146"/>
  </w:num>
  <w:num w:numId="104">
    <w:abstractNumId w:val="122"/>
  </w:num>
  <w:num w:numId="105">
    <w:abstractNumId w:val="62"/>
  </w:num>
  <w:num w:numId="106">
    <w:abstractNumId w:val="67"/>
  </w:num>
  <w:num w:numId="107">
    <w:abstractNumId w:val="27"/>
  </w:num>
  <w:num w:numId="108">
    <w:abstractNumId w:val="92"/>
  </w:num>
  <w:num w:numId="109">
    <w:abstractNumId w:val="104"/>
  </w:num>
  <w:num w:numId="110">
    <w:abstractNumId w:val="106"/>
  </w:num>
  <w:num w:numId="111">
    <w:abstractNumId w:val="88"/>
  </w:num>
  <w:num w:numId="112">
    <w:abstractNumId w:val="94"/>
  </w:num>
  <w:num w:numId="113">
    <w:abstractNumId w:val="108"/>
  </w:num>
  <w:num w:numId="114">
    <w:abstractNumId w:val="99"/>
  </w:num>
  <w:num w:numId="115">
    <w:abstractNumId w:val="129"/>
  </w:num>
  <w:num w:numId="116">
    <w:abstractNumId w:val="44"/>
  </w:num>
  <w:num w:numId="117">
    <w:abstractNumId w:val="35"/>
  </w:num>
  <w:num w:numId="118">
    <w:abstractNumId w:val="25"/>
  </w:num>
  <w:num w:numId="119">
    <w:abstractNumId w:val="113"/>
  </w:num>
  <w:num w:numId="120">
    <w:abstractNumId w:val="98"/>
  </w:num>
  <w:num w:numId="121">
    <w:abstractNumId w:val="107"/>
  </w:num>
  <w:num w:numId="122">
    <w:abstractNumId w:val="57"/>
  </w:num>
  <w:num w:numId="123">
    <w:abstractNumId w:val="117"/>
  </w:num>
  <w:num w:numId="124">
    <w:abstractNumId w:val="65"/>
  </w:num>
  <w:num w:numId="125">
    <w:abstractNumId w:val="82"/>
  </w:num>
  <w:num w:numId="126">
    <w:abstractNumId w:val="86"/>
  </w:num>
  <w:num w:numId="127">
    <w:abstractNumId w:val="33"/>
  </w:num>
  <w:num w:numId="128">
    <w:abstractNumId w:val="14"/>
  </w:num>
  <w:num w:numId="129">
    <w:abstractNumId w:val="115"/>
  </w:num>
  <w:num w:numId="130">
    <w:abstractNumId w:val="24"/>
  </w:num>
  <w:num w:numId="131">
    <w:abstractNumId w:val="74"/>
  </w:num>
  <w:num w:numId="132">
    <w:abstractNumId w:val="110"/>
  </w:num>
  <w:num w:numId="133">
    <w:abstractNumId w:val="126"/>
  </w:num>
  <w:num w:numId="134">
    <w:abstractNumId w:val="76"/>
  </w:num>
  <w:num w:numId="135">
    <w:abstractNumId w:val="84"/>
  </w:num>
  <w:num w:numId="136">
    <w:abstractNumId w:val="15"/>
  </w:num>
  <w:num w:numId="137">
    <w:abstractNumId w:val="64"/>
  </w:num>
  <w:num w:numId="138">
    <w:abstractNumId w:val="90"/>
  </w:num>
  <w:num w:numId="139">
    <w:abstractNumId w:val="93"/>
  </w:num>
  <w:num w:numId="1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41"/>
  </w:num>
  <w:num w:numId="142">
    <w:abstractNumId w:val="11"/>
  </w:num>
  <w:num w:numId="143">
    <w:abstractNumId w:val="87"/>
  </w:num>
  <w:num w:numId="144">
    <w:abstractNumId w:val="19"/>
  </w:num>
  <w:num w:numId="145">
    <w:abstractNumId w:val="55"/>
  </w:num>
  <w:num w:numId="146">
    <w:abstractNumId w:val="139"/>
  </w:num>
  <w:num w:numId="147">
    <w:abstractNumId w:val="40"/>
  </w:num>
  <w:num w:numId="148">
    <w:abstractNumId w:val="58"/>
  </w:num>
  <w:num w:numId="149">
    <w:abstractNumId w:val="38"/>
  </w:num>
  <w:num w:numId="150">
    <w:abstractNumId w:val="31"/>
  </w:num>
  <w:num w:numId="151">
    <w:abstractNumId w:val="66"/>
  </w:num>
  <w:num w:numId="152">
    <w:abstractNumId w:val="91"/>
  </w:num>
  <w:num w:numId="153">
    <w:abstractNumId w:val="96"/>
  </w:num>
  <w:num w:numId="154">
    <w:abstractNumId w:val="112"/>
  </w:num>
  <w:num w:numId="155">
    <w:abstractNumId w:val="54"/>
  </w:num>
  <w:num w:numId="156">
    <w:abstractNumId w:val="45"/>
  </w:num>
  <w:num w:numId="157">
    <w:abstractNumId w:val="128"/>
  </w:num>
  <w:num w:numId="158">
    <w:abstractNumId w:val="143"/>
  </w:num>
  <w:num w:numId="159">
    <w:abstractNumId w:val="80"/>
  </w:num>
  <w:num w:numId="160">
    <w:abstractNumId w:val="123"/>
  </w:num>
  <w:num w:numId="161">
    <w:abstractNumId w:val="118"/>
  </w:num>
  <w:num w:numId="162">
    <w:abstractNumId w:val="100"/>
  </w:num>
  <w:num w:numId="163">
    <w:abstractNumId w:val="107"/>
  </w:num>
  <w:num w:numId="164">
    <w:abstractNumId w:val="119"/>
  </w:num>
  <w:num w:numId="165">
    <w:abstractNumId w:val="136"/>
  </w:num>
  <w:num w:numId="166">
    <w:abstractNumId w:val="136"/>
    <w:lvlOverride w:ilvl="0">
      <w:startOverride w:val="1"/>
    </w:lvlOverride>
  </w:num>
  <w:num w:numId="167">
    <w:abstractNumId w:val="136"/>
    <w:lvlOverride w:ilvl="0">
      <w:startOverride w:val="1"/>
    </w:lvlOverride>
  </w:num>
  <w:num w:numId="168">
    <w:abstractNumId w:val="107"/>
  </w:num>
  <w:num w:numId="169">
    <w:abstractNumId w:val="107"/>
  </w:num>
  <w:num w:numId="170">
    <w:abstractNumId w:val="107"/>
  </w:num>
  <w:num w:numId="17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42"/>
  </w:num>
  <w:num w:numId="183">
    <w:abstractNumId w:val="75"/>
  </w:num>
  <w:num w:numId="184">
    <w:abstractNumId w:val="36"/>
  </w:num>
  <w:num w:numId="185">
    <w:abstractNumId w:val="36"/>
  </w:num>
  <w:num w:numId="186">
    <w:abstractNumId w:val="36"/>
  </w:num>
  <w:num w:numId="187">
    <w:abstractNumId w:val="36"/>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ja-JP" w:vendorID="64" w:dllVersion="131078" w:nlCheck="1" w:checkStyle="1"/>
  <w:activeWritingStyle w:appName="MSWord" w:lang="en-US" w:vendorID="64" w:dllVersion="131078" w:nlCheck="1" w:checkStyle="1"/>
  <w:activeWritingStyle w:appName="MSWord" w:lang="ja-JP" w:vendorID="64" w:dllVersion="131077" w:nlCheck="1" w:checkStyle="1"/>
  <w:activeWritingStyle w:appName="MSWord" w:lang="en-US" w:vendorID="64" w:dllVersion="131077" w:nlCheck="1" w:checkStyle="1"/>
  <w:activeWritingStyle w:appName="MSWord" w:lang="fr-FR" w:vendorID="64" w:dllVersion="131078" w:nlCheck="1" w:checkStyle="1"/>
  <w:activeWritingStyle w:appName="MSWord" w:lang="de-DE" w:vendorID="64" w:dllVersion="131078" w:nlCheck="1" w:checkStyle="1"/>
  <w:proofState w:spelling="clean" w:grammar="clean"/>
  <w:attachedTemplate r:id="rId1"/>
  <w:trackRevisions/>
  <w:defaultTabStop w:val="840"/>
  <w:drawingGridHorizontalSpacing w:val="105"/>
  <w:drawingGridVerticalSpacing w:val="143"/>
  <w:displayHorizontalDrawingGridEvery w:val="2"/>
  <w:displayVerticalDrawingGridEvery w:val="2"/>
  <w:characterSpacingControl w:val="compressPunctuation"/>
  <w:hdrShapeDefaults>
    <o:shapedefaults v:ext="edit" spidmax="2049">
      <v:textbox inset="5.85pt,.7pt,5.85pt,.7pt"/>
    </o:shapedefaults>
  </w:hdrShapeDefaults>
  <w:footnotePr>
    <w:numFmt w:val="chicago"/>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861"/>
    <w:rsid w:val="0000088F"/>
    <w:rsid w:val="00001750"/>
    <w:rsid w:val="00001933"/>
    <w:rsid w:val="000033B4"/>
    <w:rsid w:val="00003426"/>
    <w:rsid w:val="0000369C"/>
    <w:rsid w:val="0000395B"/>
    <w:rsid w:val="00003ECB"/>
    <w:rsid w:val="00004E89"/>
    <w:rsid w:val="00011F19"/>
    <w:rsid w:val="000122BF"/>
    <w:rsid w:val="00012D9A"/>
    <w:rsid w:val="0001322C"/>
    <w:rsid w:val="00013233"/>
    <w:rsid w:val="0001386B"/>
    <w:rsid w:val="000265CB"/>
    <w:rsid w:val="0002665C"/>
    <w:rsid w:val="00026693"/>
    <w:rsid w:val="00027B93"/>
    <w:rsid w:val="0003092A"/>
    <w:rsid w:val="00030D8F"/>
    <w:rsid w:val="00031E24"/>
    <w:rsid w:val="00032084"/>
    <w:rsid w:val="00032455"/>
    <w:rsid w:val="00033053"/>
    <w:rsid w:val="000337BE"/>
    <w:rsid w:val="0003402F"/>
    <w:rsid w:val="00034390"/>
    <w:rsid w:val="000358E3"/>
    <w:rsid w:val="00037C22"/>
    <w:rsid w:val="0004147D"/>
    <w:rsid w:val="000419B9"/>
    <w:rsid w:val="00043335"/>
    <w:rsid w:val="000433B9"/>
    <w:rsid w:val="00043DE1"/>
    <w:rsid w:val="00046AE7"/>
    <w:rsid w:val="00046AF5"/>
    <w:rsid w:val="000501DD"/>
    <w:rsid w:val="00050201"/>
    <w:rsid w:val="000502B9"/>
    <w:rsid w:val="00052B1D"/>
    <w:rsid w:val="00053478"/>
    <w:rsid w:val="0005573C"/>
    <w:rsid w:val="00056652"/>
    <w:rsid w:val="00057469"/>
    <w:rsid w:val="0005791A"/>
    <w:rsid w:val="00063483"/>
    <w:rsid w:val="00063773"/>
    <w:rsid w:val="00064E57"/>
    <w:rsid w:val="000655FC"/>
    <w:rsid w:val="000657A3"/>
    <w:rsid w:val="00065929"/>
    <w:rsid w:val="00065A80"/>
    <w:rsid w:val="00065DF2"/>
    <w:rsid w:val="00065FD3"/>
    <w:rsid w:val="000679CB"/>
    <w:rsid w:val="000725B5"/>
    <w:rsid w:val="00076651"/>
    <w:rsid w:val="00077229"/>
    <w:rsid w:val="00077CC8"/>
    <w:rsid w:val="00082A7D"/>
    <w:rsid w:val="00083C55"/>
    <w:rsid w:val="00084166"/>
    <w:rsid w:val="00084EA4"/>
    <w:rsid w:val="0008501A"/>
    <w:rsid w:val="000852B2"/>
    <w:rsid w:val="00091F00"/>
    <w:rsid w:val="000923F4"/>
    <w:rsid w:val="00092878"/>
    <w:rsid w:val="00093CEB"/>
    <w:rsid w:val="000941DF"/>
    <w:rsid w:val="00094D8C"/>
    <w:rsid w:val="00096198"/>
    <w:rsid w:val="000A01FE"/>
    <w:rsid w:val="000A3D14"/>
    <w:rsid w:val="000B19F3"/>
    <w:rsid w:val="000B49F4"/>
    <w:rsid w:val="000B5E38"/>
    <w:rsid w:val="000B618E"/>
    <w:rsid w:val="000B61DC"/>
    <w:rsid w:val="000B700C"/>
    <w:rsid w:val="000B77A0"/>
    <w:rsid w:val="000C01E6"/>
    <w:rsid w:val="000C06C1"/>
    <w:rsid w:val="000C2C4E"/>
    <w:rsid w:val="000C2FAD"/>
    <w:rsid w:val="000C31E6"/>
    <w:rsid w:val="000C3731"/>
    <w:rsid w:val="000C525C"/>
    <w:rsid w:val="000C6238"/>
    <w:rsid w:val="000D01AA"/>
    <w:rsid w:val="000D0BC3"/>
    <w:rsid w:val="000D0CF3"/>
    <w:rsid w:val="000D226B"/>
    <w:rsid w:val="000D400D"/>
    <w:rsid w:val="000D50EA"/>
    <w:rsid w:val="000D5C52"/>
    <w:rsid w:val="000D63C6"/>
    <w:rsid w:val="000E13FD"/>
    <w:rsid w:val="000E1703"/>
    <w:rsid w:val="000E1E4F"/>
    <w:rsid w:val="000E26BB"/>
    <w:rsid w:val="000E37C5"/>
    <w:rsid w:val="000F09C7"/>
    <w:rsid w:val="000F0C5A"/>
    <w:rsid w:val="000F424D"/>
    <w:rsid w:val="0010008E"/>
    <w:rsid w:val="001021C4"/>
    <w:rsid w:val="00102738"/>
    <w:rsid w:val="00104158"/>
    <w:rsid w:val="00104322"/>
    <w:rsid w:val="001105CC"/>
    <w:rsid w:val="001135DD"/>
    <w:rsid w:val="001149BA"/>
    <w:rsid w:val="00114C23"/>
    <w:rsid w:val="001151EB"/>
    <w:rsid w:val="00115BDD"/>
    <w:rsid w:val="001213D7"/>
    <w:rsid w:val="00122D52"/>
    <w:rsid w:val="00123563"/>
    <w:rsid w:val="0012471F"/>
    <w:rsid w:val="00125AA2"/>
    <w:rsid w:val="0013142B"/>
    <w:rsid w:val="00131672"/>
    <w:rsid w:val="001318B2"/>
    <w:rsid w:val="00134160"/>
    <w:rsid w:val="00135EAE"/>
    <w:rsid w:val="00140DAA"/>
    <w:rsid w:val="001412DD"/>
    <w:rsid w:val="00145CCA"/>
    <w:rsid w:val="001464AA"/>
    <w:rsid w:val="00150E11"/>
    <w:rsid w:val="00151D34"/>
    <w:rsid w:val="0015246E"/>
    <w:rsid w:val="00152999"/>
    <w:rsid w:val="00155224"/>
    <w:rsid w:val="00155298"/>
    <w:rsid w:val="00155900"/>
    <w:rsid w:val="0015653A"/>
    <w:rsid w:val="001565EC"/>
    <w:rsid w:val="00157101"/>
    <w:rsid w:val="0015781E"/>
    <w:rsid w:val="00157C03"/>
    <w:rsid w:val="00160A26"/>
    <w:rsid w:val="00160BC5"/>
    <w:rsid w:val="001634BF"/>
    <w:rsid w:val="00165317"/>
    <w:rsid w:val="001653F5"/>
    <w:rsid w:val="001666F3"/>
    <w:rsid w:val="00167459"/>
    <w:rsid w:val="001678DE"/>
    <w:rsid w:val="00172848"/>
    <w:rsid w:val="001757FB"/>
    <w:rsid w:val="00177587"/>
    <w:rsid w:val="00180360"/>
    <w:rsid w:val="001808CF"/>
    <w:rsid w:val="00181445"/>
    <w:rsid w:val="001826FA"/>
    <w:rsid w:val="00182919"/>
    <w:rsid w:val="00183242"/>
    <w:rsid w:val="00183729"/>
    <w:rsid w:val="00185EF9"/>
    <w:rsid w:val="00186083"/>
    <w:rsid w:val="0018634E"/>
    <w:rsid w:val="00187426"/>
    <w:rsid w:val="0019451E"/>
    <w:rsid w:val="001953DE"/>
    <w:rsid w:val="00196C70"/>
    <w:rsid w:val="001970D0"/>
    <w:rsid w:val="001A1061"/>
    <w:rsid w:val="001A60B7"/>
    <w:rsid w:val="001A6F1E"/>
    <w:rsid w:val="001A74A1"/>
    <w:rsid w:val="001A7E7E"/>
    <w:rsid w:val="001B1557"/>
    <w:rsid w:val="001B1870"/>
    <w:rsid w:val="001B253E"/>
    <w:rsid w:val="001B2AAE"/>
    <w:rsid w:val="001B4009"/>
    <w:rsid w:val="001B4901"/>
    <w:rsid w:val="001B4B5B"/>
    <w:rsid w:val="001B52CD"/>
    <w:rsid w:val="001B5EBD"/>
    <w:rsid w:val="001B780F"/>
    <w:rsid w:val="001B7B85"/>
    <w:rsid w:val="001C0263"/>
    <w:rsid w:val="001C2354"/>
    <w:rsid w:val="001C5817"/>
    <w:rsid w:val="001C5D4B"/>
    <w:rsid w:val="001C6B65"/>
    <w:rsid w:val="001C7482"/>
    <w:rsid w:val="001C7780"/>
    <w:rsid w:val="001C7CB0"/>
    <w:rsid w:val="001D0F76"/>
    <w:rsid w:val="001D3717"/>
    <w:rsid w:val="001D3C9A"/>
    <w:rsid w:val="001D412A"/>
    <w:rsid w:val="001D6F08"/>
    <w:rsid w:val="001D70D1"/>
    <w:rsid w:val="001E000E"/>
    <w:rsid w:val="001E1AE0"/>
    <w:rsid w:val="001E38AA"/>
    <w:rsid w:val="001E3C18"/>
    <w:rsid w:val="001E425C"/>
    <w:rsid w:val="001E74DD"/>
    <w:rsid w:val="001F20C3"/>
    <w:rsid w:val="001F4F01"/>
    <w:rsid w:val="002003E9"/>
    <w:rsid w:val="00200867"/>
    <w:rsid w:val="00200B08"/>
    <w:rsid w:val="002020AA"/>
    <w:rsid w:val="00203D58"/>
    <w:rsid w:val="00204B61"/>
    <w:rsid w:val="0020650F"/>
    <w:rsid w:val="00206BD2"/>
    <w:rsid w:val="00210C2C"/>
    <w:rsid w:val="002112DC"/>
    <w:rsid w:val="0021203A"/>
    <w:rsid w:val="002133BB"/>
    <w:rsid w:val="00216145"/>
    <w:rsid w:val="00220AB7"/>
    <w:rsid w:val="00221632"/>
    <w:rsid w:val="00221667"/>
    <w:rsid w:val="002241B8"/>
    <w:rsid w:val="00225629"/>
    <w:rsid w:val="00226A28"/>
    <w:rsid w:val="00227668"/>
    <w:rsid w:val="002308C1"/>
    <w:rsid w:val="00232B81"/>
    <w:rsid w:val="00232CCD"/>
    <w:rsid w:val="002342AE"/>
    <w:rsid w:val="002365B9"/>
    <w:rsid w:val="002407EA"/>
    <w:rsid w:val="00242878"/>
    <w:rsid w:val="002447BB"/>
    <w:rsid w:val="00251B8B"/>
    <w:rsid w:val="00254384"/>
    <w:rsid w:val="00254B67"/>
    <w:rsid w:val="002550AA"/>
    <w:rsid w:val="00256862"/>
    <w:rsid w:val="00256FC0"/>
    <w:rsid w:val="00257247"/>
    <w:rsid w:val="00257632"/>
    <w:rsid w:val="00257D34"/>
    <w:rsid w:val="00260C68"/>
    <w:rsid w:val="00261BB2"/>
    <w:rsid w:val="002631BB"/>
    <w:rsid w:val="00264D35"/>
    <w:rsid w:val="002670D0"/>
    <w:rsid w:val="0027091A"/>
    <w:rsid w:val="00271687"/>
    <w:rsid w:val="00272248"/>
    <w:rsid w:val="0027317E"/>
    <w:rsid w:val="00275822"/>
    <w:rsid w:val="00275930"/>
    <w:rsid w:val="00280864"/>
    <w:rsid w:val="002859FF"/>
    <w:rsid w:val="00287ADD"/>
    <w:rsid w:val="002907AC"/>
    <w:rsid w:val="00292F1B"/>
    <w:rsid w:val="002931B8"/>
    <w:rsid w:val="002934CE"/>
    <w:rsid w:val="002940AC"/>
    <w:rsid w:val="00295B48"/>
    <w:rsid w:val="00295D2B"/>
    <w:rsid w:val="0029663E"/>
    <w:rsid w:val="002A0896"/>
    <w:rsid w:val="002A1AFB"/>
    <w:rsid w:val="002A22B5"/>
    <w:rsid w:val="002A235A"/>
    <w:rsid w:val="002A6F64"/>
    <w:rsid w:val="002A774D"/>
    <w:rsid w:val="002B1A72"/>
    <w:rsid w:val="002B4ADC"/>
    <w:rsid w:val="002B6AF7"/>
    <w:rsid w:val="002B6D78"/>
    <w:rsid w:val="002B7F1D"/>
    <w:rsid w:val="002C05B9"/>
    <w:rsid w:val="002C0D03"/>
    <w:rsid w:val="002C3FD3"/>
    <w:rsid w:val="002C4DF3"/>
    <w:rsid w:val="002C516F"/>
    <w:rsid w:val="002D077F"/>
    <w:rsid w:val="002D14D8"/>
    <w:rsid w:val="002D1752"/>
    <w:rsid w:val="002D2D58"/>
    <w:rsid w:val="002D3B79"/>
    <w:rsid w:val="002D4DEA"/>
    <w:rsid w:val="002D6189"/>
    <w:rsid w:val="002D62BA"/>
    <w:rsid w:val="002E08F6"/>
    <w:rsid w:val="002E4304"/>
    <w:rsid w:val="002E478B"/>
    <w:rsid w:val="002E63EE"/>
    <w:rsid w:val="002E7FDC"/>
    <w:rsid w:val="002E7FF7"/>
    <w:rsid w:val="002F04FC"/>
    <w:rsid w:val="002F119A"/>
    <w:rsid w:val="002F4051"/>
    <w:rsid w:val="002F7A14"/>
    <w:rsid w:val="00300890"/>
    <w:rsid w:val="00302F63"/>
    <w:rsid w:val="00312A98"/>
    <w:rsid w:val="00312FAE"/>
    <w:rsid w:val="003144BE"/>
    <w:rsid w:val="00315054"/>
    <w:rsid w:val="0031546D"/>
    <w:rsid w:val="00317312"/>
    <w:rsid w:val="0032009D"/>
    <w:rsid w:val="00320F14"/>
    <w:rsid w:val="00321C55"/>
    <w:rsid w:val="00322317"/>
    <w:rsid w:val="00322AB5"/>
    <w:rsid w:val="0032490B"/>
    <w:rsid w:val="00324A09"/>
    <w:rsid w:val="00326891"/>
    <w:rsid w:val="00327237"/>
    <w:rsid w:val="00330261"/>
    <w:rsid w:val="00330E4E"/>
    <w:rsid w:val="0033385B"/>
    <w:rsid w:val="00333938"/>
    <w:rsid w:val="0033683D"/>
    <w:rsid w:val="00336EDC"/>
    <w:rsid w:val="00337748"/>
    <w:rsid w:val="00340934"/>
    <w:rsid w:val="00341B5C"/>
    <w:rsid w:val="00342A66"/>
    <w:rsid w:val="00344F4B"/>
    <w:rsid w:val="00345451"/>
    <w:rsid w:val="00346A03"/>
    <w:rsid w:val="00347754"/>
    <w:rsid w:val="00347825"/>
    <w:rsid w:val="003500B7"/>
    <w:rsid w:val="0035100F"/>
    <w:rsid w:val="00352FBC"/>
    <w:rsid w:val="003539E5"/>
    <w:rsid w:val="00354681"/>
    <w:rsid w:val="00355918"/>
    <w:rsid w:val="00355B27"/>
    <w:rsid w:val="00355F13"/>
    <w:rsid w:val="00356144"/>
    <w:rsid w:val="00356308"/>
    <w:rsid w:val="0036083E"/>
    <w:rsid w:val="00362256"/>
    <w:rsid w:val="00363D23"/>
    <w:rsid w:val="003640F6"/>
    <w:rsid w:val="00364744"/>
    <w:rsid w:val="0036539D"/>
    <w:rsid w:val="003663CE"/>
    <w:rsid w:val="003729F6"/>
    <w:rsid w:val="00372A0F"/>
    <w:rsid w:val="003736BD"/>
    <w:rsid w:val="003764E6"/>
    <w:rsid w:val="00376FFC"/>
    <w:rsid w:val="003814C5"/>
    <w:rsid w:val="0038314E"/>
    <w:rsid w:val="00385F13"/>
    <w:rsid w:val="0039083E"/>
    <w:rsid w:val="00390D12"/>
    <w:rsid w:val="00390D45"/>
    <w:rsid w:val="00391976"/>
    <w:rsid w:val="0039270F"/>
    <w:rsid w:val="0039467F"/>
    <w:rsid w:val="00397A41"/>
    <w:rsid w:val="003A0081"/>
    <w:rsid w:val="003A00A7"/>
    <w:rsid w:val="003A1BB5"/>
    <w:rsid w:val="003A2B75"/>
    <w:rsid w:val="003A33FD"/>
    <w:rsid w:val="003A4B62"/>
    <w:rsid w:val="003A5E4A"/>
    <w:rsid w:val="003A6F64"/>
    <w:rsid w:val="003A71E9"/>
    <w:rsid w:val="003A7C35"/>
    <w:rsid w:val="003B3580"/>
    <w:rsid w:val="003B6139"/>
    <w:rsid w:val="003B7D24"/>
    <w:rsid w:val="003C0F9F"/>
    <w:rsid w:val="003C1BC6"/>
    <w:rsid w:val="003C29A4"/>
    <w:rsid w:val="003C46F3"/>
    <w:rsid w:val="003C52D6"/>
    <w:rsid w:val="003C56FD"/>
    <w:rsid w:val="003C57F6"/>
    <w:rsid w:val="003C618E"/>
    <w:rsid w:val="003D0686"/>
    <w:rsid w:val="003D1D74"/>
    <w:rsid w:val="003D2F57"/>
    <w:rsid w:val="003D47B8"/>
    <w:rsid w:val="003D73E6"/>
    <w:rsid w:val="003E0500"/>
    <w:rsid w:val="003E0BEF"/>
    <w:rsid w:val="003E2F83"/>
    <w:rsid w:val="003E32F5"/>
    <w:rsid w:val="003E4302"/>
    <w:rsid w:val="003E45C8"/>
    <w:rsid w:val="003E4F63"/>
    <w:rsid w:val="003E5ADC"/>
    <w:rsid w:val="003E7055"/>
    <w:rsid w:val="003E74BE"/>
    <w:rsid w:val="003F0212"/>
    <w:rsid w:val="003F0309"/>
    <w:rsid w:val="003F27AD"/>
    <w:rsid w:val="003F3A0C"/>
    <w:rsid w:val="003F3D3C"/>
    <w:rsid w:val="003F5563"/>
    <w:rsid w:val="004005B8"/>
    <w:rsid w:val="00401A19"/>
    <w:rsid w:val="00401D9A"/>
    <w:rsid w:val="00401E61"/>
    <w:rsid w:val="004030AE"/>
    <w:rsid w:val="004034ED"/>
    <w:rsid w:val="00403502"/>
    <w:rsid w:val="00406ADD"/>
    <w:rsid w:val="00411B64"/>
    <w:rsid w:val="004121CE"/>
    <w:rsid w:val="004135CF"/>
    <w:rsid w:val="00413F03"/>
    <w:rsid w:val="00414499"/>
    <w:rsid w:val="004146CE"/>
    <w:rsid w:val="004152DA"/>
    <w:rsid w:val="00415B9B"/>
    <w:rsid w:val="00420501"/>
    <w:rsid w:val="00421377"/>
    <w:rsid w:val="0042157F"/>
    <w:rsid w:val="004225B3"/>
    <w:rsid w:val="0042324A"/>
    <w:rsid w:val="004233B1"/>
    <w:rsid w:val="004242A4"/>
    <w:rsid w:val="004267FC"/>
    <w:rsid w:val="00426800"/>
    <w:rsid w:val="004278B3"/>
    <w:rsid w:val="00427B2B"/>
    <w:rsid w:val="00427CD9"/>
    <w:rsid w:val="0043095E"/>
    <w:rsid w:val="00430F65"/>
    <w:rsid w:val="00433B45"/>
    <w:rsid w:val="00436302"/>
    <w:rsid w:val="0043659D"/>
    <w:rsid w:val="00436C14"/>
    <w:rsid w:val="00437F96"/>
    <w:rsid w:val="00441185"/>
    <w:rsid w:val="0044122B"/>
    <w:rsid w:val="0044143F"/>
    <w:rsid w:val="004419C8"/>
    <w:rsid w:val="00442558"/>
    <w:rsid w:val="0044433A"/>
    <w:rsid w:val="00445656"/>
    <w:rsid w:val="00447F77"/>
    <w:rsid w:val="004502CA"/>
    <w:rsid w:val="00451B4E"/>
    <w:rsid w:val="00453BBE"/>
    <w:rsid w:val="004562A8"/>
    <w:rsid w:val="0045728C"/>
    <w:rsid w:val="00457926"/>
    <w:rsid w:val="00457F13"/>
    <w:rsid w:val="0046157B"/>
    <w:rsid w:val="00461D1B"/>
    <w:rsid w:val="00462BB0"/>
    <w:rsid w:val="00464156"/>
    <w:rsid w:val="004645A2"/>
    <w:rsid w:val="00464655"/>
    <w:rsid w:val="0046542D"/>
    <w:rsid w:val="00465A87"/>
    <w:rsid w:val="004702DE"/>
    <w:rsid w:val="0047343E"/>
    <w:rsid w:val="00473A8B"/>
    <w:rsid w:val="004740AF"/>
    <w:rsid w:val="004750D0"/>
    <w:rsid w:val="00475ED1"/>
    <w:rsid w:val="0047601A"/>
    <w:rsid w:val="00476BD0"/>
    <w:rsid w:val="00477A93"/>
    <w:rsid w:val="00481A1D"/>
    <w:rsid w:val="00482F94"/>
    <w:rsid w:val="004838AD"/>
    <w:rsid w:val="00483E9B"/>
    <w:rsid w:val="00485123"/>
    <w:rsid w:val="0048737E"/>
    <w:rsid w:val="00487767"/>
    <w:rsid w:val="00490252"/>
    <w:rsid w:val="004916CB"/>
    <w:rsid w:val="00493019"/>
    <w:rsid w:val="00493B26"/>
    <w:rsid w:val="004950F4"/>
    <w:rsid w:val="00495825"/>
    <w:rsid w:val="00496D57"/>
    <w:rsid w:val="004A0373"/>
    <w:rsid w:val="004A153F"/>
    <w:rsid w:val="004A1D76"/>
    <w:rsid w:val="004A2187"/>
    <w:rsid w:val="004A4D61"/>
    <w:rsid w:val="004A6EF0"/>
    <w:rsid w:val="004B25FA"/>
    <w:rsid w:val="004B2C01"/>
    <w:rsid w:val="004B457D"/>
    <w:rsid w:val="004B6703"/>
    <w:rsid w:val="004B6E09"/>
    <w:rsid w:val="004B70F8"/>
    <w:rsid w:val="004C4326"/>
    <w:rsid w:val="004C676A"/>
    <w:rsid w:val="004C76EC"/>
    <w:rsid w:val="004D0E4A"/>
    <w:rsid w:val="004D3DB2"/>
    <w:rsid w:val="004D6250"/>
    <w:rsid w:val="004E1745"/>
    <w:rsid w:val="004E1D9F"/>
    <w:rsid w:val="004E350F"/>
    <w:rsid w:val="004F2C01"/>
    <w:rsid w:val="004F49AA"/>
    <w:rsid w:val="004F4DE7"/>
    <w:rsid w:val="004F5E41"/>
    <w:rsid w:val="004F6276"/>
    <w:rsid w:val="004F6CE0"/>
    <w:rsid w:val="004F6E2F"/>
    <w:rsid w:val="00501776"/>
    <w:rsid w:val="00501CA7"/>
    <w:rsid w:val="00503EB1"/>
    <w:rsid w:val="00503F25"/>
    <w:rsid w:val="005052D9"/>
    <w:rsid w:val="00505B31"/>
    <w:rsid w:val="00510595"/>
    <w:rsid w:val="00511FD4"/>
    <w:rsid w:val="00514BA4"/>
    <w:rsid w:val="00516897"/>
    <w:rsid w:val="00516B8A"/>
    <w:rsid w:val="00520174"/>
    <w:rsid w:val="00522D0E"/>
    <w:rsid w:val="0052338C"/>
    <w:rsid w:val="005268F2"/>
    <w:rsid w:val="00526ED4"/>
    <w:rsid w:val="00530302"/>
    <w:rsid w:val="005326FA"/>
    <w:rsid w:val="005333AD"/>
    <w:rsid w:val="00535922"/>
    <w:rsid w:val="00535F6E"/>
    <w:rsid w:val="0053682A"/>
    <w:rsid w:val="00537A9D"/>
    <w:rsid w:val="00537B49"/>
    <w:rsid w:val="00540A96"/>
    <w:rsid w:val="00540B35"/>
    <w:rsid w:val="00541916"/>
    <w:rsid w:val="00541E80"/>
    <w:rsid w:val="00543292"/>
    <w:rsid w:val="005467AB"/>
    <w:rsid w:val="005503C9"/>
    <w:rsid w:val="00551BCC"/>
    <w:rsid w:val="005529B6"/>
    <w:rsid w:val="0055352D"/>
    <w:rsid w:val="00554356"/>
    <w:rsid w:val="005553F4"/>
    <w:rsid w:val="00555CBA"/>
    <w:rsid w:val="00560F28"/>
    <w:rsid w:val="0056300D"/>
    <w:rsid w:val="00563CAA"/>
    <w:rsid w:val="00565985"/>
    <w:rsid w:val="00565B66"/>
    <w:rsid w:val="00573747"/>
    <w:rsid w:val="00574649"/>
    <w:rsid w:val="005812B6"/>
    <w:rsid w:val="00582801"/>
    <w:rsid w:val="00582B6C"/>
    <w:rsid w:val="00583830"/>
    <w:rsid w:val="0058389F"/>
    <w:rsid w:val="00583CE7"/>
    <w:rsid w:val="00585704"/>
    <w:rsid w:val="00585DDA"/>
    <w:rsid w:val="0058647A"/>
    <w:rsid w:val="005874B3"/>
    <w:rsid w:val="0058759E"/>
    <w:rsid w:val="00587DF1"/>
    <w:rsid w:val="00590B33"/>
    <w:rsid w:val="00591C21"/>
    <w:rsid w:val="00591D1F"/>
    <w:rsid w:val="00592E4E"/>
    <w:rsid w:val="005941C2"/>
    <w:rsid w:val="00594D97"/>
    <w:rsid w:val="00595666"/>
    <w:rsid w:val="00595911"/>
    <w:rsid w:val="00596487"/>
    <w:rsid w:val="005964FA"/>
    <w:rsid w:val="00596539"/>
    <w:rsid w:val="00596860"/>
    <w:rsid w:val="005970F2"/>
    <w:rsid w:val="00597EEB"/>
    <w:rsid w:val="005A10D2"/>
    <w:rsid w:val="005A179A"/>
    <w:rsid w:val="005A368D"/>
    <w:rsid w:val="005A5942"/>
    <w:rsid w:val="005B113B"/>
    <w:rsid w:val="005B170D"/>
    <w:rsid w:val="005B2161"/>
    <w:rsid w:val="005B2CE1"/>
    <w:rsid w:val="005B3613"/>
    <w:rsid w:val="005B3C24"/>
    <w:rsid w:val="005B5C56"/>
    <w:rsid w:val="005B7146"/>
    <w:rsid w:val="005B7194"/>
    <w:rsid w:val="005B74AB"/>
    <w:rsid w:val="005C1D60"/>
    <w:rsid w:val="005C417C"/>
    <w:rsid w:val="005C61B2"/>
    <w:rsid w:val="005C7502"/>
    <w:rsid w:val="005C7689"/>
    <w:rsid w:val="005C7C83"/>
    <w:rsid w:val="005C7D1A"/>
    <w:rsid w:val="005D021C"/>
    <w:rsid w:val="005D0885"/>
    <w:rsid w:val="005D1A86"/>
    <w:rsid w:val="005D30D9"/>
    <w:rsid w:val="005D32B5"/>
    <w:rsid w:val="005D35DD"/>
    <w:rsid w:val="005D4741"/>
    <w:rsid w:val="005D7960"/>
    <w:rsid w:val="005E27B3"/>
    <w:rsid w:val="005E3AC3"/>
    <w:rsid w:val="005E3DA0"/>
    <w:rsid w:val="005E42C1"/>
    <w:rsid w:val="005E646C"/>
    <w:rsid w:val="005E6E1A"/>
    <w:rsid w:val="005E6FA0"/>
    <w:rsid w:val="005F61C0"/>
    <w:rsid w:val="005F7124"/>
    <w:rsid w:val="00600835"/>
    <w:rsid w:val="00600AE4"/>
    <w:rsid w:val="00600D93"/>
    <w:rsid w:val="00603DEF"/>
    <w:rsid w:val="006124C4"/>
    <w:rsid w:val="006128B0"/>
    <w:rsid w:val="006140F5"/>
    <w:rsid w:val="00615331"/>
    <w:rsid w:val="0061541B"/>
    <w:rsid w:val="00615B9E"/>
    <w:rsid w:val="00616BE1"/>
    <w:rsid w:val="00620620"/>
    <w:rsid w:val="00620EA1"/>
    <w:rsid w:val="00621255"/>
    <w:rsid w:val="00622F97"/>
    <w:rsid w:val="006241CA"/>
    <w:rsid w:val="006242DD"/>
    <w:rsid w:val="00624DB8"/>
    <w:rsid w:val="00624DE4"/>
    <w:rsid w:val="00625ED2"/>
    <w:rsid w:val="0063427D"/>
    <w:rsid w:val="00635A76"/>
    <w:rsid w:val="00637DD7"/>
    <w:rsid w:val="006408F8"/>
    <w:rsid w:val="00641261"/>
    <w:rsid w:val="00641380"/>
    <w:rsid w:val="00641BBE"/>
    <w:rsid w:val="006443DB"/>
    <w:rsid w:val="00644AB6"/>
    <w:rsid w:val="00645902"/>
    <w:rsid w:val="00650C08"/>
    <w:rsid w:val="00651F19"/>
    <w:rsid w:val="00652B60"/>
    <w:rsid w:val="00652BD4"/>
    <w:rsid w:val="00653B1A"/>
    <w:rsid w:val="00655D1B"/>
    <w:rsid w:val="00655EEE"/>
    <w:rsid w:val="006575AA"/>
    <w:rsid w:val="006620AB"/>
    <w:rsid w:val="006659F2"/>
    <w:rsid w:val="00665A93"/>
    <w:rsid w:val="00666A4A"/>
    <w:rsid w:val="006677D7"/>
    <w:rsid w:val="0067306F"/>
    <w:rsid w:val="00674744"/>
    <w:rsid w:val="00681D75"/>
    <w:rsid w:val="00683530"/>
    <w:rsid w:val="0068407C"/>
    <w:rsid w:val="0068456F"/>
    <w:rsid w:val="006846E3"/>
    <w:rsid w:val="00685281"/>
    <w:rsid w:val="006874AF"/>
    <w:rsid w:val="0068763C"/>
    <w:rsid w:val="0069026E"/>
    <w:rsid w:val="00690E8A"/>
    <w:rsid w:val="00691C8F"/>
    <w:rsid w:val="00692003"/>
    <w:rsid w:val="00692C51"/>
    <w:rsid w:val="00693372"/>
    <w:rsid w:val="00693563"/>
    <w:rsid w:val="006955A0"/>
    <w:rsid w:val="00695EFC"/>
    <w:rsid w:val="006A050F"/>
    <w:rsid w:val="006A0D97"/>
    <w:rsid w:val="006A0FD4"/>
    <w:rsid w:val="006A1CB7"/>
    <w:rsid w:val="006A222F"/>
    <w:rsid w:val="006A2742"/>
    <w:rsid w:val="006A3365"/>
    <w:rsid w:val="006A39B2"/>
    <w:rsid w:val="006A55F0"/>
    <w:rsid w:val="006A571F"/>
    <w:rsid w:val="006B045D"/>
    <w:rsid w:val="006B1045"/>
    <w:rsid w:val="006B189E"/>
    <w:rsid w:val="006B291E"/>
    <w:rsid w:val="006B2BE3"/>
    <w:rsid w:val="006B71E7"/>
    <w:rsid w:val="006C087D"/>
    <w:rsid w:val="006C11B7"/>
    <w:rsid w:val="006C2B8C"/>
    <w:rsid w:val="006C3137"/>
    <w:rsid w:val="006C4429"/>
    <w:rsid w:val="006C4B68"/>
    <w:rsid w:val="006C6398"/>
    <w:rsid w:val="006C66A0"/>
    <w:rsid w:val="006D061F"/>
    <w:rsid w:val="006D0B10"/>
    <w:rsid w:val="006D25AA"/>
    <w:rsid w:val="006D401E"/>
    <w:rsid w:val="006D5ACA"/>
    <w:rsid w:val="006D5FE9"/>
    <w:rsid w:val="006D7A31"/>
    <w:rsid w:val="006E1911"/>
    <w:rsid w:val="006F02CE"/>
    <w:rsid w:val="006F02EA"/>
    <w:rsid w:val="006F418F"/>
    <w:rsid w:val="006F4796"/>
    <w:rsid w:val="006F66CF"/>
    <w:rsid w:val="006F6AAD"/>
    <w:rsid w:val="006F6B3A"/>
    <w:rsid w:val="00700528"/>
    <w:rsid w:val="00700859"/>
    <w:rsid w:val="00701128"/>
    <w:rsid w:val="007032FC"/>
    <w:rsid w:val="007049F9"/>
    <w:rsid w:val="00705861"/>
    <w:rsid w:val="00705B62"/>
    <w:rsid w:val="00710459"/>
    <w:rsid w:val="007104A9"/>
    <w:rsid w:val="00712A99"/>
    <w:rsid w:val="00714E0B"/>
    <w:rsid w:val="00714E7B"/>
    <w:rsid w:val="00720466"/>
    <w:rsid w:val="00720D42"/>
    <w:rsid w:val="007220E7"/>
    <w:rsid w:val="00722F32"/>
    <w:rsid w:val="0072303C"/>
    <w:rsid w:val="00724EBF"/>
    <w:rsid w:val="0072502A"/>
    <w:rsid w:val="0072515F"/>
    <w:rsid w:val="00725ACC"/>
    <w:rsid w:val="00726EBA"/>
    <w:rsid w:val="00727EC9"/>
    <w:rsid w:val="00732544"/>
    <w:rsid w:val="007416D5"/>
    <w:rsid w:val="00743064"/>
    <w:rsid w:val="00744F2B"/>
    <w:rsid w:val="00746815"/>
    <w:rsid w:val="007476FE"/>
    <w:rsid w:val="00750D20"/>
    <w:rsid w:val="00750F18"/>
    <w:rsid w:val="00752019"/>
    <w:rsid w:val="00754D2C"/>
    <w:rsid w:val="00755135"/>
    <w:rsid w:val="00756E4B"/>
    <w:rsid w:val="00757BCF"/>
    <w:rsid w:val="0076211D"/>
    <w:rsid w:val="007639EB"/>
    <w:rsid w:val="00764106"/>
    <w:rsid w:val="007649F9"/>
    <w:rsid w:val="0077153F"/>
    <w:rsid w:val="007745D2"/>
    <w:rsid w:val="00776DA5"/>
    <w:rsid w:val="0078019C"/>
    <w:rsid w:val="007822B6"/>
    <w:rsid w:val="00782B45"/>
    <w:rsid w:val="00782E10"/>
    <w:rsid w:val="00783D05"/>
    <w:rsid w:val="007844BA"/>
    <w:rsid w:val="00784E65"/>
    <w:rsid w:val="00790FD0"/>
    <w:rsid w:val="00791F41"/>
    <w:rsid w:val="00792060"/>
    <w:rsid w:val="007924B8"/>
    <w:rsid w:val="00792634"/>
    <w:rsid w:val="0079285F"/>
    <w:rsid w:val="00794C94"/>
    <w:rsid w:val="007962DE"/>
    <w:rsid w:val="007A2057"/>
    <w:rsid w:val="007A37F0"/>
    <w:rsid w:val="007A45D2"/>
    <w:rsid w:val="007A47FF"/>
    <w:rsid w:val="007A6D71"/>
    <w:rsid w:val="007A74D7"/>
    <w:rsid w:val="007B0753"/>
    <w:rsid w:val="007B09E8"/>
    <w:rsid w:val="007B2261"/>
    <w:rsid w:val="007B3FEE"/>
    <w:rsid w:val="007B57A8"/>
    <w:rsid w:val="007B7B6D"/>
    <w:rsid w:val="007C06A8"/>
    <w:rsid w:val="007C1E7A"/>
    <w:rsid w:val="007C3D88"/>
    <w:rsid w:val="007C6631"/>
    <w:rsid w:val="007C76CD"/>
    <w:rsid w:val="007C7CFE"/>
    <w:rsid w:val="007D191B"/>
    <w:rsid w:val="007D1F41"/>
    <w:rsid w:val="007D1FDF"/>
    <w:rsid w:val="007D2D1A"/>
    <w:rsid w:val="007D4E7D"/>
    <w:rsid w:val="007D5C44"/>
    <w:rsid w:val="007D5C5B"/>
    <w:rsid w:val="007E084D"/>
    <w:rsid w:val="007E0B09"/>
    <w:rsid w:val="007E117E"/>
    <w:rsid w:val="007E293C"/>
    <w:rsid w:val="007E3A7B"/>
    <w:rsid w:val="007E4827"/>
    <w:rsid w:val="007E4B66"/>
    <w:rsid w:val="007E5356"/>
    <w:rsid w:val="007E55B6"/>
    <w:rsid w:val="007E5902"/>
    <w:rsid w:val="007E6327"/>
    <w:rsid w:val="007E7825"/>
    <w:rsid w:val="007F049B"/>
    <w:rsid w:val="007F2702"/>
    <w:rsid w:val="007F61EB"/>
    <w:rsid w:val="007F7FBF"/>
    <w:rsid w:val="00800B52"/>
    <w:rsid w:val="00800DB0"/>
    <w:rsid w:val="0080269E"/>
    <w:rsid w:val="008029A4"/>
    <w:rsid w:val="00803C3F"/>
    <w:rsid w:val="00803C44"/>
    <w:rsid w:val="00804B8C"/>
    <w:rsid w:val="00805652"/>
    <w:rsid w:val="00805ADF"/>
    <w:rsid w:val="008062B0"/>
    <w:rsid w:val="008063B1"/>
    <w:rsid w:val="00807A6A"/>
    <w:rsid w:val="00807C2C"/>
    <w:rsid w:val="00811A9E"/>
    <w:rsid w:val="00813BEC"/>
    <w:rsid w:val="008146B5"/>
    <w:rsid w:val="00815DDD"/>
    <w:rsid w:val="0081607D"/>
    <w:rsid w:val="008174AC"/>
    <w:rsid w:val="00817767"/>
    <w:rsid w:val="0082230C"/>
    <w:rsid w:val="00822998"/>
    <w:rsid w:val="00826A12"/>
    <w:rsid w:val="00830E9D"/>
    <w:rsid w:val="00834159"/>
    <w:rsid w:val="008344F6"/>
    <w:rsid w:val="0084223C"/>
    <w:rsid w:val="00842923"/>
    <w:rsid w:val="00845B33"/>
    <w:rsid w:val="00845B80"/>
    <w:rsid w:val="00846029"/>
    <w:rsid w:val="00847F1B"/>
    <w:rsid w:val="00850EAE"/>
    <w:rsid w:val="00852CB2"/>
    <w:rsid w:val="00857A3C"/>
    <w:rsid w:val="00857EBF"/>
    <w:rsid w:val="00861CDF"/>
    <w:rsid w:val="00863C7D"/>
    <w:rsid w:val="00865212"/>
    <w:rsid w:val="00865222"/>
    <w:rsid w:val="008664BC"/>
    <w:rsid w:val="00866E94"/>
    <w:rsid w:val="00867B10"/>
    <w:rsid w:val="00867BFF"/>
    <w:rsid w:val="00870F30"/>
    <w:rsid w:val="008716F9"/>
    <w:rsid w:val="008731B3"/>
    <w:rsid w:val="0087327D"/>
    <w:rsid w:val="00873A79"/>
    <w:rsid w:val="00874EBA"/>
    <w:rsid w:val="00875DA7"/>
    <w:rsid w:val="008766F9"/>
    <w:rsid w:val="00882628"/>
    <w:rsid w:val="00882CA4"/>
    <w:rsid w:val="00883066"/>
    <w:rsid w:val="008839BD"/>
    <w:rsid w:val="0088436C"/>
    <w:rsid w:val="008868A7"/>
    <w:rsid w:val="00892A11"/>
    <w:rsid w:val="00893D86"/>
    <w:rsid w:val="00894174"/>
    <w:rsid w:val="008A336F"/>
    <w:rsid w:val="008A3A8F"/>
    <w:rsid w:val="008A5E17"/>
    <w:rsid w:val="008A7641"/>
    <w:rsid w:val="008A7802"/>
    <w:rsid w:val="008B1A89"/>
    <w:rsid w:val="008B32E6"/>
    <w:rsid w:val="008B3A43"/>
    <w:rsid w:val="008B416A"/>
    <w:rsid w:val="008B7370"/>
    <w:rsid w:val="008B7586"/>
    <w:rsid w:val="008C1603"/>
    <w:rsid w:val="008C1A2B"/>
    <w:rsid w:val="008C458A"/>
    <w:rsid w:val="008C7121"/>
    <w:rsid w:val="008D0FCC"/>
    <w:rsid w:val="008D154B"/>
    <w:rsid w:val="008D1F32"/>
    <w:rsid w:val="008D2431"/>
    <w:rsid w:val="008D27EC"/>
    <w:rsid w:val="008D429B"/>
    <w:rsid w:val="008D69E4"/>
    <w:rsid w:val="008D6AB6"/>
    <w:rsid w:val="008D6D92"/>
    <w:rsid w:val="008E1DEB"/>
    <w:rsid w:val="008E2B76"/>
    <w:rsid w:val="008E3C7D"/>
    <w:rsid w:val="008E55FE"/>
    <w:rsid w:val="008E5D8B"/>
    <w:rsid w:val="008E61C2"/>
    <w:rsid w:val="008F0DB1"/>
    <w:rsid w:val="008F22A4"/>
    <w:rsid w:val="008F3EA1"/>
    <w:rsid w:val="008F4006"/>
    <w:rsid w:val="008F61E7"/>
    <w:rsid w:val="00900CD6"/>
    <w:rsid w:val="00901C5C"/>
    <w:rsid w:val="00903DA3"/>
    <w:rsid w:val="00904AAB"/>
    <w:rsid w:val="009076A0"/>
    <w:rsid w:val="00907E7B"/>
    <w:rsid w:val="0091150F"/>
    <w:rsid w:val="00911D57"/>
    <w:rsid w:val="00911F1D"/>
    <w:rsid w:val="00913183"/>
    <w:rsid w:val="00913C2F"/>
    <w:rsid w:val="00915E0F"/>
    <w:rsid w:val="00917236"/>
    <w:rsid w:val="009179BD"/>
    <w:rsid w:val="00922FD7"/>
    <w:rsid w:val="00923A50"/>
    <w:rsid w:val="009248E9"/>
    <w:rsid w:val="00924EDD"/>
    <w:rsid w:val="00926C44"/>
    <w:rsid w:val="009304AC"/>
    <w:rsid w:val="0093143A"/>
    <w:rsid w:val="00934682"/>
    <w:rsid w:val="00936A29"/>
    <w:rsid w:val="00937131"/>
    <w:rsid w:val="00941658"/>
    <w:rsid w:val="00942C06"/>
    <w:rsid w:val="009435F4"/>
    <w:rsid w:val="00944BD1"/>
    <w:rsid w:val="00945D6E"/>
    <w:rsid w:val="009463A2"/>
    <w:rsid w:val="009463E8"/>
    <w:rsid w:val="00947C8B"/>
    <w:rsid w:val="0095259F"/>
    <w:rsid w:val="009545B5"/>
    <w:rsid w:val="00956716"/>
    <w:rsid w:val="009576EE"/>
    <w:rsid w:val="00960192"/>
    <w:rsid w:val="00963317"/>
    <w:rsid w:val="00963964"/>
    <w:rsid w:val="009668F8"/>
    <w:rsid w:val="00967742"/>
    <w:rsid w:val="009679DA"/>
    <w:rsid w:val="0097120E"/>
    <w:rsid w:val="00973F3E"/>
    <w:rsid w:val="00977F16"/>
    <w:rsid w:val="0098104E"/>
    <w:rsid w:val="00981413"/>
    <w:rsid w:val="009825F3"/>
    <w:rsid w:val="00984B10"/>
    <w:rsid w:val="00984D45"/>
    <w:rsid w:val="00984DDF"/>
    <w:rsid w:val="009908DC"/>
    <w:rsid w:val="00990CAF"/>
    <w:rsid w:val="00991612"/>
    <w:rsid w:val="00993E8E"/>
    <w:rsid w:val="00994412"/>
    <w:rsid w:val="00996391"/>
    <w:rsid w:val="009A073E"/>
    <w:rsid w:val="009A253F"/>
    <w:rsid w:val="009A35B1"/>
    <w:rsid w:val="009A5ED7"/>
    <w:rsid w:val="009A70F7"/>
    <w:rsid w:val="009B00F8"/>
    <w:rsid w:val="009B0A34"/>
    <w:rsid w:val="009B47CF"/>
    <w:rsid w:val="009B5BCD"/>
    <w:rsid w:val="009B6231"/>
    <w:rsid w:val="009B6ABD"/>
    <w:rsid w:val="009B77B3"/>
    <w:rsid w:val="009C0768"/>
    <w:rsid w:val="009C1439"/>
    <w:rsid w:val="009C347E"/>
    <w:rsid w:val="009C54A9"/>
    <w:rsid w:val="009C5602"/>
    <w:rsid w:val="009D1176"/>
    <w:rsid w:val="009D272D"/>
    <w:rsid w:val="009D5761"/>
    <w:rsid w:val="009D6B7F"/>
    <w:rsid w:val="009D6C7D"/>
    <w:rsid w:val="009D7058"/>
    <w:rsid w:val="009D7202"/>
    <w:rsid w:val="009E0B28"/>
    <w:rsid w:val="009E17F5"/>
    <w:rsid w:val="009E1AEC"/>
    <w:rsid w:val="009E7B64"/>
    <w:rsid w:val="009F1012"/>
    <w:rsid w:val="009F1C1A"/>
    <w:rsid w:val="009F24A0"/>
    <w:rsid w:val="009F679B"/>
    <w:rsid w:val="009F7940"/>
    <w:rsid w:val="00A00318"/>
    <w:rsid w:val="00A018BC"/>
    <w:rsid w:val="00A02BD2"/>
    <w:rsid w:val="00A032E1"/>
    <w:rsid w:val="00A05C9C"/>
    <w:rsid w:val="00A0705A"/>
    <w:rsid w:val="00A0718E"/>
    <w:rsid w:val="00A10878"/>
    <w:rsid w:val="00A126E4"/>
    <w:rsid w:val="00A14248"/>
    <w:rsid w:val="00A14597"/>
    <w:rsid w:val="00A14832"/>
    <w:rsid w:val="00A14CF3"/>
    <w:rsid w:val="00A177A4"/>
    <w:rsid w:val="00A178E2"/>
    <w:rsid w:val="00A21581"/>
    <w:rsid w:val="00A25269"/>
    <w:rsid w:val="00A25A3D"/>
    <w:rsid w:val="00A27224"/>
    <w:rsid w:val="00A27D4C"/>
    <w:rsid w:val="00A339A8"/>
    <w:rsid w:val="00A34FB4"/>
    <w:rsid w:val="00A3575F"/>
    <w:rsid w:val="00A35FA2"/>
    <w:rsid w:val="00A36243"/>
    <w:rsid w:val="00A36A59"/>
    <w:rsid w:val="00A36E65"/>
    <w:rsid w:val="00A40C20"/>
    <w:rsid w:val="00A4139C"/>
    <w:rsid w:val="00A41934"/>
    <w:rsid w:val="00A44137"/>
    <w:rsid w:val="00A4502A"/>
    <w:rsid w:val="00A45C74"/>
    <w:rsid w:val="00A47D79"/>
    <w:rsid w:val="00A507C7"/>
    <w:rsid w:val="00A50D67"/>
    <w:rsid w:val="00A51528"/>
    <w:rsid w:val="00A51BD9"/>
    <w:rsid w:val="00A54FB3"/>
    <w:rsid w:val="00A55C1C"/>
    <w:rsid w:val="00A563A3"/>
    <w:rsid w:val="00A60352"/>
    <w:rsid w:val="00A6130B"/>
    <w:rsid w:val="00A618DF"/>
    <w:rsid w:val="00A62CDE"/>
    <w:rsid w:val="00A63B08"/>
    <w:rsid w:val="00A647AC"/>
    <w:rsid w:val="00A654F5"/>
    <w:rsid w:val="00A705B7"/>
    <w:rsid w:val="00A72B7F"/>
    <w:rsid w:val="00A73885"/>
    <w:rsid w:val="00A73B00"/>
    <w:rsid w:val="00A748F9"/>
    <w:rsid w:val="00A75292"/>
    <w:rsid w:val="00A7786E"/>
    <w:rsid w:val="00A82952"/>
    <w:rsid w:val="00A8311D"/>
    <w:rsid w:val="00A8369A"/>
    <w:rsid w:val="00A836BB"/>
    <w:rsid w:val="00A8468F"/>
    <w:rsid w:val="00A86AC4"/>
    <w:rsid w:val="00A87DB5"/>
    <w:rsid w:val="00A9164C"/>
    <w:rsid w:val="00A91801"/>
    <w:rsid w:val="00A954BC"/>
    <w:rsid w:val="00A9614E"/>
    <w:rsid w:val="00AA19B8"/>
    <w:rsid w:val="00AA2A1E"/>
    <w:rsid w:val="00AA2E0D"/>
    <w:rsid w:val="00AA42A4"/>
    <w:rsid w:val="00AA5D4A"/>
    <w:rsid w:val="00AB0532"/>
    <w:rsid w:val="00AB0698"/>
    <w:rsid w:val="00AB280E"/>
    <w:rsid w:val="00AB2CA1"/>
    <w:rsid w:val="00AB367F"/>
    <w:rsid w:val="00AB6019"/>
    <w:rsid w:val="00AB6FFE"/>
    <w:rsid w:val="00AC0474"/>
    <w:rsid w:val="00AC0512"/>
    <w:rsid w:val="00AC0695"/>
    <w:rsid w:val="00AC0938"/>
    <w:rsid w:val="00AC18C3"/>
    <w:rsid w:val="00AC2D09"/>
    <w:rsid w:val="00AC3608"/>
    <w:rsid w:val="00AD19A5"/>
    <w:rsid w:val="00AD294E"/>
    <w:rsid w:val="00AD3936"/>
    <w:rsid w:val="00AD60B0"/>
    <w:rsid w:val="00AD6F35"/>
    <w:rsid w:val="00AD7689"/>
    <w:rsid w:val="00AD7A7D"/>
    <w:rsid w:val="00AE0B9B"/>
    <w:rsid w:val="00AE103C"/>
    <w:rsid w:val="00AE3D2E"/>
    <w:rsid w:val="00AE45EF"/>
    <w:rsid w:val="00AE523C"/>
    <w:rsid w:val="00AE6ECC"/>
    <w:rsid w:val="00AE79A7"/>
    <w:rsid w:val="00AE7AC7"/>
    <w:rsid w:val="00AF28FB"/>
    <w:rsid w:val="00AF6DE5"/>
    <w:rsid w:val="00AF7417"/>
    <w:rsid w:val="00B00222"/>
    <w:rsid w:val="00B06087"/>
    <w:rsid w:val="00B068B2"/>
    <w:rsid w:val="00B068D3"/>
    <w:rsid w:val="00B100AD"/>
    <w:rsid w:val="00B1064F"/>
    <w:rsid w:val="00B173AD"/>
    <w:rsid w:val="00B2231D"/>
    <w:rsid w:val="00B2383F"/>
    <w:rsid w:val="00B23923"/>
    <w:rsid w:val="00B244AB"/>
    <w:rsid w:val="00B24B5B"/>
    <w:rsid w:val="00B263FD"/>
    <w:rsid w:val="00B2689F"/>
    <w:rsid w:val="00B26BA5"/>
    <w:rsid w:val="00B26EFB"/>
    <w:rsid w:val="00B275F0"/>
    <w:rsid w:val="00B32B75"/>
    <w:rsid w:val="00B341F3"/>
    <w:rsid w:val="00B34959"/>
    <w:rsid w:val="00B3635A"/>
    <w:rsid w:val="00B37052"/>
    <w:rsid w:val="00B40410"/>
    <w:rsid w:val="00B42FCC"/>
    <w:rsid w:val="00B450EC"/>
    <w:rsid w:val="00B47FA2"/>
    <w:rsid w:val="00B502F1"/>
    <w:rsid w:val="00B521CB"/>
    <w:rsid w:val="00B5252C"/>
    <w:rsid w:val="00B5280F"/>
    <w:rsid w:val="00B536A1"/>
    <w:rsid w:val="00B557F8"/>
    <w:rsid w:val="00B55B9D"/>
    <w:rsid w:val="00B55BA2"/>
    <w:rsid w:val="00B5690B"/>
    <w:rsid w:val="00B60D9A"/>
    <w:rsid w:val="00B614B2"/>
    <w:rsid w:val="00B635CD"/>
    <w:rsid w:val="00B63CBB"/>
    <w:rsid w:val="00B67093"/>
    <w:rsid w:val="00B67A70"/>
    <w:rsid w:val="00B72AB8"/>
    <w:rsid w:val="00B74A1F"/>
    <w:rsid w:val="00B75749"/>
    <w:rsid w:val="00B7610F"/>
    <w:rsid w:val="00B80DED"/>
    <w:rsid w:val="00B84449"/>
    <w:rsid w:val="00B8606F"/>
    <w:rsid w:val="00B92C66"/>
    <w:rsid w:val="00B92D22"/>
    <w:rsid w:val="00B94274"/>
    <w:rsid w:val="00B96B25"/>
    <w:rsid w:val="00BA3A6A"/>
    <w:rsid w:val="00BA5759"/>
    <w:rsid w:val="00BA64BA"/>
    <w:rsid w:val="00BA76F6"/>
    <w:rsid w:val="00BB11F8"/>
    <w:rsid w:val="00BB19F3"/>
    <w:rsid w:val="00BB2CD3"/>
    <w:rsid w:val="00BB2D68"/>
    <w:rsid w:val="00BB2F0B"/>
    <w:rsid w:val="00BB60A9"/>
    <w:rsid w:val="00BB7700"/>
    <w:rsid w:val="00BC12AD"/>
    <w:rsid w:val="00BC317A"/>
    <w:rsid w:val="00BC4B2D"/>
    <w:rsid w:val="00BC7F98"/>
    <w:rsid w:val="00BD2812"/>
    <w:rsid w:val="00BD4A82"/>
    <w:rsid w:val="00BE047F"/>
    <w:rsid w:val="00BE0A61"/>
    <w:rsid w:val="00BE1ECC"/>
    <w:rsid w:val="00BE1ECF"/>
    <w:rsid w:val="00BE1FAE"/>
    <w:rsid w:val="00BE23EB"/>
    <w:rsid w:val="00BE2E89"/>
    <w:rsid w:val="00BE2FCD"/>
    <w:rsid w:val="00BE3392"/>
    <w:rsid w:val="00BE4FC8"/>
    <w:rsid w:val="00BE5080"/>
    <w:rsid w:val="00BE5613"/>
    <w:rsid w:val="00BE5A70"/>
    <w:rsid w:val="00BE6BBB"/>
    <w:rsid w:val="00BF0070"/>
    <w:rsid w:val="00BF045A"/>
    <w:rsid w:val="00BF60FB"/>
    <w:rsid w:val="00BF6613"/>
    <w:rsid w:val="00C002DC"/>
    <w:rsid w:val="00C05860"/>
    <w:rsid w:val="00C05981"/>
    <w:rsid w:val="00C11EDE"/>
    <w:rsid w:val="00C1681B"/>
    <w:rsid w:val="00C16988"/>
    <w:rsid w:val="00C17A2C"/>
    <w:rsid w:val="00C20EC8"/>
    <w:rsid w:val="00C23D30"/>
    <w:rsid w:val="00C24782"/>
    <w:rsid w:val="00C24C23"/>
    <w:rsid w:val="00C26DB3"/>
    <w:rsid w:val="00C31436"/>
    <w:rsid w:val="00C3204C"/>
    <w:rsid w:val="00C3691F"/>
    <w:rsid w:val="00C3724C"/>
    <w:rsid w:val="00C40126"/>
    <w:rsid w:val="00C41E6D"/>
    <w:rsid w:val="00C434F4"/>
    <w:rsid w:val="00C472A2"/>
    <w:rsid w:val="00C5143A"/>
    <w:rsid w:val="00C524ED"/>
    <w:rsid w:val="00C53E1E"/>
    <w:rsid w:val="00C54474"/>
    <w:rsid w:val="00C54EEF"/>
    <w:rsid w:val="00C6021F"/>
    <w:rsid w:val="00C602A4"/>
    <w:rsid w:val="00C60B52"/>
    <w:rsid w:val="00C61916"/>
    <w:rsid w:val="00C624AC"/>
    <w:rsid w:val="00C65250"/>
    <w:rsid w:val="00C65B64"/>
    <w:rsid w:val="00C65BF3"/>
    <w:rsid w:val="00C666FE"/>
    <w:rsid w:val="00C66A4C"/>
    <w:rsid w:val="00C70F0C"/>
    <w:rsid w:val="00C71718"/>
    <w:rsid w:val="00C72BF2"/>
    <w:rsid w:val="00C7364C"/>
    <w:rsid w:val="00C74D16"/>
    <w:rsid w:val="00C75071"/>
    <w:rsid w:val="00C75AF6"/>
    <w:rsid w:val="00C75B49"/>
    <w:rsid w:val="00C807CE"/>
    <w:rsid w:val="00C813A6"/>
    <w:rsid w:val="00C81432"/>
    <w:rsid w:val="00C81C00"/>
    <w:rsid w:val="00C82C63"/>
    <w:rsid w:val="00C857AE"/>
    <w:rsid w:val="00C87A1D"/>
    <w:rsid w:val="00C9156F"/>
    <w:rsid w:val="00C9340A"/>
    <w:rsid w:val="00C94F1E"/>
    <w:rsid w:val="00C96481"/>
    <w:rsid w:val="00C9737E"/>
    <w:rsid w:val="00C97983"/>
    <w:rsid w:val="00CA191B"/>
    <w:rsid w:val="00CA2856"/>
    <w:rsid w:val="00CA2925"/>
    <w:rsid w:val="00CA2D07"/>
    <w:rsid w:val="00CA3488"/>
    <w:rsid w:val="00CA3DD7"/>
    <w:rsid w:val="00CA5CED"/>
    <w:rsid w:val="00CA796C"/>
    <w:rsid w:val="00CB3089"/>
    <w:rsid w:val="00CB44A5"/>
    <w:rsid w:val="00CB5EA0"/>
    <w:rsid w:val="00CB60C0"/>
    <w:rsid w:val="00CB651E"/>
    <w:rsid w:val="00CB6881"/>
    <w:rsid w:val="00CC1253"/>
    <w:rsid w:val="00CC2B57"/>
    <w:rsid w:val="00CC37FA"/>
    <w:rsid w:val="00CC3B90"/>
    <w:rsid w:val="00CC3F8E"/>
    <w:rsid w:val="00CC484A"/>
    <w:rsid w:val="00CC4B54"/>
    <w:rsid w:val="00CC6345"/>
    <w:rsid w:val="00CC7A9D"/>
    <w:rsid w:val="00CC7D1A"/>
    <w:rsid w:val="00CD020A"/>
    <w:rsid w:val="00CD113C"/>
    <w:rsid w:val="00CD1B85"/>
    <w:rsid w:val="00CD1FEF"/>
    <w:rsid w:val="00CD2DFD"/>
    <w:rsid w:val="00CD7E6C"/>
    <w:rsid w:val="00CE176B"/>
    <w:rsid w:val="00CE3649"/>
    <w:rsid w:val="00CE6F38"/>
    <w:rsid w:val="00CF0AB9"/>
    <w:rsid w:val="00CF406F"/>
    <w:rsid w:val="00CF79F2"/>
    <w:rsid w:val="00CF7CF5"/>
    <w:rsid w:val="00D01F1A"/>
    <w:rsid w:val="00D0309D"/>
    <w:rsid w:val="00D05021"/>
    <w:rsid w:val="00D10CAD"/>
    <w:rsid w:val="00D10F79"/>
    <w:rsid w:val="00D11DCA"/>
    <w:rsid w:val="00D1389C"/>
    <w:rsid w:val="00D15284"/>
    <w:rsid w:val="00D15B4C"/>
    <w:rsid w:val="00D202D6"/>
    <w:rsid w:val="00D218A0"/>
    <w:rsid w:val="00D222E5"/>
    <w:rsid w:val="00D223F1"/>
    <w:rsid w:val="00D23DAC"/>
    <w:rsid w:val="00D24816"/>
    <w:rsid w:val="00D25D5E"/>
    <w:rsid w:val="00D2687A"/>
    <w:rsid w:val="00D30E6A"/>
    <w:rsid w:val="00D313F2"/>
    <w:rsid w:val="00D3213E"/>
    <w:rsid w:val="00D3229E"/>
    <w:rsid w:val="00D322D3"/>
    <w:rsid w:val="00D33E29"/>
    <w:rsid w:val="00D3413A"/>
    <w:rsid w:val="00D34B07"/>
    <w:rsid w:val="00D36E36"/>
    <w:rsid w:val="00D37264"/>
    <w:rsid w:val="00D419B5"/>
    <w:rsid w:val="00D41BC3"/>
    <w:rsid w:val="00D4445A"/>
    <w:rsid w:val="00D4469C"/>
    <w:rsid w:val="00D50734"/>
    <w:rsid w:val="00D56D82"/>
    <w:rsid w:val="00D61E0B"/>
    <w:rsid w:val="00D644EC"/>
    <w:rsid w:val="00D64C19"/>
    <w:rsid w:val="00D65B0C"/>
    <w:rsid w:val="00D700AE"/>
    <w:rsid w:val="00D7137F"/>
    <w:rsid w:val="00D742B5"/>
    <w:rsid w:val="00D74360"/>
    <w:rsid w:val="00D7442B"/>
    <w:rsid w:val="00D746FB"/>
    <w:rsid w:val="00D74CB1"/>
    <w:rsid w:val="00D76BCF"/>
    <w:rsid w:val="00D77A2F"/>
    <w:rsid w:val="00D8010A"/>
    <w:rsid w:val="00D814F5"/>
    <w:rsid w:val="00D81BA8"/>
    <w:rsid w:val="00D82D4E"/>
    <w:rsid w:val="00D85171"/>
    <w:rsid w:val="00D855E9"/>
    <w:rsid w:val="00D85B22"/>
    <w:rsid w:val="00D85C7C"/>
    <w:rsid w:val="00D906D3"/>
    <w:rsid w:val="00D918A7"/>
    <w:rsid w:val="00D933EA"/>
    <w:rsid w:val="00D936EC"/>
    <w:rsid w:val="00D93B1E"/>
    <w:rsid w:val="00D943B5"/>
    <w:rsid w:val="00D94607"/>
    <w:rsid w:val="00D946D8"/>
    <w:rsid w:val="00D9500B"/>
    <w:rsid w:val="00D95C4D"/>
    <w:rsid w:val="00D95D71"/>
    <w:rsid w:val="00D965BD"/>
    <w:rsid w:val="00D9753E"/>
    <w:rsid w:val="00D97C12"/>
    <w:rsid w:val="00DA29A1"/>
    <w:rsid w:val="00DA4A62"/>
    <w:rsid w:val="00DA5168"/>
    <w:rsid w:val="00DA5A57"/>
    <w:rsid w:val="00DA7C06"/>
    <w:rsid w:val="00DB02BA"/>
    <w:rsid w:val="00DB5E95"/>
    <w:rsid w:val="00DB6234"/>
    <w:rsid w:val="00DB7EF2"/>
    <w:rsid w:val="00DC0BC7"/>
    <w:rsid w:val="00DC0D07"/>
    <w:rsid w:val="00DC16B2"/>
    <w:rsid w:val="00DC3E9D"/>
    <w:rsid w:val="00DC44B1"/>
    <w:rsid w:val="00DC5001"/>
    <w:rsid w:val="00DC5C2B"/>
    <w:rsid w:val="00DC6AA3"/>
    <w:rsid w:val="00DC706E"/>
    <w:rsid w:val="00DC79B9"/>
    <w:rsid w:val="00DD1AC3"/>
    <w:rsid w:val="00DD28C9"/>
    <w:rsid w:val="00DD3709"/>
    <w:rsid w:val="00DD4272"/>
    <w:rsid w:val="00DD6309"/>
    <w:rsid w:val="00DD6C7E"/>
    <w:rsid w:val="00DD6E44"/>
    <w:rsid w:val="00DE092A"/>
    <w:rsid w:val="00DE0DF0"/>
    <w:rsid w:val="00DE218C"/>
    <w:rsid w:val="00DE3060"/>
    <w:rsid w:val="00DE4862"/>
    <w:rsid w:val="00DE5020"/>
    <w:rsid w:val="00DE5A15"/>
    <w:rsid w:val="00DE6E78"/>
    <w:rsid w:val="00DE73CC"/>
    <w:rsid w:val="00DF3FAF"/>
    <w:rsid w:val="00DF5E16"/>
    <w:rsid w:val="00E00505"/>
    <w:rsid w:val="00E00A54"/>
    <w:rsid w:val="00E02746"/>
    <w:rsid w:val="00E054E6"/>
    <w:rsid w:val="00E0581D"/>
    <w:rsid w:val="00E06DE3"/>
    <w:rsid w:val="00E06EAE"/>
    <w:rsid w:val="00E07333"/>
    <w:rsid w:val="00E10090"/>
    <w:rsid w:val="00E1192D"/>
    <w:rsid w:val="00E12C00"/>
    <w:rsid w:val="00E157EE"/>
    <w:rsid w:val="00E173B3"/>
    <w:rsid w:val="00E1756D"/>
    <w:rsid w:val="00E17D4D"/>
    <w:rsid w:val="00E17D4E"/>
    <w:rsid w:val="00E2013E"/>
    <w:rsid w:val="00E206EF"/>
    <w:rsid w:val="00E21A0C"/>
    <w:rsid w:val="00E2306E"/>
    <w:rsid w:val="00E231DA"/>
    <w:rsid w:val="00E2402E"/>
    <w:rsid w:val="00E24D98"/>
    <w:rsid w:val="00E259A1"/>
    <w:rsid w:val="00E25D1D"/>
    <w:rsid w:val="00E27123"/>
    <w:rsid w:val="00E273A6"/>
    <w:rsid w:val="00E3479A"/>
    <w:rsid w:val="00E34B97"/>
    <w:rsid w:val="00E3582C"/>
    <w:rsid w:val="00E35C9F"/>
    <w:rsid w:val="00E41E73"/>
    <w:rsid w:val="00E42251"/>
    <w:rsid w:val="00E42CE1"/>
    <w:rsid w:val="00E44A62"/>
    <w:rsid w:val="00E52589"/>
    <w:rsid w:val="00E55766"/>
    <w:rsid w:val="00E56E9F"/>
    <w:rsid w:val="00E62068"/>
    <w:rsid w:val="00E623DF"/>
    <w:rsid w:val="00E62AE2"/>
    <w:rsid w:val="00E64844"/>
    <w:rsid w:val="00E6510B"/>
    <w:rsid w:val="00E66FA7"/>
    <w:rsid w:val="00E6758F"/>
    <w:rsid w:val="00E70FA3"/>
    <w:rsid w:val="00E72174"/>
    <w:rsid w:val="00E725D1"/>
    <w:rsid w:val="00E7265A"/>
    <w:rsid w:val="00E727BA"/>
    <w:rsid w:val="00E80A58"/>
    <w:rsid w:val="00E82405"/>
    <w:rsid w:val="00E8343E"/>
    <w:rsid w:val="00E85E74"/>
    <w:rsid w:val="00E863E8"/>
    <w:rsid w:val="00E86D92"/>
    <w:rsid w:val="00E870B5"/>
    <w:rsid w:val="00E8771E"/>
    <w:rsid w:val="00E87856"/>
    <w:rsid w:val="00E92820"/>
    <w:rsid w:val="00E92A12"/>
    <w:rsid w:val="00E92C1A"/>
    <w:rsid w:val="00E9384B"/>
    <w:rsid w:val="00E93C86"/>
    <w:rsid w:val="00EA0A02"/>
    <w:rsid w:val="00EA1321"/>
    <w:rsid w:val="00EA2571"/>
    <w:rsid w:val="00EA3278"/>
    <w:rsid w:val="00EA67A6"/>
    <w:rsid w:val="00EA6FAC"/>
    <w:rsid w:val="00EB0953"/>
    <w:rsid w:val="00EB2A9E"/>
    <w:rsid w:val="00EB42D3"/>
    <w:rsid w:val="00EB494C"/>
    <w:rsid w:val="00EB6507"/>
    <w:rsid w:val="00EB7F77"/>
    <w:rsid w:val="00EC0D46"/>
    <w:rsid w:val="00EC1117"/>
    <w:rsid w:val="00EC2B92"/>
    <w:rsid w:val="00EC3C50"/>
    <w:rsid w:val="00EC4C2D"/>
    <w:rsid w:val="00EC5085"/>
    <w:rsid w:val="00EC552C"/>
    <w:rsid w:val="00EC62E8"/>
    <w:rsid w:val="00EC6FF0"/>
    <w:rsid w:val="00EC7F84"/>
    <w:rsid w:val="00ED2CC0"/>
    <w:rsid w:val="00ED3861"/>
    <w:rsid w:val="00ED52D0"/>
    <w:rsid w:val="00ED63C8"/>
    <w:rsid w:val="00ED6A46"/>
    <w:rsid w:val="00EE079E"/>
    <w:rsid w:val="00EE138B"/>
    <w:rsid w:val="00EE1BB6"/>
    <w:rsid w:val="00EE20B2"/>
    <w:rsid w:val="00EE2AAA"/>
    <w:rsid w:val="00EE3152"/>
    <w:rsid w:val="00EE40F9"/>
    <w:rsid w:val="00EE6459"/>
    <w:rsid w:val="00EE6D0F"/>
    <w:rsid w:val="00EE77D9"/>
    <w:rsid w:val="00EE78EA"/>
    <w:rsid w:val="00EF0F25"/>
    <w:rsid w:val="00EF23D2"/>
    <w:rsid w:val="00EF40D5"/>
    <w:rsid w:val="00EF491E"/>
    <w:rsid w:val="00EF510A"/>
    <w:rsid w:val="00EF5F14"/>
    <w:rsid w:val="00EF66F9"/>
    <w:rsid w:val="00F01AC7"/>
    <w:rsid w:val="00F062AB"/>
    <w:rsid w:val="00F1137D"/>
    <w:rsid w:val="00F12798"/>
    <w:rsid w:val="00F12E59"/>
    <w:rsid w:val="00F14302"/>
    <w:rsid w:val="00F14D8B"/>
    <w:rsid w:val="00F15692"/>
    <w:rsid w:val="00F156CE"/>
    <w:rsid w:val="00F157D4"/>
    <w:rsid w:val="00F15931"/>
    <w:rsid w:val="00F15D52"/>
    <w:rsid w:val="00F16EBD"/>
    <w:rsid w:val="00F20376"/>
    <w:rsid w:val="00F21847"/>
    <w:rsid w:val="00F22D24"/>
    <w:rsid w:val="00F22F0A"/>
    <w:rsid w:val="00F242BF"/>
    <w:rsid w:val="00F2705A"/>
    <w:rsid w:val="00F2733C"/>
    <w:rsid w:val="00F300AA"/>
    <w:rsid w:val="00F31EEC"/>
    <w:rsid w:val="00F321DF"/>
    <w:rsid w:val="00F3318E"/>
    <w:rsid w:val="00F34B81"/>
    <w:rsid w:val="00F35C7A"/>
    <w:rsid w:val="00F36DFE"/>
    <w:rsid w:val="00F37FD6"/>
    <w:rsid w:val="00F40E33"/>
    <w:rsid w:val="00F419F2"/>
    <w:rsid w:val="00F42225"/>
    <w:rsid w:val="00F42ACE"/>
    <w:rsid w:val="00F43E2D"/>
    <w:rsid w:val="00F50579"/>
    <w:rsid w:val="00F512CA"/>
    <w:rsid w:val="00F54895"/>
    <w:rsid w:val="00F552E0"/>
    <w:rsid w:val="00F56553"/>
    <w:rsid w:val="00F56B7B"/>
    <w:rsid w:val="00F570CE"/>
    <w:rsid w:val="00F60881"/>
    <w:rsid w:val="00F6120F"/>
    <w:rsid w:val="00F63672"/>
    <w:rsid w:val="00F65CE3"/>
    <w:rsid w:val="00F66709"/>
    <w:rsid w:val="00F66D3D"/>
    <w:rsid w:val="00F70439"/>
    <w:rsid w:val="00F70845"/>
    <w:rsid w:val="00F761E6"/>
    <w:rsid w:val="00F7706B"/>
    <w:rsid w:val="00F80CA0"/>
    <w:rsid w:val="00F87BDC"/>
    <w:rsid w:val="00F92160"/>
    <w:rsid w:val="00F944FA"/>
    <w:rsid w:val="00F947D8"/>
    <w:rsid w:val="00F952B1"/>
    <w:rsid w:val="00F95642"/>
    <w:rsid w:val="00F97226"/>
    <w:rsid w:val="00FA109D"/>
    <w:rsid w:val="00FA3804"/>
    <w:rsid w:val="00FA3842"/>
    <w:rsid w:val="00FA5035"/>
    <w:rsid w:val="00FA605F"/>
    <w:rsid w:val="00FA6525"/>
    <w:rsid w:val="00FA6A69"/>
    <w:rsid w:val="00FA7BA6"/>
    <w:rsid w:val="00FB0930"/>
    <w:rsid w:val="00FB0A0B"/>
    <w:rsid w:val="00FB13C6"/>
    <w:rsid w:val="00FB2450"/>
    <w:rsid w:val="00FB3FE6"/>
    <w:rsid w:val="00FB6045"/>
    <w:rsid w:val="00FB76D9"/>
    <w:rsid w:val="00FC20E6"/>
    <w:rsid w:val="00FC4537"/>
    <w:rsid w:val="00FC6863"/>
    <w:rsid w:val="00FC6B73"/>
    <w:rsid w:val="00FC7F8D"/>
    <w:rsid w:val="00FD3BD4"/>
    <w:rsid w:val="00FD494E"/>
    <w:rsid w:val="00FD50A0"/>
    <w:rsid w:val="00FD56D6"/>
    <w:rsid w:val="00FD5D9E"/>
    <w:rsid w:val="00FD68F5"/>
    <w:rsid w:val="00FD76BB"/>
    <w:rsid w:val="00FD7B3A"/>
    <w:rsid w:val="00FE16C9"/>
    <w:rsid w:val="00FE1AEC"/>
    <w:rsid w:val="00FE206A"/>
    <w:rsid w:val="00FE3BC4"/>
    <w:rsid w:val="00FE6C78"/>
    <w:rsid w:val="00FE7C39"/>
    <w:rsid w:val="00FF0092"/>
    <w:rsid w:val="00FF1E1A"/>
    <w:rsid w:val="00FF1F63"/>
    <w:rsid w:val="00FF5D92"/>
    <w:rsid w:val="00FF5F6C"/>
    <w:rsid w:val="00FF64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A1B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61"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B1"/>
    <w:pPr>
      <w:spacing w:after="0" w:line="274" w:lineRule="auto"/>
      <w:jc w:val="both"/>
    </w:pPr>
    <w:rPr>
      <w:sz w:val="21"/>
    </w:rPr>
  </w:style>
  <w:style w:type="paragraph" w:styleId="Heading1">
    <w:name w:val="heading 1"/>
    <w:basedOn w:val="Normal"/>
    <w:next w:val="Normal"/>
    <w:link w:val="Heading1Char"/>
    <w:uiPriority w:val="9"/>
    <w:qFormat/>
    <w:rsid w:val="00783D05"/>
    <w:pPr>
      <w:keepNext/>
      <w:keepLines/>
      <w:numPr>
        <w:numId w:val="66"/>
      </w:numPr>
      <w:spacing w:before="360" w:line="240" w:lineRule="auto"/>
      <w:outlineLvl w:val="0"/>
    </w:pPr>
    <w:rPr>
      <w:rFonts w:asciiTheme="majorHAnsi" w:eastAsiaTheme="majorEastAsia" w:hAnsiTheme="majorHAnsi" w:cstheme="majorBidi"/>
      <w:bCs/>
      <w:spacing w:val="20"/>
      <w:sz w:val="32"/>
      <w:szCs w:val="28"/>
    </w:rPr>
  </w:style>
  <w:style w:type="paragraph" w:styleId="Heading2">
    <w:name w:val="heading 2"/>
    <w:basedOn w:val="Normal"/>
    <w:next w:val="Normal"/>
    <w:link w:val="Heading2Char"/>
    <w:autoRedefine/>
    <w:uiPriority w:val="9"/>
    <w:unhideWhenUsed/>
    <w:qFormat/>
    <w:rsid w:val="00DB02BA"/>
    <w:pPr>
      <w:keepNext/>
      <w:keepLines/>
      <w:numPr>
        <w:ilvl w:val="1"/>
        <w:numId w:val="66"/>
      </w:numPr>
      <w:spacing w:before="120" w:line="240" w:lineRule="auto"/>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D2D1A"/>
    <w:pPr>
      <w:keepNext/>
      <w:keepLines/>
      <w:numPr>
        <w:ilvl w:val="2"/>
        <w:numId w:val="66"/>
      </w:numPr>
      <w:spacing w:before="20" w:line="240" w:lineRule="auto"/>
      <w:outlineLvl w:val="2"/>
    </w:pPr>
    <w:rPr>
      <w:rFonts w:asciiTheme="majorHAnsi" w:eastAsiaTheme="majorEastAsia" w:hAnsiTheme="majorHAnsi" w:cstheme="majorBidi"/>
      <w:bCs/>
      <w:color w:val="000000" w:themeColor="text2"/>
      <w:spacing w:val="14"/>
      <w:sz w:val="24"/>
    </w:rPr>
  </w:style>
  <w:style w:type="paragraph" w:styleId="Heading4">
    <w:name w:val="heading 4"/>
    <w:basedOn w:val="Normal"/>
    <w:next w:val="Normal"/>
    <w:link w:val="Heading4Char"/>
    <w:uiPriority w:val="9"/>
    <w:unhideWhenUsed/>
    <w:qFormat/>
    <w:rsid w:val="005E646C"/>
    <w:pPr>
      <w:keepNext/>
      <w:keepLines/>
      <w:numPr>
        <w:ilvl w:val="3"/>
        <w:numId w:val="66"/>
      </w:numPr>
      <w:spacing w:before="100" w:beforeAutospacing="1" w:line="240" w:lineRule="auto"/>
      <w:outlineLvl w:val="3"/>
    </w:pPr>
    <w:rPr>
      <w:rFonts w:eastAsiaTheme="majorEastAsia" w:cstheme="majorBidi"/>
      <w:bCs/>
      <w:iCs/>
      <w:color w:val="000000"/>
      <w:sz w:val="22"/>
    </w:rPr>
  </w:style>
  <w:style w:type="paragraph" w:styleId="Heading5">
    <w:name w:val="heading 5"/>
    <w:basedOn w:val="Normal"/>
    <w:next w:val="Normal"/>
    <w:link w:val="Heading5Char"/>
    <w:uiPriority w:val="9"/>
    <w:unhideWhenUsed/>
    <w:qFormat/>
    <w:rsid w:val="005C1D60"/>
    <w:pPr>
      <w:keepNext/>
      <w:keepLines/>
      <w:numPr>
        <w:ilvl w:val="4"/>
        <w:numId w:val="66"/>
      </w:numPr>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783D05"/>
    <w:pPr>
      <w:keepNext/>
      <w:keepLines/>
      <w:numPr>
        <w:ilvl w:val="5"/>
        <w:numId w:val="66"/>
      </w:numPr>
      <w:spacing w:before="200"/>
      <w:outlineLvl w:val="5"/>
    </w:pPr>
    <w:rPr>
      <w:rFonts w:asciiTheme="majorHAnsi" w:eastAsiaTheme="majorEastAsia" w:hAnsiTheme="majorHAnsi" w:cstheme="majorBidi"/>
      <w:iCs/>
      <w:sz w:val="22"/>
    </w:rPr>
  </w:style>
  <w:style w:type="paragraph" w:styleId="Heading7">
    <w:name w:val="heading 7"/>
    <w:basedOn w:val="Normal"/>
    <w:next w:val="Normal"/>
    <w:link w:val="Heading7Char"/>
    <w:uiPriority w:val="9"/>
    <w:unhideWhenUsed/>
    <w:qFormat/>
    <w:rsid w:val="00A9614E"/>
    <w:pPr>
      <w:keepNext/>
      <w:keepLines/>
      <w:numPr>
        <w:numId w:val="165"/>
      </w:numPr>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unhideWhenUsed/>
    <w:qFormat/>
    <w:rsid w:val="005C1D60"/>
    <w:pPr>
      <w:keepNext/>
      <w:keepLines/>
      <w:numPr>
        <w:ilvl w:val="7"/>
        <w:numId w:val="66"/>
      </w:numPr>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5C1D60"/>
    <w:pPr>
      <w:keepNext/>
      <w:keepLines/>
      <w:numPr>
        <w:ilvl w:val="8"/>
        <w:numId w:val="66"/>
      </w:numPr>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表紙：御中"/>
    <w:basedOn w:val="Normal"/>
    <w:semiHidden/>
    <w:rsid w:val="00E2013E"/>
    <w:pPr>
      <w:spacing w:line="360" w:lineRule="exact"/>
    </w:pPr>
    <w:rPr>
      <w:rFonts w:cs="MS Mincho"/>
      <w:sz w:val="28"/>
    </w:rPr>
  </w:style>
  <w:style w:type="paragraph" w:customStyle="1" w:styleId="a1">
    <w:name w:val="表紙：プロジェクト名"/>
    <w:basedOn w:val="Normal"/>
    <w:semiHidden/>
    <w:rsid w:val="00E2013E"/>
    <w:pPr>
      <w:spacing w:line="320" w:lineRule="exact"/>
      <w:jc w:val="center"/>
    </w:pPr>
    <w:rPr>
      <w:rFonts w:cs="MS Mincho"/>
      <w:sz w:val="32"/>
    </w:rPr>
  </w:style>
  <w:style w:type="paragraph" w:customStyle="1" w:styleId="a2">
    <w:name w:val="表紙：設計書名"/>
    <w:basedOn w:val="Normal"/>
    <w:semiHidden/>
    <w:rsid w:val="00E2013E"/>
    <w:pPr>
      <w:jc w:val="center"/>
    </w:pPr>
    <w:rPr>
      <w:rFonts w:cs="MS Mincho"/>
      <w:b/>
      <w:bCs/>
      <w:sz w:val="72"/>
      <w:u w:val="single"/>
    </w:rPr>
  </w:style>
  <w:style w:type="paragraph" w:customStyle="1" w:styleId="a3">
    <w:name w:val="表内文字"/>
    <w:basedOn w:val="Normal"/>
    <w:rsid w:val="00E2013E"/>
    <w:rPr>
      <w:sz w:val="18"/>
      <w:szCs w:val="18"/>
    </w:rPr>
  </w:style>
  <w:style w:type="character" w:styleId="Hyperlink">
    <w:name w:val="Hyperlink"/>
    <w:uiPriority w:val="99"/>
    <w:rsid w:val="00E2013E"/>
    <w:rPr>
      <w:color w:val="0000FF"/>
      <w:u w:val="single"/>
    </w:rPr>
  </w:style>
  <w:style w:type="paragraph" w:styleId="FootnoteText">
    <w:name w:val="footnote text"/>
    <w:basedOn w:val="Normal"/>
    <w:autoRedefine/>
    <w:semiHidden/>
    <w:rsid w:val="003B3580"/>
    <w:pPr>
      <w:snapToGrid w:val="0"/>
    </w:pPr>
    <w:rPr>
      <w:sz w:val="20"/>
      <w:szCs w:val="20"/>
    </w:rPr>
  </w:style>
  <w:style w:type="paragraph" w:styleId="TOC1">
    <w:name w:val="toc 1"/>
    <w:basedOn w:val="Normal"/>
    <w:next w:val="Normal"/>
    <w:autoRedefine/>
    <w:uiPriority w:val="39"/>
    <w:rsid w:val="00E2013E"/>
  </w:style>
  <w:style w:type="paragraph" w:styleId="TOC2">
    <w:name w:val="toc 2"/>
    <w:basedOn w:val="Normal"/>
    <w:next w:val="Normal"/>
    <w:autoRedefine/>
    <w:uiPriority w:val="39"/>
    <w:rsid w:val="00E2013E"/>
    <w:pPr>
      <w:ind w:leftChars="100" w:left="200"/>
    </w:pPr>
  </w:style>
  <w:style w:type="paragraph" w:styleId="TOC3">
    <w:name w:val="toc 3"/>
    <w:basedOn w:val="Normal"/>
    <w:next w:val="Normal"/>
    <w:autoRedefine/>
    <w:uiPriority w:val="39"/>
    <w:rsid w:val="00E2013E"/>
    <w:pPr>
      <w:ind w:leftChars="200" w:left="400"/>
    </w:pPr>
  </w:style>
  <w:style w:type="character" w:styleId="FootnoteReference">
    <w:name w:val="footnote reference"/>
    <w:semiHidden/>
    <w:rsid w:val="00E2013E"/>
    <w:rPr>
      <w:vertAlign w:val="superscript"/>
    </w:rPr>
  </w:style>
  <w:style w:type="paragraph" w:styleId="Caption">
    <w:name w:val="caption"/>
    <w:basedOn w:val="Normal"/>
    <w:next w:val="Normal"/>
    <w:uiPriority w:val="35"/>
    <w:unhideWhenUsed/>
    <w:qFormat/>
    <w:rsid w:val="000E37C5"/>
    <w:pPr>
      <w:keepNext/>
      <w:spacing w:line="240" w:lineRule="auto"/>
      <w:jc w:val="center"/>
    </w:pPr>
    <w:rPr>
      <w:rFonts w:ascii="Century" w:hAnsi="Century"/>
      <w:bCs/>
      <w:color w:val="000000" w:themeColor="text2"/>
      <w:spacing w:val="6"/>
      <w:sz w:val="18"/>
      <w:szCs w:val="18"/>
      <w:lang w:bidi="hi-IN"/>
    </w:rPr>
  </w:style>
  <w:style w:type="paragraph" w:styleId="TOC5">
    <w:name w:val="toc 5"/>
    <w:basedOn w:val="Normal"/>
    <w:next w:val="Normal"/>
    <w:autoRedefine/>
    <w:semiHidden/>
    <w:rsid w:val="00E2013E"/>
    <w:pPr>
      <w:ind w:leftChars="400" w:left="800"/>
    </w:pPr>
  </w:style>
  <w:style w:type="paragraph" w:styleId="TableofFigures">
    <w:name w:val="table of figures"/>
    <w:basedOn w:val="Normal"/>
    <w:next w:val="Normal"/>
    <w:uiPriority w:val="99"/>
    <w:rsid w:val="00E2013E"/>
    <w:pPr>
      <w:ind w:leftChars="200" w:left="850" w:hangingChars="200" w:hanging="425"/>
    </w:pPr>
  </w:style>
  <w:style w:type="paragraph" w:customStyle="1" w:styleId="a4">
    <w:name w:val="中央タイトル"/>
    <w:basedOn w:val="Normal"/>
    <w:semiHidden/>
    <w:rsid w:val="00E2013E"/>
    <w:pPr>
      <w:jc w:val="center"/>
    </w:pPr>
    <w:rPr>
      <w:b/>
    </w:rPr>
  </w:style>
  <w:style w:type="paragraph" w:customStyle="1" w:styleId="a5">
    <w:name w:val="図表目次スタイル"/>
    <w:basedOn w:val="TableofFigures"/>
    <w:semiHidden/>
    <w:rsid w:val="00E2013E"/>
    <w:pPr>
      <w:ind w:left="800" w:hanging="400"/>
    </w:pPr>
    <w:rPr>
      <w:rFonts w:eastAsia="MS Gothic" w:cs="MS Mincho"/>
    </w:rPr>
  </w:style>
  <w:style w:type="paragraph" w:styleId="TOC4">
    <w:name w:val="toc 4"/>
    <w:basedOn w:val="Normal"/>
    <w:next w:val="Normal"/>
    <w:semiHidden/>
    <w:rsid w:val="00E2013E"/>
    <w:pPr>
      <w:tabs>
        <w:tab w:val="right" w:leader="dot" w:pos="9627"/>
      </w:tabs>
      <w:ind w:leftChars="300" w:left="600"/>
    </w:pPr>
    <w:rPr>
      <w:noProof/>
    </w:rPr>
  </w:style>
  <w:style w:type="paragraph" w:styleId="TOC6">
    <w:name w:val="toc 6"/>
    <w:basedOn w:val="Normal"/>
    <w:next w:val="Normal"/>
    <w:autoRedefine/>
    <w:semiHidden/>
    <w:rsid w:val="00E2013E"/>
    <w:pPr>
      <w:spacing w:line="240" w:lineRule="auto"/>
      <w:ind w:leftChars="500" w:left="1050"/>
    </w:pPr>
  </w:style>
  <w:style w:type="paragraph" w:styleId="TOC7">
    <w:name w:val="toc 7"/>
    <w:basedOn w:val="Normal"/>
    <w:next w:val="Normal"/>
    <w:autoRedefine/>
    <w:semiHidden/>
    <w:rsid w:val="00E2013E"/>
    <w:pPr>
      <w:spacing w:line="240" w:lineRule="auto"/>
      <w:ind w:leftChars="600" w:left="1260"/>
    </w:pPr>
  </w:style>
  <w:style w:type="paragraph" w:styleId="TOC8">
    <w:name w:val="toc 8"/>
    <w:basedOn w:val="Normal"/>
    <w:next w:val="Normal"/>
    <w:autoRedefine/>
    <w:semiHidden/>
    <w:rsid w:val="00E2013E"/>
    <w:pPr>
      <w:spacing w:line="240" w:lineRule="auto"/>
      <w:ind w:leftChars="700" w:left="1470"/>
    </w:pPr>
  </w:style>
  <w:style w:type="paragraph" w:styleId="TOC9">
    <w:name w:val="toc 9"/>
    <w:basedOn w:val="Normal"/>
    <w:next w:val="Normal"/>
    <w:autoRedefine/>
    <w:semiHidden/>
    <w:rsid w:val="00E2013E"/>
    <w:pPr>
      <w:spacing w:line="240" w:lineRule="auto"/>
      <w:ind w:leftChars="800" w:left="1680"/>
    </w:pPr>
  </w:style>
  <w:style w:type="paragraph" w:styleId="BodyText">
    <w:name w:val="Body Text"/>
    <w:basedOn w:val="Normal"/>
    <w:semiHidden/>
    <w:rsid w:val="00E2013E"/>
    <w:rPr>
      <w:color w:val="FF0000"/>
    </w:rPr>
  </w:style>
  <w:style w:type="paragraph" w:customStyle="1" w:styleId="xl56">
    <w:name w:val="xl56"/>
    <w:basedOn w:val="Normal"/>
    <w:rsid w:val="00E2013E"/>
    <w:pPr>
      <w:pBdr>
        <w:left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57">
    <w:name w:val="xl57"/>
    <w:basedOn w:val="Normal"/>
    <w:rsid w:val="00E2013E"/>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58">
    <w:name w:val="xl58"/>
    <w:basedOn w:val="Normal"/>
    <w:rsid w:val="00E2013E"/>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2">
    <w:name w:val="xl62"/>
    <w:basedOn w:val="Normal"/>
    <w:rsid w:val="00E2013E"/>
    <w:pPr>
      <w:pBdr>
        <w:top w:val="single" w:sz="4" w:space="0" w:color="auto"/>
        <w:left w:val="single" w:sz="8"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4">
    <w:name w:val="xl64"/>
    <w:basedOn w:val="Normal"/>
    <w:rsid w:val="00E2013E"/>
    <w:pPr>
      <w:pBdr>
        <w:left w:val="single" w:sz="8" w:space="0" w:color="auto"/>
        <w:bottom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5">
    <w:name w:val="xl65"/>
    <w:basedOn w:val="Normal"/>
    <w:rsid w:val="00E2013E"/>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6">
    <w:name w:val="xl66"/>
    <w:basedOn w:val="Normal"/>
    <w:rsid w:val="00E2013E"/>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MS PGothic" w:eastAsia="MS PGothic" w:hAnsi="MS PGothic" w:cs="MS PGothic"/>
    </w:rPr>
  </w:style>
  <w:style w:type="paragraph" w:customStyle="1" w:styleId="xl67">
    <w:name w:val="xl67"/>
    <w:basedOn w:val="Normal"/>
    <w:rsid w:val="00E2013E"/>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MS PGothic" w:eastAsia="MS PGothic" w:hAnsi="MS PGothic" w:cs="MS PGothic"/>
    </w:rPr>
  </w:style>
  <w:style w:type="paragraph" w:customStyle="1" w:styleId="xl69">
    <w:name w:val="xl69"/>
    <w:basedOn w:val="Normal"/>
    <w:rsid w:val="00E2013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70">
    <w:name w:val="xl70"/>
    <w:basedOn w:val="Normal"/>
    <w:rsid w:val="00E2013E"/>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71">
    <w:name w:val="xl71"/>
    <w:basedOn w:val="Normal"/>
    <w:rsid w:val="00E2013E"/>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72">
    <w:name w:val="xl72"/>
    <w:basedOn w:val="Normal"/>
    <w:rsid w:val="00E2013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73">
    <w:name w:val="xl73"/>
    <w:basedOn w:val="Normal"/>
    <w:rsid w:val="00E2013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74">
    <w:name w:val="xl74"/>
    <w:basedOn w:val="Normal"/>
    <w:rsid w:val="00E2013E"/>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MS PGothic" w:eastAsia="MS PGothic" w:hAnsi="MS PGothic" w:cs="MS PGothic"/>
    </w:rPr>
  </w:style>
  <w:style w:type="paragraph" w:styleId="Closing">
    <w:name w:val="Closing"/>
    <w:basedOn w:val="Normal"/>
    <w:semiHidden/>
    <w:rsid w:val="00E2013E"/>
    <w:pPr>
      <w:jc w:val="right"/>
    </w:pPr>
  </w:style>
  <w:style w:type="character" w:styleId="FollowedHyperlink">
    <w:name w:val="FollowedHyperlink"/>
    <w:semiHidden/>
    <w:rsid w:val="00E2013E"/>
    <w:rPr>
      <w:color w:val="800080"/>
      <w:u w:val="single"/>
    </w:rPr>
  </w:style>
  <w:style w:type="paragraph" w:customStyle="1" w:styleId="font0">
    <w:name w:val="font0"/>
    <w:basedOn w:val="Normal"/>
    <w:rsid w:val="00E2013E"/>
    <w:pPr>
      <w:spacing w:before="100" w:beforeAutospacing="1" w:after="100" w:afterAutospacing="1" w:line="240" w:lineRule="auto"/>
    </w:pPr>
    <w:rPr>
      <w:rFonts w:ascii="MS PGothic" w:eastAsia="MS PGothic" w:hAnsi="MS PGothic" w:cs="MS PGothic"/>
      <w:sz w:val="22"/>
    </w:rPr>
  </w:style>
  <w:style w:type="paragraph" w:customStyle="1" w:styleId="font5">
    <w:name w:val="font5"/>
    <w:basedOn w:val="Normal"/>
    <w:rsid w:val="00E2013E"/>
    <w:pPr>
      <w:spacing w:before="100" w:beforeAutospacing="1" w:after="100" w:afterAutospacing="1" w:line="240" w:lineRule="auto"/>
    </w:pPr>
    <w:rPr>
      <w:rFonts w:ascii="MS PGothic" w:eastAsia="MS PGothic" w:hAnsi="MS PGothic" w:cs="MS PGothic"/>
      <w:sz w:val="22"/>
    </w:rPr>
  </w:style>
  <w:style w:type="paragraph" w:customStyle="1" w:styleId="font6">
    <w:name w:val="font6"/>
    <w:basedOn w:val="Normal"/>
    <w:rsid w:val="00E2013E"/>
    <w:pPr>
      <w:spacing w:before="100" w:beforeAutospacing="1" w:after="100" w:afterAutospacing="1" w:line="240" w:lineRule="auto"/>
    </w:pPr>
    <w:rPr>
      <w:rFonts w:ascii="MS PGothic" w:eastAsia="MS PGothic" w:hAnsi="MS PGothic" w:cs="MS PGothic"/>
      <w:sz w:val="12"/>
      <w:szCs w:val="12"/>
    </w:rPr>
  </w:style>
  <w:style w:type="paragraph" w:customStyle="1" w:styleId="font7">
    <w:name w:val="font7"/>
    <w:basedOn w:val="Normal"/>
    <w:rsid w:val="00E2013E"/>
    <w:pPr>
      <w:spacing w:before="100" w:beforeAutospacing="1" w:after="100" w:afterAutospacing="1" w:line="240" w:lineRule="auto"/>
    </w:pPr>
    <w:rPr>
      <w:rFonts w:ascii="MS PGothic" w:eastAsia="MS PGothic" w:hAnsi="MS PGothic" w:cs="MS PGothic"/>
      <w:b/>
      <w:bCs/>
      <w:sz w:val="18"/>
      <w:szCs w:val="18"/>
    </w:rPr>
  </w:style>
  <w:style w:type="paragraph" w:customStyle="1" w:styleId="font8">
    <w:name w:val="font8"/>
    <w:basedOn w:val="Normal"/>
    <w:rsid w:val="00E2013E"/>
    <w:pPr>
      <w:spacing w:before="100" w:beforeAutospacing="1" w:after="100" w:afterAutospacing="1" w:line="240" w:lineRule="auto"/>
    </w:pPr>
    <w:rPr>
      <w:rFonts w:ascii="MS PGothic" w:eastAsia="MS PGothic" w:hAnsi="MS PGothic" w:cs="MS PGothic"/>
      <w:color w:val="FF6600"/>
      <w:sz w:val="18"/>
      <w:szCs w:val="18"/>
    </w:rPr>
  </w:style>
  <w:style w:type="paragraph" w:customStyle="1" w:styleId="font9">
    <w:name w:val="font9"/>
    <w:basedOn w:val="Normal"/>
    <w:rsid w:val="00E2013E"/>
    <w:pPr>
      <w:spacing w:before="100" w:beforeAutospacing="1" w:after="100" w:afterAutospacing="1" w:line="240" w:lineRule="auto"/>
    </w:pPr>
    <w:rPr>
      <w:rFonts w:ascii="MS PGothic" w:eastAsia="MS PGothic" w:hAnsi="MS PGothic" w:cs="MS PGothic"/>
      <w:color w:val="FF6600"/>
      <w:sz w:val="22"/>
    </w:rPr>
  </w:style>
  <w:style w:type="paragraph" w:customStyle="1" w:styleId="font10">
    <w:name w:val="font10"/>
    <w:basedOn w:val="Normal"/>
    <w:rsid w:val="00E2013E"/>
    <w:pPr>
      <w:spacing w:before="100" w:beforeAutospacing="1" w:after="100" w:afterAutospacing="1" w:line="240" w:lineRule="auto"/>
    </w:pPr>
    <w:rPr>
      <w:rFonts w:ascii="MS PGothic" w:eastAsia="MS PGothic" w:hAnsi="MS PGothic" w:cs="MS PGothic"/>
      <w:color w:val="FF0000"/>
      <w:sz w:val="22"/>
    </w:rPr>
  </w:style>
  <w:style w:type="paragraph" w:customStyle="1" w:styleId="xl24">
    <w:name w:val="xl24"/>
    <w:basedOn w:val="Normal"/>
    <w:rsid w:val="00E201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25">
    <w:name w:val="xl25"/>
    <w:basedOn w:val="Normal"/>
    <w:rsid w:val="00E201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rPr>
  </w:style>
  <w:style w:type="paragraph" w:customStyle="1" w:styleId="xl26">
    <w:name w:val="xl26"/>
    <w:basedOn w:val="Normal"/>
    <w:rsid w:val="00E2013E"/>
    <w:pPr>
      <w:pBdr>
        <w:top w:val="single" w:sz="4" w:space="0" w:color="auto"/>
        <w:left w:val="single" w:sz="4" w:space="0" w:color="auto"/>
        <w:bottom w:val="single" w:sz="4" w:space="0" w:color="auto"/>
      </w:pBdr>
      <w:spacing w:before="100" w:beforeAutospacing="1" w:after="100" w:afterAutospacing="1" w:line="240" w:lineRule="auto"/>
    </w:pPr>
    <w:rPr>
      <w:rFonts w:ascii="MS PGothic" w:eastAsia="MS PGothic" w:hAnsi="MS PGothic" w:cs="MS PGothic"/>
    </w:rPr>
  </w:style>
  <w:style w:type="paragraph" w:customStyle="1" w:styleId="xl27">
    <w:name w:val="xl27"/>
    <w:basedOn w:val="Normal"/>
    <w:rsid w:val="00E2013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MS PGothic" w:eastAsia="MS PGothic" w:hAnsi="MS PGothic" w:cs="MS PGothic"/>
      <w:color w:val="000000"/>
    </w:rPr>
  </w:style>
  <w:style w:type="paragraph" w:customStyle="1" w:styleId="xl28">
    <w:name w:val="xl28"/>
    <w:basedOn w:val="Normal"/>
    <w:rsid w:val="00E2013E"/>
    <w:pPr>
      <w:pBdr>
        <w:top w:val="single" w:sz="4" w:space="0" w:color="auto"/>
        <w:left w:val="single" w:sz="4" w:space="0" w:color="auto"/>
        <w:bottom w:val="single" w:sz="4" w:space="0" w:color="auto"/>
      </w:pBdr>
      <w:shd w:val="clear" w:color="auto" w:fill="C0C0C0"/>
      <w:spacing w:before="100" w:beforeAutospacing="1" w:after="100" w:afterAutospacing="1" w:line="240" w:lineRule="auto"/>
    </w:pPr>
    <w:rPr>
      <w:rFonts w:ascii="MS PGothic" w:eastAsia="MS PGothic" w:hAnsi="MS PGothic" w:cs="MS PGothic"/>
      <w:color w:val="000000"/>
    </w:rPr>
  </w:style>
  <w:style w:type="paragraph" w:customStyle="1" w:styleId="xl29">
    <w:name w:val="xl29"/>
    <w:basedOn w:val="Normal"/>
    <w:rsid w:val="00E201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30">
    <w:name w:val="xl30"/>
    <w:basedOn w:val="Normal"/>
    <w:rsid w:val="00E2013E"/>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MS PGothic" w:eastAsia="MS PGothic" w:hAnsi="MS PGothic" w:cs="MS PGothic"/>
    </w:rPr>
  </w:style>
  <w:style w:type="paragraph" w:customStyle="1" w:styleId="xl31">
    <w:name w:val="xl31"/>
    <w:basedOn w:val="Normal"/>
    <w:rsid w:val="00E2013E"/>
    <w:pPr>
      <w:pBdr>
        <w:top w:val="single" w:sz="4" w:space="0" w:color="auto"/>
        <w:left w:val="single" w:sz="4" w:space="0" w:color="auto"/>
        <w:bottom w:val="single" w:sz="8" w:space="0" w:color="auto"/>
      </w:pBdr>
      <w:spacing w:before="100" w:beforeAutospacing="1" w:after="100" w:afterAutospacing="1" w:line="240" w:lineRule="auto"/>
    </w:pPr>
    <w:rPr>
      <w:rFonts w:ascii="MS PGothic" w:eastAsia="MS PGothic" w:hAnsi="MS PGothic" w:cs="MS PGothic"/>
    </w:rPr>
  </w:style>
  <w:style w:type="paragraph" w:customStyle="1" w:styleId="xl32">
    <w:name w:val="xl32"/>
    <w:basedOn w:val="Normal"/>
    <w:rsid w:val="00E2013E"/>
    <w:pPr>
      <w:pBdr>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rPr>
  </w:style>
  <w:style w:type="paragraph" w:customStyle="1" w:styleId="xl33">
    <w:name w:val="xl33"/>
    <w:basedOn w:val="Normal"/>
    <w:rsid w:val="00E2013E"/>
    <w:pPr>
      <w:pBdr>
        <w:left w:val="single" w:sz="4" w:space="0" w:color="auto"/>
        <w:bottom w:val="single" w:sz="4" w:space="0" w:color="auto"/>
      </w:pBdr>
      <w:spacing w:before="100" w:beforeAutospacing="1" w:after="100" w:afterAutospacing="1" w:line="240" w:lineRule="auto"/>
    </w:pPr>
    <w:rPr>
      <w:rFonts w:ascii="MS PGothic" w:eastAsia="MS PGothic" w:hAnsi="MS PGothic" w:cs="MS PGothic"/>
    </w:rPr>
  </w:style>
  <w:style w:type="paragraph" w:customStyle="1" w:styleId="xl34">
    <w:name w:val="xl34"/>
    <w:basedOn w:val="Normal"/>
    <w:rsid w:val="00E2013E"/>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rPr>
  </w:style>
  <w:style w:type="paragraph" w:customStyle="1" w:styleId="xl35">
    <w:name w:val="xl35"/>
    <w:basedOn w:val="Normal"/>
    <w:rsid w:val="00E201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rPr>
  </w:style>
  <w:style w:type="paragraph" w:customStyle="1" w:styleId="xl36">
    <w:name w:val="xl36"/>
    <w:basedOn w:val="Normal"/>
    <w:rsid w:val="00E2013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MS PGothic" w:eastAsia="MS PGothic" w:hAnsi="MS PGothic" w:cs="MS PGothic"/>
      <w:color w:val="000000"/>
    </w:rPr>
  </w:style>
  <w:style w:type="paragraph" w:customStyle="1" w:styleId="xl37">
    <w:name w:val="xl37"/>
    <w:basedOn w:val="Normal"/>
    <w:rsid w:val="00E2013E"/>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MS PGothic" w:eastAsia="MS PGothic" w:hAnsi="MS PGothic" w:cs="MS PGothic"/>
    </w:rPr>
  </w:style>
  <w:style w:type="paragraph" w:customStyle="1" w:styleId="xl38">
    <w:name w:val="xl38"/>
    <w:basedOn w:val="Normal"/>
    <w:rsid w:val="00E2013E"/>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MS PGothic" w:eastAsia="MS PGothic" w:hAnsi="MS PGothic" w:cs="MS PGothic"/>
    </w:rPr>
  </w:style>
  <w:style w:type="paragraph" w:customStyle="1" w:styleId="xl39">
    <w:name w:val="xl39"/>
    <w:basedOn w:val="Normal"/>
    <w:rsid w:val="00E2013E"/>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40">
    <w:name w:val="xl40"/>
    <w:basedOn w:val="Normal"/>
    <w:rsid w:val="00E2013E"/>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41">
    <w:name w:val="xl41"/>
    <w:basedOn w:val="Normal"/>
    <w:rsid w:val="00E2013E"/>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MS PGothic" w:eastAsia="MS PGothic" w:hAnsi="MS PGothic" w:cs="MS PGothic"/>
    </w:rPr>
  </w:style>
  <w:style w:type="paragraph" w:customStyle="1" w:styleId="xl42">
    <w:name w:val="xl42"/>
    <w:basedOn w:val="Normal"/>
    <w:rsid w:val="00E2013E"/>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sz w:val="18"/>
      <w:szCs w:val="18"/>
    </w:rPr>
  </w:style>
  <w:style w:type="paragraph" w:customStyle="1" w:styleId="xl43">
    <w:name w:val="xl43"/>
    <w:basedOn w:val="Normal"/>
    <w:rsid w:val="00E201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sz w:val="18"/>
      <w:szCs w:val="18"/>
    </w:rPr>
  </w:style>
  <w:style w:type="paragraph" w:customStyle="1" w:styleId="xl44">
    <w:name w:val="xl44"/>
    <w:basedOn w:val="Normal"/>
    <w:rsid w:val="00E2013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MS PGothic" w:eastAsia="MS PGothic" w:hAnsi="MS PGothic" w:cs="MS PGothic"/>
      <w:color w:val="000000"/>
      <w:sz w:val="18"/>
      <w:szCs w:val="18"/>
    </w:rPr>
  </w:style>
  <w:style w:type="paragraph" w:customStyle="1" w:styleId="xl45">
    <w:name w:val="xl45"/>
    <w:basedOn w:val="Normal"/>
    <w:rsid w:val="00E201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b/>
      <w:bCs/>
    </w:rPr>
  </w:style>
  <w:style w:type="paragraph" w:customStyle="1" w:styleId="xl46">
    <w:name w:val="xl46"/>
    <w:basedOn w:val="Normal"/>
    <w:rsid w:val="00E2013E"/>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b/>
      <w:bCs/>
    </w:rPr>
  </w:style>
  <w:style w:type="paragraph" w:customStyle="1" w:styleId="xl47">
    <w:name w:val="xl47"/>
    <w:basedOn w:val="Normal"/>
    <w:rsid w:val="00E2013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MS PGothic" w:eastAsia="MS PGothic" w:hAnsi="MS PGothic" w:cs="MS PGothic"/>
      <w:b/>
      <w:bCs/>
      <w:color w:val="000000"/>
    </w:rPr>
  </w:style>
  <w:style w:type="paragraph" w:customStyle="1" w:styleId="xl48">
    <w:name w:val="xl48"/>
    <w:basedOn w:val="Normal"/>
    <w:rsid w:val="00E2013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MS PGothic" w:eastAsia="MS PGothic" w:hAnsi="MS PGothic" w:cs="MS PGothic"/>
      <w:sz w:val="18"/>
      <w:szCs w:val="18"/>
    </w:rPr>
  </w:style>
  <w:style w:type="paragraph" w:customStyle="1" w:styleId="xl49">
    <w:name w:val="xl49"/>
    <w:basedOn w:val="Normal"/>
    <w:rsid w:val="00E2013E"/>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MS PGothic" w:eastAsia="MS PGothic" w:hAnsi="MS PGothic" w:cs="MS PGothic"/>
      <w:sz w:val="18"/>
      <w:szCs w:val="18"/>
    </w:rPr>
  </w:style>
  <w:style w:type="paragraph" w:customStyle="1" w:styleId="xl50">
    <w:name w:val="xl50"/>
    <w:basedOn w:val="Normal"/>
    <w:rsid w:val="00E2013E"/>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MS PGothic" w:eastAsia="MS PGothic" w:hAnsi="MS PGothic" w:cs="MS PGothic"/>
      <w:sz w:val="18"/>
      <w:szCs w:val="18"/>
    </w:rPr>
  </w:style>
  <w:style w:type="paragraph" w:customStyle="1" w:styleId="xl51">
    <w:name w:val="xl51"/>
    <w:basedOn w:val="Normal"/>
    <w:rsid w:val="00E2013E"/>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line="240" w:lineRule="auto"/>
    </w:pPr>
    <w:rPr>
      <w:rFonts w:ascii="MS PGothic" w:eastAsia="MS PGothic" w:hAnsi="MS PGothic" w:cs="MS PGothic"/>
      <w:color w:val="000000"/>
      <w:sz w:val="18"/>
      <w:szCs w:val="18"/>
    </w:rPr>
  </w:style>
  <w:style w:type="paragraph" w:customStyle="1" w:styleId="xl52">
    <w:name w:val="xl52"/>
    <w:basedOn w:val="Normal"/>
    <w:rsid w:val="00E201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b/>
      <w:bCs/>
    </w:rPr>
  </w:style>
  <w:style w:type="paragraph" w:customStyle="1" w:styleId="xl53">
    <w:name w:val="xl53"/>
    <w:basedOn w:val="Normal"/>
    <w:rsid w:val="00E2013E"/>
    <w:pPr>
      <w:pBdr>
        <w:top w:val="single" w:sz="8" w:space="0" w:color="auto"/>
        <w:left w:val="single" w:sz="4"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54">
    <w:name w:val="xl54"/>
    <w:basedOn w:val="Normal"/>
    <w:rsid w:val="00E2013E"/>
    <w:pPr>
      <w:pBdr>
        <w:left w:val="single" w:sz="4" w:space="0" w:color="auto"/>
        <w:bottom w:val="single" w:sz="8"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55">
    <w:name w:val="xl55"/>
    <w:basedOn w:val="Normal"/>
    <w:rsid w:val="00E2013E"/>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59">
    <w:name w:val="xl59"/>
    <w:basedOn w:val="Normal"/>
    <w:rsid w:val="00E2013E"/>
    <w:pPr>
      <w:pBdr>
        <w:left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0">
    <w:name w:val="xl60"/>
    <w:basedOn w:val="Normal"/>
    <w:rsid w:val="00E2013E"/>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1">
    <w:name w:val="xl61"/>
    <w:basedOn w:val="Normal"/>
    <w:rsid w:val="00E2013E"/>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3">
    <w:name w:val="xl63"/>
    <w:basedOn w:val="Normal"/>
    <w:rsid w:val="00E2013E"/>
    <w:pPr>
      <w:pBdr>
        <w:left w:val="single" w:sz="8"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8">
    <w:name w:val="xl68"/>
    <w:basedOn w:val="Normal"/>
    <w:rsid w:val="00E2013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75">
    <w:name w:val="xl75"/>
    <w:basedOn w:val="Normal"/>
    <w:rsid w:val="00E2013E"/>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MS PGothic" w:eastAsia="MS PGothic" w:hAnsi="MS PGothic" w:cs="MS PGothic"/>
    </w:rPr>
  </w:style>
  <w:style w:type="paragraph" w:styleId="Header">
    <w:name w:val="header"/>
    <w:basedOn w:val="Normal"/>
    <w:semiHidden/>
    <w:rsid w:val="00E2013E"/>
    <w:pPr>
      <w:tabs>
        <w:tab w:val="center" w:pos="4252"/>
        <w:tab w:val="right" w:pos="8504"/>
      </w:tabs>
      <w:snapToGrid w:val="0"/>
    </w:pPr>
  </w:style>
  <w:style w:type="paragraph" w:styleId="Footer">
    <w:name w:val="footer"/>
    <w:basedOn w:val="Normal"/>
    <w:link w:val="FooterChar"/>
    <w:uiPriority w:val="99"/>
    <w:rsid w:val="00E2013E"/>
    <w:pPr>
      <w:tabs>
        <w:tab w:val="center" w:pos="4252"/>
        <w:tab w:val="right" w:pos="8504"/>
      </w:tabs>
      <w:snapToGrid w:val="0"/>
    </w:pPr>
  </w:style>
  <w:style w:type="character" w:styleId="Emphasis">
    <w:name w:val="Emphasis"/>
    <w:basedOn w:val="DefaultParagraphFont"/>
    <w:uiPriority w:val="20"/>
    <w:qFormat/>
    <w:rsid w:val="005C1D60"/>
    <w:rPr>
      <w:b/>
      <w:i/>
      <w:iCs/>
    </w:rPr>
  </w:style>
  <w:style w:type="character" w:customStyle="1" w:styleId="programtext2">
    <w:name w:val="programtext2"/>
    <w:rsid w:val="00E2013E"/>
    <w:rPr>
      <w:rFonts w:ascii="Courier" w:hAnsi="Courier" w:hint="default"/>
      <w:sz w:val="20"/>
      <w:szCs w:val="20"/>
    </w:rPr>
  </w:style>
  <w:style w:type="paragraph" w:styleId="HTMLPreformatted">
    <w:name w:val="HTML Preformatted"/>
    <w:basedOn w:val="Normal"/>
    <w:link w:val="HTMLPreformattedChar"/>
    <w:uiPriority w:val="99"/>
    <w:semiHidden/>
    <w:rsid w:val="00E2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S Gothic" w:eastAsia="MS Gothic" w:hAnsi="MS Gothic" w:cs="Courier New"/>
    </w:rPr>
  </w:style>
  <w:style w:type="character" w:customStyle="1" w:styleId="codecomment1">
    <w:name w:val="codecomment1"/>
    <w:rsid w:val="00E2013E"/>
    <w:rPr>
      <w:i/>
      <w:iCs/>
      <w:color w:val="336699"/>
    </w:rPr>
  </w:style>
  <w:style w:type="character" w:customStyle="1" w:styleId="codestring1">
    <w:name w:val="codestring1"/>
    <w:rsid w:val="00E2013E"/>
    <w:rPr>
      <w:color w:val="993366"/>
    </w:rPr>
  </w:style>
  <w:style w:type="paragraph" w:customStyle="1" w:styleId="43">
    <w:name w:val="スタイル 目次 4 + 左 :  3 字"/>
    <w:basedOn w:val="TOC4"/>
    <w:rsid w:val="00E2013E"/>
    <w:rPr>
      <w:rFonts w:cs="MS Mincho"/>
      <w:sz w:val="18"/>
      <w:szCs w:val="20"/>
    </w:rPr>
  </w:style>
  <w:style w:type="paragraph" w:styleId="DocumentMap">
    <w:name w:val="Document Map"/>
    <w:basedOn w:val="Normal"/>
    <w:semiHidden/>
    <w:rsid w:val="00E2013E"/>
    <w:pPr>
      <w:shd w:val="clear" w:color="auto" w:fill="000080"/>
    </w:pPr>
    <w:rPr>
      <w:rFonts w:ascii="Arial" w:eastAsia="MS Gothic" w:hAnsi="Arial"/>
      <w:sz w:val="16"/>
    </w:rPr>
  </w:style>
  <w:style w:type="character" w:styleId="PageNumber">
    <w:name w:val="page number"/>
    <w:basedOn w:val="DefaultParagraphFont"/>
    <w:semiHidden/>
    <w:rsid w:val="00E2013E"/>
  </w:style>
  <w:style w:type="paragraph" w:customStyle="1" w:styleId="a6">
    <w:name w:val="コードバリエーションの選定１"/>
    <w:basedOn w:val="Normal"/>
    <w:rsid w:val="00E2013E"/>
    <w:pPr>
      <w:ind w:left="168" w:hangingChars="105" w:hanging="168"/>
    </w:pPr>
    <w:rPr>
      <w:sz w:val="16"/>
    </w:rPr>
  </w:style>
  <w:style w:type="paragraph" w:customStyle="1" w:styleId="a7">
    <w:name w:val="コードバリエーションの選定２"/>
    <w:basedOn w:val="Normal"/>
    <w:rsid w:val="00E2013E"/>
    <w:pPr>
      <w:jc w:val="center"/>
    </w:pPr>
  </w:style>
  <w:style w:type="paragraph" w:customStyle="1" w:styleId="a8">
    <w:name w:val="ソースコード"/>
    <w:basedOn w:val="Normal"/>
    <w:rsid w:val="00E2013E"/>
  </w:style>
  <w:style w:type="paragraph" w:customStyle="1" w:styleId="a">
    <w:name w:val="箇条書き（ギリシャ数字・大）"/>
    <w:basedOn w:val="Normal"/>
    <w:rsid w:val="00E2013E"/>
    <w:pPr>
      <w:numPr>
        <w:numId w:val="8"/>
      </w:numPr>
    </w:pPr>
  </w:style>
  <w:style w:type="paragraph" w:styleId="BodyTextIndent3">
    <w:name w:val="Body Text Indent 3"/>
    <w:basedOn w:val="Normal"/>
    <w:semiHidden/>
    <w:rsid w:val="00E2013E"/>
    <w:pPr>
      <w:autoSpaceDE w:val="0"/>
      <w:autoSpaceDN w:val="0"/>
      <w:adjustRightInd w:val="0"/>
      <w:spacing w:line="240" w:lineRule="auto"/>
      <w:ind w:left="168" w:hangingChars="105" w:hanging="168"/>
      <w:textAlignment w:val="baseline"/>
    </w:pPr>
    <w:rPr>
      <w:rFonts w:hAnsi="Times New Roman"/>
      <w:sz w:val="16"/>
      <w:u w:val="single"/>
    </w:rPr>
  </w:style>
  <w:style w:type="paragraph" w:styleId="BodyTextIndent2">
    <w:name w:val="Body Text Indent 2"/>
    <w:basedOn w:val="Normal"/>
    <w:semiHidden/>
    <w:rsid w:val="00E2013E"/>
    <w:pPr>
      <w:autoSpaceDE w:val="0"/>
      <w:autoSpaceDN w:val="0"/>
      <w:adjustRightInd w:val="0"/>
      <w:spacing w:line="240" w:lineRule="auto"/>
      <w:ind w:left="168" w:hangingChars="105" w:hanging="168"/>
      <w:textAlignment w:val="baseline"/>
    </w:pPr>
    <w:rPr>
      <w:rFonts w:hAnsi="Times New Roman"/>
      <w:sz w:val="16"/>
    </w:rPr>
  </w:style>
  <w:style w:type="paragraph" w:styleId="BalloonText">
    <w:name w:val="Balloon Text"/>
    <w:basedOn w:val="Normal"/>
    <w:semiHidden/>
    <w:rsid w:val="00E2013E"/>
    <w:rPr>
      <w:rFonts w:ascii="Arial" w:eastAsia="MS Gothic" w:hAnsi="Arial"/>
      <w:sz w:val="18"/>
      <w:szCs w:val="18"/>
    </w:rPr>
  </w:style>
  <w:style w:type="paragraph" w:customStyle="1" w:styleId="-049">
    <w:name w:val="表内文字 + 左  -0.49 字"/>
    <w:aliases w:val="最初の行"/>
    <w:basedOn w:val="a3"/>
    <w:rsid w:val="00E2013E"/>
    <w:pPr>
      <w:ind w:leftChars="-49" w:left="-98" w:firstLineChars="55" w:firstLine="99"/>
    </w:pPr>
  </w:style>
  <w:style w:type="paragraph" w:customStyle="1" w:styleId="6">
    <w:name w:val="見出し 6 用箇条書き"/>
    <w:basedOn w:val="Normal"/>
    <w:rsid w:val="00E2013E"/>
    <w:pPr>
      <w:numPr>
        <w:numId w:val="11"/>
      </w:numPr>
      <w:tabs>
        <w:tab w:val="clear" w:pos="600"/>
        <w:tab w:val="num" w:pos="540"/>
      </w:tabs>
      <w:ind w:left="540" w:hanging="360"/>
    </w:pPr>
  </w:style>
  <w:style w:type="paragraph" w:customStyle="1" w:styleId="7">
    <w:name w:val="見出し 7 用箇条書き"/>
    <w:basedOn w:val="Normal"/>
    <w:rsid w:val="00E2013E"/>
    <w:pPr>
      <w:numPr>
        <w:numId w:val="20"/>
      </w:numPr>
      <w:tabs>
        <w:tab w:val="clear" w:pos="960"/>
        <w:tab w:val="num" w:pos="900"/>
      </w:tabs>
      <w:ind w:left="900" w:hanging="360"/>
    </w:pPr>
  </w:style>
  <w:style w:type="paragraph" w:styleId="Date">
    <w:name w:val="Date"/>
    <w:basedOn w:val="Normal"/>
    <w:next w:val="Normal"/>
    <w:semiHidden/>
    <w:rsid w:val="00E2013E"/>
    <w:pPr>
      <w:spacing w:line="240" w:lineRule="auto"/>
    </w:pPr>
    <w:rPr>
      <w:rFonts w:ascii="Century" w:hAnsi="Century"/>
    </w:rPr>
  </w:style>
  <w:style w:type="character" w:styleId="CommentReference">
    <w:name w:val="annotation reference"/>
    <w:uiPriority w:val="99"/>
    <w:semiHidden/>
    <w:unhideWhenUsed/>
    <w:rsid w:val="007745D2"/>
    <w:rPr>
      <w:sz w:val="18"/>
      <w:szCs w:val="18"/>
    </w:rPr>
  </w:style>
  <w:style w:type="paragraph" w:styleId="CommentText">
    <w:name w:val="annotation text"/>
    <w:basedOn w:val="Normal"/>
    <w:link w:val="CommentTextChar"/>
    <w:uiPriority w:val="99"/>
    <w:semiHidden/>
    <w:unhideWhenUsed/>
    <w:rsid w:val="007745D2"/>
  </w:style>
  <w:style w:type="character" w:customStyle="1" w:styleId="CommentTextChar">
    <w:name w:val="Comment Text Char"/>
    <w:link w:val="CommentText"/>
    <w:uiPriority w:val="99"/>
    <w:semiHidden/>
    <w:rsid w:val="007745D2"/>
    <w:rPr>
      <w:rFonts w:ascii="MS Mincho" w:hAnsi="MS Mincho"/>
      <w:kern w:val="2"/>
    </w:rPr>
  </w:style>
  <w:style w:type="paragraph" w:styleId="CommentSubject">
    <w:name w:val="annotation subject"/>
    <w:basedOn w:val="CommentText"/>
    <w:next w:val="CommentText"/>
    <w:link w:val="CommentSubjectChar"/>
    <w:uiPriority w:val="99"/>
    <w:semiHidden/>
    <w:unhideWhenUsed/>
    <w:rsid w:val="007745D2"/>
    <w:rPr>
      <w:b/>
      <w:bCs/>
    </w:rPr>
  </w:style>
  <w:style w:type="character" w:customStyle="1" w:styleId="CommentSubjectChar">
    <w:name w:val="Comment Subject Char"/>
    <w:link w:val="CommentSubject"/>
    <w:uiPriority w:val="99"/>
    <w:semiHidden/>
    <w:rsid w:val="007745D2"/>
    <w:rPr>
      <w:rFonts w:ascii="MS Mincho" w:hAnsi="MS Mincho"/>
      <w:b/>
      <w:bCs/>
      <w:kern w:val="2"/>
    </w:rPr>
  </w:style>
  <w:style w:type="paragraph" w:styleId="Revision">
    <w:name w:val="Revision"/>
    <w:hidden/>
    <w:uiPriority w:val="99"/>
    <w:semiHidden/>
    <w:rsid w:val="007745D2"/>
    <w:rPr>
      <w:rFonts w:ascii="MS Mincho" w:hAnsi="MS Mincho"/>
      <w:kern w:val="2"/>
      <w:lang w:eastAsia="ja-JP"/>
    </w:rPr>
  </w:style>
  <w:style w:type="paragraph" w:styleId="Title">
    <w:name w:val="Title"/>
    <w:basedOn w:val="Normal"/>
    <w:next w:val="Normal"/>
    <w:link w:val="TitleChar"/>
    <w:uiPriority w:val="10"/>
    <w:qFormat/>
    <w:rsid w:val="003736BD"/>
    <w:pPr>
      <w:spacing w:after="120" w:line="240" w:lineRule="auto"/>
      <w:contextualSpacing/>
    </w:pPr>
    <w:rPr>
      <w:rFonts w:asciiTheme="majorHAnsi" w:eastAsiaTheme="majorEastAsia" w:hAnsiTheme="majorHAnsi" w:cstheme="majorBidi"/>
      <w:color w:val="000000" w:themeColor="text2"/>
      <w:spacing w:val="30"/>
      <w:kern w:val="28"/>
      <w:sz w:val="72"/>
      <w:szCs w:val="52"/>
    </w:rPr>
  </w:style>
  <w:style w:type="character" w:customStyle="1" w:styleId="TitleChar">
    <w:name w:val="Title Char"/>
    <w:basedOn w:val="DefaultParagraphFont"/>
    <w:link w:val="Title"/>
    <w:uiPriority w:val="10"/>
    <w:rsid w:val="003736BD"/>
    <w:rPr>
      <w:rFonts w:asciiTheme="majorHAnsi" w:eastAsiaTheme="majorEastAsia" w:hAnsiTheme="majorHAnsi" w:cstheme="majorBidi"/>
      <w:color w:val="000000" w:themeColor="text2"/>
      <w:spacing w:val="30"/>
      <w:kern w:val="28"/>
      <w:sz w:val="72"/>
      <w:szCs w:val="52"/>
    </w:rPr>
  </w:style>
  <w:style w:type="table" w:styleId="TableGrid">
    <w:name w:val="Table Grid"/>
    <w:basedOn w:val="TableNormal"/>
    <w:uiPriority w:val="59"/>
    <w:rsid w:val="007E59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72"/>
    <w:rsid w:val="007E5902"/>
    <w:tblPr>
      <w:tblStyleRowBandSize w:val="1"/>
      <w:tblStyleColBandSize w:val="1"/>
      <w:tblInd w:w="0" w:type="dxa"/>
      <w:tblBorders>
        <w:top w:val="single" w:sz="8" w:space="0" w:color="E3F1F3" w:themeColor="accent5" w:themeTint="BF"/>
        <w:left w:val="single" w:sz="8" w:space="0" w:color="E3F1F3" w:themeColor="accent5" w:themeTint="BF"/>
        <w:bottom w:val="single" w:sz="8" w:space="0" w:color="E3F1F3" w:themeColor="accent5" w:themeTint="BF"/>
        <w:right w:val="single" w:sz="8" w:space="0" w:color="E3F1F3" w:themeColor="accent5" w:themeTint="BF"/>
        <w:insideH w:val="single" w:sz="8" w:space="0" w:color="E3F1F3"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3F1F3" w:themeColor="accent5" w:themeTint="BF"/>
          <w:left w:val="single" w:sz="8" w:space="0" w:color="E3F1F3" w:themeColor="accent5" w:themeTint="BF"/>
          <w:bottom w:val="single" w:sz="8" w:space="0" w:color="E3F1F3" w:themeColor="accent5" w:themeTint="BF"/>
          <w:right w:val="single" w:sz="8" w:space="0" w:color="E3F1F3" w:themeColor="accent5" w:themeTint="BF"/>
          <w:insideH w:val="nil"/>
          <w:insideV w:val="nil"/>
        </w:tcBorders>
        <w:shd w:val="clear" w:color="auto" w:fill="DAEDEF" w:themeFill="accent5"/>
      </w:tcPr>
    </w:tblStylePr>
    <w:tblStylePr w:type="lastRow">
      <w:pPr>
        <w:spacing w:before="0" w:after="0" w:line="240" w:lineRule="auto"/>
      </w:pPr>
      <w:rPr>
        <w:b/>
        <w:bCs/>
      </w:rPr>
      <w:tblPr/>
      <w:tcPr>
        <w:tcBorders>
          <w:top w:val="double" w:sz="6" w:space="0" w:color="E3F1F3" w:themeColor="accent5" w:themeTint="BF"/>
          <w:left w:val="single" w:sz="8" w:space="0" w:color="E3F1F3" w:themeColor="accent5" w:themeTint="BF"/>
          <w:bottom w:val="single" w:sz="8" w:space="0" w:color="E3F1F3" w:themeColor="accent5" w:themeTint="BF"/>
          <w:right w:val="single" w:sz="8" w:space="0" w:color="E3F1F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FAFB" w:themeFill="accent5" w:themeFillTint="3F"/>
      </w:tcPr>
    </w:tblStylePr>
    <w:tblStylePr w:type="band1Horz">
      <w:tblPr/>
      <w:tcPr>
        <w:tcBorders>
          <w:insideH w:val="nil"/>
          <w:insideV w:val="nil"/>
        </w:tcBorders>
        <w:shd w:val="clear" w:color="auto" w:fill="F5FAFB"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2"/>
    <w:rsid w:val="000D0CF3"/>
    <w:tblPr>
      <w:tblStyleRowBandSize w:val="1"/>
      <w:tblStyleColBandSize w:val="1"/>
      <w:tblInd w:w="0" w:type="dxa"/>
      <w:tblBorders>
        <w:top w:val="single" w:sz="8" w:space="0" w:color="E3F1F3" w:themeColor="accent5" w:themeTint="BF"/>
        <w:left w:val="single" w:sz="8" w:space="0" w:color="E3F1F3" w:themeColor="accent5" w:themeTint="BF"/>
        <w:bottom w:val="single" w:sz="8" w:space="0" w:color="E3F1F3" w:themeColor="accent5" w:themeTint="BF"/>
        <w:right w:val="single" w:sz="8" w:space="0" w:color="E3F1F3" w:themeColor="accent5" w:themeTint="BF"/>
        <w:insideH w:val="single" w:sz="8" w:space="0" w:color="E3F1F3" w:themeColor="accent5" w:themeTint="BF"/>
        <w:insideV w:val="single" w:sz="8" w:space="0" w:color="E3F1F3" w:themeColor="accent5" w:themeTint="BF"/>
      </w:tblBorders>
      <w:tblCellMar>
        <w:top w:w="0" w:type="dxa"/>
        <w:left w:w="108" w:type="dxa"/>
        <w:bottom w:w="0" w:type="dxa"/>
        <w:right w:w="108" w:type="dxa"/>
      </w:tblCellMar>
    </w:tblPr>
    <w:tcPr>
      <w:shd w:val="clear" w:color="auto" w:fill="F5FAFB" w:themeFill="accent5" w:themeFillTint="3F"/>
    </w:tcPr>
    <w:tblStylePr w:type="firstRow">
      <w:rPr>
        <w:b/>
        <w:bCs/>
      </w:rPr>
    </w:tblStylePr>
    <w:tblStylePr w:type="lastRow">
      <w:rPr>
        <w:b/>
        <w:bCs/>
      </w:rPr>
      <w:tblPr/>
      <w:tcPr>
        <w:tcBorders>
          <w:top w:val="single" w:sz="18" w:space="0" w:color="E3F1F3" w:themeColor="accent5" w:themeTint="BF"/>
        </w:tcBorders>
      </w:tcPr>
    </w:tblStylePr>
    <w:tblStylePr w:type="firstCol">
      <w:rPr>
        <w:b/>
        <w:bCs/>
      </w:rPr>
    </w:tblStylePr>
    <w:tblStylePr w:type="lastCol">
      <w:rPr>
        <w:b/>
        <w:bCs/>
      </w:rPr>
    </w:tblStylePr>
    <w:tblStylePr w:type="band1Vert">
      <w:tblPr/>
      <w:tcPr>
        <w:shd w:val="clear" w:color="auto" w:fill="ECF5F7" w:themeFill="accent5" w:themeFillTint="7F"/>
      </w:tcPr>
    </w:tblStylePr>
    <w:tblStylePr w:type="band1Horz">
      <w:tblPr/>
      <w:tcPr>
        <w:shd w:val="clear" w:color="auto" w:fill="ECF5F7" w:themeFill="accent5" w:themeFillTint="7F"/>
      </w:tcPr>
    </w:tblStylePr>
  </w:style>
  <w:style w:type="table" w:styleId="MediumList2-Accent5">
    <w:name w:val="Medium List 2 Accent 5"/>
    <w:basedOn w:val="TableNormal"/>
    <w:uiPriority w:val="61"/>
    <w:rsid w:val="000D0CF3"/>
    <w:rPr>
      <w:rFonts w:asciiTheme="majorHAnsi" w:eastAsiaTheme="majorEastAsia" w:hAnsiTheme="majorHAnsi" w:cstheme="majorBidi"/>
      <w:color w:val="000000" w:themeColor="text1"/>
    </w:rPr>
    <w:tblPr>
      <w:tblStyleRowBandSize w:val="1"/>
      <w:tblStyleColBandSize w:val="1"/>
      <w:tblInd w:w="0" w:type="dxa"/>
      <w:tblBorders>
        <w:top w:val="single" w:sz="8" w:space="0" w:color="DAEDEF" w:themeColor="accent5"/>
        <w:left w:val="single" w:sz="8" w:space="0" w:color="DAEDEF" w:themeColor="accent5"/>
        <w:bottom w:val="single" w:sz="8" w:space="0" w:color="DAEDEF" w:themeColor="accent5"/>
        <w:right w:val="single" w:sz="8" w:space="0" w:color="DAEDEF"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DAEDEF" w:themeColor="accent5"/>
          <w:right w:val="nil"/>
          <w:insideH w:val="nil"/>
          <w:insideV w:val="nil"/>
        </w:tcBorders>
        <w:shd w:val="clear" w:color="auto" w:fill="FFFFFF" w:themeFill="background1"/>
      </w:tcPr>
    </w:tblStylePr>
    <w:tblStylePr w:type="lastRow">
      <w:tblPr/>
      <w:tcPr>
        <w:tcBorders>
          <w:top w:val="single" w:sz="8" w:space="0" w:color="DAEDE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AEDEF" w:themeColor="accent5"/>
          <w:insideH w:val="nil"/>
          <w:insideV w:val="nil"/>
        </w:tcBorders>
        <w:shd w:val="clear" w:color="auto" w:fill="FFFFFF" w:themeFill="background1"/>
      </w:tcPr>
    </w:tblStylePr>
    <w:tblStylePr w:type="lastCol">
      <w:tblPr/>
      <w:tcPr>
        <w:tcBorders>
          <w:top w:val="nil"/>
          <w:left w:val="single" w:sz="8" w:space="0" w:color="DAEDE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AFB" w:themeFill="accent5" w:themeFillTint="3F"/>
      </w:tcPr>
    </w:tblStylePr>
    <w:tblStylePr w:type="band1Horz">
      <w:tblPr/>
      <w:tcPr>
        <w:tcBorders>
          <w:top w:val="nil"/>
          <w:bottom w:val="nil"/>
          <w:insideH w:val="nil"/>
          <w:insideV w:val="nil"/>
        </w:tcBorders>
        <w:shd w:val="clear" w:color="auto" w:fill="F5FAF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0"/>
    <w:rsid w:val="000D0CF3"/>
    <w:rPr>
      <w:color w:val="000000" w:themeColor="text1"/>
    </w:rPr>
    <w:tblPr>
      <w:tblStyleRowBandSize w:val="1"/>
      <w:tblStyleColBandSize w:val="1"/>
      <w:tblInd w:w="0" w:type="dxa"/>
      <w:tblBorders>
        <w:top w:val="single" w:sz="8" w:space="0" w:color="DAEDEF" w:themeColor="accent5"/>
        <w:bottom w:val="single" w:sz="8" w:space="0" w:color="DAEDEF"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AEDEF" w:themeColor="accent5"/>
        </w:tcBorders>
      </w:tcPr>
    </w:tblStylePr>
    <w:tblStylePr w:type="lastRow">
      <w:rPr>
        <w:b/>
        <w:bCs/>
        <w:color w:val="000000" w:themeColor="text2"/>
      </w:rPr>
      <w:tblPr/>
      <w:tcPr>
        <w:tcBorders>
          <w:top w:val="single" w:sz="8" w:space="0" w:color="DAEDEF" w:themeColor="accent5"/>
          <w:bottom w:val="single" w:sz="8" w:space="0" w:color="DAEDEF" w:themeColor="accent5"/>
        </w:tcBorders>
      </w:tcPr>
    </w:tblStylePr>
    <w:tblStylePr w:type="firstCol">
      <w:rPr>
        <w:b/>
        <w:bCs/>
      </w:rPr>
    </w:tblStylePr>
    <w:tblStylePr w:type="lastCol">
      <w:rPr>
        <w:b/>
        <w:bCs/>
      </w:rPr>
      <w:tblPr/>
      <w:tcPr>
        <w:tcBorders>
          <w:top w:val="single" w:sz="8" w:space="0" w:color="DAEDEF" w:themeColor="accent5"/>
          <w:bottom w:val="single" w:sz="8" w:space="0" w:color="DAEDEF" w:themeColor="accent5"/>
        </w:tcBorders>
      </w:tcPr>
    </w:tblStylePr>
    <w:tblStylePr w:type="band1Vert">
      <w:tblPr/>
      <w:tcPr>
        <w:shd w:val="clear" w:color="auto" w:fill="F5FAFB" w:themeFill="accent5" w:themeFillTint="3F"/>
      </w:tcPr>
    </w:tblStylePr>
    <w:tblStylePr w:type="band1Horz">
      <w:tblPr/>
      <w:tcPr>
        <w:shd w:val="clear" w:color="auto" w:fill="F5FAFB" w:themeFill="accent5" w:themeFillTint="3F"/>
      </w:tcPr>
    </w:tblStylePr>
  </w:style>
  <w:style w:type="table" w:styleId="MediumGrid3-Accent5">
    <w:name w:val="Medium Grid 3 Accent 5"/>
    <w:basedOn w:val="TableNormal"/>
    <w:uiPriority w:val="64"/>
    <w:rsid w:val="000D0C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FAF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AEDE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AEDE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AEDE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AEDE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CF5F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CF5F7" w:themeFill="accent5" w:themeFillTint="7F"/>
      </w:tcPr>
    </w:tblStylePr>
  </w:style>
  <w:style w:type="character" w:customStyle="1" w:styleId="Heading1Char">
    <w:name w:val="Heading 1 Char"/>
    <w:basedOn w:val="DefaultParagraphFont"/>
    <w:link w:val="Heading1"/>
    <w:uiPriority w:val="9"/>
    <w:rsid w:val="00783D05"/>
    <w:rPr>
      <w:rFonts w:asciiTheme="majorHAnsi" w:eastAsiaTheme="majorEastAsia" w:hAnsiTheme="majorHAnsi" w:cstheme="majorBidi"/>
      <w:bCs/>
      <w:spacing w:val="20"/>
      <w:sz w:val="32"/>
      <w:szCs w:val="28"/>
    </w:rPr>
  </w:style>
  <w:style w:type="character" w:customStyle="1" w:styleId="Heading2Char">
    <w:name w:val="Heading 2 Char"/>
    <w:basedOn w:val="DefaultParagraphFont"/>
    <w:link w:val="Heading2"/>
    <w:uiPriority w:val="9"/>
    <w:rsid w:val="00DB02BA"/>
    <w:rPr>
      <w:rFonts w:eastAsiaTheme="majorEastAsia" w:cstheme="majorBidi"/>
      <w:bCs/>
      <w:sz w:val="28"/>
      <w:szCs w:val="26"/>
    </w:rPr>
  </w:style>
  <w:style w:type="character" w:customStyle="1" w:styleId="Heading3Char">
    <w:name w:val="Heading 3 Char"/>
    <w:basedOn w:val="DefaultParagraphFont"/>
    <w:link w:val="Heading3"/>
    <w:uiPriority w:val="9"/>
    <w:rsid w:val="007D2D1A"/>
    <w:rPr>
      <w:rFonts w:asciiTheme="majorHAnsi" w:eastAsiaTheme="majorEastAsia" w:hAnsiTheme="majorHAnsi" w:cstheme="majorBidi"/>
      <w:bCs/>
      <w:color w:val="000000" w:themeColor="text2"/>
      <w:spacing w:val="14"/>
      <w:sz w:val="24"/>
    </w:rPr>
  </w:style>
  <w:style w:type="character" w:customStyle="1" w:styleId="Heading4Char">
    <w:name w:val="Heading 4 Char"/>
    <w:basedOn w:val="DefaultParagraphFont"/>
    <w:link w:val="Heading4"/>
    <w:uiPriority w:val="9"/>
    <w:rsid w:val="005E646C"/>
    <w:rPr>
      <w:rFonts w:eastAsiaTheme="majorEastAsia" w:cstheme="majorBidi"/>
      <w:bCs/>
      <w:iCs/>
      <w:color w:val="000000"/>
    </w:rPr>
  </w:style>
  <w:style w:type="character" w:customStyle="1" w:styleId="Heading5Char">
    <w:name w:val="Heading 5 Char"/>
    <w:basedOn w:val="DefaultParagraphFont"/>
    <w:link w:val="Heading5"/>
    <w:uiPriority w:val="9"/>
    <w:rsid w:val="005C1D6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783D05"/>
    <w:rPr>
      <w:rFonts w:asciiTheme="majorHAnsi" w:eastAsiaTheme="majorEastAsia" w:hAnsiTheme="majorHAnsi" w:cstheme="majorBidi"/>
      <w:iCs/>
    </w:rPr>
  </w:style>
  <w:style w:type="character" w:customStyle="1" w:styleId="Heading7Char">
    <w:name w:val="Heading 7 Char"/>
    <w:basedOn w:val="DefaultParagraphFont"/>
    <w:link w:val="Heading7"/>
    <w:uiPriority w:val="9"/>
    <w:rsid w:val="00A9614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5C1D6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5C1D60"/>
    <w:rPr>
      <w:rFonts w:asciiTheme="majorHAnsi" w:eastAsiaTheme="majorEastAsia" w:hAnsiTheme="majorHAnsi" w:cstheme="majorBidi"/>
      <w:i/>
      <w:iCs/>
      <w:color w:val="000000"/>
      <w:sz w:val="20"/>
      <w:szCs w:val="20"/>
    </w:rPr>
  </w:style>
  <w:style w:type="paragraph" w:styleId="Subtitle">
    <w:name w:val="Subtitle"/>
    <w:basedOn w:val="Normal"/>
    <w:next w:val="Normal"/>
    <w:link w:val="SubtitleChar"/>
    <w:uiPriority w:val="11"/>
    <w:qFormat/>
    <w:rsid w:val="005C1D60"/>
    <w:pPr>
      <w:numPr>
        <w:ilvl w:val="1"/>
      </w:numPr>
    </w:pPr>
    <w:rPr>
      <w:rFonts w:eastAsiaTheme="majorEastAsia" w:cstheme="majorBidi"/>
      <w:iCs/>
      <w:color w:val="000000" w:themeColor="text2"/>
      <w:sz w:val="40"/>
      <w:szCs w:val="24"/>
      <w:lang w:bidi="hi-IN"/>
    </w:rPr>
  </w:style>
  <w:style w:type="character" w:customStyle="1" w:styleId="SubtitleChar">
    <w:name w:val="Subtitle Char"/>
    <w:basedOn w:val="DefaultParagraphFont"/>
    <w:link w:val="Subtitle"/>
    <w:uiPriority w:val="11"/>
    <w:rsid w:val="005C1D60"/>
    <w:rPr>
      <w:rFonts w:eastAsiaTheme="majorEastAsia" w:cstheme="majorBidi"/>
      <w:iCs/>
      <w:color w:val="000000" w:themeColor="text2"/>
      <w:sz w:val="40"/>
      <w:szCs w:val="24"/>
      <w:lang w:bidi="hi-IN"/>
    </w:rPr>
  </w:style>
  <w:style w:type="character" w:styleId="Strong">
    <w:name w:val="Strong"/>
    <w:basedOn w:val="DefaultParagraphFont"/>
    <w:uiPriority w:val="22"/>
    <w:qFormat/>
    <w:rsid w:val="005C1D60"/>
    <w:rPr>
      <w:b w:val="0"/>
      <w:bCs/>
      <w:i/>
      <w:color w:val="000000" w:themeColor="text2"/>
    </w:rPr>
  </w:style>
  <w:style w:type="paragraph" w:styleId="NoSpacing">
    <w:name w:val="No Spacing"/>
    <w:link w:val="NoSpacingChar"/>
    <w:uiPriority w:val="1"/>
    <w:qFormat/>
    <w:rsid w:val="005C1D60"/>
    <w:pPr>
      <w:spacing w:after="0" w:line="240" w:lineRule="auto"/>
    </w:pPr>
  </w:style>
  <w:style w:type="character" w:customStyle="1" w:styleId="NoSpacingChar">
    <w:name w:val="No Spacing Char"/>
    <w:basedOn w:val="DefaultParagraphFont"/>
    <w:link w:val="NoSpacing"/>
    <w:uiPriority w:val="1"/>
    <w:rsid w:val="005C1D60"/>
  </w:style>
  <w:style w:type="paragraph" w:styleId="ListParagraph">
    <w:name w:val="List Paragraph"/>
    <w:basedOn w:val="Normal"/>
    <w:uiPriority w:val="34"/>
    <w:qFormat/>
    <w:rsid w:val="00924EDD"/>
    <w:pPr>
      <w:numPr>
        <w:numId w:val="121"/>
      </w:numPr>
      <w:spacing w:before="120" w:after="120" w:line="240" w:lineRule="auto"/>
    </w:pPr>
    <w:rPr>
      <w:color w:val="000000" w:themeColor="text2"/>
    </w:rPr>
  </w:style>
  <w:style w:type="paragraph" w:styleId="Quote">
    <w:name w:val="Quote"/>
    <w:basedOn w:val="Normal"/>
    <w:next w:val="Normal"/>
    <w:link w:val="QuoteChar"/>
    <w:uiPriority w:val="29"/>
    <w:qFormat/>
    <w:rsid w:val="00783D05"/>
    <w:pPr>
      <w:spacing w:line="360" w:lineRule="auto"/>
      <w:jc w:val="center"/>
    </w:pPr>
    <w:rPr>
      <w:b/>
      <w:i/>
      <w:iCs/>
      <w:sz w:val="26"/>
      <w:lang w:bidi="hi-IN"/>
    </w:rPr>
  </w:style>
  <w:style w:type="character" w:customStyle="1" w:styleId="QuoteChar">
    <w:name w:val="Quote Char"/>
    <w:basedOn w:val="DefaultParagraphFont"/>
    <w:link w:val="Quote"/>
    <w:uiPriority w:val="29"/>
    <w:rsid w:val="00783D05"/>
    <w:rPr>
      <w:b/>
      <w:i/>
      <w:iCs/>
      <w:sz w:val="26"/>
      <w:lang w:bidi="hi-IN"/>
    </w:rPr>
  </w:style>
  <w:style w:type="paragraph" w:styleId="IntenseQuote">
    <w:name w:val="Intense Quote"/>
    <w:basedOn w:val="Normal"/>
    <w:next w:val="Normal"/>
    <w:link w:val="IntenseQuoteChar"/>
    <w:uiPriority w:val="30"/>
    <w:qFormat/>
    <w:rsid w:val="005C1D60"/>
    <w:pPr>
      <w:pBdr>
        <w:top w:val="single" w:sz="36" w:space="8" w:color="BBE0E3" w:themeColor="accent1"/>
        <w:left w:val="single" w:sz="36" w:space="8" w:color="BBE0E3" w:themeColor="accent1"/>
        <w:bottom w:val="single" w:sz="36" w:space="8" w:color="BBE0E3" w:themeColor="accent1"/>
        <w:right w:val="single" w:sz="36" w:space="8" w:color="BBE0E3" w:themeColor="accent1"/>
      </w:pBdr>
      <w:shd w:val="clear" w:color="auto" w:fill="BBE0E3" w:themeFill="accent1"/>
      <w:spacing w:before="200" w:after="200" w:line="360" w:lineRule="auto"/>
      <w:ind w:left="259" w:right="259"/>
      <w:jc w:val="center"/>
    </w:pPr>
    <w:rPr>
      <w:rFonts w:asciiTheme="majorHAnsi"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C1D60"/>
    <w:rPr>
      <w:rFonts w:asciiTheme="majorHAnsi" w:eastAsiaTheme="minorEastAsia" w:hAnsiTheme="majorHAnsi"/>
      <w:bCs/>
      <w:iCs/>
      <w:color w:val="FFFFFF" w:themeColor="background1"/>
      <w:sz w:val="28"/>
      <w:shd w:val="clear" w:color="auto" w:fill="BBE0E3" w:themeFill="accent1"/>
      <w:lang w:bidi="hi-IN"/>
    </w:rPr>
  </w:style>
  <w:style w:type="character" w:styleId="SubtleEmphasis">
    <w:name w:val="Subtle Emphasis"/>
    <w:basedOn w:val="DefaultParagraphFont"/>
    <w:uiPriority w:val="19"/>
    <w:qFormat/>
    <w:rsid w:val="005C1D60"/>
    <w:rPr>
      <w:i/>
      <w:iCs/>
      <w:color w:val="000000"/>
    </w:rPr>
  </w:style>
  <w:style w:type="character" w:styleId="IntenseEmphasis">
    <w:name w:val="Intense Emphasis"/>
    <w:basedOn w:val="DefaultParagraphFont"/>
    <w:uiPriority w:val="21"/>
    <w:qFormat/>
    <w:rsid w:val="005C1D60"/>
    <w:rPr>
      <w:b/>
      <w:bCs/>
      <w:i/>
      <w:iCs/>
      <w:color w:val="BBE0E3" w:themeColor="accent1"/>
    </w:rPr>
  </w:style>
  <w:style w:type="character" w:styleId="SubtleReference">
    <w:name w:val="Subtle Reference"/>
    <w:basedOn w:val="DefaultParagraphFont"/>
    <w:uiPriority w:val="31"/>
    <w:qFormat/>
    <w:rsid w:val="005C1D60"/>
    <w:rPr>
      <w:smallCaps/>
      <w:color w:val="000000"/>
      <w:u w:val="single"/>
    </w:rPr>
  </w:style>
  <w:style w:type="character" w:styleId="IntenseReference">
    <w:name w:val="Intense Reference"/>
    <w:basedOn w:val="DefaultParagraphFont"/>
    <w:uiPriority w:val="32"/>
    <w:qFormat/>
    <w:rsid w:val="005C1D60"/>
    <w:rPr>
      <w:b w:val="0"/>
      <w:bCs/>
      <w:smallCaps/>
      <w:color w:val="BBE0E3" w:themeColor="accent1"/>
      <w:spacing w:val="5"/>
      <w:u w:val="single"/>
    </w:rPr>
  </w:style>
  <w:style w:type="character" w:styleId="BookTitle">
    <w:name w:val="Book Title"/>
    <w:basedOn w:val="DefaultParagraphFont"/>
    <w:uiPriority w:val="33"/>
    <w:qFormat/>
    <w:rsid w:val="005C1D60"/>
    <w:rPr>
      <w:b/>
      <w:bCs/>
      <w:caps/>
      <w:smallCaps w:val="0"/>
      <w:color w:val="000000" w:themeColor="text2"/>
      <w:spacing w:val="10"/>
    </w:rPr>
  </w:style>
  <w:style w:type="paragraph" w:styleId="TOCHeading">
    <w:name w:val="TOC Heading"/>
    <w:basedOn w:val="Heading1"/>
    <w:next w:val="Normal"/>
    <w:uiPriority w:val="39"/>
    <w:unhideWhenUsed/>
    <w:qFormat/>
    <w:rsid w:val="005C1D60"/>
    <w:pPr>
      <w:spacing w:before="480" w:line="264" w:lineRule="auto"/>
      <w:outlineLvl w:val="9"/>
    </w:pPr>
    <w:rPr>
      <w:b/>
    </w:rPr>
  </w:style>
  <w:style w:type="paragraph" w:customStyle="1" w:styleId="TableContents">
    <w:name w:val="Table Contents"/>
    <w:basedOn w:val="Normal"/>
    <w:rsid w:val="00A86AC4"/>
    <w:pPr>
      <w:suppressLineNumbers/>
    </w:pPr>
  </w:style>
  <w:style w:type="table" w:styleId="LightList-Accent1">
    <w:name w:val="Light List Accent 1"/>
    <w:basedOn w:val="TableNormal"/>
    <w:uiPriority w:val="61"/>
    <w:rsid w:val="00A86AC4"/>
    <w:pPr>
      <w:spacing w:after="0" w:line="240" w:lineRule="auto"/>
    </w:pPr>
    <w:tblPr>
      <w:tblStyleRowBandSize w:val="1"/>
      <w:tblStyleColBandSize w:val="1"/>
      <w:tblInd w:w="0" w:type="dxa"/>
      <w:tblBorders>
        <w:top w:val="single" w:sz="8" w:space="0" w:color="BBE0E3" w:themeColor="accent1"/>
        <w:left w:val="single" w:sz="8" w:space="0" w:color="BBE0E3" w:themeColor="accent1"/>
        <w:bottom w:val="single" w:sz="8" w:space="0" w:color="BBE0E3" w:themeColor="accent1"/>
        <w:right w:val="single" w:sz="8" w:space="0" w:color="BBE0E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BE0E3" w:themeFill="accent1"/>
      </w:tcPr>
    </w:tblStylePr>
    <w:tblStylePr w:type="lastRow">
      <w:pPr>
        <w:spacing w:before="0" w:after="0" w:line="240" w:lineRule="auto"/>
      </w:pPr>
      <w:rPr>
        <w:b/>
        <w:bCs/>
      </w:rPr>
      <w:tblPr/>
      <w:tcPr>
        <w:tcBorders>
          <w:top w:val="double" w:sz="6" w:space="0" w:color="BBE0E3" w:themeColor="accent1"/>
          <w:left w:val="single" w:sz="8" w:space="0" w:color="BBE0E3" w:themeColor="accent1"/>
          <w:bottom w:val="single" w:sz="8" w:space="0" w:color="BBE0E3" w:themeColor="accent1"/>
          <w:right w:val="single" w:sz="8" w:space="0" w:color="BBE0E3" w:themeColor="accent1"/>
        </w:tcBorders>
      </w:tcPr>
    </w:tblStylePr>
    <w:tblStylePr w:type="firstCol">
      <w:rPr>
        <w:b/>
        <w:bCs/>
      </w:rPr>
    </w:tblStylePr>
    <w:tblStylePr w:type="lastCol">
      <w:rPr>
        <w:b/>
        <w:bCs/>
      </w:rPr>
    </w:tblStylePr>
    <w:tblStylePr w:type="band1Vert">
      <w:tblPr/>
      <w:tcPr>
        <w:tcBorders>
          <w:top w:val="single" w:sz="8" w:space="0" w:color="BBE0E3" w:themeColor="accent1"/>
          <w:left w:val="single" w:sz="8" w:space="0" w:color="BBE0E3" w:themeColor="accent1"/>
          <w:bottom w:val="single" w:sz="8" w:space="0" w:color="BBE0E3" w:themeColor="accent1"/>
          <w:right w:val="single" w:sz="8" w:space="0" w:color="BBE0E3" w:themeColor="accent1"/>
        </w:tcBorders>
      </w:tcPr>
    </w:tblStylePr>
    <w:tblStylePr w:type="band1Horz">
      <w:tblPr/>
      <w:tcPr>
        <w:tcBorders>
          <w:top w:val="single" w:sz="8" w:space="0" w:color="BBE0E3" w:themeColor="accent1"/>
          <w:left w:val="single" w:sz="8" w:space="0" w:color="BBE0E3" w:themeColor="accent1"/>
          <w:bottom w:val="single" w:sz="8" w:space="0" w:color="BBE0E3" w:themeColor="accent1"/>
          <w:right w:val="single" w:sz="8" w:space="0" w:color="BBE0E3" w:themeColor="accent1"/>
        </w:tcBorders>
      </w:tcPr>
    </w:tblStylePr>
  </w:style>
  <w:style w:type="table" w:styleId="DarkList-Accent5">
    <w:name w:val="Dark List Accent 5"/>
    <w:basedOn w:val="TableNormal"/>
    <w:uiPriority w:val="65"/>
    <w:rsid w:val="0081776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AEDE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959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9C5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9C5CC" w:themeFill="accent5" w:themeFillShade="BF"/>
      </w:tcPr>
    </w:tblStylePr>
    <w:tblStylePr w:type="band1Vert">
      <w:tblPr/>
      <w:tcPr>
        <w:tcBorders>
          <w:top w:val="nil"/>
          <w:left w:val="nil"/>
          <w:bottom w:val="nil"/>
          <w:right w:val="nil"/>
          <w:insideH w:val="nil"/>
          <w:insideV w:val="nil"/>
        </w:tcBorders>
        <w:shd w:val="clear" w:color="auto" w:fill="89C5CC" w:themeFill="accent5" w:themeFillShade="BF"/>
      </w:tcPr>
    </w:tblStylePr>
    <w:tblStylePr w:type="band1Horz">
      <w:tblPr/>
      <w:tcPr>
        <w:tcBorders>
          <w:top w:val="nil"/>
          <w:left w:val="nil"/>
          <w:bottom w:val="nil"/>
          <w:right w:val="nil"/>
          <w:insideH w:val="nil"/>
          <w:insideV w:val="nil"/>
        </w:tcBorders>
        <w:shd w:val="clear" w:color="auto" w:fill="89C5CC" w:themeFill="accent5" w:themeFillShade="BF"/>
      </w:tcPr>
    </w:tblStylePr>
  </w:style>
  <w:style w:type="table" w:styleId="MediumGrid1-Accent1">
    <w:name w:val="Medium Grid 1 Accent 1"/>
    <w:basedOn w:val="TableNormal"/>
    <w:uiPriority w:val="62"/>
    <w:rsid w:val="004C76EC"/>
    <w:pPr>
      <w:spacing w:after="0" w:line="240" w:lineRule="auto"/>
    </w:pPr>
    <w:tblPr>
      <w:tblStyleRowBandSize w:val="1"/>
      <w:tblStyleColBandSize w:val="1"/>
      <w:tblInd w:w="0" w:type="dxa"/>
      <w:tblBorders>
        <w:top w:val="single" w:sz="8" w:space="0" w:color="CCE7EA" w:themeColor="accent1" w:themeTint="BF"/>
        <w:left w:val="single" w:sz="8" w:space="0" w:color="CCE7EA" w:themeColor="accent1" w:themeTint="BF"/>
        <w:bottom w:val="single" w:sz="8" w:space="0" w:color="CCE7EA" w:themeColor="accent1" w:themeTint="BF"/>
        <w:right w:val="single" w:sz="8" w:space="0" w:color="CCE7EA" w:themeColor="accent1" w:themeTint="BF"/>
        <w:insideH w:val="single" w:sz="8" w:space="0" w:color="CCE7EA" w:themeColor="accent1" w:themeTint="BF"/>
        <w:insideV w:val="single" w:sz="8" w:space="0" w:color="CCE7EA" w:themeColor="accent1" w:themeTint="BF"/>
      </w:tblBorders>
      <w:tblCellMar>
        <w:top w:w="0" w:type="dxa"/>
        <w:left w:w="108" w:type="dxa"/>
        <w:bottom w:w="0" w:type="dxa"/>
        <w:right w:w="108" w:type="dxa"/>
      </w:tblCellMar>
    </w:tblPr>
    <w:tcPr>
      <w:shd w:val="clear" w:color="auto" w:fill="EEF7F8" w:themeFill="accent1" w:themeFillTint="3F"/>
    </w:tcPr>
    <w:tblStylePr w:type="firstRow">
      <w:rPr>
        <w:b/>
        <w:bCs/>
      </w:rPr>
    </w:tblStylePr>
    <w:tblStylePr w:type="lastRow">
      <w:rPr>
        <w:b/>
        <w:bCs/>
      </w:rPr>
      <w:tblPr/>
      <w:tcPr>
        <w:tcBorders>
          <w:top w:val="single" w:sz="18" w:space="0" w:color="CCE7EA" w:themeColor="accent1" w:themeTint="BF"/>
        </w:tcBorders>
      </w:tcPr>
    </w:tblStylePr>
    <w:tblStylePr w:type="firstCol">
      <w:rPr>
        <w:b/>
        <w:bCs/>
      </w:rPr>
    </w:tblStylePr>
    <w:tblStylePr w:type="lastCol">
      <w:rPr>
        <w:b/>
        <w:bCs/>
      </w:rPr>
    </w:tblStylePr>
    <w:tblStylePr w:type="band1Vert">
      <w:tblPr/>
      <w:tcPr>
        <w:shd w:val="clear" w:color="auto" w:fill="DDEFF1" w:themeFill="accent1" w:themeFillTint="7F"/>
      </w:tcPr>
    </w:tblStylePr>
    <w:tblStylePr w:type="band1Horz">
      <w:tblPr/>
      <w:tcPr>
        <w:shd w:val="clear" w:color="auto" w:fill="DDEFF1" w:themeFill="accent1" w:themeFillTint="7F"/>
      </w:tcPr>
    </w:tblStylePr>
  </w:style>
  <w:style w:type="table" w:styleId="MediumGrid3-Accent1">
    <w:name w:val="Medium Grid 3 Accent 1"/>
    <w:basedOn w:val="TableNormal"/>
    <w:uiPriority w:val="64"/>
    <w:rsid w:val="00AE79A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EF7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E0E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E0E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E0E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E0E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F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FF1" w:themeFill="accent1" w:themeFillTint="7F"/>
      </w:tcPr>
    </w:tblStylePr>
  </w:style>
  <w:style w:type="table" w:styleId="MediumShading2-Accent1">
    <w:name w:val="Medium Shading 2 Accent 1"/>
    <w:basedOn w:val="TableNormal"/>
    <w:uiPriority w:val="69"/>
    <w:rsid w:val="003D47B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E0E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BE0E3" w:themeFill="accent1"/>
      </w:tcPr>
    </w:tblStylePr>
    <w:tblStylePr w:type="lastCol">
      <w:rPr>
        <w:b/>
        <w:bCs/>
        <w:color w:val="FFFFFF" w:themeColor="background1"/>
      </w:rPr>
      <w:tblPr/>
      <w:tcPr>
        <w:tcBorders>
          <w:left w:val="nil"/>
          <w:right w:val="nil"/>
          <w:insideH w:val="nil"/>
          <w:insideV w:val="nil"/>
        </w:tcBorders>
        <w:shd w:val="clear" w:color="auto" w:fill="BBE0E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Normal"/>
    <w:qFormat/>
    <w:rsid w:val="0058647A"/>
    <w:pPr>
      <w:spacing w:line="240" w:lineRule="auto"/>
    </w:pPr>
    <w:rPr>
      <w:rFonts w:ascii="Consolas" w:hAnsi="Consolas"/>
      <w:sz w:val="16"/>
      <w:szCs w:val="16"/>
    </w:rPr>
  </w:style>
  <w:style w:type="paragraph" w:customStyle="1" w:styleId="Textbox">
    <w:name w:val="Textbox"/>
    <w:qFormat/>
    <w:rsid w:val="002E7FDC"/>
    <w:pPr>
      <w:spacing w:after="0"/>
    </w:pPr>
    <w:rPr>
      <w:rFonts w:ascii="Palatino" w:eastAsiaTheme="majorEastAsia" w:hAnsi="Palatino" w:cstheme="majorBidi"/>
      <w:bCs/>
      <w:iCs/>
      <w:color w:val="000000"/>
      <w:sz w:val="14"/>
    </w:rPr>
  </w:style>
  <w:style w:type="paragraph" w:styleId="TableofAuthorities">
    <w:name w:val="table of authorities"/>
    <w:basedOn w:val="Normal"/>
    <w:next w:val="Normal"/>
    <w:uiPriority w:val="99"/>
    <w:unhideWhenUsed/>
    <w:rsid w:val="00D9753E"/>
    <w:pPr>
      <w:ind w:left="210" w:hanging="210"/>
    </w:pPr>
  </w:style>
  <w:style w:type="paragraph" w:styleId="TOAHeading">
    <w:name w:val="toa heading"/>
    <w:basedOn w:val="Normal"/>
    <w:next w:val="Normal"/>
    <w:uiPriority w:val="99"/>
    <w:unhideWhenUsed/>
    <w:rsid w:val="00D9753E"/>
    <w:pPr>
      <w:spacing w:before="120"/>
    </w:pPr>
    <w:rPr>
      <w:rFonts w:ascii="Arial" w:hAnsi="Arial" w:cs="Arial"/>
      <w:b/>
      <w:sz w:val="24"/>
      <w:szCs w:val="24"/>
    </w:rPr>
  </w:style>
  <w:style w:type="table" w:styleId="ColorfulList">
    <w:name w:val="Colorful List"/>
    <w:basedOn w:val="TableNormal"/>
    <w:uiPriority w:val="34"/>
    <w:qFormat/>
    <w:rsid w:val="0039083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8287A" w:themeFill="accent2" w:themeFillShade="CC"/>
      </w:tcPr>
    </w:tblStylePr>
    <w:tblStylePr w:type="lastRow">
      <w:rPr>
        <w:b/>
        <w:bCs/>
        <w:color w:val="28287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List1-Accent6">
    <w:name w:val="Medium List 1 Accent 6"/>
    <w:basedOn w:val="TableNormal"/>
    <w:uiPriority w:val="19"/>
    <w:qFormat/>
    <w:rsid w:val="00882CA4"/>
    <w:pPr>
      <w:spacing w:after="0" w:line="240" w:lineRule="auto"/>
    </w:pPr>
    <w:rPr>
      <w:color w:val="000000" w:themeColor="text1"/>
    </w:rPr>
    <w:tblPr>
      <w:tblStyleRowBandSize w:val="1"/>
      <w:tblStyleColBandSize w:val="1"/>
      <w:tblInd w:w="0" w:type="dxa"/>
      <w:tblBorders>
        <w:top w:val="single" w:sz="8" w:space="0" w:color="2D2D8A" w:themeColor="accent6"/>
        <w:bottom w:val="single" w:sz="8" w:space="0" w:color="2D2D8A"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D2D8A" w:themeColor="accent6"/>
        </w:tcBorders>
      </w:tcPr>
    </w:tblStylePr>
    <w:tblStylePr w:type="lastRow">
      <w:rPr>
        <w:b/>
        <w:bCs/>
        <w:color w:val="000000" w:themeColor="text2"/>
      </w:rPr>
      <w:tblPr/>
      <w:tcPr>
        <w:tcBorders>
          <w:top w:val="single" w:sz="8" w:space="0" w:color="2D2D8A" w:themeColor="accent6"/>
          <w:bottom w:val="single" w:sz="8" w:space="0" w:color="2D2D8A" w:themeColor="accent6"/>
        </w:tcBorders>
      </w:tcPr>
    </w:tblStylePr>
    <w:tblStylePr w:type="firstCol">
      <w:rPr>
        <w:b/>
        <w:bCs/>
      </w:rPr>
    </w:tblStylePr>
    <w:tblStylePr w:type="lastCol">
      <w:rPr>
        <w:b/>
        <w:bCs/>
      </w:rPr>
      <w:tblPr/>
      <w:tcPr>
        <w:tcBorders>
          <w:top w:val="single" w:sz="8" w:space="0" w:color="2D2D8A" w:themeColor="accent6"/>
          <w:bottom w:val="single" w:sz="8" w:space="0" w:color="2D2D8A" w:themeColor="accent6"/>
        </w:tcBorders>
      </w:tcPr>
    </w:tblStylePr>
    <w:tblStylePr w:type="band1Vert">
      <w:tblPr/>
      <w:tcPr>
        <w:shd w:val="clear" w:color="auto" w:fill="C1C1EB" w:themeFill="accent6" w:themeFillTint="3F"/>
      </w:tcPr>
    </w:tblStylePr>
    <w:tblStylePr w:type="band1Horz">
      <w:tblPr/>
      <w:tcPr>
        <w:shd w:val="clear" w:color="auto" w:fill="C1C1EB" w:themeFill="accent6" w:themeFillTint="3F"/>
      </w:tcPr>
    </w:tblStylePr>
  </w:style>
  <w:style w:type="table" w:styleId="MediumList2-Accent6">
    <w:name w:val="Medium List 2 Accent 6"/>
    <w:basedOn w:val="TableNormal"/>
    <w:uiPriority w:val="21"/>
    <w:qFormat/>
    <w:rsid w:val="00882CA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D2D8A" w:themeColor="accent6"/>
        <w:left w:val="single" w:sz="8" w:space="0" w:color="2D2D8A" w:themeColor="accent6"/>
        <w:bottom w:val="single" w:sz="8" w:space="0" w:color="2D2D8A" w:themeColor="accent6"/>
        <w:right w:val="single" w:sz="8" w:space="0" w:color="2D2D8A"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2D2D8A" w:themeColor="accent6"/>
          <w:right w:val="nil"/>
          <w:insideH w:val="nil"/>
          <w:insideV w:val="nil"/>
        </w:tcBorders>
        <w:shd w:val="clear" w:color="auto" w:fill="FFFFFF" w:themeFill="background1"/>
      </w:tcPr>
    </w:tblStylePr>
    <w:tblStylePr w:type="lastRow">
      <w:tblPr/>
      <w:tcPr>
        <w:tcBorders>
          <w:top w:val="single" w:sz="8" w:space="0" w:color="2D2D8A"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D2D8A" w:themeColor="accent6"/>
          <w:insideH w:val="nil"/>
          <w:insideV w:val="nil"/>
        </w:tcBorders>
        <w:shd w:val="clear" w:color="auto" w:fill="FFFFFF" w:themeFill="background1"/>
      </w:tcPr>
    </w:tblStylePr>
    <w:tblStylePr w:type="lastCol">
      <w:tblPr/>
      <w:tcPr>
        <w:tcBorders>
          <w:top w:val="nil"/>
          <w:left w:val="single" w:sz="8" w:space="0" w:color="2D2D8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1EB" w:themeFill="accent6" w:themeFillTint="3F"/>
      </w:tcPr>
    </w:tblStylePr>
    <w:tblStylePr w:type="band1Horz">
      <w:tblPr/>
      <w:tcPr>
        <w:tcBorders>
          <w:top w:val="nil"/>
          <w:bottom w:val="nil"/>
          <w:insideH w:val="nil"/>
          <w:insideV w:val="nil"/>
        </w:tcBorders>
        <w:shd w:val="clear" w:color="auto" w:fill="C1C1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30"/>
    <w:qFormat/>
    <w:rsid w:val="00882CA4"/>
    <w:pPr>
      <w:spacing w:after="0" w:line="240" w:lineRule="auto"/>
    </w:pPr>
    <w:rPr>
      <w:color w:val="71BEC4" w:themeColor="accent1" w:themeShade="BF"/>
    </w:rPr>
    <w:tblPr>
      <w:tblStyleRowBandSize w:val="1"/>
      <w:tblStyleColBandSize w:val="1"/>
      <w:tblInd w:w="0" w:type="dxa"/>
      <w:tblBorders>
        <w:top w:val="single" w:sz="8" w:space="0" w:color="BBE0E3" w:themeColor="accent1"/>
        <w:bottom w:val="single" w:sz="8" w:space="0" w:color="BBE0E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BE0E3" w:themeColor="accent1"/>
          <w:left w:val="nil"/>
          <w:bottom w:val="single" w:sz="8" w:space="0" w:color="BBE0E3" w:themeColor="accent1"/>
          <w:right w:val="nil"/>
          <w:insideH w:val="nil"/>
          <w:insideV w:val="nil"/>
        </w:tcBorders>
      </w:tcPr>
    </w:tblStylePr>
    <w:tblStylePr w:type="lastRow">
      <w:pPr>
        <w:spacing w:before="0" w:after="0" w:line="240" w:lineRule="auto"/>
      </w:pPr>
      <w:rPr>
        <w:b/>
        <w:bCs/>
      </w:rPr>
      <w:tblPr/>
      <w:tcPr>
        <w:tcBorders>
          <w:top w:val="single" w:sz="8" w:space="0" w:color="BBE0E3" w:themeColor="accent1"/>
          <w:left w:val="nil"/>
          <w:bottom w:val="single" w:sz="8" w:space="0" w:color="BBE0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7F8" w:themeFill="accent1" w:themeFillTint="3F"/>
      </w:tcPr>
    </w:tblStylePr>
    <w:tblStylePr w:type="band1Horz">
      <w:tblPr/>
      <w:tcPr>
        <w:tcBorders>
          <w:left w:val="nil"/>
          <w:right w:val="nil"/>
          <w:insideH w:val="nil"/>
          <w:insideV w:val="nil"/>
        </w:tcBorders>
        <w:shd w:val="clear" w:color="auto" w:fill="EEF7F8" w:themeFill="accent1" w:themeFillTint="3F"/>
      </w:tcPr>
    </w:tblStylePr>
  </w:style>
  <w:style w:type="table" w:styleId="MediumGrid1-Accent6">
    <w:name w:val="Medium Grid 1 Accent 6"/>
    <w:basedOn w:val="TableNormal"/>
    <w:uiPriority w:val="31"/>
    <w:qFormat/>
    <w:rsid w:val="00882CA4"/>
    <w:pPr>
      <w:spacing w:after="0" w:line="240" w:lineRule="auto"/>
    </w:pPr>
    <w:tblPr>
      <w:tblStyleRowBandSize w:val="1"/>
      <w:tblStyleColBandSize w:val="1"/>
      <w:tblInd w:w="0" w:type="dxa"/>
      <w:tblBorders>
        <w:top w:val="single" w:sz="8" w:space="0" w:color="4646C2" w:themeColor="accent6" w:themeTint="BF"/>
        <w:left w:val="single" w:sz="8" w:space="0" w:color="4646C2" w:themeColor="accent6" w:themeTint="BF"/>
        <w:bottom w:val="single" w:sz="8" w:space="0" w:color="4646C2" w:themeColor="accent6" w:themeTint="BF"/>
        <w:right w:val="single" w:sz="8" w:space="0" w:color="4646C2" w:themeColor="accent6" w:themeTint="BF"/>
        <w:insideH w:val="single" w:sz="8" w:space="0" w:color="4646C2" w:themeColor="accent6" w:themeTint="BF"/>
        <w:insideV w:val="single" w:sz="8" w:space="0" w:color="4646C2" w:themeColor="accent6" w:themeTint="BF"/>
      </w:tblBorders>
      <w:tblCellMar>
        <w:top w:w="0" w:type="dxa"/>
        <w:left w:w="108" w:type="dxa"/>
        <w:bottom w:w="0" w:type="dxa"/>
        <w:right w:w="108" w:type="dxa"/>
      </w:tblCellMar>
    </w:tblPr>
    <w:tcPr>
      <w:shd w:val="clear" w:color="auto" w:fill="C1C1EB" w:themeFill="accent6" w:themeFillTint="3F"/>
    </w:tcPr>
    <w:tblStylePr w:type="firstRow">
      <w:rPr>
        <w:b/>
        <w:bCs/>
      </w:rPr>
    </w:tblStylePr>
    <w:tblStylePr w:type="lastRow">
      <w:rPr>
        <w:b/>
        <w:bCs/>
      </w:rPr>
      <w:tblPr/>
      <w:tcPr>
        <w:tcBorders>
          <w:top w:val="single" w:sz="18" w:space="0" w:color="4646C2" w:themeColor="accent6" w:themeTint="BF"/>
        </w:tcBorders>
      </w:tcPr>
    </w:tblStylePr>
    <w:tblStylePr w:type="firstCol">
      <w:rPr>
        <w:b/>
        <w:bCs/>
      </w:rPr>
    </w:tblStylePr>
    <w:tblStylePr w:type="lastCol">
      <w:rPr>
        <w:b/>
        <w:bCs/>
      </w:rPr>
    </w:tblStylePr>
    <w:tblStylePr w:type="band1Vert">
      <w:tblPr/>
      <w:tcPr>
        <w:shd w:val="clear" w:color="auto" w:fill="8484D7" w:themeFill="accent6" w:themeFillTint="7F"/>
      </w:tcPr>
    </w:tblStylePr>
    <w:tblStylePr w:type="band1Horz">
      <w:tblPr/>
      <w:tcPr>
        <w:shd w:val="clear" w:color="auto" w:fill="8484D7" w:themeFill="accent6" w:themeFillTint="7F"/>
      </w:tcPr>
    </w:tblStylePr>
  </w:style>
  <w:style w:type="table" w:styleId="MediumGrid2-Accent6">
    <w:name w:val="Medium Grid 2 Accent 6"/>
    <w:basedOn w:val="TableNormal"/>
    <w:uiPriority w:val="32"/>
    <w:qFormat/>
    <w:rsid w:val="00882CA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D2D8A" w:themeColor="accent6"/>
        <w:left w:val="single" w:sz="8" w:space="0" w:color="2D2D8A" w:themeColor="accent6"/>
        <w:bottom w:val="single" w:sz="8" w:space="0" w:color="2D2D8A" w:themeColor="accent6"/>
        <w:right w:val="single" w:sz="8" w:space="0" w:color="2D2D8A" w:themeColor="accent6"/>
        <w:insideH w:val="single" w:sz="8" w:space="0" w:color="2D2D8A" w:themeColor="accent6"/>
        <w:insideV w:val="single" w:sz="8" w:space="0" w:color="2D2D8A" w:themeColor="accent6"/>
      </w:tblBorders>
      <w:tblCellMar>
        <w:top w:w="0" w:type="dxa"/>
        <w:left w:w="108" w:type="dxa"/>
        <w:bottom w:w="0" w:type="dxa"/>
        <w:right w:w="108" w:type="dxa"/>
      </w:tblCellMar>
    </w:tblPr>
    <w:tcPr>
      <w:shd w:val="clear" w:color="auto" w:fill="C1C1EB" w:themeFill="accent6" w:themeFillTint="3F"/>
    </w:tcPr>
    <w:tblStylePr w:type="firstRow">
      <w:rPr>
        <w:b/>
        <w:bCs/>
        <w:color w:val="000000" w:themeColor="text1"/>
      </w:rPr>
      <w:tblPr/>
      <w:tcPr>
        <w:shd w:val="clear" w:color="auto" w:fill="E6E6F7"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CDEF" w:themeFill="accent6" w:themeFillTint="33"/>
      </w:tcPr>
    </w:tblStylePr>
    <w:tblStylePr w:type="band1Vert">
      <w:tblPr/>
      <w:tcPr>
        <w:shd w:val="clear" w:color="auto" w:fill="8484D7" w:themeFill="accent6" w:themeFillTint="7F"/>
      </w:tcPr>
    </w:tblStylePr>
    <w:tblStylePr w:type="band1Horz">
      <w:tblPr/>
      <w:tcPr>
        <w:tcBorders>
          <w:insideH w:val="single" w:sz="6" w:space="0" w:color="2D2D8A" w:themeColor="accent6"/>
          <w:insideV w:val="single" w:sz="6" w:space="0" w:color="2D2D8A" w:themeColor="accent6"/>
        </w:tcBorders>
        <w:shd w:val="clear" w:color="auto" w:fill="8484D7" w:themeFill="accent6" w:themeFillTint="7F"/>
      </w:tcPr>
    </w:tblStylePr>
    <w:tblStylePr w:type="nwCell">
      <w:tblPr/>
      <w:tcPr>
        <w:shd w:val="clear" w:color="auto" w:fill="FFFFFF" w:themeFill="background1"/>
      </w:tcPr>
    </w:tblStylePr>
  </w:style>
  <w:style w:type="table" w:styleId="ColorfulList-Accent3">
    <w:name w:val="Colorful List Accent 3"/>
    <w:basedOn w:val="TableNormal"/>
    <w:uiPriority w:val="67"/>
    <w:rsid w:val="00882CA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FFF" w:themeFill="accent3" w:themeFillTint="19"/>
    </w:tcPr>
    <w:tblStylePr w:type="firstRow">
      <w:rPr>
        <w:b/>
        <w:bCs/>
        <w:color w:val="FFFFFF" w:themeColor="background1"/>
      </w:rPr>
      <w:tblPr/>
      <w:tcPr>
        <w:tcBorders>
          <w:bottom w:val="single" w:sz="12" w:space="0" w:color="FFFFFF" w:themeColor="background1"/>
        </w:tcBorders>
        <w:shd w:val="clear" w:color="auto" w:fill="000000" w:themeFill="accent4" w:themeFillShade="CC"/>
      </w:tcPr>
    </w:tblStylePr>
    <w:tblStylePr w:type="lastRow">
      <w:rPr>
        <w:b/>
        <w:bCs/>
        <w:color w:val="0000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3" w:themeFillTint="3F"/>
      </w:tcPr>
    </w:tblStylePr>
    <w:tblStylePr w:type="band1Horz">
      <w:tblPr/>
      <w:tcPr>
        <w:shd w:val="clear" w:color="auto" w:fill="FFFFFF" w:themeFill="accent3" w:themeFillTint="33"/>
      </w:tcPr>
    </w:tblStylePr>
  </w:style>
  <w:style w:type="table" w:styleId="LightList-Accent4">
    <w:name w:val="Light List Accent 4"/>
    <w:basedOn w:val="TableNormal"/>
    <w:uiPriority w:val="70"/>
    <w:rsid w:val="00882CA4"/>
    <w:pPr>
      <w:spacing w:after="0" w:line="240" w:lineRule="auto"/>
    </w:pPr>
    <w:tblPr>
      <w:tblStyleRowBandSize w:val="1"/>
      <w:tblStyleColBandSize w:val="1"/>
      <w:tblInd w:w="0" w:type="dxa"/>
      <w:tblBorders>
        <w:top w:val="single" w:sz="8" w:space="0" w:color="000000" w:themeColor="accent4"/>
        <w:left w:val="single" w:sz="8" w:space="0" w:color="000000" w:themeColor="accent4"/>
        <w:bottom w:val="single" w:sz="8" w:space="0" w:color="000000" w:themeColor="accent4"/>
        <w:right w:val="single" w:sz="8" w:space="0" w:color="000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4"/>
      </w:tcPr>
    </w:tblStylePr>
    <w:tblStylePr w:type="lastRow">
      <w:pPr>
        <w:spacing w:before="0" w:after="0" w:line="240" w:lineRule="auto"/>
      </w:pPr>
      <w:rPr>
        <w:b/>
        <w:bCs/>
      </w:rPr>
      <w:tblPr/>
      <w:tcPr>
        <w:tcBorders>
          <w:top w:val="double" w:sz="6" w:space="0" w:color="000000" w:themeColor="accent4"/>
          <w:left w:val="single" w:sz="8" w:space="0" w:color="000000" w:themeColor="accent4"/>
          <w:bottom w:val="single" w:sz="8" w:space="0" w:color="000000" w:themeColor="accent4"/>
          <w:right w:val="single" w:sz="8" w:space="0" w:color="000000" w:themeColor="accent4"/>
        </w:tcBorders>
      </w:tcPr>
    </w:tblStylePr>
    <w:tblStylePr w:type="firstCol">
      <w:rPr>
        <w:b/>
        <w:bCs/>
      </w:rPr>
    </w:tblStylePr>
    <w:tblStylePr w:type="lastCol">
      <w:rPr>
        <w:b/>
        <w:bCs/>
      </w:rPr>
    </w:tblStylePr>
    <w:tblStylePr w:type="band1Vert">
      <w:tblPr/>
      <w:tcPr>
        <w:tcBorders>
          <w:top w:val="single" w:sz="8" w:space="0" w:color="000000" w:themeColor="accent4"/>
          <w:left w:val="single" w:sz="8" w:space="0" w:color="000000" w:themeColor="accent4"/>
          <w:bottom w:val="single" w:sz="8" w:space="0" w:color="000000" w:themeColor="accent4"/>
          <w:right w:val="single" w:sz="8" w:space="0" w:color="000000" w:themeColor="accent4"/>
        </w:tcBorders>
      </w:tcPr>
    </w:tblStylePr>
    <w:tblStylePr w:type="band1Horz">
      <w:tblPr/>
      <w:tcPr>
        <w:tcBorders>
          <w:top w:val="single" w:sz="8" w:space="0" w:color="000000" w:themeColor="accent4"/>
          <w:left w:val="single" w:sz="8" w:space="0" w:color="000000" w:themeColor="accent4"/>
          <w:bottom w:val="single" w:sz="8" w:space="0" w:color="000000" w:themeColor="accent4"/>
          <w:right w:val="single" w:sz="8" w:space="0" w:color="000000" w:themeColor="accent4"/>
        </w:tcBorders>
      </w:tcPr>
    </w:tblStylePr>
  </w:style>
  <w:style w:type="table" w:styleId="LightGrid">
    <w:name w:val="Light Grid"/>
    <w:basedOn w:val="TableNormal"/>
    <w:uiPriority w:val="71"/>
    <w:rsid w:val="00551B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7"/>
    <w:rsid w:val="00A10878"/>
    <w:pPr>
      <w:spacing w:after="0" w:line="240" w:lineRule="auto"/>
    </w:pPr>
    <w:tblPr>
      <w:tblStyleRowBandSize w:val="1"/>
      <w:tblStyleColBandSize w:val="1"/>
      <w:tblInd w:w="0" w:type="dxa"/>
      <w:tblBorders>
        <w:top w:val="single" w:sz="8" w:space="0" w:color="BBE0E3" w:themeColor="accent1"/>
        <w:left w:val="single" w:sz="8" w:space="0" w:color="BBE0E3" w:themeColor="accent1"/>
        <w:bottom w:val="single" w:sz="8" w:space="0" w:color="BBE0E3" w:themeColor="accent1"/>
        <w:right w:val="single" w:sz="8" w:space="0" w:color="BBE0E3" w:themeColor="accent1"/>
        <w:insideH w:val="single" w:sz="8" w:space="0" w:color="BBE0E3" w:themeColor="accent1"/>
        <w:insideV w:val="single" w:sz="8" w:space="0" w:color="BBE0E3"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BE0E3" w:themeColor="accent1"/>
          <w:left w:val="single" w:sz="8" w:space="0" w:color="BBE0E3" w:themeColor="accent1"/>
          <w:bottom w:val="single" w:sz="18" w:space="0" w:color="BBE0E3" w:themeColor="accent1"/>
          <w:right w:val="single" w:sz="8" w:space="0" w:color="BBE0E3" w:themeColor="accent1"/>
          <w:insideH w:val="nil"/>
          <w:insideV w:val="single" w:sz="8" w:space="0" w:color="BBE0E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E0E3" w:themeColor="accent1"/>
          <w:left w:val="single" w:sz="8" w:space="0" w:color="BBE0E3" w:themeColor="accent1"/>
          <w:bottom w:val="single" w:sz="8" w:space="0" w:color="BBE0E3" w:themeColor="accent1"/>
          <w:right w:val="single" w:sz="8" w:space="0" w:color="BBE0E3" w:themeColor="accent1"/>
          <w:insideH w:val="nil"/>
          <w:insideV w:val="single" w:sz="8" w:space="0" w:color="BBE0E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E0E3" w:themeColor="accent1"/>
          <w:left w:val="single" w:sz="8" w:space="0" w:color="BBE0E3" w:themeColor="accent1"/>
          <w:bottom w:val="single" w:sz="8" w:space="0" w:color="BBE0E3" w:themeColor="accent1"/>
          <w:right w:val="single" w:sz="8" w:space="0" w:color="BBE0E3" w:themeColor="accent1"/>
        </w:tcBorders>
      </w:tcPr>
    </w:tblStylePr>
    <w:tblStylePr w:type="band1Vert">
      <w:tblPr/>
      <w:tcPr>
        <w:tcBorders>
          <w:top w:val="single" w:sz="8" w:space="0" w:color="BBE0E3" w:themeColor="accent1"/>
          <w:left w:val="single" w:sz="8" w:space="0" w:color="BBE0E3" w:themeColor="accent1"/>
          <w:bottom w:val="single" w:sz="8" w:space="0" w:color="BBE0E3" w:themeColor="accent1"/>
          <w:right w:val="single" w:sz="8" w:space="0" w:color="BBE0E3" w:themeColor="accent1"/>
        </w:tcBorders>
        <w:shd w:val="clear" w:color="auto" w:fill="EEF7F8" w:themeFill="accent1" w:themeFillTint="3F"/>
      </w:tcPr>
    </w:tblStylePr>
    <w:tblStylePr w:type="band1Horz">
      <w:tblPr/>
      <w:tcPr>
        <w:tcBorders>
          <w:top w:val="single" w:sz="8" w:space="0" w:color="BBE0E3" w:themeColor="accent1"/>
          <w:left w:val="single" w:sz="8" w:space="0" w:color="BBE0E3" w:themeColor="accent1"/>
          <w:bottom w:val="single" w:sz="8" w:space="0" w:color="BBE0E3" w:themeColor="accent1"/>
          <w:right w:val="single" w:sz="8" w:space="0" w:color="BBE0E3" w:themeColor="accent1"/>
          <w:insideV w:val="single" w:sz="8" w:space="0" w:color="BBE0E3" w:themeColor="accent1"/>
        </w:tcBorders>
        <w:shd w:val="clear" w:color="auto" w:fill="EEF7F8" w:themeFill="accent1" w:themeFillTint="3F"/>
      </w:tcPr>
    </w:tblStylePr>
    <w:tblStylePr w:type="band2Horz">
      <w:tblPr/>
      <w:tcPr>
        <w:tcBorders>
          <w:top w:val="single" w:sz="8" w:space="0" w:color="BBE0E3" w:themeColor="accent1"/>
          <w:left w:val="single" w:sz="8" w:space="0" w:color="BBE0E3" w:themeColor="accent1"/>
          <w:bottom w:val="single" w:sz="8" w:space="0" w:color="BBE0E3" w:themeColor="accent1"/>
          <w:right w:val="single" w:sz="8" w:space="0" w:color="BBE0E3" w:themeColor="accent1"/>
          <w:insideV w:val="single" w:sz="8" w:space="0" w:color="BBE0E3" w:themeColor="accent1"/>
        </w:tcBorders>
      </w:tcPr>
    </w:tblStylePr>
  </w:style>
  <w:style w:type="table" w:styleId="LightList-Accent6">
    <w:name w:val="Light List Accent 6"/>
    <w:basedOn w:val="TableNormal"/>
    <w:uiPriority w:val="70"/>
    <w:rsid w:val="00FE3BC4"/>
    <w:pPr>
      <w:spacing w:after="0" w:line="240" w:lineRule="auto"/>
    </w:pPr>
    <w:tblPr>
      <w:tblStyleRowBandSize w:val="1"/>
      <w:tblStyleColBandSize w:val="1"/>
      <w:tblInd w:w="0" w:type="dxa"/>
      <w:tblBorders>
        <w:top w:val="single" w:sz="8" w:space="0" w:color="2D2D8A" w:themeColor="accent6"/>
        <w:left w:val="single" w:sz="8" w:space="0" w:color="2D2D8A" w:themeColor="accent6"/>
        <w:bottom w:val="single" w:sz="8" w:space="0" w:color="2D2D8A" w:themeColor="accent6"/>
        <w:right w:val="single" w:sz="8" w:space="0" w:color="2D2D8A"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D2D8A" w:themeFill="accent6"/>
      </w:tcPr>
    </w:tblStylePr>
    <w:tblStylePr w:type="lastRow">
      <w:pPr>
        <w:spacing w:before="0" w:after="0" w:line="240" w:lineRule="auto"/>
      </w:pPr>
      <w:rPr>
        <w:b/>
        <w:bCs/>
      </w:rPr>
      <w:tblPr/>
      <w:tcPr>
        <w:tcBorders>
          <w:top w:val="double" w:sz="6" w:space="0" w:color="2D2D8A" w:themeColor="accent6"/>
          <w:left w:val="single" w:sz="8" w:space="0" w:color="2D2D8A" w:themeColor="accent6"/>
          <w:bottom w:val="single" w:sz="8" w:space="0" w:color="2D2D8A" w:themeColor="accent6"/>
          <w:right w:val="single" w:sz="8" w:space="0" w:color="2D2D8A" w:themeColor="accent6"/>
        </w:tcBorders>
      </w:tcPr>
    </w:tblStylePr>
    <w:tblStylePr w:type="firstCol">
      <w:rPr>
        <w:b/>
        <w:bCs/>
      </w:rPr>
    </w:tblStylePr>
    <w:tblStylePr w:type="lastCol">
      <w:rPr>
        <w:b/>
        <w:bCs/>
      </w:rPr>
    </w:tblStylePr>
    <w:tblStylePr w:type="band1Vert">
      <w:tblPr/>
      <w:tcPr>
        <w:tcBorders>
          <w:top w:val="single" w:sz="8" w:space="0" w:color="2D2D8A" w:themeColor="accent6"/>
          <w:left w:val="single" w:sz="8" w:space="0" w:color="2D2D8A" w:themeColor="accent6"/>
          <w:bottom w:val="single" w:sz="8" w:space="0" w:color="2D2D8A" w:themeColor="accent6"/>
          <w:right w:val="single" w:sz="8" w:space="0" w:color="2D2D8A" w:themeColor="accent6"/>
        </w:tcBorders>
      </w:tcPr>
    </w:tblStylePr>
    <w:tblStylePr w:type="band1Horz">
      <w:tblPr/>
      <w:tcPr>
        <w:tcBorders>
          <w:top w:val="single" w:sz="8" w:space="0" w:color="2D2D8A" w:themeColor="accent6"/>
          <w:left w:val="single" w:sz="8" w:space="0" w:color="2D2D8A" w:themeColor="accent6"/>
          <w:bottom w:val="single" w:sz="8" w:space="0" w:color="2D2D8A" w:themeColor="accent6"/>
          <w:right w:val="single" w:sz="8" w:space="0" w:color="2D2D8A" w:themeColor="accent6"/>
        </w:tcBorders>
      </w:tcPr>
    </w:tblStylePr>
  </w:style>
  <w:style w:type="table" w:styleId="MediumShading2">
    <w:name w:val="Medium Shading 2"/>
    <w:basedOn w:val="TableNormal"/>
    <w:uiPriority w:val="73"/>
    <w:rsid w:val="00FE3BC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73"/>
    <w:rsid w:val="00FE3BC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AEDE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AEDEF" w:themeFill="accent5"/>
      </w:tcPr>
    </w:tblStylePr>
    <w:tblStylePr w:type="lastCol">
      <w:rPr>
        <w:b/>
        <w:bCs/>
        <w:color w:val="FFFFFF" w:themeColor="background1"/>
      </w:rPr>
      <w:tblPr/>
      <w:tcPr>
        <w:tcBorders>
          <w:left w:val="nil"/>
          <w:right w:val="nil"/>
          <w:insideH w:val="nil"/>
          <w:insideV w:val="nil"/>
        </w:tcBorders>
        <w:shd w:val="clear" w:color="auto" w:fill="DAEDE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Normal"/>
    <w:uiPriority w:val="37"/>
    <w:unhideWhenUsed/>
    <w:rsid w:val="00CB5EA0"/>
  </w:style>
  <w:style w:type="table" w:styleId="ColorfulGrid-Accent5">
    <w:name w:val="Colorful Grid Accent 5"/>
    <w:basedOn w:val="TableNormal"/>
    <w:uiPriority w:val="68"/>
    <w:rsid w:val="003A008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FBFB" w:themeFill="accent5" w:themeFillTint="33"/>
    </w:tcPr>
    <w:tblStylePr w:type="firstRow">
      <w:rPr>
        <w:b/>
        <w:bCs/>
      </w:rPr>
      <w:tblPr/>
      <w:tcPr>
        <w:shd w:val="clear" w:color="auto" w:fill="F0F7F8" w:themeFill="accent5" w:themeFillTint="66"/>
      </w:tcPr>
    </w:tblStylePr>
    <w:tblStylePr w:type="lastRow">
      <w:rPr>
        <w:b/>
        <w:bCs/>
        <w:color w:val="000000" w:themeColor="text1"/>
      </w:rPr>
      <w:tblPr/>
      <w:tcPr>
        <w:shd w:val="clear" w:color="auto" w:fill="F0F7F8" w:themeFill="accent5" w:themeFillTint="66"/>
      </w:tcPr>
    </w:tblStylePr>
    <w:tblStylePr w:type="firstCol">
      <w:rPr>
        <w:color w:val="FFFFFF" w:themeColor="background1"/>
      </w:rPr>
      <w:tblPr/>
      <w:tcPr>
        <w:shd w:val="clear" w:color="auto" w:fill="89C5CC" w:themeFill="accent5" w:themeFillShade="BF"/>
      </w:tcPr>
    </w:tblStylePr>
    <w:tblStylePr w:type="lastCol">
      <w:rPr>
        <w:color w:val="FFFFFF" w:themeColor="background1"/>
      </w:rPr>
      <w:tblPr/>
      <w:tcPr>
        <w:shd w:val="clear" w:color="auto" w:fill="89C5CC" w:themeFill="accent5" w:themeFillShade="BF"/>
      </w:tcPr>
    </w:tblStylePr>
    <w:tblStylePr w:type="band1Vert">
      <w:tblPr/>
      <w:tcPr>
        <w:shd w:val="clear" w:color="auto" w:fill="ECF5F7" w:themeFill="accent5" w:themeFillTint="7F"/>
      </w:tcPr>
    </w:tblStylePr>
    <w:tblStylePr w:type="band1Horz">
      <w:tblPr/>
      <w:tcPr>
        <w:shd w:val="clear" w:color="auto" w:fill="ECF5F7" w:themeFill="accent5" w:themeFillTint="7F"/>
      </w:tcPr>
    </w:tblStylePr>
  </w:style>
  <w:style w:type="table" w:styleId="ColorfulGrid-Accent1">
    <w:name w:val="Colorful Grid Accent 1"/>
    <w:basedOn w:val="TableNormal"/>
    <w:uiPriority w:val="68"/>
    <w:rsid w:val="003A008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1F8F9" w:themeFill="accent1" w:themeFillTint="33"/>
    </w:tcPr>
    <w:tblStylePr w:type="firstRow">
      <w:rPr>
        <w:b/>
        <w:bCs/>
      </w:rPr>
      <w:tblPr/>
      <w:tcPr>
        <w:shd w:val="clear" w:color="auto" w:fill="E3F2F3" w:themeFill="accent1" w:themeFillTint="66"/>
      </w:tcPr>
    </w:tblStylePr>
    <w:tblStylePr w:type="lastRow">
      <w:rPr>
        <w:b/>
        <w:bCs/>
        <w:color w:val="000000" w:themeColor="text1"/>
      </w:rPr>
      <w:tblPr/>
      <w:tcPr>
        <w:shd w:val="clear" w:color="auto" w:fill="E3F2F3" w:themeFill="accent1" w:themeFillTint="66"/>
      </w:tcPr>
    </w:tblStylePr>
    <w:tblStylePr w:type="firstCol">
      <w:rPr>
        <w:color w:val="FFFFFF" w:themeColor="background1"/>
      </w:rPr>
      <w:tblPr/>
      <w:tcPr>
        <w:shd w:val="clear" w:color="auto" w:fill="71BEC4" w:themeFill="accent1" w:themeFillShade="BF"/>
      </w:tcPr>
    </w:tblStylePr>
    <w:tblStylePr w:type="lastCol">
      <w:rPr>
        <w:color w:val="FFFFFF" w:themeColor="background1"/>
      </w:rPr>
      <w:tblPr/>
      <w:tcPr>
        <w:shd w:val="clear" w:color="auto" w:fill="71BEC4" w:themeFill="accent1" w:themeFillShade="BF"/>
      </w:tcPr>
    </w:tblStylePr>
    <w:tblStylePr w:type="band1Vert">
      <w:tblPr/>
      <w:tcPr>
        <w:shd w:val="clear" w:color="auto" w:fill="DDEFF1" w:themeFill="accent1" w:themeFillTint="7F"/>
      </w:tcPr>
    </w:tblStylePr>
    <w:tblStylePr w:type="band1Horz">
      <w:tblPr/>
      <w:tcPr>
        <w:shd w:val="clear" w:color="auto" w:fill="DDEFF1" w:themeFill="accent1" w:themeFillTint="7F"/>
      </w:tcPr>
    </w:tblStylePr>
  </w:style>
  <w:style w:type="paragraph" w:styleId="EndnoteText">
    <w:name w:val="endnote text"/>
    <w:basedOn w:val="Normal"/>
    <w:link w:val="EndnoteTextChar"/>
    <w:uiPriority w:val="99"/>
    <w:unhideWhenUsed/>
    <w:rsid w:val="00155224"/>
    <w:pPr>
      <w:spacing w:line="240" w:lineRule="auto"/>
    </w:pPr>
    <w:rPr>
      <w:sz w:val="24"/>
      <w:szCs w:val="24"/>
    </w:rPr>
  </w:style>
  <w:style w:type="character" w:customStyle="1" w:styleId="EndnoteTextChar">
    <w:name w:val="Endnote Text Char"/>
    <w:basedOn w:val="DefaultParagraphFont"/>
    <w:link w:val="EndnoteText"/>
    <w:uiPriority w:val="99"/>
    <w:rsid w:val="00155224"/>
    <w:rPr>
      <w:sz w:val="24"/>
      <w:szCs w:val="24"/>
    </w:rPr>
  </w:style>
  <w:style w:type="character" w:styleId="EndnoteReference">
    <w:name w:val="endnote reference"/>
    <w:basedOn w:val="DefaultParagraphFont"/>
    <w:uiPriority w:val="99"/>
    <w:unhideWhenUsed/>
    <w:rsid w:val="00155224"/>
    <w:rPr>
      <w:vertAlign w:val="superscript"/>
    </w:rPr>
  </w:style>
  <w:style w:type="table" w:styleId="MediumGrid2-Accent1">
    <w:name w:val="Medium Grid 2 Accent 1"/>
    <w:basedOn w:val="TableNormal"/>
    <w:uiPriority w:val="63"/>
    <w:rsid w:val="008839B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BE0E3" w:themeColor="accent1"/>
        <w:left w:val="single" w:sz="8" w:space="0" w:color="BBE0E3" w:themeColor="accent1"/>
        <w:bottom w:val="single" w:sz="8" w:space="0" w:color="BBE0E3" w:themeColor="accent1"/>
        <w:right w:val="single" w:sz="8" w:space="0" w:color="BBE0E3" w:themeColor="accent1"/>
        <w:insideH w:val="single" w:sz="8" w:space="0" w:color="BBE0E3" w:themeColor="accent1"/>
        <w:insideV w:val="single" w:sz="8" w:space="0" w:color="BBE0E3" w:themeColor="accent1"/>
      </w:tblBorders>
      <w:tblCellMar>
        <w:top w:w="0" w:type="dxa"/>
        <w:left w:w="108" w:type="dxa"/>
        <w:bottom w:w="0" w:type="dxa"/>
        <w:right w:w="108" w:type="dxa"/>
      </w:tblCellMar>
    </w:tblPr>
    <w:tcPr>
      <w:shd w:val="clear" w:color="auto" w:fill="EEF7F8" w:themeFill="accent1" w:themeFillTint="3F"/>
    </w:tcPr>
    <w:tblStylePr w:type="firstRow">
      <w:rPr>
        <w:b/>
        <w:bCs/>
        <w:color w:val="000000" w:themeColor="text1"/>
      </w:rPr>
      <w:tblPr/>
      <w:tcPr>
        <w:shd w:val="clear" w:color="auto" w:fill="F8FB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8F9" w:themeFill="accent1" w:themeFillTint="33"/>
      </w:tcPr>
    </w:tblStylePr>
    <w:tblStylePr w:type="band1Vert">
      <w:tblPr/>
      <w:tcPr>
        <w:shd w:val="clear" w:color="auto" w:fill="DDEFF1" w:themeFill="accent1" w:themeFillTint="7F"/>
      </w:tcPr>
    </w:tblStylePr>
    <w:tblStylePr w:type="band1Horz">
      <w:tblPr/>
      <w:tcPr>
        <w:tcBorders>
          <w:insideH w:val="single" w:sz="6" w:space="0" w:color="BBE0E3" w:themeColor="accent1"/>
          <w:insideV w:val="single" w:sz="6" w:space="0" w:color="BBE0E3" w:themeColor="accent1"/>
        </w:tcBorders>
        <w:shd w:val="clear" w:color="auto" w:fill="DDEFF1" w:themeFill="accent1" w:themeFillTint="7F"/>
      </w:tcPr>
    </w:tblStylePr>
    <w:tblStylePr w:type="nwCell">
      <w:tblPr/>
      <w:tcPr>
        <w:shd w:val="clear" w:color="auto" w:fill="FFFFFF" w:themeFill="background1"/>
      </w:tcPr>
    </w:tblStylePr>
  </w:style>
  <w:style w:type="character" w:styleId="HTMLCode">
    <w:name w:val="HTML Code"/>
    <w:basedOn w:val="DefaultParagraphFont"/>
    <w:uiPriority w:val="99"/>
    <w:semiHidden/>
    <w:unhideWhenUsed/>
    <w:rsid w:val="006B291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01750"/>
    <w:rPr>
      <w:rFonts w:ascii="Courier New" w:eastAsia="Times New Roman" w:hAnsi="Courier New" w:cs="Courier New"/>
      <w:sz w:val="20"/>
      <w:szCs w:val="20"/>
    </w:rPr>
  </w:style>
  <w:style w:type="paragraph" w:styleId="NormalWeb">
    <w:name w:val="Normal (Web)"/>
    <w:basedOn w:val="Normal"/>
    <w:uiPriority w:val="99"/>
    <w:unhideWhenUsed/>
    <w:rsid w:val="009D1176"/>
    <w:pPr>
      <w:spacing w:before="100" w:beforeAutospacing="1" w:after="100" w:afterAutospacing="1" w:line="240" w:lineRule="auto"/>
    </w:pPr>
    <w:rPr>
      <w:rFonts w:eastAsia="Times New Roman" w:cstheme="minorHAnsi"/>
      <w:sz w:val="20"/>
      <w:szCs w:val="20"/>
    </w:rPr>
  </w:style>
  <w:style w:type="character" w:customStyle="1" w:styleId="HTMLPreformattedChar">
    <w:name w:val="HTML Preformatted Char"/>
    <w:basedOn w:val="DefaultParagraphFont"/>
    <w:link w:val="HTMLPreformatted"/>
    <w:uiPriority w:val="99"/>
    <w:semiHidden/>
    <w:rsid w:val="003A7C35"/>
    <w:rPr>
      <w:rFonts w:ascii="MS Gothic" w:eastAsia="MS Gothic" w:hAnsi="MS Gothic" w:cs="Courier New"/>
      <w:sz w:val="21"/>
    </w:rPr>
  </w:style>
  <w:style w:type="paragraph" w:customStyle="1" w:styleId="Default">
    <w:name w:val="Default"/>
    <w:rsid w:val="00BE5080"/>
    <w:pPr>
      <w:autoSpaceDE w:val="0"/>
      <w:autoSpaceDN w:val="0"/>
      <w:adjustRightInd w:val="0"/>
      <w:spacing w:after="0" w:line="240" w:lineRule="auto"/>
    </w:pPr>
    <w:rPr>
      <w:rFonts w:ascii="Arial" w:hAnsi="Arial" w:cs="Arial"/>
      <w:color w:val="000000"/>
      <w:sz w:val="24"/>
      <w:szCs w:val="24"/>
    </w:rPr>
  </w:style>
  <w:style w:type="character" w:customStyle="1" w:styleId="FooterChar">
    <w:name w:val="Footer Char"/>
    <w:basedOn w:val="DefaultParagraphFont"/>
    <w:link w:val="Footer"/>
    <w:uiPriority w:val="99"/>
    <w:rsid w:val="00956716"/>
    <w:rPr>
      <w:sz w:val="21"/>
    </w:rPr>
  </w:style>
  <w:style w:type="paragraph" w:customStyle="1" w:styleId="TableHeading">
    <w:name w:val="Table Heading"/>
    <w:qFormat/>
    <w:rsid w:val="0010008E"/>
    <w:pPr>
      <w:keepNext/>
      <w:spacing w:before="40" w:after="40" w:line="200" w:lineRule="atLeast"/>
    </w:pPr>
    <w:rPr>
      <w:rFonts w:ascii="Arial" w:hAnsi="Arial" w:cs="Times New Roman"/>
      <w:b/>
      <w:sz w:val="16"/>
      <w:szCs w:val="18"/>
    </w:rPr>
  </w:style>
  <w:style w:type="paragraph" w:customStyle="1" w:styleId="TableBody">
    <w:name w:val="Table Body"/>
    <w:basedOn w:val="Normal"/>
    <w:qFormat/>
    <w:rsid w:val="0010008E"/>
    <w:pPr>
      <w:spacing w:before="20" w:after="20" w:line="200" w:lineRule="atLeast"/>
    </w:pPr>
    <w:rPr>
      <w:rFonts w:ascii="Arial" w:eastAsia="MS Mincho" w:hAnsi="Arial" w:cs="Arial"/>
      <w:sz w:val="16"/>
      <w:szCs w:val="18"/>
    </w:rPr>
  </w:style>
  <w:style w:type="table" w:styleId="LightList">
    <w:name w:val="Light List"/>
    <w:basedOn w:val="TableNormal"/>
    <w:uiPriority w:val="61"/>
    <w:rsid w:val="0010008E"/>
    <w:pPr>
      <w:spacing w:after="0" w:line="240" w:lineRule="auto"/>
    </w:pPr>
    <w:rPr>
      <w:rFonts w:ascii="Century" w:hAnsi="Century" w:cs="Times New Roman"/>
      <w:sz w:val="20"/>
      <w:szCs w:val="20"/>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61"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B1"/>
    <w:pPr>
      <w:spacing w:after="0" w:line="274" w:lineRule="auto"/>
      <w:jc w:val="both"/>
    </w:pPr>
    <w:rPr>
      <w:sz w:val="21"/>
    </w:rPr>
  </w:style>
  <w:style w:type="paragraph" w:styleId="Heading1">
    <w:name w:val="heading 1"/>
    <w:basedOn w:val="Normal"/>
    <w:next w:val="Normal"/>
    <w:link w:val="Heading1Char"/>
    <w:uiPriority w:val="9"/>
    <w:qFormat/>
    <w:rsid w:val="00783D05"/>
    <w:pPr>
      <w:keepNext/>
      <w:keepLines/>
      <w:numPr>
        <w:numId w:val="66"/>
      </w:numPr>
      <w:spacing w:before="360" w:line="240" w:lineRule="auto"/>
      <w:outlineLvl w:val="0"/>
    </w:pPr>
    <w:rPr>
      <w:rFonts w:asciiTheme="majorHAnsi" w:eastAsiaTheme="majorEastAsia" w:hAnsiTheme="majorHAnsi" w:cstheme="majorBidi"/>
      <w:bCs/>
      <w:spacing w:val="20"/>
      <w:sz w:val="32"/>
      <w:szCs w:val="28"/>
    </w:rPr>
  </w:style>
  <w:style w:type="paragraph" w:styleId="Heading2">
    <w:name w:val="heading 2"/>
    <w:basedOn w:val="Normal"/>
    <w:next w:val="Normal"/>
    <w:link w:val="Heading2Char"/>
    <w:autoRedefine/>
    <w:uiPriority w:val="9"/>
    <w:unhideWhenUsed/>
    <w:qFormat/>
    <w:rsid w:val="00DB02BA"/>
    <w:pPr>
      <w:keepNext/>
      <w:keepLines/>
      <w:numPr>
        <w:ilvl w:val="1"/>
        <w:numId w:val="66"/>
      </w:numPr>
      <w:spacing w:before="120" w:line="240" w:lineRule="auto"/>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D2D1A"/>
    <w:pPr>
      <w:keepNext/>
      <w:keepLines/>
      <w:numPr>
        <w:ilvl w:val="2"/>
        <w:numId w:val="66"/>
      </w:numPr>
      <w:spacing w:before="20" w:line="240" w:lineRule="auto"/>
      <w:outlineLvl w:val="2"/>
    </w:pPr>
    <w:rPr>
      <w:rFonts w:asciiTheme="majorHAnsi" w:eastAsiaTheme="majorEastAsia" w:hAnsiTheme="majorHAnsi" w:cstheme="majorBidi"/>
      <w:bCs/>
      <w:color w:val="000000" w:themeColor="text2"/>
      <w:spacing w:val="14"/>
      <w:sz w:val="24"/>
    </w:rPr>
  </w:style>
  <w:style w:type="paragraph" w:styleId="Heading4">
    <w:name w:val="heading 4"/>
    <w:basedOn w:val="Normal"/>
    <w:next w:val="Normal"/>
    <w:link w:val="Heading4Char"/>
    <w:uiPriority w:val="9"/>
    <w:unhideWhenUsed/>
    <w:qFormat/>
    <w:rsid w:val="005E646C"/>
    <w:pPr>
      <w:keepNext/>
      <w:keepLines/>
      <w:numPr>
        <w:ilvl w:val="3"/>
        <w:numId w:val="66"/>
      </w:numPr>
      <w:spacing w:before="100" w:beforeAutospacing="1" w:line="240" w:lineRule="auto"/>
      <w:outlineLvl w:val="3"/>
    </w:pPr>
    <w:rPr>
      <w:rFonts w:eastAsiaTheme="majorEastAsia" w:cstheme="majorBidi"/>
      <w:bCs/>
      <w:iCs/>
      <w:color w:val="000000"/>
      <w:sz w:val="22"/>
    </w:rPr>
  </w:style>
  <w:style w:type="paragraph" w:styleId="Heading5">
    <w:name w:val="heading 5"/>
    <w:basedOn w:val="Normal"/>
    <w:next w:val="Normal"/>
    <w:link w:val="Heading5Char"/>
    <w:uiPriority w:val="9"/>
    <w:unhideWhenUsed/>
    <w:qFormat/>
    <w:rsid w:val="005C1D60"/>
    <w:pPr>
      <w:keepNext/>
      <w:keepLines/>
      <w:numPr>
        <w:ilvl w:val="4"/>
        <w:numId w:val="66"/>
      </w:numPr>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783D05"/>
    <w:pPr>
      <w:keepNext/>
      <w:keepLines/>
      <w:numPr>
        <w:ilvl w:val="5"/>
        <w:numId w:val="66"/>
      </w:numPr>
      <w:spacing w:before="200"/>
      <w:outlineLvl w:val="5"/>
    </w:pPr>
    <w:rPr>
      <w:rFonts w:asciiTheme="majorHAnsi" w:eastAsiaTheme="majorEastAsia" w:hAnsiTheme="majorHAnsi" w:cstheme="majorBidi"/>
      <w:iCs/>
      <w:sz w:val="22"/>
    </w:rPr>
  </w:style>
  <w:style w:type="paragraph" w:styleId="Heading7">
    <w:name w:val="heading 7"/>
    <w:basedOn w:val="Normal"/>
    <w:next w:val="Normal"/>
    <w:link w:val="Heading7Char"/>
    <w:uiPriority w:val="9"/>
    <w:unhideWhenUsed/>
    <w:qFormat/>
    <w:rsid w:val="00A9614E"/>
    <w:pPr>
      <w:keepNext/>
      <w:keepLines/>
      <w:numPr>
        <w:numId w:val="165"/>
      </w:numPr>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unhideWhenUsed/>
    <w:qFormat/>
    <w:rsid w:val="005C1D60"/>
    <w:pPr>
      <w:keepNext/>
      <w:keepLines/>
      <w:numPr>
        <w:ilvl w:val="7"/>
        <w:numId w:val="66"/>
      </w:numPr>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5C1D60"/>
    <w:pPr>
      <w:keepNext/>
      <w:keepLines/>
      <w:numPr>
        <w:ilvl w:val="8"/>
        <w:numId w:val="66"/>
      </w:numPr>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表紙：御中"/>
    <w:basedOn w:val="Normal"/>
    <w:semiHidden/>
    <w:rsid w:val="00E2013E"/>
    <w:pPr>
      <w:spacing w:line="360" w:lineRule="exact"/>
    </w:pPr>
    <w:rPr>
      <w:rFonts w:cs="MS Mincho"/>
      <w:sz w:val="28"/>
    </w:rPr>
  </w:style>
  <w:style w:type="paragraph" w:customStyle="1" w:styleId="a1">
    <w:name w:val="表紙：プロジェクト名"/>
    <w:basedOn w:val="Normal"/>
    <w:semiHidden/>
    <w:rsid w:val="00E2013E"/>
    <w:pPr>
      <w:spacing w:line="320" w:lineRule="exact"/>
      <w:jc w:val="center"/>
    </w:pPr>
    <w:rPr>
      <w:rFonts w:cs="MS Mincho"/>
      <w:sz w:val="32"/>
    </w:rPr>
  </w:style>
  <w:style w:type="paragraph" w:customStyle="1" w:styleId="a2">
    <w:name w:val="表紙：設計書名"/>
    <w:basedOn w:val="Normal"/>
    <w:semiHidden/>
    <w:rsid w:val="00E2013E"/>
    <w:pPr>
      <w:jc w:val="center"/>
    </w:pPr>
    <w:rPr>
      <w:rFonts w:cs="MS Mincho"/>
      <w:b/>
      <w:bCs/>
      <w:sz w:val="72"/>
      <w:u w:val="single"/>
    </w:rPr>
  </w:style>
  <w:style w:type="paragraph" w:customStyle="1" w:styleId="a3">
    <w:name w:val="表内文字"/>
    <w:basedOn w:val="Normal"/>
    <w:rsid w:val="00E2013E"/>
    <w:rPr>
      <w:sz w:val="18"/>
      <w:szCs w:val="18"/>
    </w:rPr>
  </w:style>
  <w:style w:type="character" w:styleId="Hyperlink">
    <w:name w:val="Hyperlink"/>
    <w:uiPriority w:val="99"/>
    <w:rsid w:val="00E2013E"/>
    <w:rPr>
      <w:color w:val="0000FF"/>
      <w:u w:val="single"/>
    </w:rPr>
  </w:style>
  <w:style w:type="paragraph" w:styleId="FootnoteText">
    <w:name w:val="footnote text"/>
    <w:basedOn w:val="Normal"/>
    <w:autoRedefine/>
    <w:semiHidden/>
    <w:rsid w:val="003B3580"/>
    <w:pPr>
      <w:snapToGrid w:val="0"/>
    </w:pPr>
    <w:rPr>
      <w:sz w:val="20"/>
      <w:szCs w:val="20"/>
    </w:rPr>
  </w:style>
  <w:style w:type="paragraph" w:styleId="TOC1">
    <w:name w:val="toc 1"/>
    <w:basedOn w:val="Normal"/>
    <w:next w:val="Normal"/>
    <w:autoRedefine/>
    <w:uiPriority w:val="39"/>
    <w:rsid w:val="00E2013E"/>
  </w:style>
  <w:style w:type="paragraph" w:styleId="TOC2">
    <w:name w:val="toc 2"/>
    <w:basedOn w:val="Normal"/>
    <w:next w:val="Normal"/>
    <w:autoRedefine/>
    <w:uiPriority w:val="39"/>
    <w:rsid w:val="00E2013E"/>
    <w:pPr>
      <w:ind w:leftChars="100" w:left="200"/>
    </w:pPr>
  </w:style>
  <w:style w:type="paragraph" w:styleId="TOC3">
    <w:name w:val="toc 3"/>
    <w:basedOn w:val="Normal"/>
    <w:next w:val="Normal"/>
    <w:autoRedefine/>
    <w:uiPriority w:val="39"/>
    <w:rsid w:val="00E2013E"/>
    <w:pPr>
      <w:ind w:leftChars="200" w:left="400"/>
    </w:pPr>
  </w:style>
  <w:style w:type="character" w:styleId="FootnoteReference">
    <w:name w:val="footnote reference"/>
    <w:semiHidden/>
    <w:rsid w:val="00E2013E"/>
    <w:rPr>
      <w:vertAlign w:val="superscript"/>
    </w:rPr>
  </w:style>
  <w:style w:type="paragraph" w:styleId="Caption">
    <w:name w:val="caption"/>
    <w:basedOn w:val="Normal"/>
    <w:next w:val="Normal"/>
    <w:uiPriority w:val="35"/>
    <w:unhideWhenUsed/>
    <w:qFormat/>
    <w:rsid w:val="000E37C5"/>
    <w:pPr>
      <w:keepNext/>
      <w:spacing w:line="240" w:lineRule="auto"/>
      <w:jc w:val="center"/>
    </w:pPr>
    <w:rPr>
      <w:rFonts w:ascii="Century" w:hAnsi="Century"/>
      <w:bCs/>
      <w:color w:val="000000" w:themeColor="text2"/>
      <w:spacing w:val="6"/>
      <w:sz w:val="18"/>
      <w:szCs w:val="18"/>
      <w:lang w:bidi="hi-IN"/>
    </w:rPr>
  </w:style>
  <w:style w:type="paragraph" w:styleId="TOC5">
    <w:name w:val="toc 5"/>
    <w:basedOn w:val="Normal"/>
    <w:next w:val="Normal"/>
    <w:autoRedefine/>
    <w:semiHidden/>
    <w:rsid w:val="00E2013E"/>
    <w:pPr>
      <w:ind w:leftChars="400" w:left="800"/>
    </w:pPr>
  </w:style>
  <w:style w:type="paragraph" w:styleId="TableofFigures">
    <w:name w:val="table of figures"/>
    <w:basedOn w:val="Normal"/>
    <w:next w:val="Normal"/>
    <w:uiPriority w:val="99"/>
    <w:rsid w:val="00E2013E"/>
    <w:pPr>
      <w:ind w:leftChars="200" w:left="850" w:hangingChars="200" w:hanging="425"/>
    </w:pPr>
  </w:style>
  <w:style w:type="paragraph" w:customStyle="1" w:styleId="a4">
    <w:name w:val="中央タイトル"/>
    <w:basedOn w:val="Normal"/>
    <w:semiHidden/>
    <w:rsid w:val="00E2013E"/>
    <w:pPr>
      <w:jc w:val="center"/>
    </w:pPr>
    <w:rPr>
      <w:b/>
    </w:rPr>
  </w:style>
  <w:style w:type="paragraph" w:customStyle="1" w:styleId="a5">
    <w:name w:val="図表目次スタイル"/>
    <w:basedOn w:val="TableofFigures"/>
    <w:semiHidden/>
    <w:rsid w:val="00E2013E"/>
    <w:pPr>
      <w:ind w:left="800" w:hanging="400"/>
    </w:pPr>
    <w:rPr>
      <w:rFonts w:eastAsia="MS Gothic" w:cs="MS Mincho"/>
    </w:rPr>
  </w:style>
  <w:style w:type="paragraph" w:styleId="TOC4">
    <w:name w:val="toc 4"/>
    <w:basedOn w:val="Normal"/>
    <w:next w:val="Normal"/>
    <w:semiHidden/>
    <w:rsid w:val="00E2013E"/>
    <w:pPr>
      <w:tabs>
        <w:tab w:val="right" w:leader="dot" w:pos="9627"/>
      </w:tabs>
      <w:ind w:leftChars="300" w:left="600"/>
    </w:pPr>
    <w:rPr>
      <w:noProof/>
    </w:rPr>
  </w:style>
  <w:style w:type="paragraph" w:styleId="TOC6">
    <w:name w:val="toc 6"/>
    <w:basedOn w:val="Normal"/>
    <w:next w:val="Normal"/>
    <w:autoRedefine/>
    <w:semiHidden/>
    <w:rsid w:val="00E2013E"/>
    <w:pPr>
      <w:spacing w:line="240" w:lineRule="auto"/>
      <w:ind w:leftChars="500" w:left="1050"/>
    </w:pPr>
  </w:style>
  <w:style w:type="paragraph" w:styleId="TOC7">
    <w:name w:val="toc 7"/>
    <w:basedOn w:val="Normal"/>
    <w:next w:val="Normal"/>
    <w:autoRedefine/>
    <w:semiHidden/>
    <w:rsid w:val="00E2013E"/>
    <w:pPr>
      <w:spacing w:line="240" w:lineRule="auto"/>
      <w:ind w:leftChars="600" w:left="1260"/>
    </w:pPr>
  </w:style>
  <w:style w:type="paragraph" w:styleId="TOC8">
    <w:name w:val="toc 8"/>
    <w:basedOn w:val="Normal"/>
    <w:next w:val="Normal"/>
    <w:autoRedefine/>
    <w:semiHidden/>
    <w:rsid w:val="00E2013E"/>
    <w:pPr>
      <w:spacing w:line="240" w:lineRule="auto"/>
      <w:ind w:leftChars="700" w:left="1470"/>
    </w:pPr>
  </w:style>
  <w:style w:type="paragraph" w:styleId="TOC9">
    <w:name w:val="toc 9"/>
    <w:basedOn w:val="Normal"/>
    <w:next w:val="Normal"/>
    <w:autoRedefine/>
    <w:semiHidden/>
    <w:rsid w:val="00E2013E"/>
    <w:pPr>
      <w:spacing w:line="240" w:lineRule="auto"/>
      <w:ind w:leftChars="800" w:left="1680"/>
    </w:pPr>
  </w:style>
  <w:style w:type="paragraph" w:styleId="BodyText">
    <w:name w:val="Body Text"/>
    <w:basedOn w:val="Normal"/>
    <w:semiHidden/>
    <w:rsid w:val="00E2013E"/>
    <w:rPr>
      <w:color w:val="FF0000"/>
    </w:rPr>
  </w:style>
  <w:style w:type="paragraph" w:customStyle="1" w:styleId="xl56">
    <w:name w:val="xl56"/>
    <w:basedOn w:val="Normal"/>
    <w:rsid w:val="00E2013E"/>
    <w:pPr>
      <w:pBdr>
        <w:left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57">
    <w:name w:val="xl57"/>
    <w:basedOn w:val="Normal"/>
    <w:rsid w:val="00E2013E"/>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58">
    <w:name w:val="xl58"/>
    <w:basedOn w:val="Normal"/>
    <w:rsid w:val="00E2013E"/>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2">
    <w:name w:val="xl62"/>
    <w:basedOn w:val="Normal"/>
    <w:rsid w:val="00E2013E"/>
    <w:pPr>
      <w:pBdr>
        <w:top w:val="single" w:sz="4" w:space="0" w:color="auto"/>
        <w:left w:val="single" w:sz="8"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4">
    <w:name w:val="xl64"/>
    <w:basedOn w:val="Normal"/>
    <w:rsid w:val="00E2013E"/>
    <w:pPr>
      <w:pBdr>
        <w:left w:val="single" w:sz="8" w:space="0" w:color="auto"/>
        <w:bottom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5">
    <w:name w:val="xl65"/>
    <w:basedOn w:val="Normal"/>
    <w:rsid w:val="00E2013E"/>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6">
    <w:name w:val="xl66"/>
    <w:basedOn w:val="Normal"/>
    <w:rsid w:val="00E2013E"/>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MS PGothic" w:eastAsia="MS PGothic" w:hAnsi="MS PGothic" w:cs="MS PGothic"/>
    </w:rPr>
  </w:style>
  <w:style w:type="paragraph" w:customStyle="1" w:styleId="xl67">
    <w:name w:val="xl67"/>
    <w:basedOn w:val="Normal"/>
    <w:rsid w:val="00E2013E"/>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MS PGothic" w:eastAsia="MS PGothic" w:hAnsi="MS PGothic" w:cs="MS PGothic"/>
    </w:rPr>
  </w:style>
  <w:style w:type="paragraph" w:customStyle="1" w:styleId="xl69">
    <w:name w:val="xl69"/>
    <w:basedOn w:val="Normal"/>
    <w:rsid w:val="00E2013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70">
    <w:name w:val="xl70"/>
    <w:basedOn w:val="Normal"/>
    <w:rsid w:val="00E2013E"/>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71">
    <w:name w:val="xl71"/>
    <w:basedOn w:val="Normal"/>
    <w:rsid w:val="00E2013E"/>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72">
    <w:name w:val="xl72"/>
    <w:basedOn w:val="Normal"/>
    <w:rsid w:val="00E2013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73">
    <w:name w:val="xl73"/>
    <w:basedOn w:val="Normal"/>
    <w:rsid w:val="00E2013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74">
    <w:name w:val="xl74"/>
    <w:basedOn w:val="Normal"/>
    <w:rsid w:val="00E2013E"/>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MS PGothic" w:eastAsia="MS PGothic" w:hAnsi="MS PGothic" w:cs="MS PGothic"/>
    </w:rPr>
  </w:style>
  <w:style w:type="paragraph" w:styleId="Closing">
    <w:name w:val="Closing"/>
    <w:basedOn w:val="Normal"/>
    <w:semiHidden/>
    <w:rsid w:val="00E2013E"/>
    <w:pPr>
      <w:jc w:val="right"/>
    </w:pPr>
  </w:style>
  <w:style w:type="character" w:styleId="FollowedHyperlink">
    <w:name w:val="FollowedHyperlink"/>
    <w:semiHidden/>
    <w:rsid w:val="00E2013E"/>
    <w:rPr>
      <w:color w:val="800080"/>
      <w:u w:val="single"/>
    </w:rPr>
  </w:style>
  <w:style w:type="paragraph" w:customStyle="1" w:styleId="font0">
    <w:name w:val="font0"/>
    <w:basedOn w:val="Normal"/>
    <w:rsid w:val="00E2013E"/>
    <w:pPr>
      <w:spacing w:before="100" w:beforeAutospacing="1" w:after="100" w:afterAutospacing="1" w:line="240" w:lineRule="auto"/>
    </w:pPr>
    <w:rPr>
      <w:rFonts w:ascii="MS PGothic" w:eastAsia="MS PGothic" w:hAnsi="MS PGothic" w:cs="MS PGothic"/>
      <w:sz w:val="22"/>
    </w:rPr>
  </w:style>
  <w:style w:type="paragraph" w:customStyle="1" w:styleId="font5">
    <w:name w:val="font5"/>
    <w:basedOn w:val="Normal"/>
    <w:rsid w:val="00E2013E"/>
    <w:pPr>
      <w:spacing w:before="100" w:beforeAutospacing="1" w:after="100" w:afterAutospacing="1" w:line="240" w:lineRule="auto"/>
    </w:pPr>
    <w:rPr>
      <w:rFonts w:ascii="MS PGothic" w:eastAsia="MS PGothic" w:hAnsi="MS PGothic" w:cs="MS PGothic"/>
      <w:sz w:val="22"/>
    </w:rPr>
  </w:style>
  <w:style w:type="paragraph" w:customStyle="1" w:styleId="font6">
    <w:name w:val="font6"/>
    <w:basedOn w:val="Normal"/>
    <w:rsid w:val="00E2013E"/>
    <w:pPr>
      <w:spacing w:before="100" w:beforeAutospacing="1" w:after="100" w:afterAutospacing="1" w:line="240" w:lineRule="auto"/>
    </w:pPr>
    <w:rPr>
      <w:rFonts w:ascii="MS PGothic" w:eastAsia="MS PGothic" w:hAnsi="MS PGothic" w:cs="MS PGothic"/>
      <w:sz w:val="12"/>
      <w:szCs w:val="12"/>
    </w:rPr>
  </w:style>
  <w:style w:type="paragraph" w:customStyle="1" w:styleId="font7">
    <w:name w:val="font7"/>
    <w:basedOn w:val="Normal"/>
    <w:rsid w:val="00E2013E"/>
    <w:pPr>
      <w:spacing w:before="100" w:beforeAutospacing="1" w:after="100" w:afterAutospacing="1" w:line="240" w:lineRule="auto"/>
    </w:pPr>
    <w:rPr>
      <w:rFonts w:ascii="MS PGothic" w:eastAsia="MS PGothic" w:hAnsi="MS PGothic" w:cs="MS PGothic"/>
      <w:b/>
      <w:bCs/>
      <w:sz w:val="18"/>
      <w:szCs w:val="18"/>
    </w:rPr>
  </w:style>
  <w:style w:type="paragraph" w:customStyle="1" w:styleId="font8">
    <w:name w:val="font8"/>
    <w:basedOn w:val="Normal"/>
    <w:rsid w:val="00E2013E"/>
    <w:pPr>
      <w:spacing w:before="100" w:beforeAutospacing="1" w:after="100" w:afterAutospacing="1" w:line="240" w:lineRule="auto"/>
    </w:pPr>
    <w:rPr>
      <w:rFonts w:ascii="MS PGothic" w:eastAsia="MS PGothic" w:hAnsi="MS PGothic" w:cs="MS PGothic"/>
      <w:color w:val="FF6600"/>
      <w:sz w:val="18"/>
      <w:szCs w:val="18"/>
    </w:rPr>
  </w:style>
  <w:style w:type="paragraph" w:customStyle="1" w:styleId="font9">
    <w:name w:val="font9"/>
    <w:basedOn w:val="Normal"/>
    <w:rsid w:val="00E2013E"/>
    <w:pPr>
      <w:spacing w:before="100" w:beforeAutospacing="1" w:after="100" w:afterAutospacing="1" w:line="240" w:lineRule="auto"/>
    </w:pPr>
    <w:rPr>
      <w:rFonts w:ascii="MS PGothic" w:eastAsia="MS PGothic" w:hAnsi="MS PGothic" w:cs="MS PGothic"/>
      <w:color w:val="FF6600"/>
      <w:sz w:val="22"/>
    </w:rPr>
  </w:style>
  <w:style w:type="paragraph" w:customStyle="1" w:styleId="font10">
    <w:name w:val="font10"/>
    <w:basedOn w:val="Normal"/>
    <w:rsid w:val="00E2013E"/>
    <w:pPr>
      <w:spacing w:before="100" w:beforeAutospacing="1" w:after="100" w:afterAutospacing="1" w:line="240" w:lineRule="auto"/>
    </w:pPr>
    <w:rPr>
      <w:rFonts w:ascii="MS PGothic" w:eastAsia="MS PGothic" w:hAnsi="MS PGothic" w:cs="MS PGothic"/>
      <w:color w:val="FF0000"/>
      <w:sz w:val="22"/>
    </w:rPr>
  </w:style>
  <w:style w:type="paragraph" w:customStyle="1" w:styleId="xl24">
    <w:name w:val="xl24"/>
    <w:basedOn w:val="Normal"/>
    <w:rsid w:val="00E201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25">
    <w:name w:val="xl25"/>
    <w:basedOn w:val="Normal"/>
    <w:rsid w:val="00E201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rPr>
  </w:style>
  <w:style w:type="paragraph" w:customStyle="1" w:styleId="xl26">
    <w:name w:val="xl26"/>
    <w:basedOn w:val="Normal"/>
    <w:rsid w:val="00E2013E"/>
    <w:pPr>
      <w:pBdr>
        <w:top w:val="single" w:sz="4" w:space="0" w:color="auto"/>
        <w:left w:val="single" w:sz="4" w:space="0" w:color="auto"/>
        <w:bottom w:val="single" w:sz="4" w:space="0" w:color="auto"/>
      </w:pBdr>
      <w:spacing w:before="100" w:beforeAutospacing="1" w:after="100" w:afterAutospacing="1" w:line="240" w:lineRule="auto"/>
    </w:pPr>
    <w:rPr>
      <w:rFonts w:ascii="MS PGothic" w:eastAsia="MS PGothic" w:hAnsi="MS PGothic" w:cs="MS PGothic"/>
    </w:rPr>
  </w:style>
  <w:style w:type="paragraph" w:customStyle="1" w:styleId="xl27">
    <w:name w:val="xl27"/>
    <w:basedOn w:val="Normal"/>
    <w:rsid w:val="00E2013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MS PGothic" w:eastAsia="MS PGothic" w:hAnsi="MS PGothic" w:cs="MS PGothic"/>
      <w:color w:val="000000"/>
    </w:rPr>
  </w:style>
  <w:style w:type="paragraph" w:customStyle="1" w:styleId="xl28">
    <w:name w:val="xl28"/>
    <w:basedOn w:val="Normal"/>
    <w:rsid w:val="00E2013E"/>
    <w:pPr>
      <w:pBdr>
        <w:top w:val="single" w:sz="4" w:space="0" w:color="auto"/>
        <w:left w:val="single" w:sz="4" w:space="0" w:color="auto"/>
        <w:bottom w:val="single" w:sz="4" w:space="0" w:color="auto"/>
      </w:pBdr>
      <w:shd w:val="clear" w:color="auto" w:fill="C0C0C0"/>
      <w:spacing w:before="100" w:beforeAutospacing="1" w:after="100" w:afterAutospacing="1" w:line="240" w:lineRule="auto"/>
    </w:pPr>
    <w:rPr>
      <w:rFonts w:ascii="MS PGothic" w:eastAsia="MS PGothic" w:hAnsi="MS PGothic" w:cs="MS PGothic"/>
      <w:color w:val="000000"/>
    </w:rPr>
  </w:style>
  <w:style w:type="paragraph" w:customStyle="1" w:styleId="xl29">
    <w:name w:val="xl29"/>
    <w:basedOn w:val="Normal"/>
    <w:rsid w:val="00E201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30">
    <w:name w:val="xl30"/>
    <w:basedOn w:val="Normal"/>
    <w:rsid w:val="00E2013E"/>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MS PGothic" w:eastAsia="MS PGothic" w:hAnsi="MS PGothic" w:cs="MS PGothic"/>
    </w:rPr>
  </w:style>
  <w:style w:type="paragraph" w:customStyle="1" w:styleId="xl31">
    <w:name w:val="xl31"/>
    <w:basedOn w:val="Normal"/>
    <w:rsid w:val="00E2013E"/>
    <w:pPr>
      <w:pBdr>
        <w:top w:val="single" w:sz="4" w:space="0" w:color="auto"/>
        <w:left w:val="single" w:sz="4" w:space="0" w:color="auto"/>
        <w:bottom w:val="single" w:sz="8" w:space="0" w:color="auto"/>
      </w:pBdr>
      <w:spacing w:before="100" w:beforeAutospacing="1" w:after="100" w:afterAutospacing="1" w:line="240" w:lineRule="auto"/>
    </w:pPr>
    <w:rPr>
      <w:rFonts w:ascii="MS PGothic" w:eastAsia="MS PGothic" w:hAnsi="MS PGothic" w:cs="MS PGothic"/>
    </w:rPr>
  </w:style>
  <w:style w:type="paragraph" w:customStyle="1" w:styleId="xl32">
    <w:name w:val="xl32"/>
    <w:basedOn w:val="Normal"/>
    <w:rsid w:val="00E2013E"/>
    <w:pPr>
      <w:pBdr>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rPr>
  </w:style>
  <w:style w:type="paragraph" w:customStyle="1" w:styleId="xl33">
    <w:name w:val="xl33"/>
    <w:basedOn w:val="Normal"/>
    <w:rsid w:val="00E2013E"/>
    <w:pPr>
      <w:pBdr>
        <w:left w:val="single" w:sz="4" w:space="0" w:color="auto"/>
        <w:bottom w:val="single" w:sz="4" w:space="0" w:color="auto"/>
      </w:pBdr>
      <w:spacing w:before="100" w:beforeAutospacing="1" w:after="100" w:afterAutospacing="1" w:line="240" w:lineRule="auto"/>
    </w:pPr>
    <w:rPr>
      <w:rFonts w:ascii="MS PGothic" w:eastAsia="MS PGothic" w:hAnsi="MS PGothic" w:cs="MS PGothic"/>
    </w:rPr>
  </w:style>
  <w:style w:type="paragraph" w:customStyle="1" w:styleId="xl34">
    <w:name w:val="xl34"/>
    <w:basedOn w:val="Normal"/>
    <w:rsid w:val="00E2013E"/>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rPr>
  </w:style>
  <w:style w:type="paragraph" w:customStyle="1" w:styleId="xl35">
    <w:name w:val="xl35"/>
    <w:basedOn w:val="Normal"/>
    <w:rsid w:val="00E201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rPr>
  </w:style>
  <w:style w:type="paragraph" w:customStyle="1" w:styleId="xl36">
    <w:name w:val="xl36"/>
    <w:basedOn w:val="Normal"/>
    <w:rsid w:val="00E2013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MS PGothic" w:eastAsia="MS PGothic" w:hAnsi="MS PGothic" w:cs="MS PGothic"/>
      <w:color w:val="000000"/>
    </w:rPr>
  </w:style>
  <w:style w:type="paragraph" w:customStyle="1" w:styleId="xl37">
    <w:name w:val="xl37"/>
    <w:basedOn w:val="Normal"/>
    <w:rsid w:val="00E2013E"/>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MS PGothic" w:eastAsia="MS PGothic" w:hAnsi="MS PGothic" w:cs="MS PGothic"/>
    </w:rPr>
  </w:style>
  <w:style w:type="paragraph" w:customStyle="1" w:styleId="xl38">
    <w:name w:val="xl38"/>
    <w:basedOn w:val="Normal"/>
    <w:rsid w:val="00E2013E"/>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MS PGothic" w:eastAsia="MS PGothic" w:hAnsi="MS PGothic" w:cs="MS PGothic"/>
    </w:rPr>
  </w:style>
  <w:style w:type="paragraph" w:customStyle="1" w:styleId="xl39">
    <w:name w:val="xl39"/>
    <w:basedOn w:val="Normal"/>
    <w:rsid w:val="00E2013E"/>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40">
    <w:name w:val="xl40"/>
    <w:basedOn w:val="Normal"/>
    <w:rsid w:val="00E2013E"/>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41">
    <w:name w:val="xl41"/>
    <w:basedOn w:val="Normal"/>
    <w:rsid w:val="00E2013E"/>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MS PGothic" w:eastAsia="MS PGothic" w:hAnsi="MS PGothic" w:cs="MS PGothic"/>
    </w:rPr>
  </w:style>
  <w:style w:type="paragraph" w:customStyle="1" w:styleId="xl42">
    <w:name w:val="xl42"/>
    <w:basedOn w:val="Normal"/>
    <w:rsid w:val="00E2013E"/>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sz w:val="18"/>
      <w:szCs w:val="18"/>
    </w:rPr>
  </w:style>
  <w:style w:type="paragraph" w:customStyle="1" w:styleId="xl43">
    <w:name w:val="xl43"/>
    <w:basedOn w:val="Normal"/>
    <w:rsid w:val="00E201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sz w:val="18"/>
      <w:szCs w:val="18"/>
    </w:rPr>
  </w:style>
  <w:style w:type="paragraph" w:customStyle="1" w:styleId="xl44">
    <w:name w:val="xl44"/>
    <w:basedOn w:val="Normal"/>
    <w:rsid w:val="00E2013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MS PGothic" w:eastAsia="MS PGothic" w:hAnsi="MS PGothic" w:cs="MS PGothic"/>
      <w:color w:val="000000"/>
      <w:sz w:val="18"/>
      <w:szCs w:val="18"/>
    </w:rPr>
  </w:style>
  <w:style w:type="paragraph" w:customStyle="1" w:styleId="xl45">
    <w:name w:val="xl45"/>
    <w:basedOn w:val="Normal"/>
    <w:rsid w:val="00E201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b/>
      <w:bCs/>
    </w:rPr>
  </w:style>
  <w:style w:type="paragraph" w:customStyle="1" w:styleId="xl46">
    <w:name w:val="xl46"/>
    <w:basedOn w:val="Normal"/>
    <w:rsid w:val="00E2013E"/>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b/>
      <w:bCs/>
    </w:rPr>
  </w:style>
  <w:style w:type="paragraph" w:customStyle="1" w:styleId="xl47">
    <w:name w:val="xl47"/>
    <w:basedOn w:val="Normal"/>
    <w:rsid w:val="00E2013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MS PGothic" w:eastAsia="MS PGothic" w:hAnsi="MS PGothic" w:cs="MS PGothic"/>
      <w:b/>
      <w:bCs/>
      <w:color w:val="000000"/>
    </w:rPr>
  </w:style>
  <w:style w:type="paragraph" w:customStyle="1" w:styleId="xl48">
    <w:name w:val="xl48"/>
    <w:basedOn w:val="Normal"/>
    <w:rsid w:val="00E2013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MS PGothic" w:eastAsia="MS PGothic" w:hAnsi="MS PGothic" w:cs="MS PGothic"/>
      <w:sz w:val="18"/>
      <w:szCs w:val="18"/>
    </w:rPr>
  </w:style>
  <w:style w:type="paragraph" w:customStyle="1" w:styleId="xl49">
    <w:name w:val="xl49"/>
    <w:basedOn w:val="Normal"/>
    <w:rsid w:val="00E2013E"/>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MS PGothic" w:eastAsia="MS PGothic" w:hAnsi="MS PGothic" w:cs="MS PGothic"/>
      <w:sz w:val="18"/>
      <w:szCs w:val="18"/>
    </w:rPr>
  </w:style>
  <w:style w:type="paragraph" w:customStyle="1" w:styleId="xl50">
    <w:name w:val="xl50"/>
    <w:basedOn w:val="Normal"/>
    <w:rsid w:val="00E2013E"/>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MS PGothic" w:eastAsia="MS PGothic" w:hAnsi="MS PGothic" w:cs="MS PGothic"/>
      <w:sz w:val="18"/>
      <w:szCs w:val="18"/>
    </w:rPr>
  </w:style>
  <w:style w:type="paragraph" w:customStyle="1" w:styleId="xl51">
    <w:name w:val="xl51"/>
    <w:basedOn w:val="Normal"/>
    <w:rsid w:val="00E2013E"/>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line="240" w:lineRule="auto"/>
    </w:pPr>
    <w:rPr>
      <w:rFonts w:ascii="MS PGothic" w:eastAsia="MS PGothic" w:hAnsi="MS PGothic" w:cs="MS PGothic"/>
      <w:color w:val="000000"/>
      <w:sz w:val="18"/>
      <w:szCs w:val="18"/>
    </w:rPr>
  </w:style>
  <w:style w:type="paragraph" w:customStyle="1" w:styleId="xl52">
    <w:name w:val="xl52"/>
    <w:basedOn w:val="Normal"/>
    <w:rsid w:val="00E201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S PGothic" w:eastAsia="MS PGothic" w:hAnsi="MS PGothic" w:cs="MS PGothic"/>
      <w:b/>
      <w:bCs/>
    </w:rPr>
  </w:style>
  <w:style w:type="paragraph" w:customStyle="1" w:styleId="xl53">
    <w:name w:val="xl53"/>
    <w:basedOn w:val="Normal"/>
    <w:rsid w:val="00E2013E"/>
    <w:pPr>
      <w:pBdr>
        <w:top w:val="single" w:sz="8" w:space="0" w:color="auto"/>
        <w:left w:val="single" w:sz="4"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54">
    <w:name w:val="xl54"/>
    <w:basedOn w:val="Normal"/>
    <w:rsid w:val="00E2013E"/>
    <w:pPr>
      <w:pBdr>
        <w:left w:val="single" w:sz="4" w:space="0" w:color="auto"/>
        <w:bottom w:val="single" w:sz="8"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55">
    <w:name w:val="xl55"/>
    <w:basedOn w:val="Normal"/>
    <w:rsid w:val="00E2013E"/>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59">
    <w:name w:val="xl59"/>
    <w:basedOn w:val="Normal"/>
    <w:rsid w:val="00E2013E"/>
    <w:pPr>
      <w:pBdr>
        <w:left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0">
    <w:name w:val="xl60"/>
    <w:basedOn w:val="Normal"/>
    <w:rsid w:val="00E2013E"/>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1">
    <w:name w:val="xl61"/>
    <w:basedOn w:val="Normal"/>
    <w:rsid w:val="00E2013E"/>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3">
    <w:name w:val="xl63"/>
    <w:basedOn w:val="Normal"/>
    <w:rsid w:val="00E2013E"/>
    <w:pPr>
      <w:pBdr>
        <w:left w:val="single" w:sz="8" w:space="0" w:color="auto"/>
        <w:right w:val="single" w:sz="4" w:space="0" w:color="auto"/>
      </w:pBdr>
      <w:spacing w:before="100" w:beforeAutospacing="1" w:after="100" w:afterAutospacing="1" w:line="240" w:lineRule="auto"/>
      <w:textAlignment w:val="top"/>
    </w:pPr>
    <w:rPr>
      <w:rFonts w:ascii="MS PGothic" w:eastAsia="MS PGothic" w:hAnsi="MS PGothic" w:cs="MS PGothic"/>
    </w:rPr>
  </w:style>
  <w:style w:type="paragraph" w:customStyle="1" w:styleId="xl68">
    <w:name w:val="xl68"/>
    <w:basedOn w:val="Normal"/>
    <w:rsid w:val="00E2013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MS PGothic" w:eastAsia="MS PGothic" w:hAnsi="MS PGothic" w:cs="MS PGothic"/>
    </w:rPr>
  </w:style>
  <w:style w:type="paragraph" w:customStyle="1" w:styleId="xl75">
    <w:name w:val="xl75"/>
    <w:basedOn w:val="Normal"/>
    <w:rsid w:val="00E2013E"/>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MS PGothic" w:eastAsia="MS PGothic" w:hAnsi="MS PGothic" w:cs="MS PGothic"/>
    </w:rPr>
  </w:style>
  <w:style w:type="paragraph" w:styleId="Header">
    <w:name w:val="header"/>
    <w:basedOn w:val="Normal"/>
    <w:semiHidden/>
    <w:rsid w:val="00E2013E"/>
    <w:pPr>
      <w:tabs>
        <w:tab w:val="center" w:pos="4252"/>
        <w:tab w:val="right" w:pos="8504"/>
      </w:tabs>
      <w:snapToGrid w:val="0"/>
    </w:pPr>
  </w:style>
  <w:style w:type="paragraph" w:styleId="Footer">
    <w:name w:val="footer"/>
    <w:basedOn w:val="Normal"/>
    <w:link w:val="FooterChar"/>
    <w:uiPriority w:val="99"/>
    <w:rsid w:val="00E2013E"/>
    <w:pPr>
      <w:tabs>
        <w:tab w:val="center" w:pos="4252"/>
        <w:tab w:val="right" w:pos="8504"/>
      </w:tabs>
      <w:snapToGrid w:val="0"/>
    </w:pPr>
  </w:style>
  <w:style w:type="character" w:styleId="Emphasis">
    <w:name w:val="Emphasis"/>
    <w:basedOn w:val="DefaultParagraphFont"/>
    <w:uiPriority w:val="20"/>
    <w:qFormat/>
    <w:rsid w:val="005C1D60"/>
    <w:rPr>
      <w:b/>
      <w:i/>
      <w:iCs/>
    </w:rPr>
  </w:style>
  <w:style w:type="character" w:customStyle="1" w:styleId="programtext2">
    <w:name w:val="programtext2"/>
    <w:rsid w:val="00E2013E"/>
    <w:rPr>
      <w:rFonts w:ascii="Courier" w:hAnsi="Courier" w:hint="default"/>
      <w:sz w:val="20"/>
      <w:szCs w:val="20"/>
    </w:rPr>
  </w:style>
  <w:style w:type="paragraph" w:styleId="HTMLPreformatted">
    <w:name w:val="HTML Preformatted"/>
    <w:basedOn w:val="Normal"/>
    <w:link w:val="HTMLPreformattedChar"/>
    <w:uiPriority w:val="99"/>
    <w:semiHidden/>
    <w:rsid w:val="00E2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S Gothic" w:eastAsia="MS Gothic" w:hAnsi="MS Gothic" w:cs="Courier New"/>
    </w:rPr>
  </w:style>
  <w:style w:type="character" w:customStyle="1" w:styleId="codecomment1">
    <w:name w:val="codecomment1"/>
    <w:rsid w:val="00E2013E"/>
    <w:rPr>
      <w:i/>
      <w:iCs/>
      <w:color w:val="336699"/>
    </w:rPr>
  </w:style>
  <w:style w:type="character" w:customStyle="1" w:styleId="codestring1">
    <w:name w:val="codestring1"/>
    <w:rsid w:val="00E2013E"/>
    <w:rPr>
      <w:color w:val="993366"/>
    </w:rPr>
  </w:style>
  <w:style w:type="paragraph" w:customStyle="1" w:styleId="43">
    <w:name w:val="スタイル 目次 4 + 左 :  3 字"/>
    <w:basedOn w:val="TOC4"/>
    <w:rsid w:val="00E2013E"/>
    <w:rPr>
      <w:rFonts w:cs="MS Mincho"/>
      <w:sz w:val="18"/>
      <w:szCs w:val="20"/>
    </w:rPr>
  </w:style>
  <w:style w:type="paragraph" w:styleId="DocumentMap">
    <w:name w:val="Document Map"/>
    <w:basedOn w:val="Normal"/>
    <w:semiHidden/>
    <w:rsid w:val="00E2013E"/>
    <w:pPr>
      <w:shd w:val="clear" w:color="auto" w:fill="000080"/>
    </w:pPr>
    <w:rPr>
      <w:rFonts w:ascii="Arial" w:eastAsia="MS Gothic" w:hAnsi="Arial"/>
      <w:sz w:val="16"/>
    </w:rPr>
  </w:style>
  <w:style w:type="character" w:styleId="PageNumber">
    <w:name w:val="page number"/>
    <w:basedOn w:val="DefaultParagraphFont"/>
    <w:semiHidden/>
    <w:rsid w:val="00E2013E"/>
  </w:style>
  <w:style w:type="paragraph" w:customStyle="1" w:styleId="a6">
    <w:name w:val="コードバリエーションの選定１"/>
    <w:basedOn w:val="Normal"/>
    <w:rsid w:val="00E2013E"/>
    <w:pPr>
      <w:ind w:left="168" w:hangingChars="105" w:hanging="168"/>
    </w:pPr>
    <w:rPr>
      <w:sz w:val="16"/>
    </w:rPr>
  </w:style>
  <w:style w:type="paragraph" w:customStyle="1" w:styleId="a7">
    <w:name w:val="コードバリエーションの選定２"/>
    <w:basedOn w:val="Normal"/>
    <w:rsid w:val="00E2013E"/>
    <w:pPr>
      <w:jc w:val="center"/>
    </w:pPr>
  </w:style>
  <w:style w:type="paragraph" w:customStyle="1" w:styleId="a8">
    <w:name w:val="ソースコード"/>
    <w:basedOn w:val="Normal"/>
    <w:rsid w:val="00E2013E"/>
  </w:style>
  <w:style w:type="paragraph" w:customStyle="1" w:styleId="a">
    <w:name w:val="箇条書き（ギリシャ数字・大）"/>
    <w:basedOn w:val="Normal"/>
    <w:rsid w:val="00E2013E"/>
    <w:pPr>
      <w:numPr>
        <w:numId w:val="8"/>
      </w:numPr>
    </w:pPr>
  </w:style>
  <w:style w:type="paragraph" w:styleId="BodyTextIndent3">
    <w:name w:val="Body Text Indent 3"/>
    <w:basedOn w:val="Normal"/>
    <w:semiHidden/>
    <w:rsid w:val="00E2013E"/>
    <w:pPr>
      <w:autoSpaceDE w:val="0"/>
      <w:autoSpaceDN w:val="0"/>
      <w:adjustRightInd w:val="0"/>
      <w:spacing w:line="240" w:lineRule="auto"/>
      <w:ind w:left="168" w:hangingChars="105" w:hanging="168"/>
      <w:textAlignment w:val="baseline"/>
    </w:pPr>
    <w:rPr>
      <w:rFonts w:hAnsi="Times New Roman"/>
      <w:sz w:val="16"/>
      <w:u w:val="single"/>
    </w:rPr>
  </w:style>
  <w:style w:type="paragraph" w:styleId="BodyTextIndent2">
    <w:name w:val="Body Text Indent 2"/>
    <w:basedOn w:val="Normal"/>
    <w:semiHidden/>
    <w:rsid w:val="00E2013E"/>
    <w:pPr>
      <w:autoSpaceDE w:val="0"/>
      <w:autoSpaceDN w:val="0"/>
      <w:adjustRightInd w:val="0"/>
      <w:spacing w:line="240" w:lineRule="auto"/>
      <w:ind w:left="168" w:hangingChars="105" w:hanging="168"/>
      <w:textAlignment w:val="baseline"/>
    </w:pPr>
    <w:rPr>
      <w:rFonts w:hAnsi="Times New Roman"/>
      <w:sz w:val="16"/>
    </w:rPr>
  </w:style>
  <w:style w:type="paragraph" w:styleId="BalloonText">
    <w:name w:val="Balloon Text"/>
    <w:basedOn w:val="Normal"/>
    <w:semiHidden/>
    <w:rsid w:val="00E2013E"/>
    <w:rPr>
      <w:rFonts w:ascii="Arial" w:eastAsia="MS Gothic" w:hAnsi="Arial"/>
      <w:sz w:val="18"/>
      <w:szCs w:val="18"/>
    </w:rPr>
  </w:style>
  <w:style w:type="paragraph" w:customStyle="1" w:styleId="-049">
    <w:name w:val="表内文字 + 左  -0.49 字"/>
    <w:aliases w:val="最初の行"/>
    <w:basedOn w:val="a3"/>
    <w:rsid w:val="00E2013E"/>
    <w:pPr>
      <w:ind w:leftChars="-49" w:left="-98" w:firstLineChars="55" w:firstLine="99"/>
    </w:pPr>
  </w:style>
  <w:style w:type="paragraph" w:customStyle="1" w:styleId="6">
    <w:name w:val="見出し 6 用箇条書き"/>
    <w:basedOn w:val="Normal"/>
    <w:rsid w:val="00E2013E"/>
    <w:pPr>
      <w:numPr>
        <w:numId w:val="11"/>
      </w:numPr>
      <w:tabs>
        <w:tab w:val="clear" w:pos="600"/>
        <w:tab w:val="num" w:pos="540"/>
      </w:tabs>
      <w:ind w:left="540" w:hanging="360"/>
    </w:pPr>
  </w:style>
  <w:style w:type="paragraph" w:customStyle="1" w:styleId="7">
    <w:name w:val="見出し 7 用箇条書き"/>
    <w:basedOn w:val="Normal"/>
    <w:rsid w:val="00E2013E"/>
    <w:pPr>
      <w:numPr>
        <w:numId w:val="20"/>
      </w:numPr>
      <w:tabs>
        <w:tab w:val="clear" w:pos="960"/>
        <w:tab w:val="num" w:pos="900"/>
      </w:tabs>
      <w:ind w:left="900" w:hanging="360"/>
    </w:pPr>
  </w:style>
  <w:style w:type="paragraph" w:styleId="Date">
    <w:name w:val="Date"/>
    <w:basedOn w:val="Normal"/>
    <w:next w:val="Normal"/>
    <w:semiHidden/>
    <w:rsid w:val="00E2013E"/>
    <w:pPr>
      <w:spacing w:line="240" w:lineRule="auto"/>
    </w:pPr>
    <w:rPr>
      <w:rFonts w:ascii="Century" w:hAnsi="Century"/>
    </w:rPr>
  </w:style>
  <w:style w:type="character" w:styleId="CommentReference">
    <w:name w:val="annotation reference"/>
    <w:uiPriority w:val="99"/>
    <w:semiHidden/>
    <w:unhideWhenUsed/>
    <w:rsid w:val="007745D2"/>
    <w:rPr>
      <w:sz w:val="18"/>
      <w:szCs w:val="18"/>
    </w:rPr>
  </w:style>
  <w:style w:type="paragraph" w:styleId="CommentText">
    <w:name w:val="annotation text"/>
    <w:basedOn w:val="Normal"/>
    <w:link w:val="CommentTextChar"/>
    <w:uiPriority w:val="99"/>
    <w:semiHidden/>
    <w:unhideWhenUsed/>
    <w:rsid w:val="007745D2"/>
  </w:style>
  <w:style w:type="character" w:customStyle="1" w:styleId="CommentTextChar">
    <w:name w:val="Comment Text Char"/>
    <w:link w:val="CommentText"/>
    <w:uiPriority w:val="99"/>
    <w:semiHidden/>
    <w:rsid w:val="007745D2"/>
    <w:rPr>
      <w:rFonts w:ascii="MS Mincho" w:hAnsi="MS Mincho"/>
      <w:kern w:val="2"/>
    </w:rPr>
  </w:style>
  <w:style w:type="paragraph" w:styleId="CommentSubject">
    <w:name w:val="annotation subject"/>
    <w:basedOn w:val="CommentText"/>
    <w:next w:val="CommentText"/>
    <w:link w:val="CommentSubjectChar"/>
    <w:uiPriority w:val="99"/>
    <w:semiHidden/>
    <w:unhideWhenUsed/>
    <w:rsid w:val="007745D2"/>
    <w:rPr>
      <w:b/>
      <w:bCs/>
    </w:rPr>
  </w:style>
  <w:style w:type="character" w:customStyle="1" w:styleId="CommentSubjectChar">
    <w:name w:val="Comment Subject Char"/>
    <w:link w:val="CommentSubject"/>
    <w:uiPriority w:val="99"/>
    <w:semiHidden/>
    <w:rsid w:val="007745D2"/>
    <w:rPr>
      <w:rFonts w:ascii="MS Mincho" w:hAnsi="MS Mincho"/>
      <w:b/>
      <w:bCs/>
      <w:kern w:val="2"/>
    </w:rPr>
  </w:style>
  <w:style w:type="paragraph" w:styleId="Revision">
    <w:name w:val="Revision"/>
    <w:hidden/>
    <w:uiPriority w:val="99"/>
    <w:semiHidden/>
    <w:rsid w:val="007745D2"/>
    <w:rPr>
      <w:rFonts w:ascii="MS Mincho" w:hAnsi="MS Mincho"/>
      <w:kern w:val="2"/>
      <w:lang w:eastAsia="ja-JP"/>
    </w:rPr>
  </w:style>
  <w:style w:type="paragraph" w:styleId="Title">
    <w:name w:val="Title"/>
    <w:basedOn w:val="Normal"/>
    <w:next w:val="Normal"/>
    <w:link w:val="TitleChar"/>
    <w:uiPriority w:val="10"/>
    <w:qFormat/>
    <w:rsid w:val="003736BD"/>
    <w:pPr>
      <w:spacing w:after="120" w:line="240" w:lineRule="auto"/>
      <w:contextualSpacing/>
    </w:pPr>
    <w:rPr>
      <w:rFonts w:asciiTheme="majorHAnsi" w:eastAsiaTheme="majorEastAsia" w:hAnsiTheme="majorHAnsi" w:cstheme="majorBidi"/>
      <w:color w:val="000000" w:themeColor="text2"/>
      <w:spacing w:val="30"/>
      <w:kern w:val="28"/>
      <w:sz w:val="72"/>
      <w:szCs w:val="52"/>
    </w:rPr>
  </w:style>
  <w:style w:type="character" w:customStyle="1" w:styleId="TitleChar">
    <w:name w:val="Title Char"/>
    <w:basedOn w:val="DefaultParagraphFont"/>
    <w:link w:val="Title"/>
    <w:uiPriority w:val="10"/>
    <w:rsid w:val="003736BD"/>
    <w:rPr>
      <w:rFonts w:asciiTheme="majorHAnsi" w:eastAsiaTheme="majorEastAsia" w:hAnsiTheme="majorHAnsi" w:cstheme="majorBidi"/>
      <w:color w:val="000000" w:themeColor="text2"/>
      <w:spacing w:val="30"/>
      <w:kern w:val="28"/>
      <w:sz w:val="72"/>
      <w:szCs w:val="52"/>
    </w:rPr>
  </w:style>
  <w:style w:type="table" w:styleId="TableGrid">
    <w:name w:val="Table Grid"/>
    <w:basedOn w:val="TableNormal"/>
    <w:uiPriority w:val="59"/>
    <w:rsid w:val="007E59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72"/>
    <w:rsid w:val="007E5902"/>
    <w:tblPr>
      <w:tblStyleRowBandSize w:val="1"/>
      <w:tblStyleColBandSize w:val="1"/>
      <w:tblInd w:w="0" w:type="dxa"/>
      <w:tblBorders>
        <w:top w:val="single" w:sz="8" w:space="0" w:color="E3F1F3" w:themeColor="accent5" w:themeTint="BF"/>
        <w:left w:val="single" w:sz="8" w:space="0" w:color="E3F1F3" w:themeColor="accent5" w:themeTint="BF"/>
        <w:bottom w:val="single" w:sz="8" w:space="0" w:color="E3F1F3" w:themeColor="accent5" w:themeTint="BF"/>
        <w:right w:val="single" w:sz="8" w:space="0" w:color="E3F1F3" w:themeColor="accent5" w:themeTint="BF"/>
        <w:insideH w:val="single" w:sz="8" w:space="0" w:color="E3F1F3"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3F1F3" w:themeColor="accent5" w:themeTint="BF"/>
          <w:left w:val="single" w:sz="8" w:space="0" w:color="E3F1F3" w:themeColor="accent5" w:themeTint="BF"/>
          <w:bottom w:val="single" w:sz="8" w:space="0" w:color="E3F1F3" w:themeColor="accent5" w:themeTint="BF"/>
          <w:right w:val="single" w:sz="8" w:space="0" w:color="E3F1F3" w:themeColor="accent5" w:themeTint="BF"/>
          <w:insideH w:val="nil"/>
          <w:insideV w:val="nil"/>
        </w:tcBorders>
        <w:shd w:val="clear" w:color="auto" w:fill="DAEDEF" w:themeFill="accent5"/>
      </w:tcPr>
    </w:tblStylePr>
    <w:tblStylePr w:type="lastRow">
      <w:pPr>
        <w:spacing w:before="0" w:after="0" w:line="240" w:lineRule="auto"/>
      </w:pPr>
      <w:rPr>
        <w:b/>
        <w:bCs/>
      </w:rPr>
      <w:tblPr/>
      <w:tcPr>
        <w:tcBorders>
          <w:top w:val="double" w:sz="6" w:space="0" w:color="E3F1F3" w:themeColor="accent5" w:themeTint="BF"/>
          <w:left w:val="single" w:sz="8" w:space="0" w:color="E3F1F3" w:themeColor="accent5" w:themeTint="BF"/>
          <w:bottom w:val="single" w:sz="8" w:space="0" w:color="E3F1F3" w:themeColor="accent5" w:themeTint="BF"/>
          <w:right w:val="single" w:sz="8" w:space="0" w:color="E3F1F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FAFB" w:themeFill="accent5" w:themeFillTint="3F"/>
      </w:tcPr>
    </w:tblStylePr>
    <w:tblStylePr w:type="band1Horz">
      <w:tblPr/>
      <w:tcPr>
        <w:tcBorders>
          <w:insideH w:val="nil"/>
          <w:insideV w:val="nil"/>
        </w:tcBorders>
        <w:shd w:val="clear" w:color="auto" w:fill="F5FAFB"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2"/>
    <w:rsid w:val="000D0CF3"/>
    <w:tblPr>
      <w:tblStyleRowBandSize w:val="1"/>
      <w:tblStyleColBandSize w:val="1"/>
      <w:tblInd w:w="0" w:type="dxa"/>
      <w:tblBorders>
        <w:top w:val="single" w:sz="8" w:space="0" w:color="E3F1F3" w:themeColor="accent5" w:themeTint="BF"/>
        <w:left w:val="single" w:sz="8" w:space="0" w:color="E3F1F3" w:themeColor="accent5" w:themeTint="BF"/>
        <w:bottom w:val="single" w:sz="8" w:space="0" w:color="E3F1F3" w:themeColor="accent5" w:themeTint="BF"/>
        <w:right w:val="single" w:sz="8" w:space="0" w:color="E3F1F3" w:themeColor="accent5" w:themeTint="BF"/>
        <w:insideH w:val="single" w:sz="8" w:space="0" w:color="E3F1F3" w:themeColor="accent5" w:themeTint="BF"/>
        <w:insideV w:val="single" w:sz="8" w:space="0" w:color="E3F1F3" w:themeColor="accent5" w:themeTint="BF"/>
      </w:tblBorders>
      <w:tblCellMar>
        <w:top w:w="0" w:type="dxa"/>
        <w:left w:w="108" w:type="dxa"/>
        <w:bottom w:w="0" w:type="dxa"/>
        <w:right w:w="108" w:type="dxa"/>
      </w:tblCellMar>
    </w:tblPr>
    <w:tcPr>
      <w:shd w:val="clear" w:color="auto" w:fill="F5FAFB" w:themeFill="accent5" w:themeFillTint="3F"/>
    </w:tcPr>
    <w:tblStylePr w:type="firstRow">
      <w:rPr>
        <w:b/>
        <w:bCs/>
      </w:rPr>
    </w:tblStylePr>
    <w:tblStylePr w:type="lastRow">
      <w:rPr>
        <w:b/>
        <w:bCs/>
      </w:rPr>
      <w:tblPr/>
      <w:tcPr>
        <w:tcBorders>
          <w:top w:val="single" w:sz="18" w:space="0" w:color="E3F1F3" w:themeColor="accent5" w:themeTint="BF"/>
        </w:tcBorders>
      </w:tcPr>
    </w:tblStylePr>
    <w:tblStylePr w:type="firstCol">
      <w:rPr>
        <w:b/>
        <w:bCs/>
      </w:rPr>
    </w:tblStylePr>
    <w:tblStylePr w:type="lastCol">
      <w:rPr>
        <w:b/>
        <w:bCs/>
      </w:rPr>
    </w:tblStylePr>
    <w:tblStylePr w:type="band1Vert">
      <w:tblPr/>
      <w:tcPr>
        <w:shd w:val="clear" w:color="auto" w:fill="ECF5F7" w:themeFill="accent5" w:themeFillTint="7F"/>
      </w:tcPr>
    </w:tblStylePr>
    <w:tblStylePr w:type="band1Horz">
      <w:tblPr/>
      <w:tcPr>
        <w:shd w:val="clear" w:color="auto" w:fill="ECF5F7" w:themeFill="accent5" w:themeFillTint="7F"/>
      </w:tcPr>
    </w:tblStylePr>
  </w:style>
  <w:style w:type="table" w:styleId="MediumList2-Accent5">
    <w:name w:val="Medium List 2 Accent 5"/>
    <w:basedOn w:val="TableNormal"/>
    <w:uiPriority w:val="61"/>
    <w:rsid w:val="000D0CF3"/>
    <w:rPr>
      <w:rFonts w:asciiTheme="majorHAnsi" w:eastAsiaTheme="majorEastAsia" w:hAnsiTheme="majorHAnsi" w:cstheme="majorBidi"/>
      <w:color w:val="000000" w:themeColor="text1"/>
    </w:rPr>
    <w:tblPr>
      <w:tblStyleRowBandSize w:val="1"/>
      <w:tblStyleColBandSize w:val="1"/>
      <w:tblInd w:w="0" w:type="dxa"/>
      <w:tblBorders>
        <w:top w:val="single" w:sz="8" w:space="0" w:color="DAEDEF" w:themeColor="accent5"/>
        <w:left w:val="single" w:sz="8" w:space="0" w:color="DAEDEF" w:themeColor="accent5"/>
        <w:bottom w:val="single" w:sz="8" w:space="0" w:color="DAEDEF" w:themeColor="accent5"/>
        <w:right w:val="single" w:sz="8" w:space="0" w:color="DAEDEF"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DAEDEF" w:themeColor="accent5"/>
          <w:right w:val="nil"/>
          <w:insideH w:val="nil"/>
          <w:insideV w:val="nil"/>
        </w:tcBorders>
        <w:shd w:val="clear" w:color="auto" w:fill="FFFFFF" w:themeFill="background1"/>
      </w:tcPr>
    </w:tblStylePr>
    <w:tblStylePr w:type="lastRow">
      <w:tblPr/>
      <w:tcPr>
        <w:tcBorders>
          <w:top w:val="single" w:sz="8" w:space="0" w:color="DAEDE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AEDEF" w:themeColor="accent5"/>
          <w:insideH w:val="nil"/>
          <w:insideV w:val="nil"/>
        </w:tcBorders>
        <w:shd w:val="clear" w:color="auto" w:fill="FFFFFF" w:themeFill="background1"/>
      </w:tcPr>
    </w:tblStylePr>
    <w:tblStylePr w:type="lastCol">
      <w:tblPr/>
      <w:tcPr>
        <w:tcBorders>
          <w:top w:val="nil"/>
          <w:left w:val="single" w:sz="8" w:space="0" w:color="DAEDE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AFB" w:themeFill="accent5" w:themeFillTint="3F"/>
      </w:tcPr>
    </w:tblStylePr>
    <w:tblStylePr w:type="band1Horz">
      <w:tblPr/>
      <w:tcPr>
        <w:tcBorders>
          <w:top w:val="nil"/>
          <w:bottom w:val="nil"/>
          <w:insideH w:val="nil"/>
          <w:insideV w:val="nil"/>
        </w:tcBorders>
        <w:shd w:val="clear" w:color="auto" w:fill="F5FAF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0"/>
    <w:rsid w:val="000D0CF3"/>
    <w:rPr>
      <w:color w:val="000000" w:themeColor="text1"/>
    </w:rPr>
    <w:tblPr>
      <w:tblStyleRowBandSize w:val="1"/>
      <w:tblStyleColBandSize w:val="1"/>
      <w:tblInd w:w="0" w:type="dxa"/>
      <w:tblBorders>
        <w:top w:val="single" w:sz="8" w:space="0" w:color="DAEDEF" w:themeColor="accent5"/>
        <w:bottom w:val="single" w:sz="8" w:space="0" w:color="DAEDEF"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AEDEF" w:themeColor="accent5"/>
        </w:tcBorders>
      </w:tcPr>
    </w:tblStylePr>
    <w:tblStylePr w:type="lastRow">
      <w:rPr>
        <w:b/>
        <w:bCs/>
        <w:color w:val="000000" w:themeColor="text2"/>
      </w:rPr>
      <w:tblPr/>
      <w:tcPr>
        <w:tcBorders>
          <w:top w:val="single" w:sz="8" w:space="0" w:color="DAEDEF" w:themeColor="accent5"/>
          <w:bottom w:val="single" w:sz="8" w:space="0" w:color="DAEDEF" w:themeColor="accent5"/>
        </w:tcBorders>
      </w:tcPr>
    </w:tblStylePr>
    <w:tblStylePr w:type="firstCol">
      <w:rPr>
        <w:b/>
        <w:bCs/>
      </w:rPr>
    </w:tblStylePr>
    <w:tblStylePr w:type="lastCol">
      <w:rPr>
        <w:b/>
        <w:bCs/>
      </w:rPr>
      <w:tblPr/>
      <w:tcPr>
        <w:tcBorders>
          <w:top w:val="single" w:sz="8" w:space="0" w:color="DAEDEF" w:themeColor="accent5"/>
          <w:bottom w:val="single" w:sz="8" w:space="0" w:color="DAEDEF" w:themeColor="accent5"/>
        </w:tcBorders>
      </w:tcPr>
    </w:tblStylePr>
    <w:tblStylePr w:type="band1Vert">
      <w:tblPr/>
      <w:tcPr>
        <w:shd w:val="clear" w:color="auto" w:fill="F5FAFB" w:themeFill="accent5" w:themeFillTint="3F"/>
      </w:tcPr>
    </w:tblStylePr>
    <w:tblStylePr w:type="band1Horz">
      <w:tblPr/>
      <w:tcPr>
        <w:shd w:val="clear" w:color="auto" w:fill="F5FAFB" w:themeFill="accent5" w:themeFillTint="3F"/>
      </w:tcPr>
    </w:tblStylePr>
  </w:style>
  <w:style w:type="table" w:styleId="MediumGrid3-Accent5">
    <w:name w:val="Medium Grid 3 Accent 5"/>
    <w:basedOn w:val="TableNormal"/>
    <w:uiPriority w:val="64"/>
    <w:rsid w:val="000D0C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FAF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AEDE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AEDE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AEDE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AEDE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CF5F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CF5F7" w:themeFill="accent5" w:themeFillTint="7F"/>
      </w:tcPr>
    </w:tblStylePr>
  </w:style>
  <w:style w:type="character" w:customStyle="1" w:styleId="Heading1Char">
    <w:name w:val="Heading 1 Char"/>
    <w:basedOn w:val="DefaultParagraphFont"/>
    <w:link w:val="Heading1"/>
    <w:uiPriority w:val="9"/>
    <w:rsid w:val="00783D05"/>
    <w:rPr>
      <w:rFonts w:asciiTheme="majorHAnsi" w:eastAsiaTheme="majorEastAsia" w:hAnsiTheme="majorHAnsi" w:cstheme="majorBidi"/>
      <w:bCs/>
      <w:spacing w:val="20"/>
      <w:sz w:val="32"/>
      <w:szCs w:val="28"/>
    </w:rPr>
  </w:style>
  <w:style w:type="character" w:customStyle="1" w:styleId="Heading2Char">
    <w:name w:val="Heading 2 Char"/>
    <w:basedOn w:val="DefaultParagraphFont"/>
    <w:link w:val="Heading2"/>
    <w:uiPriority w:val="9"/>
    <w:rsid w:val="00DB02BA"/>
    <w:rPr>
      <w:rFonts w:eastAsiaTheme="majorEastAsia" w:cstheme="majorBidi"/>
      <w:bCs/>
      <w:sz w:val="28"/>
      <w:szCs w:val="26"/>
    </w:rPr>
  </w:style>
  <w:style w:type="character" w:customStyle="1" w:styleId="Heading3Char">
    <w:name w:val="Heading 3 Char"/>
    <w:basedOn w:val="DefaultParagraphFont"/>
    <w:link w:val="Heading3"/>
    <w:uiPriority w:val="9"/>
    <w:rsid w:val="007D2D1A"/>
    <w:rPr>
      <w:rFonts w:asciiTheme="majorHAnsi" w:eastAsiaTheme="majorEastAsia" w:hAnsiTheme="majorHAnsi" w:cstheme="majorBidi"/>
      <w:bCs/>
      <w:color w:val="000000" w:themeColor="text2"/>
      <w:spacing w:val="14"/>
      <w:sz w:val="24"/>
    </w:rPr>
  </w:style>
  <w:style w:type="character" w:customStyle="1" w:styleId="Heading4Char">
    <w:name w:val="Heading 4 Char"/>
    <w:basedOn w:val="DefaultParagraphFont"/>
    <w:link w:val="Heading4"/>
    <w:uiPriority w:val="9"/>
    <w:rsid w:val="005E646C"/>
    <w:rPr>
      <w:rFonts w:eastAsiaTheme="majorEastAsia" w:cstheme="majorBidi"/>
      <w:bCs/>
      <w:iCs/>
      <w:color w:val="000000"/>
    </w:rPr>
  </w:style>
  <w:style w:type="character" w:customStyle="1" w:styleId="Heading5Char">
    <w:name w:val="Heading 5 Char"/>
    <w:basedOn w:val="DefaultParagraphFont"/>
    <w:link w:val="Heading5"/>
    <w:uiPriority w:val="9"/>
    <w:rsid w:val="005C1D6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783D05"/>
    <w:rPr>
      <w:rFonts w:asciiTheme="majorHAnsi" w:eastAsiaTheme="majorEastAsia" w:hAnsiTheme="majorHAnsi" w:cstheme="majorBidi"/>
      <w:iCs/>
    </w:rPr>
  </w:style>
  <w:style w:type="character" w:customStyle="1" w:styleId="Heading7Char">
    <w:name w:val="Heading 7 Char"/>
    <w:basedOn w:val="DefaultParagraphFont"/>
    <w:link w:val="Heading7"/>
    <w:uiPriority w:val="9"/>
    <w:rsid w:val="00A9614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5C1D6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5C1D60"/>
    <w:rPr>
      <w:rFonts w:asciiTheme="majorHAnsi" w:eastAsiaTheme="majorEastAsia" w:hAnsiTheme="majorHAnsi" w:cstheme="majorBidi"/>
      <w:i/>
      <w:iCs/>
      <w:color w:val="000000"/>
      <w:sz w:val="20"/>
      <w:szCs w:val="20"/>
    </w:rPr>
  </w:style>
  <w:style w:type="paragraph" w:styleId="Subtitle">
    <w:name w:val="Subtitle"/>
    <w:basedOn w:val="Normal"/>
    <w:next w:val="Normal"/>
    <w:link w:val="SubtitleChar"/>
    <w:uiPriority w:val="11"/>
    <w:qFormat/>
    <w:rsid w:val="005C1D60"/>
    <w:pPr>
      <w:numPr>
        <w:ilvl w:val="1"/>
      </w:numPr>
    </w:pPr>
    <w:rPr>
      <w:rFonts w:eastAsiaTheme="majorEastAsia" w:cstheme="majorBidi"/>
      <w:iCs/>
      <w:color w:val="000000" w:themeColor="text2"/>
      <w:sz w:val="40"/>
      <w:szCs w:val="24"/>
      <w:lang w:bidi="hi-IN"/>
    </w:rPr>
  </w:style>
  <w:style w:type="character" w:customStyle="1" w:styleId="SubtitleChar">
    <w:name w:val="Subtitle Char"/>
    <w:basedOn w:val="DefaultParagraphFont"/>
    <w:link w:val="Subtitle"/>
    <w:uiPriority w:val="11"/>
    <w:rsid w:val="005C1D60"/>
    <w:rPr>
      <w:rFonts w:eastAsiaTheme="majorEastAsia" w:cstheme="majorBidi"/>
      <w:iCs/>
      <w:color w:val="000000" w:themeColor="text2"/>
      <w:sz w:val="40"/>
      <w:szCs w:val="24"/>
      <w:lang w:bidi="hi-IN"/>
    </w:rPr>
  </w:style>
  <w:style w:type="character" w:styleId="Strong">
    <w:name w:val="Strong"/>
    <w:basedOn w:val="DefaultParagraphFont"/>
    <w:uiPriority w:val="22"/>
    <w:qFormat/>
    <w:rsid w:val="005C1D60"/>
    <w:rPr>
      <w:b w:val="0"/>
      <w:bCs/>
      <w:i/>
      <w:color w:val="000000" w:themeColor="text2"/>
    </w:rPr>
  </w:style>
  <w:style w:type="paragraph" w:styleId="NoSpacing">
    <w:name w:val="No Spacing"/>
    <w:link w:val="NoSpacingChar"/>
    <w:uiPriority w:val="1"/>
    <w:qFormat/>
    <w:rsid w:val="005C1D60"/>
    <w:pPr>
      <w:spacing w:after="0" w:line="240" w:lineRule="auto"/>
    </w:pPr>
  </w:style>
  <w:style w:type="character" w:customStyle="1" w:styleId="NoSpacingChar">
    <w:name w:val="No Spacing Char"/>
    <w:basedOn w:val="DefaultParagraphFont"/>
    <w:link w:val="NoSpacing"/>
    <w:uiPriority w:val="1"/>
    <w:rsid w:val="005C1D60"/>
  </w:style>
  <w:style w:type="paragraph" w:styleId="ListParagraph">
    <w:name w:val="List Paragraph"/>
    <w:basedOn w:val="Normal"/>
    <w:uiPriority w:val="34"/>
    <w:qFormat/>
    <w:rsid w:val="00924EDD"/>
    <w:pPr>
      <w:numPr>
        <w:numId w:val="121"/>
      </w:numPr>
      <w:spacing w:before="120" w:after="120" w:line="240" w:lineRule="auto"/>
    </w:pPr>
    <w:rPr>
      <w:color w:val="000000" w:themeColor="text2"/>
    </w:rPr>
  </w:style>
  <w:style w:type="paragraph" w:styleId="Quote">
    <w:name w:val="Quote"/>
    <w:basedOn w:val="Normal"/>
    <w:next w:val="Normal"/>
    <w:link w:val="QuoteChar"/>
    <w:uiPriority w:val="29"/>
    <w:qFormat/>
    <w:rsid w:val="00783D05"/>
    <w:pPr>
      <w:spacing w:line="360" w:lineRule="auto"/>
      <w:jc w:val="center"/>
    </w:pPr>
    <w:rPr>
      <w:b/>
      <w:i/>
      <w:iCs/>
      <w:sz w:val="26"/>
      <w:lang w:bidi="hi-IN"/>
    </w:rPr>
  </w:style>
  <w:style w:type="character" w:customStyle="1" w:styleId="QuoteChar">
    <w:name w:val="Quote Char"/>
    <w:basedOn w:val="DefaultParagraphFont"/>
    <w:link w:val="Quote"/>
    <w:uiPriority w:val="29"/>
    <w:rsid w:val="00783D05"/>
    <w:rPr>
      <w:b/>
      <w:i/>
      <w:iCs/>
      <w:sz w:val="26"/>
      <w:lang w:bidi="hi-IN"/>
    </w:rPr>
  </w:style>
  <w:style w:type="paragraph" w:styleId="IntenseQuote">
    <w:name w:val="Intense Quote"/>
    <w:basedOn w:val="Normal"/>
    <w:next w:val="Normal"/>
    <w:link w:val="IntenseQuoteChar"/>
    <w:uiPriority w:val="30"/>
    <w:qFormat/>
    <w:rsid w:val="005C1D60"/>
    <w:pPr>
      <w:pBdr>
        <w:top w:val="single" w:sz="36" w:space="8" w:color="BBE0E3" w:themeColor="accent1"/>
        <w:left w:val="single" w:sz="36" w:space="8" w:color="BBE0E3" w:themeColor="accent1"/>
        <w:bottom w:val="single" w:sz="36" w:space="8" w:color="BBE0E3" w:themeColor="accent1"/>
        <w:right w:val="single" w:sz="36" w:space="8" w:color="BBE0E3" w:themeColor="accent1"/>
      </w:pBdr>
      <w:shd w:val="clear" w:color="auto" w:fill="BBE0E3" w:themeFill="accent1"/>
      <w:spacing w:before="200" w:after="200" w:line="360" w:lineRule="auto"/>
      <w:ind w:left="259" w:right="259"/>
      <w:jc w:val="center"/>
    </w:pPr>
    <w:rPr>
      <w:rFonts w:asciiTheme="majorHAnsi"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C1D60"/>
    <w:rPr>
      <w:rFonts w:asciiTheme="majorHAnsi" w:eastAsiaTheme="minorEastAsia" w:hAnsiTheme="majorHAnsi"/>
      <w:bCs/>
      <w:iCs/>
      <w:color w:val="FFFFFF" w:themeColor="background1"/>
      <w:sz w:val="28"/>
      <w:shd w:val="clear" w:color="auto" w:fill="BBE0E3" w:themeFill="accent1"/>
      <w:lang w:bidi="hi-IN"/>
    </w:rPr>
  </w:style>
  <w:style w:type="character" w:styleId="SubtleEmphasis">
    <w:name w:val="Subtle Emphasis"/>
    <w:basedOn w:val="DefaultParagraphFont"/>
    <w:uiPriority w:val="19"/>
    <w:qFormat/>
    <w:rsid w:val="005C1D60"/>
    <w:rPr>
      <w:i/>
      <w:iCs/>
      <w:color w:val="000000"/>
    </w:rPr>
  </w:style>
  <w:style w:type="character" w:styleId="IntenseEmphasis">
    <w:name w:val="Intense Emphasis"/>
    <w:basedOn w:val="DefaultParagraphFont"/>
    <w:uiPriority w:val="21"/>
    <w:qFormat/>
    <w:rsid w:val="005C1D60"/>
    <w:rPr>
      <w:b/>
      <w:bCs/>
      <w:i/>
      <w:iCs/>
      <w:color w:val="BBE0E3" w:themeColor="accent1"/>
    </w:rPr>
  </w:style>
  <w:style w:type="character" w:styleId="SubtleReference">
    <w:name w:val="Subtle Reference"/>
    <w:basedOn w:val="DefaultParagraphFont"/>
    <w:uiPriority w:val="31"/>
    <w:qFormat/>
    <w:rsid w:val="005C1D60"/>
    <w:rPr>
      <w:smallCaps/>
      <w:color w:val="000000"/>
      <w:u w:val="single"/>
    </w:rPr>
  </w:style>
  <w:style w:type="character" w:styleId="IntenseReference">
    <w:name w:val="Intense Reference"/>
    <w:basedOn w:val="DefaultParagraphFont"/>
    <w:uiPriority w:val="32"/>
    <w:qFormat/>
    <w:rsid w:val="005C1D60"/>
    <w:rPr>
      <w:b w:val="0"/>
      <w:bCs/>
      <w:smallCaps/>
      <w:color w:val="BBE0E3" w:themeColor="accent1"/>
      <w:spacing w:val="5"/>
      <w:u w:val="single"/>
    </w:rPr>
  </w:style>
  <w:style w:type="character" w:styleId="BookTitle">
    <w:name w:val="Book Title"/>
    <w:basedOn w:val="DefaultParagraphFont"/>
    <w:uiPriority w:val="33"/>
    <w:qFormat/>
    <w:rsid w:val="005C1D60"/>
    <w:rPr>
      <w:b/>
      <w:bCs/>
      <w:caps/>
      <w:smallCaps w:val="0"/>
      <w:color w:val="000000" w:themeColor="text2"/>
      <w:spacing w:val="10"/>
    </w:rPr>
  </w:style>
  <w:style w:type="paragraph" w:styleId="TOCHeading">
    <w:name w:val="TOC Heading"/>
    <w:basedOn w:val="Heading1"/>
    <w:next w:val="Normal"/>
    <w:uiPriority w:val="39"/>
    <w:unhideWhenUsed/>
    <w:qFormat/>
    <w:rsid w:val="005C1D60"/>
    <w:pPr>
      <w:spacing w:before="480" w:line="264" w:lineRule="auto"/>
      <w:outlineLvl w:val="9"/>
    </w:pPr>
    <w:rPr>
      <w:b/>
    </w:rPr>
  </w:style>
  <w:style w:type="paragraph" w:customStyle="1" w:styleId="TableContents">
    <w:name w:val="Table Contents"/>
    <w:basedOn w:val="Normal"/>
    <w:rsid w:val="00A86AC4"/>
    <w:pPr>
      <w:suppressLineNumbers/>
    </w:pPr>
  </w:style>
  <w:style w:type="table" w:styleId="LightList-Accent1">
    <w:name w:val="Light List Accent 1"/>
    <w:basedOn w:val="TableNormal"/>
    <w:uiPriority w:val="61"/>
    <w:rsid w:val="00A86AC4"/>
    <w:pPr>
      <w:spacing w:after="0" w:line="240" w:lineRule="auto"/>
    </w:pPr>
    <w:tblPr>
      <w:tblStyleRowBandSize w:val="1"/>
      <w:tblStyleColBandSize w:val="1"/>
      <w:tblInd w:w="0" w:type="dxa"/>
      <w:tblBorders>
        <w:top w:val="single" w:sz="8" w:space="0" w:color="BBE0E3" w:themeColor="accent1"/>
        <w:left w:val="single" w:sz="8" w:space="0" w:color="BBE0E3" w:themeColor="accent1"/>
        <w:bottom w:val="single" w:sz="8" w:space="0" w:color="BBE0E3" w:themeColor="accent1"/>
        <w:right w:val="single" w:sz="8" w:space="0" w:color="BBE0E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BE0E3" w:themeFill="accent1"/>
      </w:tcPr>
    </w:tblStylePr>
    <w:tblStylePr w:type="lastRow">
      <w:pPr>
        <w:spacing w:before="0" w:after="0" w:line="240" w:lineRule="auto"/>
      </w:pPr>
      <w:rPr>
        <w:b/>
        <w:bCs/>
      </w:rPr>
      <w:tblPr/>
      <w:tcPr>
        <w:tcBorders>
          <w:top w:val="double" w:sz="6" w:space="0" w:color="BBE0E3" w:themeColor="accent1"/>
          <w:left w:val="single" w:sz="8" w:space="0" w:color="BBE0E3" w:themeColor="accent1"/>
          <w:bottom w:val="single" w:sz="8" w:space="0" w:color="BBE0E3" w:themeColor="accent1"/>
          <w:right w:val="single" w:sz="8" w:space="0" w:color="BBE0E3" w:themeColor="accent1"/>
        </w:tcBorders>
      </w:tcPr>
    </w:tblStylePr>
    <w:tblStylePr w:type="firstCol">
      <w:rPr>
        <w:b/>
        <w:bCs/>
      </w:rPr>
    </w:tblStylePr>
    <w:tblStylePr w:type="lastCol">
      <w:rPr>
        <w:b/>
        <w:bCs/>
      </w:rPr>
    </w:tblStylePr>
    <w:tblStylePr w:type="band1Vert">
      <w:tblPr/>
      <w:tcPr>
        <w:tcBorders>
          <w:top w:val="single" w:sz="8" w:space="0" w:color="BBE0E3" w:themeColor="accent1"/>
          <w:left w:val="single" w:sz="8" w:space="0" w:color="BBE0E3" w:themeColor="accent1"/>
          <w:bottom w:val="single" w:sz="8" w:space="0" w:color="BBE0E3" w:themeColor="accent1"/>
          <w:right w:val="single" w:sz="8" w:space="0" w:color="BBE0E3" w:themeColor="accent1"/>
        </w:tcBorders>
      </w:tcPr>
    </w:tblStylePr>
    <w:tblStylePr w:type="band1Horz">
      <w:tblPr/>
      <w:tcPr>
        <w:tcBorders>
          <w:top w:val="single" w:sz="8" w:space="0" w:color="BBE0E3" w:themeColor="accent1"/>
          <w:left w:val="single" w:sz="8" w:space="0" w:color="BBE0E3" w:themeColor="accent1"/>
          <w:bottom w:val="single" w:sz="8" w:space="0" w:color="BBE0E3" w:themeColor="accent1"/>
          <w:right w:val="single" w:sz="8" w:space="0" w:color="BBE0E3" w:themeColor="accent1"/>
        </w:tcBorders>
      </w:tcPr>
    </w:tblStylePr>
  </w:style>
  <w:style w:type="table" w:styleId="DarkList-Accent5">
    <w:name w:val="Dark List Accent 5"/>
    <w:basedOn w:val="TableNormal"/>
    <w:uiPriority w:val="65"/>
    <w:rsid w:val="0081776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AEDE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959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9C5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9C5CC" w:themeFill="accent5" w:themeFillShade="BF"/>
      </w:tcPr>
    </w:tblStylePr>
    <w:tblStylePr w:type="band1Vert">
      <w:tblPr/>
      <w:tcPr>
        <w:tcBorders>
          <w:top w:val="nil"/>
          <w:left w:val="nil"/>
          <w:bottom w:val="nil"/>
          <w:right w:val="nil"/>
          <w:insideH w:val="nil"/>
          <w:insideV w:val="nil"/>
        </w:tcBorders>
        <w:shd w:val="clear" w:color="auto" w:fill="89C5CC" w:themeFill="accent5" w:themeFillShade="BF"/>
      </w:tcPr>
    </w:tblStylePr>
    <w:tblStylePr w:type="band1Horz">
      <w:tblPr/>
      <w:tcPr>
        <w:tcBorders>
          <w:top w:val="nil"/>
          <w:left w:val="nil"/>
          <w:bottom w:val="nil"/>
          <w:right w:val="nil"/>
          <w:insideH w:val="nil"/>
          <w:insideV w:val="nil"/>
        </w:tcBorders>
        <w:shd w:val="clear" w:color="auto" w:fill="89C5CC" w:themeFill="accent5" w:themeFillShade="BF"/>
      </w:tcPr>
    </w:tblStylePr>
  </w:style>
  <w:style w:type="table" w:styleId="MediumGrid1-Accent1">
    <w:name w:val="Medium Grid 1 Accent 1"/>
    <w:basedOn w:val="TableNormal"/>
    <w:uiPriority w:val="62"/>
    <w:rsid w:val="004C76EC"/>
    <w:pPr>
      <w:spacing w:after="0" w:line="240" w:lineRule="auto"/>
    </w:pPr>
    <w:tblPr>
      <w:tblStyleRowBandSize w:val="1"/>
      <w:tblStyleColBandSize w:val="1"/>
      <w:tblInd w:w="0" w:type="dxa"/>
      <w:tblBorders>
        <w:top w:val="single" w:sz="8" w:space="0" w:color="CCE7EA" w:themeColor="accent1" w:themeTint="BF"/>
        <w:left w:val="single" w:sz="8" w:space="0" w:color="CCE7EA" w:themeColor="accent1" w:themeTint="BF"/>
        <w:bottom w:val="single" w:sz="8" w:space="0" w:color="CCE7EA" w:themeColor="accent1" w:themeTint="BF"/>
        <w:right w:val="single" w:sz="8" w:space="0" w:color="CCE7EA" w:themeColor="accent1" w:themeTint="BF"/>
        <w:insideH w:val="single" w:sz="8" w:space="0" w:color="CCE7EA" w:themeColor="accent1" w:themeTint="BF"/>
        <w:insideV w:val="single" w:sz="8" w:space="0" w:color="CCE7EA" w:themeColor="accent1" w:themeTint="BF"/>
      </w:tblBorders>
      <w:tblCellMar>
        <w:top w:w="0" w:type="dxa"/>
        <w:left w:w="108" w:type="dxa"/>
        <w:bottom w:w="0" w:type="dxa"/>
        <w:right w:w="108" w:type="dxa"/>
      </w:tblCellMar>
    </w:tblPr>
    <w:tcPr>
      <w:shd w:val="clear" w:color="auto" w:fill="EEF7F8" w:themeFill="accent1" w:themeFillTint="3F"/>
    </w:tcPr>
    <w:tblStylePr w:type="firstRow">
      <w:rPr>
        <w:b/>
        <w:bCs/>
      </w:rPr>
    </w:tblStylePr>
    <w:tblStylePr w:type="lastRow">
      <w:rPr>
        <w:b/>
        <w:bCs/>
      </w:rPr>
      <w:tblPr/>
      <w:tcPr>
        <w:tcBorders>
          <w:top w:val="single" w:sz="18" w:space="0" w:color="CCE7EA" w:themeColor="accent1" w:themeTint="BF"/>
        </w:tcBorders>
      </w:tcPr>
    </w:tblStylePr>
    <w:tblStylePr w:type="firstCol">
      <w:rPr>
        <w:b/>
        <w:bCs/>
      </w:rPr>
    </w:tblStylePr>
    <w:tblStylePr w:type="lastCol">
      <w:rPr>
        <w:b/>
        <w:bCs/>
      </w:rPr>
    </w:tblStylePr>
    <w:tblStylePr w:type="band1Vert">
      <w:tblPr/>
      <w:tcPr>
        <w:shd w:val="clear" w:color="auto" w:fill="DDEFF1" w:themeFill="accent1" w:themeFillTint="7F"/>
      </w:tcPr>
    </w:tblStylePr>
    <w:tblStylePr w:type="band1Horz">
      <w:tblPr/>
      <w:tcPr>
        <w:shd w:val="clear" w:color="auto" w:fill="DDEFF1" w:themeFill="accent1" w:themeFillTint="7F"/>
      </w:tcPr>
    </w:tblStylePr>
  </w:style>
  <w:style w:type="table" w:styleId="MediumGrid3-Accent1">
    <w:name w:val="Medium Grid 3 Accent 1"/>
    <w:basedOn w:val="TableNormal"/>
    <w:uiPriority w:val="64"/>
    <w:rsid w:val="00AE79A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EF7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E0E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E0E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E0E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E0E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F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FF1" w:themeFill="accent1" w:themeFillTint="7F"/>
      </w:tcPr>
    </w:tblStylePr>
  </w:style>
  <w:style w:type="table" w:styleId="MediumShading2-Accent1">
    <w:name w:val="Medium Shading 2 Accent 1"/>
    <w:basedOn w:val="TableNormal"/>
    <w:uiPriority w:val="69"/>
    <w:rsid w:val="003D47B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E0E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BE0E3" w:themeFill="accent1"/>
      </w:tcPr>
    </w:tblStylePr>
    <w:tblStylePr w:type="lastCol">
      <w:rPr>
        <w:b/>
        <w:bCs/>
        <w:color w:val="FFFFFF" w:themeColor="background1"/>
      </w:rPr>
      <w:tblPr/>
      <w:tcPr>
        <w:tcBorders>
          <w:left w:val="nil"/>
          <w:right w:val="nil"/>
          <w:insideH w:val="nil"/>
          <w:insideV w:val="nil"/>
        </w:tcBorders>
        <w:shd w:val="clear" w:color="auto" w:fill="BBE0E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Normal"/>
    <w:qFormat/>
    <w:rsid w:val="0058647A"/>
    <w:pPr>
      <w:spacing w:line="240" w:lineRule="auto"/>
    </w:pPr>
    <w:rPr>
      <w:rFonts w:ascii="Consolas" w:hAnsi="Consolas"/>
      <w:sz w:val="16"/>
      <w:szCs w:val="16"/>
    </w:rPr>
  </w:style>
  <w:style w:type="paragraph" w:customStyle="1" w:styleId="Textbox">
    <w:name w:val="Textbox"/>
    <w:qFormat/>
    <w:rsid w:val="002E7FDC"/>
    <w:pPr>
      <w:spacing w:after="0"/>
    </w:pPr>
    <w:rPr>
      <w:rFonts w:ascii="Palatino" w:eastAsiaTheme="majorEastAsia" w:hAnsi="Palatino" w:cstheme="majorBidi"/>
      <w:bCs/>
      <w:iCs/>
      <w:color w:val="000000"/>
      <w:sz w:val="14"/>
    </w:rPr>
  </w:style>
  <w:style w:type="paragraph" w:styleId="TableofAuthorities">
    <w:name w:val="table of authorities"/>
    <w:basedOn w:val="Normal"/>
    <w:next w:val="Normal"/>
    <w:uiPriority w:val="99"/>
    <w:unhideWhenUsed/>
    <w:rsid w:val="00D9753E"/>
    <w:pPr>
      <w:ind w:left="210" w:hanging="210"/>
    </w:pPr>
  </w:style>
  <w:style w:type="paragraph" w:styleId="TOAHeading">
    <w:name w:val="toa heading"/>
    <w:basedOn w:val="Normal"/>
    <w:next w:val="Normal"/>
    <w:uiPriority w:val="99"/>
    <w:unhideWhenUsed/>
    <w:rsid w:val="00D9753E"/>
    <w:pPr>
      <w:spacing w:before="120"/>
    </w:pPr>
    <w:rPr>
      <w:rFonts w:ascii="Arial" w:hAnsi="Arial" w:cs="Arial"/>
      <w:b/>
      <w:sz w:val="24"/>
      <w:szCs w:val="24"/>
    </w:rPr>
  </w:style>
  <w:style w:type="table" w:styleId="ColorfulList">
    <w:name w:val="Colorful List"/>
    <w:basedOn w:val="TableNormal"/>
    <w:uiPriority w:val="34"/>
    <w:qFormat/>
    <w:rsid w:val="0039083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8287A" w:themeFill="accent2" w:themeFillShade="CC"/>
      </w:tcPr>
    </w:tblStylePr>
    <w:tblStylePr w:type="lastRow">
      <w:rPr>
        <w:b/>
        <w:bCs/>
        <w:color w:val="28287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List1-Accent6">
    <w:name w:val="Medium List 1 Accent 6"/>
    <w:basedOn w:val="TableNormal"/>
    <w:uiPriority w:val="19"/>
    <w:qFormat/>
    <w:rsid w:val="00882CA4"/>
    <w:pPr>
      <w:spacing w:after="0" w:line="240" w:lineRule="auto"/>
    </w:pPr>
    <w:rPr>
      <w:color w:val="000000" w:themeColor="text1"/>
    </w:rPr>
    <w:tblPr>
      <w:tblStyleRowBandSize w:val="1"/>
      <w:tblStyleColBandSize w:val="1"/>
      <w:tblInd w:w="0" w:type="dxa"/>
      <w:tblBorders>
        <w:top w:val="single" w:sz="8" w:space="0" w:color="2D2D8A" w:themeColor="accent6"/>
        <w:bottom w:val="single" w:sz="8" w:space="0" w:color="2D2D8A"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D2D8A" w:themeColor="accent6"/>
        </w:tcBorders>
      </w:tcPr>
    </w:tblStylePr>
    <w:tblStylePr w:type="lastRow">
      <w:rPr>
        <w:b/>
        <w:bCs/>
        <w:color w:val="000000" w:themeColor="text2"/>
      </w:rPr>
      <w:tblPr/>
      <w:tcPr>
        <w:tcBorders>
          <w:top w:val="single" w:sz="8" w:space="0" w:color="2D2D8A" w:themeColor="accent6"/>
          <w:bottom w:val="single" w:sz="8" w:space="0" w:color="2D2D8A" w:themeColor="accent6"/>
        </w:tcBorders>
      </w:tcPr>
    </w:tblStylePr>
    <w:tblStylePr w:type="firstCol">
      <w:rPr>
        <w:b/>
        <w:bCs/>
      </w:rPr>
    </w:tblStylePr>
    <w:tblStylePr w:type="lastCol">
      <w:rPr>
        <w:b/>
        <w:bCs/>
      </w:rPr>
      <w:tblPr/>
      <w:tcPr>
        <w:tcBorders>
          <w:top w:val="single" w:sz="8" w:space="0" w:color="2D2D8A" w:themeColor="accent6"/>
          <w:bottom w:val="single" w:sz="8" w:space="0" w:color="2D2D8A" w:themeColor="accent6"/>
        </w:tcBorders>
      </w:tcPr>
    </w:tblStylePr>
    <w:tblStylePr w:type="band1Vert">
      <w:tblPr/>
      <w:tcPr>
        <w:shd w:val="clear" w:color="auto" w:fill="C1C1EB" w:themeFill="accent6" w:themeFillTint="3F"/>
      </w:tcPr>
    </w:tblStylePr>
    <w:tblStylePr w:type="band1Horz">
      <w:tblPr/>
      <w:tcPr>
        <w:shd w:val="clear" w:color="auto" w:fill="C1C1EB" w:themeFill="accent6" w:themeFillTint="3F"/>
      </w:tcPr>
    </w:tblStylePr>
  </w:style>
  <w:style w:type="table" w:styleId="MediumList2-Accent6">
    <w:name w:val="Medium List 2 Accent 6"/>
    <w:basedOn w:val="TableNormal"/>
    <w:uiPriority w:val="21"/>
    <w:qFormat/>
    <w:rsid w:val="00882CA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D2D8A" w:themeColor="accent6"/>
        <w:left w:val="single" w:sz="8" w:space="0" w:color="2D2D8A" w:themeColor="accent6"/>
        <w:bottom w:val="single" w:sz="8" w:space="0" w:color="2D2D8A" w:themeColor="accent6"/>
        <w:right w:val="single" w:sz="8" w:space="0" w:color="2D2D8A"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2D2D8A" w:themeColor="accent6"/>
          <w:right w:val="nil"/>
          <w:insideH w:val="nil"/>
          <w:insideV w:val="nil"/>
        </w:tcBorders>
        <w:shd w:val="clear" w:color="auto" w:fill="FFFFFF" w:themeFill="background1"/>
      </w:tcPr>
    </w:tblStylePr>
    <w:tblStylePr w:type="lastRow">
      <w:tblPr/>
      <w:tcPr>
        <w:tcBorders>
          <w:top w:val="single" w:sz="8" w:space="0" w:color="2D2D8A"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D2D8A" w:themeColor="accent6"/>
          <w:insideH w:val="nil"/>
          <w:insideV w:val="nil"/>
        </w:tcBorders>
        <w:shd w:val="clear" w:color="auto" w:fill="FFFFFF" w:themeFill="background1"/>
      </w:tcPr>
    </w:tblStylePr>
    <w:tblStylePr w:type="lastCol">
      <w:tblPr/>
      <w:tcPr>
        <w:tcBorders>
          <w:top w:val="nil"/>
          <w:left w:val="single" w:sz="8" w:space="0" w:color="2D2D8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1EB" w:themeFill="accent6" w:themeFillTint="3F"/>
      </w:tcPr>
    </w:tblStylePr>
    <w:tblStylePr w:type="band1Horz">
      <w:tblPr/>
      <w:tcPr>
        <w:tcBorders>
          <w:top w:val="nil"/>
          <w:bottom w:val="nil"/>
          <w:insideH w:val="nil"/>
          <w:insideV w:val="nil"/>
        </w:tcBorders>
        <w:shd w:val="clear" w:color="auto" w:fill="C1C1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30"/>
    <w:qFormat/>
    <w:rsid w:val="00882CA4"/>
    <w:pPr>
      <w:spacing w:after="0" w:line="240" w:lineRule="auto"/>
    </w:pPr>
    <w:rPr>
      <w:color w:val="71BEC4" w:themeColor="accent1" w:themeShade="BF"/>
    </w:rPr>
    <w:tblPr>
      <w:tblStyleRowBandSize w:val="1"/>
      <w:tblStyleColBandSize w:val="1"/>
      <w:tblInd w:w="0" w:type="dxa"/>
      <w:tblBorders>
        <w:top w:val="single" w:sz="8" w:space="0" w:color="BBE0E3" w:themeColor="accent1"/>
        <w:bottom w:val="single" w:sz="8" w:space="0" w:color="BBE0E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BE0E3" w:themeColor="accent1"/>
          <w:left w:val="nil"/>
          <w:bottom w:val="single" w:sz="8" w:space="0" w:color="BBE0E3" w:themeColor="accent1"/>
          <w:right w:val="nil"/>
          <w:insideH w:val="nil"/>
          <w:insideV w:val="nil"/>
        </w:tcBorders>
      </w:tcPr>
    </w:tblStylePr>
    <w:tblStylePr w:type="lastRow">
      <w:pPr>
        <w:spacing w:before="0" w:after="0" w:line="240" w:lineRule="auto"/>
      </w:pPr>
      <w:rPr>
        <w:b/>
        <w:bCs/>
      </w:rPr>
      <w:tblPr/>
      <w:tcPr>
        <w:tcBorders>
          <w:top w:val="single" w:sz="8" w:space="0" w:color="BBE0E3" w:themeColor="accent1"/>
          <w:left w:val="nil"/>
          <w:bottom w:val="single" w:sz="8" w:space="0" w:color="BBE0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7F8" w:themeFill="accent1" w:themeFillTint="3F"/>
      </w:tcPr>
    </w:tblStylePr>
    <w:tblStylePr w:type="band1Horz">
      <w:tblPr/>
      <w:tcPr>
        <w:tcBorders>
          <w:left w:val="nil"/>
          <w:right w:val="nil"/>
          <w:insideH w:val="nil"/>
          <w:insideV w:val="nil"/>
        </w:tcBorders>
        <w:shd w:val="clear" w:color="auto" w:fill="EEF7F8" w:themeFill="accent1" w:themeFillTint="3F"/>
      </w:tcPr>
    </w:tblStylePr>
  </w:style>
  <w:style w:type="table" w:styleId="MediumGrid1-Accent6">
    <w:name w:val="Medium Grid 1 Accent 6"/>
    <w:basedOn w:val="TableNormal"/>
    <w:uiPriority w:val="31"/>
    <w:qFormat/>
    <w:rsid w:val="00882CA4"/>
    <w:pPr>
      <w:spacing w:after="0" w:line="240" w:lineRule="auto"/>
    </w:pPr>
    <w:tblPr>
      <w:tblStyleRowBandSize w:val="1"/>
      <w:tblStyleColBandSize w:val="1"/>
      <w:tblInd w:w="0" w:type="dxa"/>
      <w:tblBorders>
        <w:top w:val="single" w:sz="8" w:space="0" w:color="4646C2" w:themeColor="accent6" w:themeTint="BF"/>
        <w:left w:val="single" w:sz="8" w:space="0" w:color="4646C2" w:themeColor="accent6" w:themeTint="BF"/>
        <w:bottom w:val="single" w:sz="8" w:space="0" w:color="4646C2" w:themeColor="accent6" w:themeTint="BF"/>
        <w:right w:val="single" w:sz="8" w:space="0" w:color="4646C2" w:themeColor="accent6" w:themeTint="BF"/>
        <w:insideH w:val="single" w:sz="8" w:space="0" w:color="4646C2" w:themeColor="accent6" w:themeTint="BF"/>
        <w:insideV w:val="single" w:sz="8" w:space="0" w:color="4646C2" w:themeColor="accent6" w:themeTint="BF"/>
      </w:tblBorders>
      <w:tblCellMar>
        <w:top w:w="0" w:type="dxa"/>
        <w:left w:w="108" w:type="dxa"/>
        <w:bottom w:w="0" w:type="dxa"/>
        <w:right w:w="108" w:type="dxa"/>
      </w:tblCellMar>
    </w:tblPr>
    <w:tcPr>
      <w:shd w:val="clear" w:color="auto" w:fill="C1C1EB" w:themeFill="accent6" w:themeFillTint="3F"/>
    </w:tcPr>
    <w:tblStylePr w:type="firstRow">
      <w:rPr>
        <w:b/>
        <w:bCs/>
      </w:rPr>
    </w:tblStylePr>
    <w:tblStylePr w:type="lastRow">
      <w:rPr>
        <w:b/>
        <w:bCs/>
      </w:rPr>
      <w:tblPr/>
      <w:tcPr>
        <w:tcBorders>
          <w:top w:val="single" w:sz="18" w:space="0" w:color="4646C2" w:themeColor="accent6" w:themeTint="BF"/>
        </w:tcBorders>
      </w:tcPr>
    </w:tblStylePr>
    <w:tblStylePr w:type="firstCol">
      <w:rPr>
        <w:b/>
        <w:bCs/>
      </w:rPr>
    </w:tblStylePr>
    <w:tblStylePr w:type="lastCol">
      <w:rPr>
        <w:b/>
        <w:bCs/>
      </w:rPr>
    </w:tblStylePr>
    <w:tblStylePr w:type="band1Vert">
      <w:tblPr/>
      <w:tcPr>
        <w:shd w:val="clear" w:color="auto" w:fill="8484D7" w:themeFill="accent6" w:themeFillTint="7F"/>
      </w:tcPr>
    </w:tblStylePr>
    <w:tblStylePr w:type="band1Horz">
      <w:tblPr/>
      <w:tcPr>
        <w:shd w:val="clear" w:color="auto" w:fill="8484D7" w:themeFill="accent6" w:themeFillTint="7F"/>
      </w:tcPr>
    </w:tblStylePr>
  </w:style>
  <w:style w:type="table" w:styleId="MediumGrid2-Accent6">
    <w:name w:val="Medium Grid 2 Accent 6"/>
    <w:basedOn w:val="TableNormal"/>
    <w:uiPriority w:val="32"/>
    <w:qFormat/>
    <w:rsid w:val="00882CA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D2D8A" w:themeColor="accent6"/>
        <w:left w:val="single" w:sz="8" w:space="0" w:color="2D2D8A" w:themeColor="accent6"/>
        <w:bottom w:val="single" w:sz="8" w:space="0" w:color="2D2D8A" w:themeColor="accent6"/>
        <w:right w:val="single" w:sz="8" w:space="0" w:color="2D2D8A" w:themeColor="accent6"/>
        <w:insideH w:val="single" w:sz="8" w:space="0" w:color="2D2D8A" w:themeColor="accent6"/>
        <w:insideV w:val="single" w:sz="8" w:space="0" w:color="2D2D8A" w:themeColor="accent6"/>
      </w:tblBorders>
      <w:tblCellMar>
        <w:top w:w="0" w:type="dxa"/>
        <w:left w:w="108" w:type="dxa"/>
        <w:bottom w:w="0" w:type="dxa"/>
        <w:right w:w="108" w:type="dxa"/>
      </w:tblCellMar>
    </w:tblPr>
    <w:tcPr>
      <w:shd w:val="clear" w:color="auto" w:fill="C1C1EB" w:themeFill="accent6" w:themeFillTint="3F"/>
    </w:tcPr>
    <w:tblStylePr w:type="firstRow">
      <w:rPr>
        <w:b/>
        <w:bCs/>
        <w:color w:val="000000" w:themeColor="text1"/>
      </w:rPr>
      <w:tblPr/>
      <w:tcPr>
        <w:shd w:val="clear" w:color="auto" w:fill="E6E6F7"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CDEF" w:themeFill="accent6" w:themeFillTint="33"/>
      </w:tcPr>
    </w:tblStylePr>
    <w:tblStylePr w:type="band1Vert">
      <w:tblPr/>
      <w:tcPr>
        <w:shd w:val="clear" w:color="auto" w:fill="8484D7" w:themeFill="accent6" w:themeFillTint="7F"/>
      </w:tcPr>
    </w:tblStylePr>
    <w:tblStylePr w:type="band1Horz">
      <w:tblPr/>
      <w:tcPr>
        <w:tcBorders>
          <w:insideH w:val="single" w:sz="6" w:space="0" w:color="2D2D8A" w:themeColor="accent6"/>
          <w:insideV w:val="single" w:sz="6" w:space="0" w:color="2D2D8A" w:themeColor="accent6"/>
        </w:tcBorders>
        <w:shd w:val="clear" w:color="auto" w:fill="8484D7" w:themeFill="accent6" w:themeFillTint="7F"/>
      </w:tcPr>
    </w:tblStylePr>
    <w:tblStylePr w:type="nwCell">
      <w:tblPr/>
      <w:tcPr>
        <w:shd w:val="clear" w:color="auto" w:fill="FFFFFF" w:themeFill="background1"/>
      </w:tcPr>
    </w:tblStylePr>
  </w:style>
  <w:style w:type="table" w:styleId="ColorfulList-Accent3">
    <w:name w:val="Colorful List Accent 3"/>
    <w:basedOn w:val="TableNormal"/>
    <w:uiPriority w:val="67"/>
    <w:rsid w:val="00882CA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FFF" w:themeFill="accent3" w:themeFillTint="19"/>
    </w:tcPr>
    <w:tblStylePr w:type="firstRow">
      <w:rPr>
        <w:b/>
        <w:bCs/>
        <w:color w:val="FFFFFF" w:themeColor="background1"/>
      </w:rPr>
      <w:tblPr/>
      <w:tcPr>
        <w:tcBorders>
          <w:bottom w:val="single" w:sz="12" w:space="0" w:color="FFFFFF" w:themeColor="background1"/>
        </w:tcBorders>
        <w:shd w:val="clear" w:color="auto" w:fill="000000" w:themeFill="accent4" w:themeFillShade="CC"/>
      </w:tcPr>
    </w:tblStylePr>
    <w:tblStylePr w:type="lastRow">
      <w:rPr>
        <w:b/>
        <w:bCs/>
        <w:color w:val="0000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3" w:themeFillTint="3F"/>
      </w:tcPr>
    </w:tblStylePr>
    <w:tblStylePr w:type="band1Horz">
      <w:tblPr/>
      <w:tcPr>
        <w:shd w:val="clear" w:color="auto" w:fill="FFFFFF" w:themeFill="accent3" w:themeFillTint="33"/>
      </w:tcPr>
    </w:tblStylePr>
  </w:style>
  <w:style w:type="table" w:styleId="LightList-Accent4">
    <w:name w:val="Light List Accent 4"/>
    <w:basedOn w:val="TableNormal"/>
    <w:uiPriority w:val="70"/>
    <w:rsid w:val="00882CA4"/>
    <w:pPr>
      <w:spacing w:after="0" w:line="240" w:lineRule="auto"/>
    </w:pPr>
    <w:tblPr>
      <w:tblStyleRowBandSize w:val="1"/>
      <w:tblStyleColBandSize w:val="1"/>
      <w:tblInd w:w="0" w:type="dxa"/>
      <w:tblBorders>
        <w:top w:val="single" w:sz="8" w:space="0" w:color="000000" w:themeColor="accent4"/>
        <w:left w:val="single" w:sz="8" w:space="0" w:color="000000" w:themeColor="accent4"/>
        <w:bottom w:val="single" w:sz="8" w:space="0" w:color="000000" w:themeColor="accent4"/>
        <w:right w:val="single" w:sz="8" w:space="0" w:color="000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4"/>
      </w:tcPr>
    </w:tblStylePr>
    <w:tblStylePr w:type="lastRow">
      <w:pPr>
        <w:spacing w:before="0" w:after="0" w:line="240" w:lineRule="auto"/>
      </w:pPr>
      <w:rPr>
        <w:b/>
        <w:bCs/>
      </w:rPr>
      <w:tblPr/>
      <w:tcPr>
        <w:tcBorders>
          <w:top w:val="double" w:sz="6" w:space="0" w:color="000000" w:themeColor="accent4"/>
          <w:left w:val="single" w:sz="8" w:space="0" w:color="000000" w:themeColor="accent4"/>
          <w:bottom w:val="single" w:sz="8" w:space="0" w:color="000000" w:themeColor="accent4"/>
          <w:right w:val="single" w:sz="8" w:space="0" w:color="000000" w:themeColor="accent4"/>
        </w:tcBorders>
      </w:tcPr>
    </w:tblStylePr>
    <w:tblStylePr w:type="firstCol">
      <w:rPr>
        <w:b/>
        <w:bCs/>
      </w:rPr>
    </w:tblStylePr>
    <w:tblStylePr w:type="lastCol">
      <w:rPr>
        <w:b/>
        <w:bCs/>
      </w:rPr>
    </w:tblStylePr>
    <w:tblStylePr w:type="band1Vert">
      <w:tblPr/>
      <w:tcPr>
        <w:tcBorders>
          <w:top w:val="single" w:sz="8" w:space="0" w:color="000000" w:themeColor="accent4"/>
          <w:left w:val="single" w:sz="8" w:space="0" w:color="000000" w:themeColor="accent4"/>
          <w:bottom w:val="single" w:sz="8" w:space="0" w:color="000000" w:themeColor="accent4"/>
          <w:right w:val="single" w:sz="8" w:space="0" w:color="000000" w:themeColor="accent4"/>
        </w:tcBorders>
      </w:tcPr>
    </w:tblStylePr>
    <w:tblStylePr w:type="band1Horz">
      <w:tblPr/>
      <w:tcPr>
        <w:tcBorders>
          <w:top w:val="single" w:sz="8" w:space="0" w:color="000000" w:themeColor="accent4"/>
          <w:left w:val="single" w:sz="8" w:space="0" w:color="000000" w:themeColor="accent4"/>
          <w:bottom w:val="single" w:sz="8" w:space="0" w:color="000000" w:themeColor="accent4"/>
          <w:right w:val="single" w:sz="8" w:space="0" w:color="000000" w:themeColor="accent4"/>
        </w:tcBorders>
      </w:tcPr>
    </w:tblStylePr>
  </w:style>
  <w:style w:type="table" w:styleId="LightGrid">
    <w:name w:val="Light Grid"/>
    <w:basedOn w:val="TableNormal"/>
    <w:uiPriority w:val="71"/>
    <w:rsid w:val="00551B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7"/>
    <w:rsid w:val="00A10878"/>
    <w:pPr>
      <w:spacing w:after="0" w:line="240" w:lineRule="auto"/>
    </w:pPr>
    <w:tblPr>
      <w:tblStyleRowBandSize w:val="1"/>
      <w:tblStyleColBandSize w:val="1"/>
      <w:tblInd w:w="0" w:type="dxa"/>
      <w:tblBorders>
        <w:top w:val="single" w:sz="8" w:space="0" w:color="BBE0E3" w:themeColor="accent1"/>
        <w:left w:val="single" w:sz="8" w:space="0" w:color="BBE0E3" w:themeColor="accent1"/>
        <w:bottom w:val="single" w:sz="8" w:space="0" w:color="BBE0E3" w:themeColor="accent1"/>
        <w:right w:val="single" w:sz="8" w:space="0" w:color="BBE0E3" w:themeColor="accent1"/>
        <w:insideH w:val="single" w:sz="8" w:space="0" w:color="BBE0E3" w:themeColor="accent1"/>
        <w:insideV w:val="single" w:sz="8" w:space="0" w:color="BBE0E3"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BE0E3" w:themeColor="accent1"/>
          <w:left w:val="single" w:sz="8" w:space="0" w:color="BBE0E3" w:themeColor="accent1"/>
          <w:bottom w:val="single" w:sz="18" w:space="0" w:color="BBE0E3" w:themeColor="accent1"/>
          <w:right w:val="single" w:sz="8" w:space="0" w:color="BBE0E3" w:themeColor="accent1"/>
          <w:insideH w:val="nil"/>
          <w:insideV w:val="single" w:sz="8" w:space="0" w:color="BBE0E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E0E3" w:themeColor="accent1"/>
          <w:left w:val="single" w:sz="8" w:space="0" w:color="BBE0E3" w:themeColor="accent1"/>
          <w:bottom w:val="single" w:sz="8" w:space="0" w:color="BBE0E3" w:themeColor="accent1"/>
          <w:right w:val="single" w:sz="8" w:space="0" w:color="BBE0E3" w:themeColor="accent1"/>
          <w:insideH w:val="nil"/>
          <w:insideV w:val="single" w:sz="8" w:space="0" w:color="BBE0E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E0E3" w:themeColor="accent1"/>
          <w:left w:val="single" w:sz="8" w:space="0" w:color="BBE0E3" w:themeColor="accent1"/>
          <w:bottom w:val="single" w:sz="8" w:space="0" w:color="BBE0E3" w:themeColor="accent1"/>
          <w:right w:val="single" w:sz="8" w:space="0" w:color="BBE0E3" w:themeColor="accent1"/>
        </w:tcBorders>
      </w:tcPr>
    </w:tblStylePr>
    <w:tblStylePr w:type="band1Vert">
      <w:tblPr/>
      <w:tcPr>
        <w:tcBorders>
          <w:top w:val="single" w:sz="8" w:space="0" w:color="BBE0E3" w:themeColor="accent1"/>
          <w:left w:val="single" w:sz="8" w:space="0" w:color="BBE0E3" w:themeColor="accent1"/>
          <w:bottom w:val="single" w:sz="8" w:space="0" w:color="BBE0E3" w:themeColor="accent1"/>
          <w:right w:val="single" w:sz="8" w:space="0" w:color="BBE0E3" w:themeColor="accent1"/>
        </w:tcBorders>
        <w:shd w:val="clear" w:color="auto" w:fill="EEF7F8" w:themeFill="accent1" w:themeFillTint="3F"/>
      </w:tcPr>
    </w:tblStylePr>
    <w:tblStylePr w:type="band1Horz">
      <w:tblPr/>
      <w:tcPr>
        <w:tcBorders>
          <w:top w:val="single" w:sz="8" w:space="0" w:color="BBE0E3" w:themeColor="accent1"/>
          <w:left w:val="single" w:sz="8" w:space="0" w:color="BBE0E3" w:themeColor="accent1"/>
          <w:bottom w:val="single" w:sz="8" w:space="0" w:color="BBE0E3" w:themeColor="accent1"/>
          <w:right w:val="single" w:sz="8" w:space="0" w:color="BBE0E3" w:themeColor="accent1"/>
          <w:insideV w:val="single" w:sz="8" w:space="0" w:color="BBE0E3" w:themeColor="accent1"/>
        </w:tcBorders>
        <w:shd w:val="clear" w:color="auto" w:fill="EEF7F8" w:themeFill="accent1" w:themeFillTint="3F"/>
      </w:tcPr>
    </w:tblStylePr>
    <w:tblStylePr w:type="band2Horz">
      <w:tblPr/>
      <w:tcPr>
        <w:tcBorders>
          <w:top w:val="single" w:sz="8" w:space="0" w:color="BBE0E3" w:themeColor="accent1"/>
          <w:left w:val="single" w:sz="8" w:space="0" w:color="BBE0E3" w:themeColor="accent1"/>
          <w:bottom w:val="single" w:sz="8" w:space="0" w:color="BBE0E3" w:themeColor="accent1"/>
          <w:right w:val="single" w:sz="8" w:space="0" w:color="BBE0E3" w:themeColor="accent1"/>
          <w:insideV w:val="single" w:sz="8" w:space="0" w:color="BBE0E3" w:themeColor="accent1"/>
        </w:tcBorders>
      </w:tcPr>
    </w:tblStylePr>
  </w:style>
  <w:style w:type="table" w:styleId="LightList-Accent6">
    <w:name w:val="Light List Accent 6"/>
    <w:basedOn w:val="TableNormal"/>
    <w:uiPriority w:val="70"/>
    <w:rsid w:val="00FE3BC4"/>
    <w:pPr>
      <w:spacing w:after="0" w:line="240" w:lineRule="auto"/>
    </w:pPr>
    <w:tblPr>
      <w:tblStyleRowBandSize w:val="1"/>
      <w:tblStyleColBandSize w:val="1"/>
      <w:tblInd w:w="0" w:type="dxa"/>
      <w:tblBorders>
        <w:top w:val="single" w:sz="8" w:space="0" w:color="2D2D8A" w:themeColor="accent6"/>
        <w:left w:val="single" w:sz="8" w:space="0" w:color="2D2D8A" w:themeColor="accent6"/>
        <w:bottom w:val="single" w:sz="8" w:space="0" w:color="2D2D8A" w:themeColor="accent6"/>
        <w:right w:val="single" w:sz="8" w:space="0" w:color="2D2D8A"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D2D8A" w:themeFill="accent6"/>
      </w:tcPr>
    </w:tblStylePr>
    <w:tblStylePr w:type="lastRow">
      <w:pPr>
        <w:spacing w:before="0" w:after="0" w:line="240" w:lineRule="auto"/>
      </w:pPr>
      <w:rPr>
        <w:b/>
        <w:bCs/>
      </w:rPr>
      <w:tblPr/>
      <w:tcPr>
        <w:tcBorders>
          <w:top w:val="double" w:sz="6" w:space="0" w:color="2D2D8A" w:themeColor="accent6"/>
          <w:left w:val="single" w:sz="8" w:space="0" w:color="2D2D8A" w:themeColor="accent6"/>
          <w:bottom w:val="single" w:sz="8" w:space="0" w:color="2D2D8A" w:themeColor="accent6"/>
          <w:right w:val="single" w:sz="8" w:space="0" w:color="2D2D8A" w:themeColor="accent6"/>
        </w:tcBorders>
      </w:tcPr>
    </w:tblStylePr>
    <w:tblStylePr w:type="firstCol">
      <w:rPr>
        <w:b/>
        <w:bCs/>
      </w:rPr>
    </w:tblStylePr>
    <w:tblStylePr w:type="lastCol">
      <w:rPr>
        <w:b/>
        <w:bCs/>
      </w:rPr>
    </w:tblStylePr>
    <w:tblStylePr w:type="band1Vert">
      <w:tblPr/>
      <w:tcPr>
        <w:tcBorders>
          <w:top w:val="single" w:sz="8" w:space="0" w:color="2D2D8A" w:themeColor="accent6"/>
          <w:left w:val="single" w:sz="8" w:space="0" w:color="2D2D8A" w:themeColor="accent6"/>
          <w:bottom w:val="single" w:sz="8" w:space="0" w:color="2D2D8A" w:themeColor="accent6"/>
          <w:right w:val="single" w:sz="8" w:space="0" w:color="2D2D8A" w:themeColor="accent6"/>
        </w:tcBorders>
      </w:tcPr>
    </w:tblStylePr>
    <w:tblStylePr w:type="band1Horz">
      <w:tblPr/>
      <w:tcPr>
        <w:tcBorders>
          <w:top w:val="single" w:sz="8" w:space="0" w:color="2D2D8A" w:themeColor="accent6"/>
          <w:left w:val="single" w:sz="8" w:space="0" w:color="2D2D8A" w:themeColor="accent6"/>
          <w:bottom w:val="single" w:sz="8" w:space="0" w:color="2D2D8A" w:themeColor="accent6"/>
          <w:right w:val="single" w:sz="8" w:space="0" w:color="2D2D8A" w:themeColor="accent6"/>
        </w:tcBorders>
      </w:tcPr>
    </w:tblStylePr>
  </w:style>
  <w:style w:type="table" w:styleId="MediumShading2">
    <w:name w:val="Medium Shading 2"/>
    <w:basedOn w:val="TableNormal"/>
    <w:uiPriority w:val="73"/>
    <w:rsid w:val="00FE3BC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73"/>
    <w:rsid w:val="00FE3BC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AEDE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AEDEF" w:themeFill="accent5"/>
      </w:tcPr>
    </w:tblStylePr>
    <w:tblStylePr w:type="lastCol">
      <w:rPr>
        <w:b/>
        <w:bCs/>
        <w:color w:val="FFFFFF" w:themeColor="background1"/>
      </w:rPr>
      <w:tblPr/>
      <w:tcPr>
        <w:tcBorders>
          <w:left w:val="nil"/>
          <w:right w:val="nil"/>
          <w:insideH w:val="nil"/>
          <w:insideV w:val="nil"/>
        </w:tcBorders>
        <w:shd w:val="clear" w:color="auto" w:fill="DAEDE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Normal"/>
    <w:uiPriority w:val="37"/>
    <w:unhideWhenUsed/>
    <w:rsid w:val="00CB5EA0"/>
  </w:style>
  <w:style w:type="table" w:styleId="ColorfulGrid-Accent5">
    <w:name w:val="Colorful Grid Accent 5"/>
    <w:basedOn w:val="TableNormal"/>
    <w:uiPriority w:val="68"/>
    <w:rsid w:val="003A008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FBFB" w:themeFill="accent5" w:themeFillTint="33"/>
    </w:tcPr>
    <w:tblStylePr w:type="firstRow">
      <w:rPr>
        <w:b/>
        <w:bCs/>
      </w:rPr>
      <w:tblPr/>
      <w:tcPr>
        <w:shd w:val="clear" w:color="auto" w:fill="F0F7F8" w:themeFill="accent5" w:themeFillTint="66"/>
      </w:tcPr>
    </w:tblStylePr>
    <w:tblStylePr w:type="lastRow">
      <w:rPr>
        <w:b/>
        <w:bCs/>
        <w:color w:val="000000" w:themeColor="text1"/>
      </w:rPr>
      <w:tblPr/>
      <w:tcPr>
        <w:shd w:val="clear" w:color="auto" w:fill="F0F7F8" w:themeFill="accent5" w:themeFillTint="66"/>
      </w:tcPr>
    </w:tblStylePr>
    <w:tblStylePr w:type="firstCol">
      <w:rPr>
        <w:color w:val="FFFFFF" w:themeColor="background1"/>
      </w:rPr>
      <w:tblPr/>
      <w:tcPr>
        <w:shd w:val="clear" w:color="auto" w:fill="89C5CC" w:themeFill="accent5" w:themeFillShade="BF"/>
      </w:tcPr>
    </w:tblStylePr>
    <w:tblStylePr w:type="lastCol">
      <w:rPr>
        <w:color w:val="FFFFFF" w:themeColor="background1"/>
      </w:rPr>
      <w:tblPr/>
      <w:tcPr>
        <w:shd w:val="clear" w:color="auto" w:fill="89C5CC" w:themeFill="accent5" w:themeFillShade="BF"/>
      </w:tcPr>
    </w:tblStylePr>
    <w:tblStylePr w:type="band1Vert">
      <w:tblPr/>
      <w:tcPr>
        <w:shd w:val="clear" w:color="auto" w:fill="ECF5F7" w:themeFill="accent5" w:themeFillTint="7F"/>
      </w:tcPr>
    </w:tblStylePr>
    <w:tblStylePr w:type="band1Horz">
      <w:tblPr/>
      <w:tcPr>
        <w:shd w:val="clear" w:color="auto" w:fill="ECF5F7" w:themeFill="accent5" w:themeFillTint="7F"/>
      </w:tcPr>
    </w:tblStylePr>
  </w:style>
  <w:style w:type="table" w:styleId="ColorfulGrid-Accent1">
    <w:name w:val="Colorful Grid Accent 1"/>
    <w:basedOn w:val="TableNormal"/>
    <w:uiPriority w:val="68"/>
    <w:rsid w:val="003A008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1F8F9" w:themeFill="accent1" w:themeFillTint="33"/>
    </w:tcPr>
    <w:tblStylePr w:type="firstRow">
      <w:rPr>
        <w:b/>
        <w:bCs/>
      </w:rPr>
      <w:tblPr/>
      <w:tcPr>
        <w:shd w:val="clear" w:color="auto" w:fill="E3F2F3" w:themeFill="accent1" w:themeFillTint="66"/>
      </w:tcPr>
    </w:tblStylePr>
    <w:tblStylePr w:type="lastRow">
      <w:rPr>
        <w:b/>
        <w:bCs/>
        <w:color w:val="000000" w:themeColor="text1"/>
      </w:rPr>
      <w:tblPr/>
      <w:tcPr>
        <w:shd w:val="clear" w:color="auto" w:fill="E3F2F3" w:themeFill="accent1" w:themeFillTint="66"/>
      </w:tcPr>
    </w:tblStylePr>
    <w:tblStylePr w:type="firstCol">
      <w:rPr>
        <w:color w:val="FFFFFF" w:themeColor="background1"/>
      </w:rPr>
      <w:tblPr/>
      <w:tcPr>
        <w:shd w:val="clear" w:color="auto" w:fill="71BEC4" w:themeFill="accent1" w:themeFillShade="BF"/>
      </w:tcPr>
    </w:tblStylePr>
    <w:tblStylePr w:type="lastCol">
      <w:rPr>
        <w:color w:val="FFFFFF" w:themeColor="background1"/>
      </w:rPr>
      <w:tblPr/>
      <w:tcPr>
        <w:shd w:val="clear" w:color="auto" w:fill="71BEC4" w:themeFill="accent1" w:themeFillShade="BF"/>
      </w:tcPr>
    </w:tblStylePr>
    <w:tblStylePr w:type="band1Vert">
      <w:tblPr/>
      <w:tcPr>
        <w:shd w:val="clear" w:color="auto" w:fill="DDEFF1" w:themeFill="accent1" w:themeFillTint="7F"/>
      </w:tcPr>
    </w:tblStylePr>
    <w:tblStylePr w:type="band1Horz">
      <w:tblPr/>
      <w:tcPr>
        <w:shd w:val="clear" w:color="auto" w:fill="DDEFF1" w:themeFill="accent1" w:themeFillTint="7F"/>
      </w:tcPr>
    </w:tblStylePr>
  </w:style>
  <w:style w:type="paragraph" w:styleId="EndnoteText">
    <w:name w:val="endnote text"/>
    <w:basedOn w:val="Normal"/>
    <w:link w:val="EndnoteTextChar"/>
    <w:uiPriority w:val="99"/>
    <w:unhideWhenUsed/>
    <w:rsid w:val="00155224"/>
    <w:pPr>
      <w:spacing w:line="240" w:lineRule="auto"/>
    </w:pPr>
    <w:rPr>
      <w:sz w:val="24"/>
      <w:szCs w:val="24"/>
    </w:rPr>
  </w:style>
  <w:style w:type="character" w:customStyle="1" w:styleId="EndnoteTextChar">
    <w:name w:val="Endnote Text Char"/>
    <w:basedOn w:val="DefaultParagraphFont"/>
    <w:link w:val="EndnoteText"/>
    <w:uiPriority w:val="99"/>
    <w:rsid w:val="00155224"/>
    <w:rPr>
      <w:sz w:val="24"/>
      <w:szCs w:val="24"/>
    </w:rPr>
  </w:style>
  <w:style w:type="character" w:styleId="EndnoteReference">
    <w:name w:val="endnote reference"/>
    <w:basedOn w:val="DefaultParagraphFont"/>
    <w:uiPriority w:val="99"/>
    <w:unhideWhenUsed/>
    <w:rsid w:val="00155224"/>
    <w:rPr>
      <w:vertAlign w:val="superscript"/>
    </w:rPr>
  </w:style>
  <w:style w:type="table" w:styleId="MediumGrid2-Accent1">
    <w:name w:val="Medium Grid 2 Accent 1"/>
    <w:basedOn w:val="TableNormal"/>
    <w:uiPriority w:val="63"/>
    <w:rsid w:val="008839B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BE0E3" w:themeColor="accent1"/>
        <w:left w:val="single" w:sz="8" w:space="0" w:color="BBE0E3" w:themeColor="accent1"/>
        <w:bottom w:val="single" w:sz="8" w:space="0" w:color="BBE0E3" w:themeColor="accent1"/>
        <w:right w:val="single" w:sz="8" w:space="0" w:color="BBE0E3" w:themeColor="accent1"/>
        <w:insideH w:val="single" w:sz="8" w:space="0" w:color="BBE0E3" w:themeColor="accent1"/>
        <w:insideV w:val="single" w:sz="8" w:space="0" w:color="BBE0E3" w:themeColor="accent1"/>
      </w:tblBorders>
      <w:tblCellMar>
        <w:top w:w="0" w:type="dxa"/>
        <w:left w:w="108" w:type="dxa"/>
        <w:bottom w:w="0" w:type="dxa"/>
        <w:right w:w="108" w:type="dxa"/>
      </w:tblCellMar>
    </w:tblPr>
    <w:tcPr>
      <w:shd w:val="clear" w:color="auto" w:fill="EEF7F8" w:themeFill="accent1" w:themeFillTint="3F"/>
    </w:tcPr>
    <w:tblStylePr w:type="firstRow">
      <w:rPr>
        <w:b/>
        <w:bCs/>
        <w:color w:val="000000" w:themeColor="text1"/>
      </w:rPr>
      <w:tblPr/>
      <w:tcPr>
        <w:shd w:val="clear" w:color="auto" w:fill="F8FB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8F9" w:themeFill="accent1" w:themeFillTint="33"/>
      </w:tcPr>
    </w:tblStylePr>
    <w:tblStylePr w:type="band1Vert">
      <w:tblPr/>
      <w:tcPr>
        <w:shd w:val="clear" w:color="auto" w:fill="DDEFF1" w:themeFill="accent1" w:themeFillTint="7F"/>
      </w:tcPr>
    </w:tblStylePr>
    <w:tblStylePr w:type="band1Horz">
      <w:tblPr/>
      <w:tcPr>
        <w:tcBorders>
          <w:insideH w:val="single" w:sz="6" w:space="0" w:color="BBE0E3" w:themeColor="accent1"/>
          <w:insideV w:val="single" w:sz="6" w:space="0" w:color="BBE0E3" w:themeColor="accent1"/>
        </w:tcBorders>
        <w:shd w:val="clear" w:color="auto" w:fill="DDEFF1" w:themeFill="accent1" w:themeFillTint="7F"/>
      </w:tcPr>
    </w:tblStylePr>
    <w:tblStylePr w:type="nwCell">
      <w:tblPr/>
      <w:tcPr>
        <w:shd w:val="clear" w:color="auto" w:fill="FFFFFF" w:themeFill="background1"/>
      </w:tcPr>
    </w:tblStylePr>
  </w:style>
  <w:style w:type="character" w:styleId="HTMLCode">
    <w:name w:val="HTML Code"/>
    <w:basedOn w:val="DefaultParagraphFont"/>
    <w:uiPriority w:val="99"/>
    <w:semiHidden/>
    <w:unhideWhenUsed/>
    <w:rsid w:val="006B291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01750"/>
    <w:rPr>
      <w:rFonts w:ascii="Courier New" w:eastAsia="Times New Roman" w:hAnsi="Courier New" w:cs="Courier New"/>
      <w:sz w:val="20"/>
      <w:szCs w:val="20"/>
    </w:rPr>
  </w:style>
  <w:style w:type="paragraph" w:styleId="NormalWeb">
    <w:name w:val="Normal (Web)"/>
    <w:basedOn w:val="Normal"/>
    <w:uiPriority w:val="99"/>
    <w:unhideWhenUsed/>
    <w:rsid w:val="009D1176"/>
    <w:pPr>
      <w:spacing w:before="100" w:beforeAutospacing="1" w:after="100" w:afterAutospacing="1" w:line="240" w:lineRule="auto"/>
    </w:pPr>
    <w:rPr>
      <w:rFonts w:eastAsia="Times New Roman" w:cstheme="minorHAnsi"/>
      <w:sz w:val="20"/>
      <w:szCs w:val="20"/>
    </w:rPr>
  </w:style>
  <w:style w:type="character" w:customStyle="1" w:styleId="HTMLPreformattedChar">
    <w:name w:val="HTML Preformatted Char"/>
    <w:basedOn w:val="DefaultParagraphFont"/>
    <w:link w:val="HTMLPreformatted"/>
    <w:uiPriority w:val="99"/>
    <w:semiHidden/>
    <w:rsid w:val="003A7C35"/>
    <w:rPr>
      <w:rFonts w:ascii="MS Gothic" w:eastAsia="MS Gothic" w:hAnsi="MS Gothic" w:cs="Courier New"/>
      <w:sz w:val="21"/>
    </w:rPr>
  </w:style>
  <w:style w:type="paragraph" w:customStyle="1" w:styleId="Default">
    <w:name w:val="Default"/>
    <w:rsid w:val="00BE5080"/>
    <w:pPr>
      <w:autoSpaceDE w:val="0"/>
      <w:autoSpaceDN w:val="0"/>
      <w:adjustRightInd w:val="0"/>
      <w:spacing w:after="0" w:line="240" w:lineRule="auto"/>
    </w:pPr>
    <w:rPr>
      <w:rFonts w:ascii="Arial" w:hAnsi="Arial" w:cs="Arial"/>
      <w:color w:val="000000"/>
      <w:sz w:val="24"/>
      <w:szCs w:val="24"/>
    </w:rPr>
  </w:style>
  <w:style w:type="character" w:customStyle="1" w:styleId="FooterChar">
    <w:name w:val="Footer Char"/>
    <w:basedOn w:val="DefaultParagraphFont"/>
    <w:link w:val="Footer"/>
    <w:uiPriority w:val="99"/>
    <w:rsid w:val="00956716"/>
    <w:rPr>
      <w:sz w:val="21"/>
    </w:rPr>
  </w:style>
  <w:style w:type="paragraph" w:customStyle="1" w:styleId="TableHeading">
    <w:name w:val="Table Heading"/>
    <w:qFormat/>
    <w:rsid w:val="0010008E"/>
    <w:pPr>
      <w:keepNext/>
      <w:spacing w:before="40" w:after="40" w:line="200" w:lineRule="atLeast"/>
    </w:pPr>
    <w:rPr>
      <w:rFonts w:ascii="Arial" w:hAnsi="Arial" w:cs="Times New Roman"/>
      <w:b/>
      <w:sz w:val="16"/>
      <w:szCs w:val="18"/>
    </w:rPr>
  </w:style>
  <w:style w:type="paragraph" w:customStyle="1" w:styleId="TableBody">
    <w:name w:val="Table Body"/>
    <w:basedOn w:val="Normal"/>
    <w:qFormat/>
    <w:rsid w:val="0010008E"/>
    <w:pPr>
      <w:spacing w:before="20" w:after="20" w:line="200" w:lineRule="atLeast"/>
    </w:pPr>
    <w:rPr>
      <w:rFonts w:ascii="Arial" w:eastAsia="MS Mincho" w:hAnsi="Arial" w:cs="Arial"/>
      <w:sz w:val="16"/>
      <w:szCs w:val="18"/>
    </w:rPr>
  </w:style>
  <w:style w:type="table" w:styleId="LightList">
    <w:name w:val="Light List"/>
    <w:basedOn w:val="TableNormal"/>
    <w:uiPriority w:val="61"/>
    <w:rsid w:val="0010008E"/>
    <w:pPr>
      <w:spacing w:after="0" w:line="240" w:lineRule="auto"/>
    </w:pPr>
    <w:rPr>
      <w:rFonts w:ascii="Century" w:hAnsi="Century" w:cs="Times New Roman"/>
      <w:sz w:val="20"/>
      <w:szCs w:val="20"/>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7720">
      <w:bodyDiv w:val="1"/>
      <w:marLeft w:val="0"/>
      <w:marRight w:val="0"/>
      <w:marTop w:val="0"/>
      <w:marBottom w:val="0"/>
      <w:divBdr>
        <w:top w:val="none" w:sz="0" w:space="0" w:color="auto"/>
        <w:left w:val="none" w:sz="0" w:space="0" w:color="auto"/>
        <w:bottom w:val="none" w:sz="0" w:space="0" w:color="auto"/>
        <w:right w:val="none" w:sz="0" w:space="0" w:color="auto"/>
      </w:divBdr>
    </w:div>
    <w:div w:id="48384657">
      <w:bodyDiv w:val="1"/>
      <w:marLeft w:val="0"/>
      <w:marRight w:val="0"/>
      <w:marTop w:val="0"/>
      <w:marBottom w:val="0"/>
      <w:divBdr>
        <w:top w:val="none" w:sz="0" w:space="0" w:color="auto"/>
        <w:left w:val="none" w:sz="0" w:space="0" w:color="auto"/>
        <w:bottom w:val="none" w:sz="0" w:space="0" w:color="auto"/>
        <w:right w:val="none" w:sz="0" w:space="0" w:color="auto"/>
      </w:divBdr>
    </w:div>
    <w:div w:id="50273002">
      <w:bodyDiv w:val="1"/>
      <w:marLeft w:val="1728"/>
      <w:marRight w:val="0"/>
      <w:marTop w:val="0"/>
      <w:marBottom w:val="0"/>
      <w:divBdr>
        <w:top w:val="none" w:sz="0" w:space="0" w:color="auto"/>
        <w:left w:val="none" w:sz="0" w:space="0" w:color="auto"/>
        <w:bottom w:val="none" w:sz="0" w:space="0" w:color="auto"/>
        <w:right w:val="none" w:sz="0" w:space="0" w:color="auto"/>
      </w:divBdr>
    </w:div>
    <w:div w:id="98767835">
      <w:bodyDiv w:val="1"/>
      <w:marLeft w:val="0"/>
      <w:marRight w:val="0"/>
      <w:marTop w:val="0"/>
      <w:marBottom w:val="0"/>
      <w:divBdr>
        <w:top w:val="none" w:sz="0" w:space="0" w:color="auto"/>
        <w:left w:val="none" w:sz="0" w:space="0" w:color="auto"/>
        <w:bottom w:val="none" w:sz="0" w:space="0" w:color="auto"/>
        <w:right w:val="none" w:sz="0" w:space="0" w:color="auto"/>
      </w:divBdr>
    </w:div>
    <w:div w:id="129639793">
      <w:bodyDiv w:val="1"/>
      <w:marLeft w:val="0"/>
      <w:marRight w:val="0"/>
      <w:marTop w:val="0"/>
      <w:marBottom w:val="0"/>
      <w:divBdr>
        <w:top w:val="none" w:sz="0" w:space="0" w:color="auto"/>
        <w:left w:val="none" w:sz="0" w:space="0" w:color="auto"/>
        <w:bottom w:val="none" w:sz="0" w:space="0" w:color="auto"/>
        <w:right w:val="none" w:sz="0" w:space="0" w:color="auto"/>
      </w:divBdr>
    </w:div>
    <w:div w:id="212160314">
      <w:bodyDiv w:val="1"/>
      <w:marLeft w:val="15"/>
      <w:marRight w:val="15"/>
      <w:marTop w:val="15"/>
      <w:marBottom w:val="15"/>
      <w:divBdr>
        <w:top w:val="none" w:sz="0" w:space="0" w:color="auto"/>
        <w:left w:val="none" w:sz="0" w:space="0" w:color="auto"/>
        <w:bottom w:val="none" w:sz="0" w:space="0" w:color="auto"/>
        <w:right w:val="none" w:sz="0" w:space="0" w:color="auto"/>
      </w:divBdr>
      <w:divsChild>
        <w:div w:id="1628271968">
          <w:marLeft w:val="0"/>
          <w:marRight w:val="0"/>
          <w:marTop w:val="90"/>
          <w:marBottom w:val="300"/>
          <w:divBdr>
            <w:top w:val="none" w:sz="0" w:space="0" w:color="auto"/>
            <w:left w:val="none" w:sz="0" w:space="0" w:color="auto"/>
            <w:bottom w:val="none" w:sz="0" w:space="0" w:color="auto"/>
            <w:right w:val="none" w:sz="0" w:space="0" w:color="auto"/>
          </w:divBdr>
        </w:div>
      </w:divsChild>
    </w:div>
    <w:div w:id="339502490">
      <w:bodyDiv w:val="1"/>
      <w:marLeft w:val="0"/>
      <w:marRight w:val="0"/>
      <w:marTop w:val="0"/>
      <w:marBottom w:val="0"/>
      <w:divBdr>
        <w:top w:val="none" w:sz="0" w:space="0" w:color="auto"/>
        <w:left w:val="none" w:sz="0" w:space="0" w:color="auto"/>
        <w:bottom w:val="none" w:sz="0" w:space="0" w:color="auto"/>
        <w:right w:val="none" w:sz="0" w:space="0" w:color="auto"/>
      </w:divBdr>
    </w:div>
    <w:div w:id="402801699">
      <w:bodyDiv w:val="1"/>
      <w:marLeft w:val="0"/>
      <w:marRight w:val="0"/>
      <w:marTop w:val="0"/>
      <w:marBottom w:val="0"/>
      <w:divBdr>
        <w:top w:val="none" w:sz="0" w:space="0" w:color="auto"/>
        <w:left w:val="none" w:sz="0" w:space="0" w:color="auto"/>
        <w:bottom w:val="none" w:sz="0" w:space="0" w:color="auto"/>
        <w:right w:val="none" w:sz="0" w:space="0" w:color="auto"/>
      </w:divBdr>
    </w:div>
    <w:div w:id="417218343">
      <w:bodyDiv w:val="1"/>
      <w:marLeft w:val="0"/>
      <w:marRight w:val="0"/>
      <w:marTop w:val="0"/>
      <w:marBottom w:val="0"/>
      <w:divBdr>
        <w:top w:val="none" w:sz="0" w:space="0" w:color="auto"/>
        <w:left w:val="none" w:sz="0" w:space="0" w:color="auto"/>
        <w:bottom w:val="none" w:sz="0" w:space="0" w:color="auto"/>
        <w:right w:val="none" w:sz="0" w:space="0" w:color="auto"/>
      </w:divBdr>
    </w:div>
    <w:div w:id="475417987">
      <w:bodyDiv w:val="1"/>
      <w:marLeft w:val="0"/>
      <w:marRight w:val="0"/>
      <w:marTop w:val="0"/>
      <w:marBottom w:val="0"/>
      <w:divBdr>
        <w:top w:val="none" w:sz="0" w:space="0" w:color="auto"/>
        <w:left w:val="none" w:sz="0" w:space="0" w:color="auto"/>
        <w:bottom w:val="none" w:sz="0" w:space="0" w:color="auto"/>
        <w:right w:val="none" w:sz="0" w:space="0" w:color="auto"/>
      </w:divBdr>
    </w:div>
    <w:div w:id="507789659">
      <w:bodyDiv w:val="1"/>
      <w:marLeft w:val="0"/>
      <w:marRight w:val="0"/>
      <w:marTop w:val="0"/>
      <w:marBottom w:val="0"/>
      <w:divBdr>
        <w:top w:val="none" w:sz="0" w:space="0" w:color="auto"/>
        <w:left w:val="none" w:sz="0" w:space="0" w:color="auto"/>
        <w:bottom w:val="none" w:sz="0" w:space="0" w:color="auto"/>
        <w:right w:val="none" w:sz="0" w:space="0" w:color="auto"/>
      </w:divBdr>
    </w:div>
    <w:div w:id="543103354">
      <w:bodyDiv w:val="1"/>
      <w:marLeft w:val="0"/>
      <w:marRight w:val="0"/>
      <w:marTop w:val="0"/>
      <w:marBottom w:val="0"/>
      <w:divBdr>
        <w:top w:val="none" w:sz="0" w:space="0" w:color="auto"/>
        <w:left w:val="none" w:sz="0" w:space="0" w:color="auto"/>
        <w:bottom w:val="none" w:sz="0" w:space="0" w:color="auto"/>
        <w:right w:val="none" w:sz="0" w:space="0" w:color="auto"/>
      </w:divBdr>
    </w:div>
    <w:div w:id="605625517">
      <w:bodyDiv w:val="1"/>
      <w:marLeft w:val="0"/>
      <w:marRight w:val="0"/>
      <w:marTop w:val="0"/>
      <w:marBottom w:val="0"/>
      <w:divBdr>
        <w:top w:val="none" w:sz="0" w:space="0" w:color="auto"/>
        <w:left w:val="none" w:sz="0" w:space="0" w:color="auto"/>
        <w:bottom w:val="none" w:sz="0" w:space="0" w:color="auto"/>
        <w:right w:val="none" w:sz="0" w:space="0" w:color="auto"/>
      </w:divBdr>
    </w:div>
    <w:div w:id="650017941">
      <w:bodyDiv w:val="1"/>
      <w:marLeft w:val="0"/>
      <w:marRight w:val="0"/>
      <w:marTop w:val="0"/>
      <w:marBottom w:val="0"/>
      <w:divBdr>
        <w:top w:val="none" w:sz="0" w:space="0" w:color="auto"/>
        <w:left w:val="none" w:sz="0" w:space="0" w:color="auto"/>
        <w:bottom w:val="none" w:sz="0" w:space="0" w:color="auto"/>
        <w:right w:val="none" w:sz="0" w:space="0" w:color="auto"/>
      </w:divBdr>
    </w:div>
    <w:div w:id="661203726">
      <w:bodyDiv w:val="1"/>
      <w:marLeft w:val="0"/>
      <w:marRight w:val="0"/>
      <w:marTop w:val="0"/>
      <w:marBottom w:val="0"/>
      <w:divBdr>
        <w:top w:val="none" w:sz="0" w:space="0" w:color="auto"/>
        <w:left w:val="none" w:sz="0" w:space="0" w:color="auto"/>
        <w:bottom w:val="none" w:sz="0" w:space="0" w:color="auto"/>
        <w:right w:val="none" w:sz="0" w:space="0" w:color="auto"/>
      </w:divBdr>
    </w:div>
    <w:div w:id="696734586">
      <w:bodyDiv w:val="1"/>
      <w:marLeft w:val="0"/>
      <w:marRight w:val="0"/>
      <w:marTop w:val="0"/>
      <w:marBottom w:val="0"/>
      <w:divBdr>
        <w:top w:val="none" w:sz="0" w:space="0" w:color="auto"/>
        <w:left w:val="none" w:sz="0" w:space="0" w:color="auto"/>
        <w:bottom w:val="none" w:sz="0" w:space="0" w:color="auto"/>
        <w:right w:val="none" w:sz="0" w:space="0" w:color="auto"/>
      </w:divBdr>
    </w:div>
    <w:div w:id="729042645">
      <w:bodyDiv w:val="1"/>
      <w:marLeft w:val="0"/>
      <w:marRight w:val="0"/>
      <w:marTop w:val="0"/>
      <w:marBottom w:val="0"/>
      <w:divBdr>
        <w:top w:val="none" w:sz="0" w:space="0" w:color="auto"/>
        <w:left w:val="none" w:sz="0" w:space="0" w:color="auto"/>
        <w:bottom w:val="none" w:sz="0" w:space="0" w:color="auto"/>
        <w:right w:val="none" w:sz="0" w:space="0" w:color="auto"/>
      </w:divBdr>
    </w:div>
    <w:div w:id="761029211">
      <w:bodyDiv w:val="1"/>
      <w:marLeft w:val="0"/>
      <w:marRight w:val="0"/>
      <w:marTop w:val="0"/>
      <w:marBottom w:val="0"/>
      <w:divBdr>
        <w:top w:val="none" w:sz="0" w:space="0" w:color="auto"/>
        <w:left w:val="none" w:sz="0" w:space="0" w:color="auto"/>
        <w:bottom w:val="none" w:sz="0" w:space="0" w:color="auto"/>
        <w:right w:val="none" w:sz="0" w:space="0" w:color="auto"/>
      </w:divBdr>
    </w:div>
    <w:div w:id="801576473">
      <w:bodyDiv w:val="1"/>
      <w:marLeft w:val="60"/>
      <w:marRight w:val="0"/>
      <w:marTop w:val="40"/>
      <w:marBottom w:val="0"/>
      <w:divBdr>
        <w:top w:val="none" w:sz="0" w:space="0" w:color="auto"/>
        <w:left w:val="none" w:sz="0" w:space="0" w:color="auto"/>
        <w:bottom w:val="none" w:sz="0" w:space="0" w:color="auto"/>
        <w:right w:val="none" w:sz="0" w:space="0" w:color="auto"/>
      </w:divBdr>
      <w:divsChild>
        <w:div w:id="139161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881216">
      <w:bodyDiv w:val="1"/>
      <w:marLeft w:val="0"/>
      <w:marRight w:val="0"/>
      <w:marTop w:val="0"/>
      <w:marBottom w:val="0"/>
      <w:divBdr>
        <w:top w:val="none" w:sz="0" w:space="0" w:color="auto"/>
        <w:left w:val="none" w:sz="0" w:space="0" w:color="auto"/>
        <w:bottom w:val="none" w:sz="0" w:space="0" w:color="auto"/>
        <w:right w:val="none" w:sz="0" w:space="0" w:color="auto"/>
      </w:divBdr>
    </w:div>
    <w:div w:id="822356451">
      <w:bodyDiv w:val="1"/>
      <w:marLeft w:val="0"/>
      <w:marRight w:val="0"/>
      <w:marTop w:val="0"/>
      <w:marBottom w:val="0"/>
      <w:divBdr>
        <w:top w:val="none" w:sz="0" w:space="0" w:color="auto"/>
        <w:left w:val="none" w:sz="0" w:space="0" w:color="auto"/>
        <w:bottom w:val="none" w:sz="0" w:space="0" w:color="auto"/>
        <w:right w:val="none" w:sz="0" w:space="0" w:color="auto"/>
      </w:divBdr>
      <w:divsChild>
        <w:div w:id="545260665">
          <w:marLeft w:val="0"/>
          <w:marRight w:val="0"/>
          <w:marTop w:val="0"/>
          <w:marBottom w:val="0"/>
          <w:divBdr>
            <w:top w:val="none" w:sz="0" w:space="0" w:color="auto"/>
            <w:left w:val="none" w:sz="0" w:space="0" w:color="auto"/>
            <w:bottom w:val="none" w:sz="0" w:space="0" w:color="auto"/>
            <w:right w:val="none" w:sz="0" w:space="0" w:color="auto"/>
          </w:divBdr>
          <w:divsChild>
            <w:div w:id="197426726">
              <w:marLeft w:val="0"/>
              <w:marRight w:val="0"/>
              <w:marTop w:val="0"/>
              <w:marBottom w:val="0"/>
              <w:divBdr>
                <w:top w:val="none" w:sz="0" w:space="0" w:color="auto"/>
                <w:left w:val="none" w:sz="0" w:space="0" w:color="auto"/>
                <w:bottom w:val="none" w:sz="0" w:space="0" w:color="auto"/>
                <w:right w:val="none" w:sz="0" w:space="0" w:color="auto"/>
              </w:divBdr>
              <w:divsChild>
                <w:div w:id="9447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959309">
      <w:bodyDiv w:val="1"/>
      <w:marLeft w:val="0"/>
      <w:marRight w:val="0"/>
      <w:marTop w:val="0"/>
      <w:marBottom w:val="0"/>
      <w:divBdr>
        <w:top w:val="none" w:sz="0" w:space="0" w:color="auto"/>
        <w:left w:val="none" w:sz="0" w:space="0" w:color="auto"/>
        <w:bottom w:val="none" w:sz="0" w:space="0" w:color="auto"/>
        <w:right w:val="none" w:sz="0" w:space="0" w:color="auto"/>
      </w:divBdr>
    </w:div>
    <w:div w:id="956911864">
      <w:bodyDiv w:val="1"/>
      <w:marLeft w:val="0"/>
      <w:marRight w:val="0"/>
      <w:marTop w:val="0"/>
      <w:marBottom w:val="0"/>
      <w:divBdr>
        <w:top w:val="none" w:sz="0" w:space="0" w:color="auto"/>
        <w:left w:val="none" w:sz="0" w:space="0" w:color="auto"/>
        <w:bottom w:val="none" w:sz="0" w:space="0" w:color="auto"/>
        <w:right w:val="none" w:sz="0" w:space="0" w:color="auto"/>
      </w:divBdr>
    </w:div>
    <w:div w:id="975915177">
      <w:bodyDiv w:val="1"/>
      <w:marLeft w:val="0"/>
      <w:marRight w:val="0"/>
      <w:marTop w:val="0"/>
      <w:marBottom w:val="0"/>
      <w:divBdr>
        <w:top w:val="none" w:sz="0" w:space="0" w:color="auto"/>
        <w:left w:val="none" w:sz="0" w:space="0" w:color="auto"/>
        <w:bottom w:val="none" w:sz="0" w:space="0" w:color="auto"/>
        <w:right w:val="none" w:sz="0" w:space="0" w:color="auto"/>
      </w:divBdr>
    </w:div>
    <w:div w:id="992296155">
      <w:bodyDiv w:val="1"/>
      <w:marLeft w:val="0"/>
      <w:marRight w:val="0"/>
      <w:marTop w:val="0"/>
      <w:marBottom w:val="0"/>
      <w:divBdr>
        <w:top w:val="none" w:sz="0" w:space="0" w:color="auto"/>
        <w:left w:val="none" w:sz="0" w:space="0" w:color="auto"/>
        <w:bottom w:val="none" w:sz="0" w:space="0" w:color="auto"/>
        <w:right w:val="none" w:sz="0" w:space="0" w:color="auto"/>
      </w:divBdr>
    </w:div>
    <w:div w:id="1086615435">
      <w:bodyDiv w:val="1"/>
      <w:marLeft w:val="0"/>
      <w:marRight w:val="0"/>
      <w:marTop w:val="0"/>
      <w:marBottom w:val="0"/>
      <w:divBdr>
        <w:top w:val="none" w:sz="0" w:space="0" w:color="auto"/>
        <w:left w:val="none" w:sz="0" w:space="0" w:color="auto"/>
        <w:bottom w:val="none" w:sz="0" w:space="0" w:color="auto"/>
        <w:right w:val="none" w:sz="0" w:space="0" w:color="auto"/>
      </w:divBdr>
    </w:div>
    <w:div w:id="1117413131">
      <w:bodyDiv w:val="1"/>
      <w:marLeft w:val="1728"/>
      <w:marRight w:val="0"/>
      <w:marTop w:val="0"/>
      <w:marBottom w:val="0"/>
      <w:divBdr>
        <w:top w:val="none" w:sz="0" w:space="0" w:color="auto"/>
        <w:left w:val="none" w:sz="0" w:space="0" w:color="auto"/>
        <w:bottom w:val="none" w:sz="0" w:space="0" w:color="auto"/>
        <w:right w:val="none" w:sz="0" w:space="0" w:color="auto"/>
      </w:divBdr>
    </w:div>
    <w:div w:id="1137408691">
      <w:bodyDiv w:val="1"/>
      <w:marLeft w:val="1728"/>
      <w:marRight w:val="0"/>
      <w:marTop w:val="0"/>
      <w:marBottom w:val="0"/>
      <w:divBdr>
        <w:top w:val="none" w:sz="0" w:space="0" w:color="auto"/>
        <w:left w:val="none" w:sz="0" w:space="0" w:color="auto"/>
        <w:bottom w:val="none" w:sz="0" w:space="0" w:color="auto"/>
        <w:right w:val="none" w:sz="0" w:space="0" w:color="auto"/>
      </w:divBdr>
    </w:div>
    <w:div w:id="1150748745">
      <w:bodyDiv w:val="1"/>
      <w:marLeft w:val="15"/>
      <w:marRight w:val="15"/>
      <w:marTop w:val="15"/>
      <w:marBottom w:val="15"/>
      <w:divBdr>
        <w:top w:val="none" w:sz="0" w:space="0" w:color="auto"/>
        <w:left w:val="none" w:sz="0" w:space="0" w:color="auto"/>
        <w:bottom w:val="none" w:sz="0" w:space="0" w:color="auto"/>
        <w:right w:val="none" w:sz="0" w:space="0" w:color="auto"/>
      </w:divBdr>
      <w:divsChild>
        <w:div w:id="555705233">
          <w:marLeft w:val="0"/>
          <w:marRight w:val="0"/>
          <w:marTop w:val="90"/>
          <w:marBottom w:val="300"/>
          <w:divBdr>
            <w:top w:val="none" w:sz="0" w:space="0" w:color="auto"/>
            <w:left w:val="none" w:sz="0" w:space="0" w:color="auto"/>
            <w:bottom w:val="none" w:sz="0" w:space="0" w:color="auto"/>
            <w:right w:val="none" w:sz="0" w:space="0" w:color="auto"/>
          </w:divBdr>
        </w:div>
      </w:divsChild>
    </w:div>
    <w:div w:id="1162430156">
      <w:bodyDiv w:val="1"/>
      <w:marLeft w:val="0"/>
      <w:marRight w:val="0"/>
      <w:marTop w:val="0"/>
      <w:marBottom w:val="0"/>
      <w:divBdr>
        <w:top w:val="none" w:sz="0" w:space="0" w:color="auto"/>
        <w:left w:val="none" w:sz="0" w:space="0" w:color="auto"/>
        <w:bottom w:val="none" w:sz="0" w:space="0" w:color="auto"/>
        <w:right w:val="none" w:sz="0" w:space="0" w:color="auto"/>
      </w:divBdr>
    </w:div>
    <w:div w:id="1219050417">
      <w:bodyDiv w:val="1"/>
      <w:marLeft w:val="0"/>
      <w:marRight w:val="0"/>
      <w:marTop w:val="0"/>
      <w:marBottom w:val="0"/>
      <w:divBdr>
        <w:top w:val="none" w:sz="0" w:space="0" w:color="auto"/>
        <w:left w:val="none" w:sz="0" w:space="0" w:color="auto"/>
        <w:bottom w:val="none" w:sz="0" w:space="0" w:color="auto"/>
        <w:right w:val="none" w:sz="0" w:space="0" w:color="auto"/>
      </w:divBdr>
    </w:div>
    <w:div w:id="1228687887">
      <w:bodyDiv w:val="1"/>
      <w:marLeft w:val="0"/>
      <w:marRight w:val="0"/>
      <w:marTop w:val="0"/>
      <w:marBottom w:val="0"/>
      <w:divBdr>
        <w:top w:val="none" w:sz="0" w:space="0" w:color="auto"/>
        <w:left w:val="none" w:sz="0" w:space="0" w:color="auto"/>
        <w:bottom w:val="none" w:sz="0" w:space="0" w:color="auto"/>
        <w:right w:val="none" w:sz="0" w:space="0" w:color="auto"/>
      </w:divBdr>
    </w:div>
    <w:div w:id="1242060312">
      <w:bodyDiv w:val="1"/>
      <w:marLeft w:val="0"/>
      <w:marRight w:val="0"/>
      <w:marTop w:val="0"/>
      <w:marBottom w:val="0"/>
      <w:divBdr>
        <w:top w:val="none" w:sz="0" w:space="0" w:color="auto"/>
        <w:left w:val="none" w:sz="0" w:space="0" w:color="auto"/>
        <w:bottom w:val="none" w:sz="0" w:space="0" w:color="auto"/>
        <w:right w:val="none" w:sz="0" w:space="0" w:color="auto"/>
      </w:divBdr>
    </w:div>
    <w:div w:id="1250197421">
      <w:bodyDiv w:val="1"/>
      <w:marLeft w:val="0"/>
      <w:marRight w:val="0"/>
      <w:marTop w:val="0"/>
      <w:marBottom w:val="0"/>
      <w:divBdr>
        <w:top w:val="none" w:sz="0" w:space="0" w:color="auto"/>
        <w:left w:val="none" w:sz="0" w:space="0" w:color="auto"/>
        <w:bottom w:val="none" w:sz="0" w:space="0" w:color="auto"/>
        <w:right w:val="none" w:sz="0" w:space="0" w:color="auto"/>
      </w:divBdr>
    </w:div>
    <w:div w:id="1292251457">
      <w:bodyDiv w:val="1"/>
      <w:marLeft w:val="0"/>
      <w:marRight w:val="0"/>
      <w:marTop w:val="0"/>
      <w:marBottom w:val="0"/>
      <w:divBdr>
        <w:top w:val="none" w:sz="0" w:space="0" w:color="auto"/>
        <w:left w:val="none" w:sz="0" w:space="0" w:color="auto"/>
        <w:bottom w:val="none" w:sz="0" w:space="0" w:color="auto"/>
        <w:right w:val="none" w:sz="0" w:space="0" w:color="auto"/>
      </w:divBdr>
    </w:div>
    <w:div w:id="1312708515">
      <w:bodyDiv w:val="1"/>
      <w:marLeft w:val="0"/>
      <w:marRight w:val="0"/>
      <w:marTop w:val="0"/>
      <w:marBottom w:val="0"/>
      <w:divBdr>
        <w:top w:val="none" w:sz="0" w:space="0" w:color="auto"/>
        <w:left w:val="none" w:sz="0" w:space="0" w:color="auto"/>
        <w:bottom w:val="none" w:sz="0" w:space="0" w:color="auto"/>
        <w:right w:val="none" w:sz="0" w:space="0" w:color="auto"/>
      </w:divBdr>
    </w:div>
    <w:div w:id="1322269001">
      <w:bodyDiv w:val="1"/>
      <w:marLeft w:val="0"/>
      <w:marRight w:val="0"/>
      <w:marTop w:val="0"/>
      <w:marBottom w:val="0"/>
      <w:divBdr>
        <w:top w:val="none" w:sz="0" w:space="0" w:color="auto"/>
        <w:left w:val="none" w:sz="0" w:space="0" w:color="auto"/>
        <w:bottom w:val="none" w:sz="0" w:space="0" w:color="auto"/>
        <w:right w:val="none" w:sz="0" w:space="0" w:color="auto"/>
      </w:divBdr>
    </w:div>
    <w:div w:id="1392773872">
      <w:bodyDiv w:val="1"/>
      <w:marLeft w:val="0"/>
      <w:marRight w:val="0"/>
      <w:marTop w:val="0"/>
      <w:marBottom w:val="0"/>
      <w:divBdr>
        <w:top w:val="none" w:sz="0" w:space="0" w:color="auto"/>
        <w:left w:val="none" w:sz="0" w:space="0" w:color="auto"/>
        <w:bottom w:val="none" w:sz="0" w:space="0" w:color="auto"/>
        <w:right w:val="none" w:sz="0" w:space="0" w:color="auto"/>
      </w:divBdr>
    </w:div>
    <w:div w:id="1456024413">
      <w:bodyDiv w:val="1"/>
      <w:marLeft w:val="1728"/>
      <w:marRight w:val="0"/>
      <w:marTop w:val="0"/>
      <w:marBottom w:val="0"/>
      <w:divBdr>
        <w:top w:val="none" w:sz="0" w:space="0" w:color="auto"/>
        <w:left w:val="none" w:sz="0" w:space="0" w:color="auto"/>
        <w:bottom w:val="none" w:sz="0" w:space="0" w:color="auto"/>
        <w:right w:val="none" w:sz="0" w:space="0" w:color="auto"/>
      </w:divBdr>
    </w:div>
    <w:div w:id="1467773045">
      <w:bodyDiv w:val="1"/>
      <w:marLeft w:val="0"/>
      <w:marRight w:val="0"/>
      <w:marTop w:val="0"/>
      <w:marBottom w:val="0"/>
      <w:divBdr>
        <w:top w:val="none" w:sz="0" w:space="0" w:color="auto"/>
        <w:left w:val="none" w:sz="0" w:space="0" w:color="auto"/>
        <w:bottom w:val="none" w:sz="0" w:space="0" w:color="auto"/>
        <w:right w:val="none" w:sz="0" w:space="0" w:color="auto"/>
      </w:divBdr>
    </w:div>
    <w:div w:id="1488668841">
      <w:bodyDiv w:val="1"/>
      <w:marLeft w:val="0"/>
      <w:marRight w:val="0"/>
      <w:marTop w:val="0"/>
      <w:marBottom w:val="0"/>
      <w:divBdr>
        <w:top w:val="none" w:sz="0" w:space="0" w:color="auto"/>
        <w:left w:val="none" w:sz="0" w:space="0" w:color="auto"/>
        <w:bottom w:val="none" w:sz="0" w:space="0" w:color="auto"/>
        <w:right w:val="none" w:sz="0" w:space="0" w:color="auto"/>
      </w:divBdr>
    </w:div>
    <w:div w:id="1501701327">
      <w:bodyDiv w:val="1"/>
      <w:marLeft w:val="1728"/>
      <w:marRight w:val="0"/>
      <w:marTop w:val="0"/>
      <w:marBottom w:val="0"/>
      <w:divBdr>
        <w:top w:val="none" w:sz="0" w:space="0" w:color="auto"/>
        <w:left w:val="none" w:sz="0" w:space="0" w:color="auto"/>
        <w:bottom w:val="none" w:sz="0" w:space="0" w:color="auto"/>
        <w:right w:val="none" w:sz="0" w:space="0" w:color="auto"/>
      </w:divBdr>
    </w:div>
    <w:div w:id="1506824863">
      <w:bodyDiv w:val="1"/>
      <w:marLeft w:val="0"/>
      <w:marRight w:val="0"/>
      <w:marTop w:val="0"/>
      <w:marBottom w:val="0"/>
      <w:divBdr>
        <w:top w:val="none" w:sz="0" w:space="0" w:color="auto"/>
        <w:left w:val="none" w:sz="0" w:space="0" w:color="auto"/>
        <w:bottom w:val="none" w:sz="0" w:space="0" w:color="auto"/>
        <w:right w:val="none" w:sz="0" w:space="0" w:color="auto"/>
      </w:divBdr>
      <w:divsChild>
        <w:div w:id="923076507">
          <w:marLeft w:val="0"/>
          <w:marRight w:val="0"/>
          <w:marTop w:val="0"/>
          <w:marBottom w:val="0"/>
          <w:divBdr>
            <w:top w:val="none" w:sz="0" w:space="0" w:color="auto"/>
            <w:left w:val="none" w:sz="0" w:space="0" w:color="auto"/>
            <w:bottom w:val="none" w:sz="0" w:space="0" w:color="auto"/>
            <w:right w:val="none" w:sz="0" w:space="0" w:color="auto"/>
          </w:divBdr>
          <w:divsChild>
            <w:div w:id="171263956">
              <w:marLeft w:val="3563"/>
              <w:marRight w:val="0"/>
              <w:marTop w:val="0"/>
              <w:marBottom w:val="0"/>
              <w:divBdr>
                <w:top w:val="none" w:sz="0" w:space="0" w:color="auto"/>
                <w:left w:val="none" w:sz="0" w:space="0" w:color="auto"/>
                <w:bottom w:val="none" w:sz="0" w:space="0" w:color="auto"/>
                <w:right w:val="none" w:sz="0" w:space="0" w:color="auto"/>
              </w:divBdr>
              <w:divsChild>
                <w:div w:id="670062375">
                  <w:marLeft w:val="0"/>
                  <w:marRight w:val="50"/>
                  <w:marTop w:val="0"/>
                  <w:marBottom w:val="0"/>
                  <w:divBdr>
                    <w:top w:val="none" w:sz="0" w:space="0" w:color="auto"/>
                    <w:left w:val="none" w:sz="0" w:space="0" w:color="auto"/>
                    <w:bottom w:val="none" w:sz="0" w:space="0" w:color="auto"/>
                    <w:right w:val="none" w:sz="0" w:space="0" w:color="auto"/>
                  </w:divBdr>
                  <w:divsChild>
                    <w:div w:id="2043896369">
                      <w:marLeft w:val="0"/>
                      <w:marRight w:val="0"/>
                      <w:marTop w:val="0"/>
                      <w:marBottom w:val="0"/>
                      <w:divBdr>
                        <w:top w:val="none" w:sz="0" w:space="0" w:color="auto"/>
                        <w:left w:val="none" w:sz="0" w:space="0" w:color="auto"/>
                        <w:bottom w:val="none" w:sz="0" w:space="0" w:color="auto"/>
                        <w:right w:val="none" w:sz="0" w:space="0" w:color="auto"/>
                      </w:divBdr>
                      <w:divsChild>
                        <w:div w:id="809060327">
                          <w:marLeft w:val="0"/>
                          <w:marRight w:val="0"/>
                          <w:marTop w:val="0"/>
                          <w:marBottom w:val="0"/>
                          <w:divBdr>
                            <w:top w:val="none" w:sz="0" w:space="0" w:color="auto"/>
                            <w:left w:val="none" w:sz="0" w:space="0" w:color="auto"/>
                            <w:bottom w:val="none" w:sz="0" w:space="0" w:color="auto"/>
                            <w:right w:val="none" w:sz="0" w:space="0" w:color="auto"/>
                          </w:divBdr>
                          <w:divsChild>
                            <w:div w:id="1502500391">
                              <w:marLeft w:val="0"/>
                              <w:marRight w:val="0"/>
                              <w:marTop w:val="0"/>
                              <w:marBottom w:val="360"/>
                              <w:divBdr>
                                <w:top w:val="none" w:sz="0" w:space="0" w:color="auto"/>
                                <w:left w:val="none" w:sz="0" w:space="0" w:color="auto"/>
                                <w:bottom w:val="none" w:sz="0" w:space="0" w:color="auto"/>
                                <w:right w:val="none" w:sz="0" w:space="0" w:color="auto"/>
                              </w:divBdr>
                              <w:divsChild>
                                <w:div w:id="339700369">
                                  <w:marLeft w:val="0"/>
                                  <w:marRight w:val="0"/>
                                  <w:marTop w:val="0"/>
                                  <w:marBottom w:val="0"/>
                                  <w:divBdr>
                                    <w:top w:val="none" w:sz="0" w:space="0" w:color="auto"/>
                                    <w:left w:val="none" w:sz="0" w:space="0" w:color="auto"/>
                                    <w:bottom w:val="none" w:sz="0" w:space="0" w:color="auto"/>
                                    <w:right w:val="none" w:sz="0" w:space="0" w:color="auto"/>
                                  </w:divBdr>
                                  <w:divsChild>
                                    <w:div w:id="613486173">
                                      <w:marLeft w:val="0"/>
                                      <w:marRight w:val="0"/>
                                      <w:marTop w:val="120"/>
                                      <w:marBottom w:val="480"/>
                                      <w:divBdr>
                                        <w:top w:val="none" w:sz="0" w:space="0" w:color="auto"/>
                                        <w:left w:val="none" w:sz="0" w:space="0" w:color="auto"/>
                                        <w:bottom w:val="none" w:sz="0" w:space="0" w:color="auto"/>
                                        <w:right w:val="none" w:sz="0" w:space="0" w:color="auto"/>
                                      </w:divBdr>
                                      <w:divsChild>
                                        <w:div w:id="1880051538">
                                          <w:marLeft w:val="0"/>
                                          <w:marRight w:val="0"/>
                                          <w:marTop w:val="0"/>
                                          <w:marBottom w:val="0"/>
                                          <w:divBdr>
                                            <w:top w:val="none" w:sz="0" w:space="0" w:color="auto"/>
                                            <w:left w:val="none" w:sz="0" w:space="0" w:color="auto"/>
                                            <w:bottom w:val="none" w:sz="0" w:space="0" w:color="auto"/>
                                            <w:right w:val="none" w:sz="0" w:space="0" w:color="auto"/>
                                          </w:divBdr>
                                          <w:divsChild>
                                            <w:div w:id="156502510">
                                              <w:marLeft w:val="0"/>
                                              <w:marRight w:val="0"/>
                                              <w:marTop w:val="0"/>
                                              <w:marBottom w:val="0"/>
                                              <w:divBdr>
                                                <w:top w:val="none" w:sz="0" w:space="0" w:color="auto"/>
                                                <w:left w:val="none" w:sz="0" w:space="0" w:color="auto"/>
                                                <w:bottom w:val="none" w:sz="0" w:space="0" w:color="auto"/>
                                                <w:right w:val="none" w:sz="0" w:space="0" w:color="auto"/>
                                              </w:divBdr>
                                              <w:divsChild>
                                                <w:div w:id="1492719331">
                                                  <w:marLeft w:val="0"/>
                                                  <w:marRight w:val="0"/>
                                                  <w:marTop w:val="0"/>
                                                  <w:marBottom w:val="0"/>
                                                  <w:divBdr>
                                                    <w:top w:val="none" w:sz="0" w:space="0" w:color="auto"/>
                                                    <w:left w:val="none" w:sz="0" w:space="0" w:color="auto"/>
                                                    <w:bottom w:val="none" w:sz="0" w:space="0" w:color="auto"/>
                                                    <w:right w:val="none" w:sz="0" w:space="0" w:color="auto"/>
                                                  </w:divBdr>
                                                  <w:divsChild>
                                                    <w:div w:id="8400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5534397">
      <w:bodyDiv w:val="1"/>
      <w:marLeft w:val="0"/>
      <w:marRight w:val="0"/>
      <w:marTop w:val="0"/>
      <w:marBottom w:val="0"/>
      <w:divBdr>
        <w:top w:val="none" w:sz="0" w:space="0" w:color="auto"/>
        <w:left w:val="none" w:sz="0" w:space="0" w:color="auto"/>
        <w:bottom w:val="none" w:sz="0" w:space="0" w:color="auto"/>
        <w:right w:val="none" w:sz="0" w:space="0" w:color="auto"/>
      </w:divBdr>
    </w:div>
    <w:div w:id="1540825602">
      <w:bodyDiv w:val="1"/>
      <w:marLeft w:val="0"/>
      <w:marRight w:val="0"/>
      <w:marTop w:val="0"/>
      <w:marBottom w:val="0"/>
      <w:divBdr>
        <w:top w:val="none" w:sz="0" w:space="0" w:color="auto"/>
        <w:left w:val="none" w:sz="0" w:space="0" w:color="auto"/>
        <w:bottom w:val="none" w:sz="0" w:space="0" w:color="auto"/>
        <w:right w:val="none" w:sz="0" w:space="0" w:color="auto"/>
      </w:divBdr>
    </w:div>
    <w:div w:id="1548687798">
      <w:bodyDiv w:val="1"/>
      <w:marLeft w:val="0"/>
      <w:marRight w:val="0"/>
      <w:marTop w:val="0"/>
      <w:marBottom w:val="0"/>
      <w:divBdr>
        <w:top w:val="none" w:sz="0" w:space="0" w:color="auto"/>
        <w:left w:val="none" w:sz="0" w:space="0" w:color="auto"/>
        <w:bottom w:val="none" w:sz="0" w:space="0" w:color="auto"/>
        <w:right w:val="none" w:sz="0" w:space="0" w:color="auto"/>
      </w:divBdr>
    </w:div>
    <w:div w:id="1572078984">
      <w:bodyDiv w:val="1"/>
      <w:marLeft w:val="0"/>
      <w:marRight w:val="0"/>
      <w:marTop w:val="0"/>
      <w:marBottom w:val="0"/>
      <w:divBdr>
        <w:top w:val="none" w:sz="0" w:space="0" w:color="auto"/>
        <w:left w:val="none" w:sz="0" w:space="0" w:color="auto"/>
        <w:bottom w:val="none" w:sz="0" w:space="0" w:color="auto"/>
        <w:right w:val="none" w:sz="0" w:space="0" w:color="auto"/>
      </w:divBdr>
      <w:divsChild>
        <w:div w:id="2054188492">
          <w:marLeft w:val="0"/>
          <w:marRight w:val="0"/>
          <w:marTop w:val="0"/>
          <w:marBottom w:val="0"/>
          <w:divBdr>
            <w:top w:val="none" w:sz="0" w:space="0" w:color="auto"/>
            <w:left w:val="none" w:sz="0" w:space="0" w:color="auto"/>
            <w:bottom w:val="none" w:sz="0" w:space="0" w:color="auto"/>
            <w:right w:val="none" w:sz="0" w:space="0" w:color="auto"/>
          </w:divBdr>
          <w:divsChild>
            <w:div w:id="1317955738">
              <w:marLeft w:val="3563"/>
              <w:marRight w:val="0"/>
              <w:marTop w:val="0"/>
              <w:marBottom w:val="0"/>
              <w:divBdr>
                <w:top w:val="none" w:sz="0" w:space="0" w:color="auto"/>
                <w:left w:val="none" w:sz="0" w:space="0" w:color="auto"/>
                <w:bottom w:val="none" w:sz="0" w:space="0" w:color="auto"/>
                <w:right w:val="none" w:sz="0" w:space="0" w:color="auto"/>
              </w:divBdr>
              <w:divsChild>
                <w:div w:id="1304001990">
                  <w:marLeft w:val="0"/>
                  <w:marRight w:val="50"/>
                  <w:marTop w:val="0"/>
                  <w:marBottom w:val="0"/>
                  <w:divBdr>
                    <w:top w:val="none" w:sz="0" w:space="0" w:color="auto"/>
                    <w:left w:val="none" w:sz="0" w:space="0" w:color="auto"/>
                    <w:bottom w:val="none" w:sz="0" w:space="0" w:color="auto"/>
                    <w:right w:val="none" w:sz="0" w:space="0" w:color="auto"/>
                  </w:divBdr>
                  <w:divsChild>
                    <w:div w:id="1394156492">
                      <w:marLeft w:val="0"/>
                      <w:marRight w:val="0"/>
                      <w:marTop w:val="0"/>
                      <w:marBottom w:val="0"/>
                      <w:divBdr>
                        <w:top w:val="none" w:sz="0" w:space="0" w:color="auto"/>
                        <w:left w:val="none" w:sz="0" w:space="0" w:color="auto"/>
                        <w:bottom w:val="none" w:sz="0" w:space="0" w:color="auto"/>
                        <w:right w:val="none" w:sz="0" w:space="0" w:color="auto"/>
                      </w:divBdr>
                      <w:divsChild>
                        <w:div w:id="1244946894">
                          <w:marLeft w:val="0"/>
                          <w:marRight w:val="0"/>
                          <w:marTop w:val="0"/>
                          <w:marBottom w:val="0"/>
                          <w:divBdr>
                            <w:top w:val="none" w:sz="0" w:space="0" w:color="auto"/>
                            <w:left w:val="none" w:sz="0" w:space="0" w:color="auto"/>
                            <w:bottom w:val="none" w:sz="0" w:space="0" w:color="auto"/>
                            <w:right w:val="none" w:sz="0" w:space="0" w:color="auto"/>
                          </w:divBdr>
                          <w:divsChild>
                            <w:div w:id="369110191">
                              <w:marLeft w:val="0"/>
                              <w:marRight w:val="0"/>
                              <w:marTop w:val="0"/>
                              <w:marBottom w:val="360"/>
                              <w:divBdr>
                                <w:top w:val="none" w:sz="0" w:space="0" w:color="auto"/>
                                <w:left w:val="none" w:sz="0" w:space="0" w:color="auto"/>
                                <w:bottom w:val="none" w:sz="0" w:space="0" w:color="auto"/>
                                <w:right w:val="none" w:sz="0" w:space="0" w:color="auto"/>
                              </w:divBdr>
                              <w:divsChild>
                                <w:div w:id="266887549">
                                  <w:marLeft w:val="0"/>
                                  <w:marRight w:val="0"/>
                                  <w:marTop w:val="0"/>
                                  <w:marBottom w:val="0"/>
                                  <w:divBdr>
                                    <w:top w:val="none" w:sz="0" w:space="0" w:color="auto"/>
                                    <w:left w:val="none" w:sz="0" w:space="0" w:color="auto"/>
                                    <w:bottom w:val="none" w:sz="0" w:space="0" w:color="auto"/>
                                    <w:right w:val="none" w:sz="0" w:space="0" w:color="auto"/>
                                  </w:divBdr>
                                  <w:divsChild>
                                    <w:div w:id="1500270374">
                                      <w:marLeft w:val="0"/>
                                      <w:marRight w:val="0"/>
                                      <w:marTop w:val="120"/>
                                      <w:marBottom w:val="480"/>
                                      <w:divBdr>
                                        <w:top w:val="none" w:sz="0" w:space="0" w:color="auto"/>
                                        <w:left w:val="none" w:sz="0" w:space="0" w:color="auto"/>
                                        <w:bottom w:val="none" w:sz="0" w:space="0" w:color="auto"/>
                                        <w:right w:val="none" w:sz="0" w:space="0" w:color="auto"/>
                                      </w:divBdr>
                                      <w:divsChild>
                                        <w:div w:id="1991054543">
                                          <w:marLeft w:val="0"/>
                                          <w:marRight w:val="0"/>
                                          <w:marTop w:val="0"/>
                                          <w:marBottom w:val="0"/>
                                          <w:divBdr>
                                            <w:top w:val="none" w:sz="0" w:space="0" w:color="auto"/>
                                            <w:left w:val="none" w:sz="0" w:space="0" w:color="auto"/>
                                            <w:bottom w:val="none" w:sz="0" w:space="0" w:color="auto"/>
                                            <w:right w:val="none" w:sz="0" w:space="0" w:color="auto"/>
                                          </w:divBdr>
                                          <w:divsChild>
                                            <w:div w:id="1580483008">
                                              <w:marLeft w:val="0"/>
                                              <w:marRight w:val="0"/>
                                              <w:marTop w:val="0"/>
                                              <w:marBottom w:val="0"/>
                                              <w:divBdr>
                                                <w:top w:val="none" w:sz="0" w:space="0" w:color="auto"/>
                                                <w:left w:val="none" w:sz="0" w:space="0" w:color="auto"/>
                                                <w:bottom w:val="none" w:sz="0" w:space="0" w:color="auto"/>
                                                <w:right w:val="none" w:sz="0" w:space="0" w:color="auto"/>
                                              </w:divBdr>
                                              <w:divsChild>
                                                <w:div w:id="410204266">
                                                  <w:marLeft w:val="0"/>
                                                  <w:marRight w:val="0"/>
                                                  <w:marTop w:val="0"/>
                                                  <w:marBottom w:val="0"/>
                                                  <w:divBdr>
                                                    <w:top w:val="none" w:sz="0" w:space="0" w:color="auto"/>
                                                    <w:left w:val="none" w:sz="0" w:space="0" w:color="auto"/>
                                                    <w:bottom w:val="none" w:sz="0" w:space="0" w:color="auto"/>
                                                    <w:right w:val="none" w:sz="0" w:space="0" w:color="auto"/>
                                                  </w:divBdr>
                                                  <w:divsChild>
                                                    <w:div w:id="6919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5503728">
      <w:bodyDiv w:val="1"/>
      <w:marLeft w:val="0"/>
      <w:marRight w:val="0"/>
      <w:marTop w:val="0"/>
      <w:marBottom w:val="0"/>
      <w:divBdr>
        <w:top w:val="none" w:sz="0" w:space="0" w:color="auto"/>
        <w:left w:val="none" w:sz="0" w:space="0" w:color="auto"/>
        <w:bottom w:val="none" w:sz="0" w:space="0" w:color="auto"/>
        <w:right w:val="none" w:sz="0" w:space="0" w:color="auto"/>
      </w:divBdr>
    </w:div>
    <w:div w:id="1636108347">
      <w:bodyDiv w:val="1"/>
      <w:marLeft w:val="0"/>
      <w:marRight w:val="0"/>
      <w:marTop w:val="0"/>
      <w:marBottom w:val="0"/>
      <w:divBdr>
        <w:top w:val="none" w:sz="0" w:space="0" w:color="auto"/>
        <w:left w:val="none" w:sz="0" w:space="0" w:color="auto"/>
        <w:bottom w:val="none" w:sz="0" w:space="0" w:color="auto"/>
        <w:right w:val="none" w:sz="0" w:space="0" w:color="auto"/>
      </w:divBdr>
    </w:div>
    <w:div w:id="1701471515">
      <w:bodyDiv w:val="1"/>
      <w:marLeft w:val="0"/>
      <w:marRight w:val="0"/>
      <w:marTop w:val="0"/>
      <w:marBottom w:val="0"/>
      <w:divBdr>
        <w:top w:val="none" w:sz="0" w:space="0" w:color="auto"/>
        <w:left w:val="none" w:sz="0" w:space="0" w:color="auto"/>
        <w:bottom w:val="none" w:sz="0" w:space="0" w:color="auto"/>
        <w:right w:val="none" w:sz="0" w:space="0" w:color="auto"/>
      </w:divBdr>
    </w:div>
    <w:div w:id="1764033851">
      <w:bodyDiv w:val="1"/>
      <w:marLeft w:val="0"/>
      <w:marRight w:val="0"/>
      <w:marTop w:val="0"/>
      <w:marBottom w:val="0"/>
      <w:divBdr>
        <w:top w:val="none" w:sz="0" w:space="0" w:color="auto"/>
        <w:left w:val="none" w:sz="0" w:space="0" w:color="auto"/>
        <w:bottom w:val="none" w:sz="0" w:space="0" w:color="auto"/>
        <w:right w:val="none" w:sz="0" w:space="0" w:color="auto"/>
      </w:divBdr>
    </w:div>
    <w:div w:id="1774090464">
      <w:bodyDiv w:val="1"/>
      <w:marLeft w:val="0"/>
      <w:marRight w:val="0"/>
      <w:marTop w:val="0"/>
      <w:marBottom w:val="0"/>
      <w:divBdr>
        <w:top w:val="none" w:sz="0" w:space="0" w:color="auto"/>
        <w:left w:val="none" w:sz="0" w:space="0" w:color="auto"/>
        <w:bottom w:val="none" w:sz="0" w:space="0" w:color="auto"/>
        <w:right w:val="none" w:sz="0" w:space="0" w:color="auto"/>
      </w:divBdr>
    </w:div>
    <w:div w:id="1831408266">
      <w:bodyDiv w:val="1"/>
      <w:marLeft w:val="0"/>
      <w:marRight w:val="0"/>
      <w:marTop w:val="0"/>
      <w:marBottom w:val="0"/>
      <w:divBdr>
        <w:top w:val="none" w:sz="0" w:space="0" w:color="auto"/>
        <w:left w:val="none" w:sz="0" w:space="0" w:color="auto"/>
        <w:bottom w:val="none" w:sz="0" w:space="0" w:color="auto"/>
        <w:right w:val="none" w:sz="0" w:space="0" w:color="auto"/>
      </w:divBdr>
    </w:div>
    <w:div w:id="1839345960">
      <w:bodyDiv w:val="1"/>
      <w:marLeft w:val="0"/>
      <w:marRight w:val="0"/>
      <w:marTop w:val="0"/>
      <w:marBottom w:val="0"/>
      <w:divBdr>
        <w:top w:val="none" w:sz="0" w:space="0" w:color="auto"/>
        <w:left w:val="none" w:sz="0" w:space="0" w:color="auto"/>
        <w:bottom w:val="none" w:sz="0" w:space="0" w:color="auto"/>
        <w:right w:val="none" w:sz="0" w:space="0" w:color="auto"/>
      </w:divBdr>
    </w:div>
    <w:div w:id="1906136385">
      <w:bodyDiv w:val="1"/>
      <w:marLeft w:val="0"/>
      <w:marRight w:val="0"/>
      <w:marTop w:val="0"/>
      <w:marBottom w:val="0"/>
      <w:divBdr>
        <w:top w:val="none" w:sz="0" w:space="0" w:color="auto"/>
        <w:left w:val="none" w:sz="0" w:space="0" w:color="auto"/>
        <w:bottom w:val="none" w:sz="0" w:space="0" w:color="auto"/>
        <w:right w:val="none" w:sz="0" w:space="0" w:color="auto"/>
      </w:divBdr>
    </w:div>
    <w:div w:id="1929577489">
      <w:bodyDiv w:val="1"/>
      <w:marLeft w:val="0"/>
      <w:marRight w:val="0"/>
      <w:marTop w:val="0"/>
      <w:marBottom w:val="0"/>
      <w:divBdr>
        <w:top w:val="none" w:sz="0" w:space="0" w:color="auto"/>
        <w:left w:val="none" w:sz="0" w:space="0" w:color="auto"/>
        <w:bottom w:val="none" w:sz="0" w:space="0" w:color="auto"/>
        <w:right w:val="none" w:sz="0" w:space="0" w:color="auto"/>
      </w:divBdr>
    </w:div>
    <w:div w:id="1933277618">
      <w:bodyDiv w:val="1"/>
      <w:marLeft w:val="0"/>
      <w:marRight w:val="0"/>
      <w:marTop w:val="0"/>
      <w:marBottom w:val="0"/>
      <w:divBdr>
        <w:top w:val="none" w:sz="0" w:space="0" w:color="auto"/>
        <w:left w:val="none" w:sz="0" w:space="0" w:color="auto"/>
        <w:bottom w:val="none" w:sz="0" w:space="0" w:color="auto"/>
        <w:right w:val="none" w:sz="0" w:space="0" w:color="auto"/>
      </w:divBdr>
    </w:div>
    <w:div w:id="1991639732">
      <w:bodyDiv w:val="1"/>
      <w:marLeft w:val="1728"/>
      <w:marRight w:val="0"/>
      <w:marTop w:val="0"/>
      <w:marBottom w:val="0"/>
      <w:divBdr>
        <w:top w:val="none" w:sz="0" w:space="0" w:color="auto"/>
        <w:left w:val="none" w:sz="0" w:space="0" w:color="auto"/>
        <w:bottom w:val="none" w:sz="0" w:space="0" w:color="auto"/>
        <w:right w:val="none" w:sz="0" w:space="0" w:color="auto"/>
      </w:divBdr>
    </w:div>
    <w:div w:id="2038461849">
      <w:bodyDiv w:val="1"/>
      <w:marLeft w:val="0"/>
      <w:marRight w:val="0"/>
      <w:marTop w:val="0"/>
      <w:marBottom w:val="0"/>
      <w:divBdr>
        <w:top w:val="none" w:sz="0" w:space="0" w:color="auto"/>
        <w:left w:val="none" w:sz="0" w:space="0" w:color="auto"/>
        <w:bottom w:val="none" w:sz="0" w:space="0" w:color="auto"/>
        <w:right w:val="none" w:sz="0" w:space="0" w:color="auto"/>
      </w:divBdr>
    </w:div>
    <w:div w:id="2056196177">
      <w:bodyDiv w:val="1"/>
      <w:marLeft w:val="0"/>
      <w:marRight w:val="0"/>
      <w:marTop w:val="0"/>
      <w:marBottom w:val="0"/>
      <w:divBdr>
        <w:top w:val="none" w:sz="0" w:space="0" w:color="auto"/>
        <w:left w:val="none" w:sz="0" w:space="0" w:color="auto"/>
        <w:bottom w:val="none" w:sz="0" w:space="0" w:color="auto"/>
        <w:right w:val="none" w:sz="0" w:space="0" w:color="auto"/>
      </w:divBdr>
    </w:div>
    <w:div w:id="2082487692">
      <w:bodyDiv w:val="1"/>
      <w:marLeft w:val="0"/>
      <w:marRight w:val="0"/>
      <w:marTop w:val="0"/>
      <w:marBottom w:val="0"/>
      <w:divBdr>
        <w:top w:val="none" w:sz="0" w:space="0" w:color="auto"/>
        <w:left w:val="none" w:sz="0" w:space="0" w:color="auto"/>
        <w:bottom w:val="none" w:sz="0" w:space="0" w:color="auto"/>
        <w:right w:val="none" w:sz="0" w:space="0" w:color="auto"/>
      </w:divBdr>
    </w:div>
    <w:div w:id="2085105403">
      <w:bodyDiv w:val="1"/>
      <w:marLeft w:val="0"/>
      <w:marRight w:val="0"/>
      <w:marTop w:val="0"/>
      <w:marBottom w:val="0"/>
      <w:divBdr>
        <w:top w:val="none" w:sz="0" w:space="0" w:color="auto"/>
        <w:left w:val="none" w:sz="0" w:space="0" w:color="auto"/>
        <w:bottom w:val="none" w:sz="0" w:space="0" w:color="auto"/>
        <w:right w:val="none" w:sz="0" w:space="0" w:color="auto"/>
      </w:divBdr>
      <w:divsChild>
        <w:div w:id="1589802145">
          <w:marLeft w:val="0"/>
          <w:marRight w:val="0"/>
          <w:marTop w:val="0"/>
          <w:marBottom w:val="0"/>
          <w:divBdr>
            <w:top w:val="none" w:sz="0" w:space="0" w:color="auto"/>
            <w:left w:val="none" w:sz="0" w:space="0" w:color="auto"/>
            <w:bottom w:val="none" w:sz="0" w:space="0" w:color="auto"/>
            <w:right w:val="none" w:sz="0" w:space="0" w:color="auto"/>
          </w:divBdr>
          <w:divsChild>
            <w:div w:id="1448351771">
              <w:marLeft w:val="3563"/>
              <w:marRight w:val="0"/>
              <w:marTop w:val="0"/>
              <w:marBottom w:val="0"/>
              <w:divBdr>
                <w:top w:val="none" w:sz="0" w:space="0" w:color="auto"/>
                <w:left w:val="none" w:sz="0" w:space="0" w:color="auto"/>
                <w:bottom w:val="none" w:sz="0" w:space="0" w:color="auto"/>
                <w:right w:val="none" w:sz="0" w:space="0" w:color="auto"/>
              </w:divBdr>
              <w:divsChild>
                <w:div w:id="2003049202">
                  <w:marLeft w:val="0"/>
                  <w:marRight w:val="50"/>
                  <w:marTop w:val="0"/>
                  <w:marBottom w:val="0"/>
                  <w:divBdr>
                    <w:top w:val="none" w:sz="0" w:space="0" w:color="auto"/>
                    <w:left w:val="none" w:sz="0" w:space="0" w:color="auto"/>
                    <w:bottom w:val="none" w:sz="0" w:space="0" w:color="auto"/>
                    <w:right w:val="none" w:sz="0" w:space="0" w:color="auto"/>
                  </w:divBdr>
                  <w:divsChild>
                    <w:div w:id="1369140378">
                      <w:marLeft w:val="0"/>
                      <w:marRight w:val="0"/>
                      <w:marTop w:val="0"/>
                      <w:marBottom w:val="0"/>
                      <w:divBdr>
                        <w:top w:val="none" w:sz="0" w:space="0" w:color="auto"/>
                        <w:left w:val="none" w:sz="0" w:space="0" w:color="auto"/>
                        <w:bottom w:val="none" w:sz="0" w:space="0" w:color="auto"/>
                        <w:right w:val="none" w:sz="0" w:space="0" w:color="auto"/>
                      </w:divBdr>
                      <w:divsChild>
                        <w:div w:id="1112672132">
                          <w:marLeft w:val="0"/>
                          <w:marRight w:val="0"/>
                          <w:marTop w:val="0"/>
                          <w:marBottom w:val="0"/>
                          <w:divBdr>
                            <w:top w:val="none" w:sz="0" w:space="0" w:color="auto"/>
                            <w:left w:val="none" w:sz="0" w:space="0" w:color="auto"/>
                            <w:bottom w:val="none" w:sz="0" w:space="0" w:color="auto"/>
                            <w:right w:val="none" w:sz="0" w:space="0" w:color="auto"/>
                          </w:divBdr>
                          <w:divsChild>
                            <w:div w:id="2140565830">
                              <w:marLeft w:val="0"/>
                              <w:marRight w:val="0"/>
                              <w:marTop w:val="0"/>
                              <w:marBottom w:val="360"/>
                              <w:divBdr>
                                <w:top w:val="none" w:sz="0" w:space="0" w:color="auto"/>
                                <w:left w:val="none" w:sz="0" w:space="0" w:color="auto"/>
                                <w:bottom w:val="none" w:sz="0" w:space="0" w:color="auto"/>
                                <w:right w:val="none" w:sz="0" w:space="0" w:color="auto"/>
                              </w:divBdr>
                              <w:divsChild>
                                <w:div w:id="1872036697">
                                  <w:marLeft w:val="0"/>
                                  <w:marRight w:val="0"/>
                                  <w:marTop w:val="0"/>
                                  <w:marBottom w:val="0"/>
                                  <w:divBdr>
                                    <w:top w:val="none" w:sz="0" w:space="0" w:color="auto"/>
                                    <w:left w:val="none" w:sz="0" w:space="0" w:color="auto"/>
                                    <w:bottom w:val="none" w:sz="0" w:space="0" w:color="auto"/>
                                    <w:right w:val="none" w:sz="0" w:space="0" w:color="auto"/>
                                  </w:divBdr>
                                  <w:divsChild>
                                    <w:div w:id="965156969">
                                      <w:marLeft w:val="0"/>
                                      <w:marRight w:val="0"/>
                                      <w:marTop w:val="120"/>
                                      <w:marBottom w:val="480"/>
                                      <w:divBdr>
                                        <w:top w:val="none" w:sz="0" w:space="0" w:color="auto"/>
                                        <w:left w:val="none" w:sz="0" w:space="0" w:color="auto"/>
                                        <w:bottom w:val="none" w:sz="0" w:space="0" w:color="auto"/>
                                        <w:right w:val="none" w:sz="0" w:space="0" w:color="auto"/>
                                      </w:divBdr>
                                      <w:divsChild>
                                        <w:div w:id="139231149">
                                          <w:marLeft w:val="0"/>
                                          <w:marRight w:val="0"/>
                                          <w:marTop w:val="0"/>
                                          <w:marBottom w:val="0"/>
                                          <w:divBdr>
                                            <w:top w:val="none" w:sz="0" w:space="0" w:color="auto"/>
                                            <w:left w:val="none" w:sz="0" w:space="0" w:color="auto"/>
                                            <w:bottom w:val="none" w:sz="0" w:space="0" w:color="auto"/>
                                            <w:right w:val="none" w:sz="0" w:space="0" w:color="auto"/>
                                          </w:divBdr>
                                          <w:divsChild>
                                            <w:div w:id="510072216">
                                              <w:marLeft w:val="0"/>
                                              <w:marRight w:val="0"/>
                                              <w:marTop w:val="0"/>
                                              <w:marBottom w:val="0"/>
                                              <w:divBdr>
                                                <w:top w:val="none" w:sz="0" w:space="0" w:color="auto"/>
                                                <w:left w:val="none" w:sz="0" w:space="0" w:color="auto"/>
                                                <w:bottom w:val="none" w:sz="0" w:space="0" w:color="auto"/>
                                                <w:right w:val="none" w:sz="0" w:space="0" w:color="auto"/>
                                              </w:divBdr>
                                              <w:divsChild>
                                                <w:div w:id="1934238973">
                                                  <w:marLeft w:val="0"/>
                                                  <w:marRight w:val="0"/>
                                                  <w:marTop w:val="0"/>
                                                  <w:marBottom w:val="0"/>
                                                  <w:divBdr>
                                                    <w:top w:val="none" w:sz="0" w:space="0" w:color="auto"/>
                                                    <w:left w:val="none" w:sz="0" w:space="0" w:color="auto"/>
                                                    <w:bottom w:val="none" w:sz="0" w:space="0" w:color="auto"/>
                                                    <w:right w:val="none" w:sz="0" w:space="0" w:color="auto"/>
                                                  </w:divBdr>
                                                  <w:divsChild>
                                                    <w:div w:id="315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6101157">
      <w:bodyDiv w:val="1"/>
      <w:marLeft w:val="0"/>
      <w:marRight w:val="0"/>
      <w:marTop w:val="0"/>
      <w:marBottom w:val="0"/>
      <w:divBdr>
        <w:top w:val="none" w:sz="0" w:space="0" w:color="auto"/>
        <w:left w:val="none" w:sz="0" w:space="0" w:color="auto"/>
        <w:bottom w:val="none" w:sz="0" w:space="0" w:color="auto"/>
        <w:right w:val="none" w:sz="0" w:space="0" w:color="auto"/>
      </w:divBdr>
    </w:div>
    <w:div w:id="2090694999">
      <w:bodyDiv w:val="1"/>
      <w:marLeft w:val="0"/>
      <w:marRight w:val="0"/>
      <w:marTop w:val="0"/>
      <w:marBottom w:val="0"/>
      <w:divBdr>
        <w:top w:val="none" w:sz="0" w:space="0" w:color="auto"/>
        <w:left w:val="none" w:sz="0" w:space="0" w:color="auto"/>
        <w:bottom w:val="none" w:sz="0" w:space="0" w:color="auto"/>
        <w:right w:val="none" w:sz="0" w:space="0" w:color="auto"/>
      </w:divBdr>
      <w:divsChild>
        <w:div w:id="1886257946">
          <w:marLeft w:val="0"/>
          <w:marRight w:val="0"/>
          <w:marTop w:val="0"/>
          <w:marBottom w:val="0"/>
          <w:divBdr>
            <w:top w:val="none" w:sz="0" w:space="0" w:color="auto"/>
            <w:left w:val="none" w:sz="0" w:space="0" w:color="auto"/>
            <w:bottom w:val="none" w:sz="0" w:space="0" w:color="auto"/>
            <w:right w:val="none" w:sz="0" w:space="0" w:color="auto"/>
          </w:divBdr>
          <w:divsChild>
            <w:div w:id="1893612681">
              <w:marLeft w:val="3563"/>
              <w:marRight w:val="0"/>
              <w:marTop w:val="0"/>
              <w:marBottom w:val="0"/>
              <w:divBdr>
                <w:top w:val="none" w:sz="0" w:space="0" w:color="auto"/>
                <w:left w:val="none" w:sz="0" w:space="0" w:color="auto"/>
                <w:bottom w:val="none" w:sz="0" w:space="0" w:color="auto"/>
                <w:right w:val="none" w:sz="0" w:space="0" w:color="auto"/>
              </w:divBdr>
              <w:divsChild>
                <w:div w:id="1329361050">
                  <w:marLeft w:val="0"/>
                  <w:marRight w:val="50"/>
                  <w:marTop w:val="0"/>
                  <w:marBottom w:val="0"/>
                  <w:divBdr>
                    <w:top w:val="none" w:sz="0" w:space="0" w:color="auto"/>
                    <w:left w:val="none" w:sz="0" w:space="0" w:color="auto"/>
                    <w:bottom w:val="none" w:sz="0" w:space="0" w:color="auto"/>
                    <w:right w:val="none" w:sz="0" w:space="0" w:color="auto"/>
                  </w:divBdr>
                  <w:divsChild>
                    <w:div w:id="1010330103">
                      <w:marLeft w:val="0"/>
                      <w:marRight w:val="0"/>
                      <w:marTop w:val="0"/>
                      <w:marBottom w:val="0"/>
                      <w:divBdr>
                        <w:top w:val="none" w:sz="0" w:space="0" w:color="auto"/>
                        <w:left w:val="none" w:sz="0" w:space="0" w:color="auto"/>
                        <w:bottom w:val="none" w:sz="0" w:space="0" w:color="auto"/>
                        <w:right w:val="none" w:sz="0" w:space="0" w:color="auto"/>
                      </w:divBdr>
                      <w:divsChild>
                        <w:div w:id="1715498810">
                          <w:marLeft w:val="0"/>
                          <w:marRight w:val="0"/>
                          <w:marTop w:val="0"/>
                          <w:marBottom w:val="0"/>
                          <w:divBdr>
                            <w:top w:val="none" w:sz="0" w:space="0" w:color="auto"/>
                            <w:left w:val="none" w:sz="0" w:space="0" w:color="auto"/>
                            <w:bottom w:val="none" w:sz="0" w:space="0" w:color="auto"/>
                            <w:right w:val="none" w:sz="0" w:space="0" w:color="auto"/>
                          </w:divBdr>
                          <w:divsChild>
                            <w:div w:id="1475217398">
                              <w:marLeft w:val="0"/>
                              <w:marRight w:val="0"/>
                              <w:marTop w:val="0"/>
                              <w:marBottom w:val="360"/>
                              <w:divBdr>
                                <w:top w:val="none" w:sz="0" w:space="0" w:color="auto"/>
                                <w:left w:val="none" w:sz="0" w:space="0" w:color="auto"/>
                                <w:bottom w:val="none" w:sz="0" w:space="0" w:color="auto"/>
                                <w:right w:val="none" w:sz="0" w:space="0" w:color="auto"/>
                              </w:divBdr>
                              <w:divsChild>
                                <w:div w:id="1135173337">
                                  <w:marLeft w:val="0"/>
                                  <w:marRight w:val="0"/>
                                  <w:marTop w:val="0"/>
                                  <w:marBottom w:val="0"/>
                                  <w:divBdr>
                                    <w:top w:val="none" w:sz="0" w:space="0" w:color="auto"/>
                                    <w:left w:val="none" w:sz="0" w:space="0" w:color="auto"/>
                                    <w:bottom w:val="none" w:sz="0" w:space="0" w:color="auto"/>
                                    <w:right w:val="none" w:sz="0" w:space="0" w:color="auto"/>
                                  </w:divBdr>
                                  <w:divsChild>
                                    <w:div w:id="251474892">
                                      <w:marLeft w:val="0"/>
                                      <w:marRight w:val="0"/>
                                      <w:marTop w:val="120"/>
                                      <w:marBottom w:val="480"/>
                                      <w:divBdr>
                                        <w:top w:val="none" w:sz="0" w:space="0" w:color="auto"/>
                                        <w:left w:val="none" w:sz="0" w:space="0" w:color="auto"/>
                                        <w:bottom w:val="none" w:sz="0" w:space="0" w:color="auto"/>
                                        <w:right w:val="none" w:sz="0" w:space="0" w:color="auto"/>
                                      </w:divBdr>
                                      <w:divsChild>
                                        <w:div w:id="81995822">
                                          <w:marLeft w:val="0"/>
                                          <w:marRight w:val="0"/>
                                          <w:marTop w:val="0"/>
                                          <w:marBottom w:val="0"/>
                                          <w:divBdr>
                                            <w:top w:val="none" w:sz="0" w:space="0" w:color="auto"/>
                                            <w:left w:val="none" w:sz="0" w:space="0" w:color="auto"/>
                                            <w:bottom w:val="none" w:sz="0" w:space="0" w:color="auto"/>
                                            <w:right w:val="none" w:sz="0" w:space="0" w:color="auto"/>
                                          </w:divBdr>
                                          <w:divsChild>
                                            <w:div w:id="241374980">
                                              <w:marLeft w:val="0"/>
                                              <w:marRight w:val="0"/>
                                              <w:marTop w:val="0"/>
                                              <w:marBottom w:val="0"/>
                                              <w:divBdr>
                                                <w:top w:val="none" w:sz="0" w:space="0" w:color="auto"/>
                                                <w:left w:val="none" w:sz="0" w:space="0" w:color="auto"/>
                                                <w:bottom w:val="none" w:sz="0" w:space="0" w:color="auto"/>
                                                <w:right w:val="none" w:sz="0" w:space="0" w:color="auto"/>
                                              </w:divBdr>
                                              <w:divsChild>
                                                <w:div w:id="399138309">
                                                  <w:marLeft w:val="0"/>
                                                  <w:marRight w:val="0"/>
                                                  <w:marTop w:val="0"/>
                                                  <w:marBottom w:val="0"/>
                                                  <w:divBdr>
                                                    <w:top w:val="none" w:sz="0" w:space="0" w:color="auto"/>
                                                    <w:left w:val="none" w:sz="0" w:space="0" w:color="auto"/>
                                                    <w:bottom w:val="none" w:sz="0" w:space="0" w:color="auto"/>
                                                    <w:right w:val="none" w:sz="0" w:space="0" w:color="auto"/>
                                                  </w:divBdr>
                                                  <w:divsChild>
                                                    <w:div w:id="17972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7045191">
      <w:bodyDiv w:val="1"/>
      <w:marLeft w:val="0"/>
      <w:marRight w:val="0"/>
      <w:marTop w:val="0"/>
      <w:marBottom w:val="0"/>
      <w:divBdr>
        <w:top w:val="none" w:sz="0" w:space="0" w:color="auto"/>
        <w:left w:val="none" w:sz="0" w:space="0" w:color="auto"/>
        <w:bottom w:val="none" w:sz="0" w:space="0" w:color="auto"/>
        <w:right w:val="none" w:sz="0" w:space="0" w:color="auto"/>
      </w:divBdr>
    </w:div>
    <w:div w:id="2130052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ebopedia.com/TERM/P/proces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tu\workshop\&#20181;&#20107;\Document_Template.dot" TargetMode="External"/></Relationships>
</file>

<file path=word/theme/theme1.xml><?xml version="1.0" encoding="utf-8"?>
<a:theme xmlns:a="http://schemas.openxmlformats.org/drawingml/2006/main" name="ITC-US_Official_Presentation_Template_Idea_120613">
  <a:themeElements>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fontScheme name="Default Design">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Sau11</b:Tag>
    <b:SourceType>Report</b:SourceType>
    <b:Guid>{5C40E7F7-86D1-4D19-A430-515416D8FF90}</b:Guid>
    <b:Author>
      <b:Author>
        <b:NameList>
          <b:Person>
            <b:Last>Black</b:Last>
            <b:Middle>E</b:Middle>
            <b:First>Paul</b:First>
          </b:Person>
          <b:Person>
            <b:Last>Kass</b:Last>
            <b:First>Michael</b:First>
          </b:Person>
          <b:Person>
            <b:Last>Koo</b:Last>
            <b:First>Michael</b:First>
          </b:Person>
          <b:Person>
            <b:Last>Fong</b:Last>
            <b:First>Elizabeth</b:First>
          </b:Person>
        </b:NameList>
      </b:Author>
    </b:Author>
    <b:Title>Source Code Security Analysis Tool Functional Specification Version 1.1</b:Title>
    <b:Institution>National Institute of Standards and Technology</b:Institution>
    <b:Department>U.S. Department of Commerce</b:Department>
    <b:Year>2011</b:Year>
    <b:Publisher>National Institute of Standards and Technology</b:Publisher>
    <b:City>Gaithersburg</b:City>
    <b:RefOrder>1</b:RefOrder>
  </b:Source>
</b:Sources>
</file>

<file path=customXml/itemProps1.xml><?xml version="1.0" encoding="utf-8"?>
<ds:datastoreItem xmlns:ds="http://schemas.openxmlformats.org/officeDocument/2006/customXml" ds:itemID="{7A5D6AA3-291F-4092-A790-D46E9461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Document_Template.dot</Template>
  <TotalTime>3022</TotalTime>
  <Pages>16</Pages>
  <Words>3920</Words>
  <Characters>22350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株式会社 トヨタIT開発センター　御中</vt:lpstr>
    </vt:vector>
  </TitlesOfParts>
  <Company>Microsoft</Company>
  <LinksUpToDate>false</LinksUpToDate>
  <CharactersWithSpaces>26218</CharactersWithSpaces>
  <SharedDoc>false</SharedDoc>
  <HLinks>
    <vt:vector size="48" baseType="variant">
      <vt:variant>
        <vt:i4>816316496</vt:i4>
      </vt:variant>
      <vt:variant>
        <vt:i4>709114</vt:i4>
      </vt:variant>
      <vt:variant>
        <vt:i4>1046</vt:i4>
      </vt:variant>
      <vt:variant>
        <vt:i4>1</vt:i4>
      </vt:variant>
      <vt:variant>
        <vt:lpwstr>Prevent_Nihongo_ページ_1</vt:lpwstr>
      </vt:variant>
      <vt:variant>
        <vt:lpwstr/>
      </vt:variant>
      <vt:variant>
        <vt:i4>816316499</vt:i4>
      </vt:variant>
      <vt:variant>
        <vt:i4>709122</vt:i4>
      </vt:variant>
      <vt:variant>
        <vt:i4>1047</vt:i4>
      </vt:variant>
      <vt:variant>
        <vt:i4>1</vt:i4>
      </vt:variant>
      <vt:variant>
        <vt:lpwstr>Prevent_Nihongo_ページ_2</vt:lpwstr>
      </vt:variant>
      <vt:variant>
        <vt:lpwstr/>
      </vt:variant>
      <vt:variant>
        <vt:i4>816316498</vt:i4>
      </vt:variant>
      <vt:variant>
        <vt:i4>709130</vt:i4>
      </vt:variant>
      <vt:variant>
        <vt:i4>1048</vt:i4>
      </vt:variant>
      <vt:variant>
        <vt:i4>1</vt:i4>
      </vt:variant>
      <vt:variant>
        <vt:lpwstr>Prevent_Nihongo_ページ_3</vt:lpwstr>
      </vt:variant>
      <vt:variant>
        <vt:lpwstr/>
      </vt:variant>
      <vt:variant>
        <vt:i4>816316501</vt:i4>
      </vt:variant>
      <vt:variant>
        <vt:i4>709138</vt:i4>
      </vt:variant>
      <vt:variant>
        <vt:i4>1049</vt:i4>
      </vt:variant>
      <vt:variant>
        <vt:i4>1</vt:i4>
      </vt:variant>
      <vt:variant>
        <vt:lpwstr>Prevent_Nihongo_ページ_4</vt:lpwstr>
      </vt:variant>
      <vt:variant>
        <vt:lpwstr/>
      </vt:variant>
      <vt:variant>
        <vt:i4>814547033</vt:i4>
      </vt:variant>
      <vt:variant>
        <vt:i4>709272</vt:i4>
      </vt:variant>
      <vt:variant>
        <vt:i4>1050</vt:i4>
      </vt:variant>
      <vt:variant>
        <vt:i4>1</vt:i4>
      </vt:variant>
      <vt:variant>
        <vt:lpwstr>GrammaTech_ Products_ CodeSonar_ページ_1</vt:lpwstr>
      </vt:variant>
      <vt:variant>
        <vt:lpwstr/>
      </vt:variant>
      <vt:variant>
        <vt:i4>814547035</vt:i4>
      </vt:variant>
      <vt:variant>
        <vt:i4>709280</vt:i4>
      </vt:variant>
      <vt:variant>
        <vt:i4>1051</vt:i4>
      </vt:variant>
      <vt:variant>
        <vt:i4>1</vt:i4>
      </vt:variant>
      <vt:variant>
        <vt:lpwstr>GrammaTech_ Products_ CodeSonar_ページ_3</vt:lpwstr>
      </vt:variant>
      <vt:variant>
        <vt:lpwstr/>
      </vt:variant>
      <vt:variant>
        <vt:i4>814547036</vt:i4>
      </vt:variant>
      <vt:variant>
        <vt:i4>709288</vt:i4>
      </vt:variant>
      <vt:variant>
        <vt:i4>1052</vt:i4>
      </vt:variant>
      <vt:variant>
        <vt:i4>1</vt:i4>
      </vt:variant>
      <vt:variant>
        <vt:lpwstr>GrammaTech_ Products_ CodeSonar_ページ_4</vt:lpwstr>
      </vt:variant>
      <vt:variant>
        <vt:lpwstr/>
      </vt:variant>
      <vt:variant>
        <vt:i4>814547034</vt:i4>
      </vt:variant>
      <vt:variant>
        <vt:i4>709296</vt:i4>
      </vt:variant>
      <vt:variant>
        <vt:i4>1053</vt:i4>
      </vt:variant>
      <vt:variant>
        <vt:i4>1</vt:i4>
      </vt:variant>
      <vt:variant>
        <vt:lpwstr>GrammaTech_ Products_ CodeSonar_ページ_2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 トヨタIT開発センター　御中</dc:title>
  <dc:subject/>
  <dc:creator>Hemalatha Marimuthu</dc:creator>
  <cp:keywords/>
  <dc:description/>
  <cp:lastModifiedBy>Veena Mohan</cp:lastModifiedBy>
  <cp:revision>15</cp:revision>
  <cp:lastPrinted>2014-02-28T23:49:00Z</cp:lastPrinted>
  <dcterms:created xsi:type="dcterms:W3CDTF">2014-03-25T23:28:00Z</dcterms:created>
  <dcterms:modified xsi:type="dcterms:W3CDTF">2014-03-31T23:27:00Z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プロジェクト">
    <vt:lpwstr>コード品質チェックツール</vt:lpwstr>
  </property>
  <property fmtid="{D5CDD505-2E9C-101B-9397-08002B2CF9AE}" pid="3" name="ドキュメントの種類">
    <vt:lpwstr>評価報告書</vt:lpwstr>
  </property>
  <property fmtid="{D5CDD505-2E9C-101B-9397-08002B2CF9AE}" pid="4" name="顧客">
    <vt:lpwstr>株式会社 トヨタIT開発センター</vt:lpwstr>
  </property>
</Properties>
</file>